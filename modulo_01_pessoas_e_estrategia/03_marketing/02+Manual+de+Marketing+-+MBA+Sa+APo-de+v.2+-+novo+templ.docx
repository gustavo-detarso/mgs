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46797" w14:textId="3B41546F" w:rsidR="00FE67BF" w:rsidRPr="00FE67BF" w:rsidRDefault="002C121D" w:rsidP="00FE67BF">
      <w:pPr>
        <w:pStyle w:val="MYRIAD"/>
        <w:spacing w:line="276" w:lineRule="auto"/>
        <w:jc w:val="center"/>
        <w:rPr>
          <w:b/>
        </w:rPr>
      </w:pPr>
      <w:r w:rsidRPr="009B42B5">
        <w:rPr>
          <w:b/>
        </w:rPr>
        <w:t>SUMÁRIO</w:t>
      </w:r>
    </w:p>
    <w:p w14:paraId="3E572926" w14:textId="35289A01" w:rsidR="00AE1D0A" w:rsidRDefault="00FE67BF">
      <w:pPr>
        <w:pStyle w:val="Sumrio1"/>
        <w:rPr>
          <w:rFonts w:asciiTheme="minorHAnsi" w:eastAsiaTheme="minorEastAsia" w:hAnsiTheme="minorHAnsi" w:cstheme="minorBidi"/>
          <w:b w:val="0"/>
          <w:bCs w:val="0"/>
          <w:caps w:val="0"/>
          <w:kern w:val="2"/>
          <w:sz w:val="24"/>
          <w:szCs w:val="24"/>
          <w:lang w:eastAsia="pt-BR"/>
          <w14:ligatures w14:val="standardContextual"/>
        </w:rPr>
      </w:pPr>
      <w:r>
        <w:rPr>
          <w:rFonts w:eastAsiaTheme="minorEastAsia"/>
        </w:rPr>
        <w:fldChar w:fldCharType="begin"/>
      </w:r>
      <w:r>
        <w:rPr>
          <w:rFonts w:eastAsiaTheme="minorEastAsia"/>
        </w:rPr>
        <w:instrText xml:space="preserve"> TOC \o "1-2" \h \z \u \t "Título 3;2" </w:instrText>
      </w:r>
      <w:r>
        <w:rPr>
          <w:rFonts w:eastAsiaTheme="minorEastAsia"/>
        </w:rPr>
        <w:fldChar w:fldCharType="separate"/>
      </w:r>
      <w:hyperlink w:anchor="_Toc184364823" w:history="1">
        <w:r w:rsidR="00AE1D0A" w:rsidRPr="00623C84">
          <w:rPr>
            <w:rStyle w:val="Hyperlink"/>
          </w:rPr>
          <w:t>1. Programa da disciplina</w:t>
        </w:r>
        <w:r w:rsidR="00AE1D0A">
          <w:rPr>
            <w:webHidden/>
          </w:rPr>
          <w:tab/>
        </w:r>
        <w:r w:rsidR="00AE1D0A">
          <w:rPr>
            <w:webHidden/>
          </w:rPr>
          <w:fldChar w:fldCharType="begin"/>
        </w:r>
        <w:r w:rsidR="00AE1D0A">
          <w:rPr>
            <w:webHidden/>
          </w:rPr>
          <w:instrText xml:space="preserve"> PAGEREF _Toc184364823 \h </w:instrText>
        </w:r>
        <w:r w:rsidR="00AE1D0A">
          <w:rPr>
            <w:webHidden/>
          </w:rPr>
        </w:r>
        <w:r w:rsidR="00AE1D0A">
          <w:rPr>
            <w:webHidden/>
          </w:rPr>
          <w:fldChar w:fldCharType="separate"/>
        </w:r>
        <w:r w:rsidR="00AE1D0A">
          <w:rPr>
            <w:webHidden/>
          </w:rPr>
          <w:t>1</w:t>
        </w:r>
        <w:r w:rsidR="00AE1D0A">
          <w:rPr>
            <w:webHidden/>
          </w:rPr>
          <w:fldChar w:fldCharType="end"/>
        </w:r>
      </w:hyperlink>
    </w:p>
    <w:p w14:paraId="30D278AA" w14:textId="583A9719"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24" w:history="1">
        <w:r w:rsidRPr="00623C84">
          <w:rPr>
            <w:rStyle w:val="Hyperlink"/>
          </w:rPr>
          <w:t>1.1 Ementa</w:t>
        </w:r>
        <w:r>
          <w:rPr>
            <w:webHidden/>
          </w:rPr>
          <w:tab/>
        </w:r>
        <w:r>
          <w:rPr>
            <w:webHidden/>
          </w:rPr>
          <w:fldChar w:fldCharType="begin"/>
        </w:r>
        <w:r>
          <w:rPr>
            <w:webHidden/>
          </w:rPr>
          <w:instrText xml:space="preserve"> PAGEREF _Toc184364824 \h </w:instrText>
        </w:r>
        <w:r>
          <w:rPr>
            <w:webHidden/>
          </w:rPr>
        </w:r>
        <w:r>
          <w:rPr>
            <w:webHidden/>
          </w:rPr>
          <w:fldChar w:fldCharType="separate"/>
        </w:r>
        <w:r>
          <w:rPr>
            <w:webHidden/>
          </w:rPr>
          <w:t>1</w:t>
        </w:r>
        <w:r>
          <w:rPr>
            <w:webHidden/>
          </w:rPr>
          <w:fldChar w:fldCharType="end"/>
        </w:r>
      </w:hyperlink>
    </w:p>
    <w:p w14:paraId="156BCDC7" w14:textId="64C4DB0E"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25" w:history="1">
        <w:r w:rsidRPr="00623C84">
          <w:rPr>
            <w:rStyle w:val="Hyperlink"/>
          </w:rPr>
          <w:t>1.2 Carga horária total</w:t>
        </w:r>
        <w:r>
          <w:rPr>
            <w:webHidden/>
          </w:rPr>
          <w:tab/>
        </w:r>
        <w:r>
          <w:rPr>
            <w:webHidden/>
          </w:rPr>
          <w:fldChar w:fldCharType="begin"/>
        </w:r>
        <w:r>
          <w:rPr>
            <w:webHidden/>
          </w:rPr>
          <w:instrText xml:space="preserve"> PAGEREF _Toc184364825 \h </w:instrText>
        </w:r>
        <w:r>
          <w:rPr>
            <w:webHidden/>
          </w:rPr>
        </w:r>
        <w:r>
          <w:rPr>
            <w:webHidden/>
          </w:rPr>
          <w:fldChar w:fldCharType="separate"/>
        </w:r>
        <w:r>
          <w:rPr>
            <w:webHidden/>
          </w:rPr>
          <w:t>1</w:t>
        </w:r>
        <w:r>
          <w:rPr>
            <w:webHidden/>
          </w:rPr>
          <w:fldChar w:fldCharType="end"/>
        </w:r>
      </w:hyperlink>
    </w:p>
    <w:p w14:paraId="63C211B9" w14:textId="6079215F"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26" w:history="1">
        <w:r w:rsidRPr="00623C84">
          <w:rPr>
            <w:rStyle w:val="Hyperlink"/>
          </w:rPr>
          <w:t>1.3 Objetivo</w:t>
        </w:r>
        <w:r>
          <w:rPr>
            <w:webHidden/>
          </w:rPr>
          <w:tab/>
        </w:r>
        <w:r>
          <w:rPr>
            <w:webHidden/>
          </w:rPr>
          <w:fldChar w:fldCharType="begin"/>
        </w:r>
        <w:r>
          <w:rPr>
            <w:webHidden/>
          </w:rPr>
          <w:instrText xml:space="preserve"> PAGEREF _Toc184364826 \h </w:instrText>
        </w:r>
        <w:r>
          <w:rPr>
            <w:webHidden/>
          </w:rPr>
        </w:r>
        <w:r>
          <w:rPr>
            <w:webHidden/>
          </w:rPr>
          <w:fldChar w:fldCharType="separate"/>
        </w:r>
        <w:r>
          <w:rPr>
            <w:webHidden/>
          </w:rPr>
          <w:t>1</w:t>
        </w:r>
        <w:r>
          <w:rPr>
            <w:webHidden/>
          </w:rPr>
          <w:fldChar w:fldCharType="end"/>
        </w:r>
      </w:hyperlink>
    </w:p>
    <w:p w14:paraId="272EDC85" w14:textId="02562CFA"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27" w:history="1">
        <w:r w:rsidRPr="00623C84">
          <w:rPr>
            <w:rStyle w:val="Hyperlink"/>
            <w:iCs/>
          </w:rPr>
          <w:t>1.3.1</w:t>
        </w:r>
        <w:r w:rsidRPr="00623C84">
          <w:rPr>
            <w:rStyle w:val="Hyperlink"/>
          </w:rPr>
          <w:t xml:space="preserve"> Objetivos específicos</w:t>
        </w:r>
        <w:r>
          <w:rPr>
            <w:webHidden/>
          </w:rPr>
          <w:tab/>
        </w:r>
        <w:r>
          <w:rPr>
            <w:webHidden/>
          </w:rPr>
          <w:fldChar w:fldCharType="begin"/>
        </w:r>
        <w:r>
          <w:rPr>
            <w:webHidden/>
          </w:rPr>
          <w:instrText xml:space="preserve"> PAGEREF _Toc184364827 \h </w:instrText>
        </w:r>
        <w:r>
          <w:rPr>
            <w:webHidden/>
          </w:rPr>
        </w:r>
        <w:r>
          <w:rPr>
            <w:webHidden/>
          </w:rPr>
          <w:fldChar w:fldCharType="separate"/>
        </w:r>
        <w:r>
          <w:rPr>
            <w:webHidden/>
          </w:rPr>
          <w:t>1</w:t>
        </w:r>
        <w:r>
          <w:rPr>
            <w:webHidden/>
          </w:rPr>
          <w:fldChar w:fldCharType="end"/>
        </w:r>
      </w:hyperlink>
    </w:p>
    <w:p w14:paraId="4BCEACE3" w14:textId="334C4A9B"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28" w:history="1">
        <w:r w:rsidRPr="00623C84">
          <w:rPr>
            <w:rStyle w:val="Hyperlink"/>
          </w:rPr>
          <w:t>1.4 Conteúdo programático</w:t>
        </w:r>
        <w:r>
          <w:rPr>
            <w:webHidden/>
          </w:rPr>
          <w:tab/>
        </w:r>
        <w:r>
          <w:rPr>
            <w:webHidden/>
          </w:rPr>
          <w:fldChar w:fldCharType="begin"/>
        </w:r>
        <w:r>
          <w:rPr>
            <w:webHidden/>
          </w:rPr>
          <w:instrText xml:space="preserve"> PAGEREF _Toc184364828 \h </w:instrText>
        </w:r>
        <w:r>
          <w:rPr>
            <w:webHidden/>
          </w:rPr>
        </w:r>
        <w:r>
          <w:rPr>
            <w:webHidden/>
          </w:rPr>
          <w:fldChar w:fldCharType="separate"/>
        </w:r>
        <w:r>
          <w:rPr>
            <w:webHidden/>
          </w:rPr>
          <w:t>2</w:t>
        </w:r>
        <w:r>
          <w:rPr>
            <w:webHidden/>
          </w:rPr>
          <w:fldChar w:fldCharType="end"/>
        </w:r>
      </w:hyperlink>
    </w:p>
    <w:p w14:paraId="52CB60BF" w14:textId="5DE2A235"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29" w:history="1">
        <w:r w:rsidRPr="00623C84">
          <w:rPr>
            <w:rStyle w:val="Hyperlink"/>
          </w:rPr>
          <w:t>1.5 Metodologia</w:t>
        </w:r>
        <w:r>
          <w:rPr>
            <w:webHidden/>
          </w:rPr>
          <w:tab/>
        </w:r>
        <w:r>
          <w:rPr>
            <w:webHidden/>
          </w:rPr>
          <w:fldChar w:fldCharType="begin"/>
        </w:r>
        <w:r>
          <w:rPr>
            <w:webHidden/>
          </w:rPr>
          <w:instrText xml:space="preserve"> PAGEREF _Toc184364829 \h </w:instrText>
        </w:r>
        <w:r>
          <w:rPr>
            <w:webHidden/>
          </w:rPr>
        </w:r>
        <w:r>
          <w:rPr>
            <w:webHidden/>
          </w:rPr>
          <w:fldChar w:fldCharType="separate"/>
        </w:r>
        <w:r>
          <w:rPr>
            <w:webHidden/>
          </w:rPr>
          <w:t>3</w:t>
        </w:r>
        <w:r>
          <w:rPr>
            <w:webHidden/>
          </w:rPr>
          <w:fldChar w:fldCharType="end"/>
        </w:r>
      </w:hyperlink>
    </w:p>
    <w:p w14:paraId="5F4B68E2" w14:textId="382D612E"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30" w:history="1">
        <w:r w:rsidRPr="00623C84">
          <w:rPr>
            <w:rStyle w:val="Hyperlink"/>
          </w:rPr>
          <w:t>1.6 Critérios de avaliação</w:t>
        </w:r>
        <w:r>
          <w:rPr>
            <w:webHidden/>
          </w:rPr>
          <w:tab/>
        </w:r>
        <w:r>
          <w:rPr>
            <w:webHidden/>
          </w:rPr>
          <w:fldChar w:fldCharType="begin"/>
        </w:r>
        <w:r>
          <w:rPr>
            <w:webHidden/>
          </w:rPr>
          <w:instrText xml:space="preserve"> PAGEREF _Toc184364830 \h </w:instrText>
        </w:r>
        <w:r>
          <w:rPr>
            <w:webHidden/>
          </w:rPr>
        </w:r>
        <w:r>
          <w:rPr>
            <w:webHidden/>
          </w:rPr>
          <w:fldChar w:fldCharType="separate"/>
        </w:r>
        <w:r>
          <w:rPr>
            <w:webHidden/>
          </w:rPr>
          <w:t>3</w:t>
        </w:r>
        <w:r>
          <w:rPr>
            <w:webHidden/>
          </w:rPr>
          <w:fldChar w:fldCharType="end"/>
        </w:r>
      </w:hyperlink>
    </w:p>
    <w:p w14:paraId="6B039CB6" w14:textId="6311BC92"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31" w:history="1">
        <w:r w:rsidRPr="00623C84">
          <w:rPr>
            <w:rStyle w:val="Hyperlink"/>
          </w:rPr>
          <w:t>1.7 Bibliografia recomendada</w:t>
        </w:r>
        <w:r>
          <w:rPr>
            <w:webHidden/>
          </w:rPr>
          <w:tab/>
        </w:r>
        <w:r>
          <w:rPr>
            <w:webHidden/>
          </w:rPr>
          <w:fldChar w:fldCharType="begin"/>
        </w:r>
        <w:r>
          <w:rPr>
            <w:webHidden/>
          </w:rPr>
          <w:instrText xml:space="preserve"> PAGEREF _Toc184364831 \h </w:instrText>
        </w:r>
        <w:r>
          <w:rPr>
            <w:webHidden/>
          </w:rPr>
        </w:r>
        <w:r>
          <w:rPr>
            <w:webHidden/>
          </w:rPr>
          <w:fldChar w:fldCharType="separate"/>
        </w:r>
        <w:r>
          <w:rPr>
            <w:webHidden/>
          </w:rPr>
          <w:t>3</w:t>
        </w:r>
        <w:r>
          <w:rPr>
            <w:webHidden/>
          </w:rPr>
          <w:fldChar w:fldCharType="end"/>
        </w:r>
      </w:hyperlink>
    </w:p>
    <w:p w14:paraId="049FE091" w14:textId="32F53481"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32" w:history="1">
        <w:r w:rsidRPr="00623C84">
          <w:rPr>
            <w:rStyle w:val="Hyperlink"/>
            <w:i/>
            <w:iCs/>
          </w:rPr>
          <w:t>Curriculum vitae</w:t>
        </w:r>
        <w:r w:rsidRPr="00623C84">
          <w:rPr>
            <w:rStyle w:val="Hyperlink"/>
          </w:rPr>
          <w:t xml:space="preserve"> do professor</w:t>
        </w:r>
        <w:r>
          <w:rPr>
            <w:webHidden/>
          </w:rPr>
          <w:tab/>
        </w:r>
        <w:r>
          <w:rPr>
            <w:webHidden/>
          </w:rPr>
          <w:fldChar w:fldCharType="begin"/>
        </w:r>
        <w:r>
          <w:rPr>
            <w:webHidden/>
          </w:rPr>
          <w:instrText xml:space="preserve"> PAGEREF _Toc184364832 \h </w:instrText>
        </w:r>
        <w:r>
          <w:rPr>
            <w:webHidden/>
          </w:rPr>
        </w:r>
        <w:r>
          <w:rPr>
            <w:webHidden/>
          </w:rPr>
          <w:fldChar w:fldCharType="separate"/>
        </w:r>
        <w:r>
          <w:rPr>
            <w:webHidden/>
          </w:rPr>
          <w:t>4</w:t>
        </w:r>
        <w:r>
          <w:rPr>
            <w:webHidden/>
          </w:rPr>
          <w:fldChar w:fldCharType="end"/>
        </w:r>
      </w:hyperlink>
    </w:p>
    <w:p w14:paraId="0476C444" w14:textId="755596EA" w:rsidR="00AE1D0A" w:rsidRDefault="00AE1D0A">
      <w:pPr>
        <w:pStyle w:val="Sumrio1"/>
        <w:rPr>
          <w:rFonts w:asciiTheme="minorHAnsi" w:eastAsiaTheme="minorEastAsia" w:hAnsiTheme="minorHAnsi" w:cstheme="minorBidi"/>
          <w:b w:val="0"/>
          <w:bCs w:val="0"/>
          <w:caps w:val="0"/>
          <w:kern w:val="2"/>
          <w:sz w:val="24"/>
          <w:szCs w:val="24"/>
          <w:lang w:eastAsia="pt-BR"/>
          <w14:ligatures w14:val="standardContextual"/>
        </w:rPr>
      </w:pPr>
      <w:hyperlink w:anchor="_Toc184364833" w:history="1">
        <w:r w:rsidRPr="00623C84">
          <w:rPr>
            <w:rStyle w:val="Hyperlink"/>
          </w:rPr>
          <w:t>2. MODULO 1: FUNDAMENTOS DE MARKETING</w:t>
        </w:r>
        <w:r>
          <w:rPr>
            <w:webHidden/>
          </w:rPr>
          <w:tab/>
        </w:r>
        <w:r>
          <w:rPr>
            <w:webHidden/>
          </w:rPr>
          <w:fldChar w:fldCharType="begin"/>
        </w:r>
        <w:r>
          <w:rPr>
            <w:webHidden/>
          </w:rPr>
          <w:instrText xml:space="preserve"> PAGEREF _Toc184364833 \h </w:instrText>
        </w:r>
        <w:r>
          <w:rPr>
            <w:webHidden/>
          </w:rPr>
        </w:r>
        <w:r>
          <w:rPr>
            <w:webHidden/>
          </w:rPr>
          <w:fldChar w:fldCharType="separate"/>
        </w:r>
        <w:r>
          <w:rPr>
            <w:webHidden/>
          </w:rPr>
          <w:t>5</w:t>
        </w:r>
        <w:r>
          <w:rPr>
            <w:webHidden/>
          </w:rPr>
          <w:fldChar w:fldCharType="end"/>
        </w:r>
      </w:hyperlink>
    </w:p>
    <w:p w14:paraId="5B5410E9" w14:textId="0FDD98A2"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34" w:history="1">
        <w:r w:rsidRPr="00623C84">
          <w:rPr>
            <w:rStyle w:val="Hyperlink"/>
          </w:rPr>
          <w:t>2.1 Marketing no setor de saúde</w:t>
        </w:r>
        <w:r>
          <w:rPr>
            <w:webHidden/>
          </w:rPr>
          <w:tab/>
        </w:r>
        <w:r>
          <w:rPr>
            <w:webHidden/>
          </w:rPr>
          <w:fldChar w:fldCharType="begin"/>
        </w:r>
        <w:r>
          <w:rPr>
            <w:webHidden/>
          </w:rPr>
          <w:instrText xml:space="preserve"> PAGEREF _Toc184364834 \h </w:instrText>
        </w:r>
        <w:r>
          <w:rPr>
            <w:webHidden/>
          </w:rPr>
        </w:r>
        <w:r>
          <w:rPr>
            <w:webHidden/>
          </w:rPr>
          <w:fldChar w:fldCharType="separate"/>
        </w:r>
        <w:r>
          <w:rPr>
            <w:webHidden/>
          </w:rPr>
          <w:t>5</w:t>
        </w:r>
        <w:r>
          <w:rPr>
            <w:webHidden/>
          </w:rPr>
          <w:fldChar w:fldCharType="end"/>
        </w:r>
      </w:hyperlink>
    </w:p>
    <w:p w14:paraId="43199AED" w14:textId="1EDC6E62"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35" w:history="1">
        <w:r w:rsidRPr="00623C84">
          <w:rPr>
            <w:rStyle w:val="Hyperlink"/>
          </w:rPr>
          <w:t>2.2 O conceito de Marketing</w:t>
        </w:r>
        <w:r>
          <w:rPr>
            <w:webHidden/>
          </w:rPr>
          <w:tab/>
        </w:r>
        <w:r>
          <w:rPr>
            <w:webHidden/>
          </w:rPr>
          <w:fldChar w:fldCharType="begin"/>
        </w:r>
        <w:r>
          <w:rPr>
            <w:webHidden/>
          </w:rPr>
          <w:instrText xml:space="preserve"> PAGEREF _Toc184364835 \h </w:instrText>
        </w:r>
        <w:r>
          <w:rPr>
            <w:webHidden/>
          </w:rPr>
        </w:r>
        <w:r>
          <w:rPr>
            <w:webHidden/>
          </w:rPr>
          <w:fldChar w:fldCharType="separate"/>
        </w:r>
        <w:r>
          <w:rPr>
            <w:webHidden/>
          </w:rPr>
          <w:t>6</w:t>
        </w:r>
        <w:r>
          <w:rPr>
            <w:webHidden/>
          </w:rPr>
          <w:fldChar w:fldCharType="end"/>
        </w:r>
      </w:hyperlink>
    </w:p>
    <w:p w14:paraId="48595F99" w14:textId="125C1C47"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36" w:history="1">
        <w:r w:rsidRPr="00623C84">
          <w:rPr>
            <w:rStyle w:val="Hyperlink"/>
          </w:rPr>
          <w:t>2.3 Tipos de orientação de marketing</w:t>
        </w:r>
        <w:r>
          <w:rPr>
            <w:webHidden/>
          </w:rPr>
          <w:tab/>
        </w:r>
        <w:r>
          <w:rPr>
            <w:webHidden/>
          </w:rPr>
          <w:fldChar w:fldCharType="begin"/>
        </w:r>
        <w:r>
          <w:rPr>
            <w:webHidden/>
          </w:rPr>
          <w:instrText xml:space="preserve"> PAGEREF _Toc184364836 \h </w:instrText>
        </w:r>
        <w:r>
          <w:rPr>
            <w:webHidden/>
          </w:rPr>
        </w:r>
        <w:r>
          <w:rPr>
            <w:webHidden/>
          </w:rPr>
          <w:fldChar w:fldCharType="separate"/>
        </w:r>
        <w:r>
          <w:rPr>
            <w:webHidden/>
          </w:rPr>
          <w:t>7</w:t>
        </w:r>
        <w:r>
          <w:rPr>
            <w:webHidden/>
          </w:rPr>
          <w:fldChar w:fldCharType="end"/>
        </w:r>
      </w:hyperlink>
    </w:p>
    <w:p w14:paraId="27B540D5" w14:textId="0C062786"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37" w:history="1">
        <w:r w:rsidRPr="00623C84">
          <w:rPr>
            <w:rStyle w:val="Hyperlink"/>
            <w:iCs/>
          </w:rPr>
          <w:t>2.3.1</w:t>
        </w:r>
        <w:r w:rsidRPr="00623C84">
          <w:rPr>
            <w:rStyle w:val="Hyperlink"/>
          </w:rPr>
          <w:t xml:space="preserve"> Orientação de produção</w:t>
        </w:r>
        <w:r>
          <w:rPr>
            <w:webHidden/>
          </w:rPr>
          <w:tab/>
        </w:r>
        <w:r>
          <w:rPr>
            <w:webHidden/>
          </w:rPr>
          <w:fldChar w:fldCharType="begin"/>
        </w:r>
        <w:r>
          <w:rPr>
            <w:webHidden/>
          </w:rPr>
          <w:instrText xml:space="preserve"> PAGEREF _Toc184364837 \h </w:instrText>
        </w:r>
        <w:r>
          <w:rPr>
            <w:webHidden/>
          </w:rPr>
        </w:r>
        <w:r>
          <w:rPr>
            <w:webHidden/>
          </w:rPr>
          <w:fldChar w:fldCharType="separate"/>
        </w:r>
        <w:r>
          <w:rPr>
            <w:webHidden/>
          </w:rPr>
          <w:t>7</w:t>
        </w:r>
        <w:r>
          <w:rPr>
            <w:webHidden/>
          </w:rPr>
          <w:fldChar w:fldCharType="end"/>
        </w:r>
      </w:hyperlink>
    </w:p>
    <w:p w14:paraId="6F84F375" w14:textId="254F8C06"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38" w:history="1">
        <w:r w:rsidRPr="00623C84">
          <w:rPr>
            <w:rStyle w:val="Hyperlink"/>
            <w:iCs/>
          </w:rPr>
          <w:t>2.3.2</w:t>
        </w:r>
        <w:r w:rsidRPr="00623C84">
          <w:rPr>
            <w:rStyle w:val="Hyperlink"/>
          </w:rPr>
          <w:t xml:space="preserve"> Orientação de produto</w:t>
        </w:r>
        <w:r>
          <w:rPr>
            <w:webHidden/>
          </w:rPr>
          <w:tab/>
        </w:r>
        <w:r>
          <w:rPr>
            <w:webHidden/>
          </w:rPr>
          <w:fldChar w:fldCharType="begin"/>
        </w:r>
        <w:r>
          <w:rPr>
            <w:webHidden/>
          </w:rPr>
          <w:instrText xml:space="preserve"> PAGEREF _Toc184364838 \h </w:instrText>
        </w:r>
        <w:r>
          <w:rPr>
            <w:webHidden/>
          </w:rPr>
        </w:r>
        <w:r>
          <w:rPr>
            <w:webHidden/>
          </w:rPr>
          <w:fldChar w:fldCharType="separate"/>
        </w:r>
        <w:r>
          <w:rPr>
            <w:webHidden/>
          </w:rPr>
          <w:t>8</w:t>
        </w:r>
        <w:r>
          <w:rPr>
            <w:webHidden/>
          </w:rPr>
          <w:fldChar w:fldCharType="end"/>
        </w:r>
      </w:hyperlink>
    </w:p>
    <w:p w14:paraId="5A7CC5AA" w14:textId="0472D094"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39" w:history="1">
        <w:r w:rsidRPr="00623C84">
          <w:rPr>
            <w:rStyle w:val="Hyperlink"/>
            <w:iCs/>
          </w:rPr>
          <w:t>2.3.3</w:t>
        </w:r>
        <w:r w:rsidRPr="00623C84">
          <w:rPr>
            <w:rStyle w:val="Hyperlink"/>
          </w:rPr>
          <w:t xml:space="preserve"> Orientação de vendas</w:t>
        </w:r>
        <w:r>
          <w:rPr>
            <w:webHidden/>
          </w:rPr>
          <w:tab/>
        </w:r>
        <w:r>
          <w:rPr>
            <w:webHidden/>
          </w:rPr>
          <w:fldChar w:fldCharType="begin"/>
        </w:r>
        <w:r>
          <w:rPr>
            <w:webHidden/>
          </w:rPr>
          <w:instrText xml:space="preserve"> PAGEREF _Toc184364839 \h </w:instrText>
        </w:r>
        <w:r>
          <w:rPr>
            <w:webHidden/>
          </w:rPr>
        </w:r>
        <w:r>
          <w:rPr>
            <w:webHidden/>
          </w:rPr>
          <w:fldChar w:fldCharType="separate"/>
        </w:r>
        <w:r>
          <w:rPr>
            <w:webHidden/>
          </w:rPr>
          <w:t>8</w:t>
        </w:r>
        <w:r>
          <w:rPr>
            <w:webHidden/>
          </w:rPr>
          <w:fldChar w:fldCharType="end"/>
        </w:r>
      </w:hyperlink>
    </w:p>
    <w:p w14:paraId="7FB7F5D4" w14:textId="784DD62C"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40" w:history="1">
        <w:r w:rsidRPr="00623C84">
          <w:rPr>
            <w:rStyle w:val="Hyperlink"/>
            <w:iCs/>
          </w:rPr>
          <w:t>2.3.4</w:t>
        </w:r>
        <w:r w:rsidRPr="00623C84">
          <w:rPr>
            <w:rStyle w:val="Hyperlink"/>
          </w:rPr>
          <w:t xml:space="preserve"> Orientação de marketing</w:t>
        </w:r>
        <w:r>
          <w:rPr>
            <w:webHidden/>
          </w:rPr>
          <w:tab/>
        </w:r>
        <w:r>
          <w:rPr>
            <w:webHidden/>
          </w:rPr>
          <w:fldChar w:fldCharType="begin"/>
        </w:r>
        <w:r>
          <w:rPr>
            <w:webHidden/>
          </w:rPr>
          <w:instrText xml:space="preserve"> PAGEREF _Toc184364840 \h </w:instrText>
        </w:r>
        <w:r>
          <w:rPr>
            <w:webHidden/>
          </w:rPr>
        </w:r>
        <w:r>
          <w:rPr>
            <w:webHidden/>
          </w:rPr>
          <w:fldChar w:fldCharType="separate"/>
        </w:r>
        <w:r>
          <w:rPr>
            <w:webHidden/>
          </w:rPr>
          <w:t>9</w:t>
        </w:r>
        <w:r>
          <w:rPr>
            <w:webHidden/>
          </w:rPr>
          <w:fldChar w:fldCharType="end"/>
        </w:r>
      </w:hyperlink>
    </w:p>
    <w:p w14:paraId="4F5EB582" w14:textId="554353A3"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41" w:history="1">
        <w:r w:rsidRPr="00623C84">
          <w:rPr>
            <w:rStyle w:val="Hyperlink"/>
            <w:iCs/>
          </w:rPr>
          <w:t>2.3.5</w:t>
        </w:r>
        <w:r w:rsidRPr="00623C84">
          <w:rPr>
            <w:rStyle w:val="Hyperlink"/>
          </w:rPr>
          <w:t xml:space="preserve"> Orientação de marketing societal</w:t>
        </w:r>
        <w:r>
          <w:rPr>
            <w:webHidden/>
          </w:rPr>
          <w:tab/>
        </w:r>
        <w:r>
          <w:rPr>
            <w:webHidden/>
          </w:rPr>
          <w:fldChar w:fldCharType="begin"/>
        </w:r>
        <w:r>
          <w:rPr>
            <w:webHidden/>
          </w:rPr>
          <w:instrText xml:space="preserve"> PAGEREF _Toc184364841 \h </w:instrText>
        </w:r>
        <w:r>
          <w:rPr>
            <w:webHidden/>
          </w:rPr>
        </w:r>
        <w:r>
          <w:rPr>
            <w:webHidden/>
          </w:rPr>
          <w:fldChar w:fldCharType="separate"/>
        </w:r>
        <w:r>
          <w:rPr>
            <w:webHidden/>
          </w:rPr>
          <w:t>9</w:t>
        </w:r>
        <w:r>
          <w:rPr>
            <w:webHidden/>
          </w:rPr>
          <w:fldChar w:fldCharType="end"/>
        </w:r>
      </w:hyperlink>
    </w:p>
    <w:p w14:paraId="7F6620DA" w14:textId="01C221FE"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42" w:history="1">
        <w:r w:rsidRPr="00623C84">
          <w:rPr>
            <w:rStyle w:val="Hyperlink"/>
            <w:iCs/>
          </w:rPr>
          <w:t>2.3.6</w:t>
        </w:r>
        <w:r w:rsidRPr="00623C84">
          <w:rPr>
            <w:rStyle w:val="Hyperlink"/>
          </w:rPr>
          <w:t xml:space="preserve"> Outras orientações</w:t>
        </w:r>
        <w:r>
          <w:rPr>
            <w:webHidden/>
          </w:rPr>
          <w:tab/>
        </w:r>
        <w:r>
          <w:rPr>
            <w:webHidden/>
          </w:rPr>
          <w:fldChar w:fldCharType="begin"/>
        </w:r>
        <w:r>
          <w:rPr>
            <w:webHidden/>
          </w:rPr>
          <w:instrText xml:space="preserve"> PAGEREF _Toc184364842 \h </w:instrText>
        </w:r>
        <w:r>
          <w:rPr>
            <w:webHidden/>
          </w:rPr>
        </w:r>
        <w:r>
          <w:rPr>
            <w:webHidden/>
          </w:rPr>
          <w:fldChar w:fldCharType="separate"/>
        </w:r>
        <w:r>
          <w:rPr>
            <w:webHidden/>
          </w:rPr>
          <w:t>9</w:t>
        </w:r>
        <w:r>
          <w:rPr>
            <w:webHidden/>
          </w:rPr>
          <w:fldChar w:fldCharType="end"/>
        </w:r>
      </w:hyperlink>
    </w:p>
    <w:p w14:paraId="0C07493A" w14:textId="08359436"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43" w:history="1">
        <w:r w:rsidRPr="00623C84">
          <w:rPr>
            <w:rStyle w:val="Hyperlink"/>
          </w:rPr>
          <w:t>2.4 O processo de marketing – visão geral</w:t>
        </w:r>
        <w:r>
          <w:rPr>
            <w:webHidden/>
          </w:rPr>
          <w:tab/>
        </w:r>
        <w:r>
          <w:rPr>
            <w:webHidden/>
          </w:rPr>
          <w:fldChar w:fldCharType="begin"/>
        </w:r>
        <w:r>
          <w:rPr>
            <w:webHidden/>
          </w:rPr>
          <w:instrText xml:space="preserve"> PAGEREF _Toc184364843 \h </w:instrText>
        </w:r>
        <w:r>
          <w:rPr>
            <w:webHidden/>
          </w:rPr>
        </w:r>
        <w:r>
          <w:rPr>
            <w:webHidden/>
          </w:rPr>
          <w:fldChar w:fldCharType="separate"/>
        </w:r>
        <w:r>
          <w:rPr>
            <w:webHidden/>
          </w:rPr>
          <w:t>9</w:t>
        </w:r>
        <w:r>
          <w:rPr>
            <w:webHidden/>
          </w:rPr>
          <w:fldChar w:fldCharType="end"/>
        </w:r>
      </w:hyperlink>
    </w:p>
    <w:p w14:paraId="0E90FDA1" w14:textId="66A7B4CC"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44" w:history="1">
        <w:r w:rsidRPr="00623C84">
          <w:rPr>
            <w:rStyle w:val="Hyperlink"/>
          </w:rPr>
          <w:t>2.5 O ambiente externo</w:t>
        </w:r>
        <w:r>
          <w:rPr>
            <w:webHidden/>
          </w:rPr>
          <w:tab/>
        </w:r>
        <w:r>
          <w:rPr>
            <w:webHidden/>
          </w:rPr>
          <w:fldChar w:fldCharType="begin"/>
        </w:r>
        <w:r>
          <w:rPr>
            <w:webHidden/>
          </w:rPr>
          <w:instrText xml:space="preserve"> PAGEREF _Toc184364844 \h </w:instrText>
        </w:r>
        <w:r>
          <w:rPr>
            <w:webHidden/>
          </w:rPr>
        </w:r>
        <w:r>
          <w:rPr>
            <w:webHidden/>
          </w:rPr>
          <w:fldChar w:fldCharType="separate"/>
        </w:r>
        <w:r>
          <w:rPr>
            <w:webHidden/>
          </w:rPr>
          <w:t>12</w:t>
        </w:r>
        <w:r>
          <w:rPr>
            <w:webHidden/>
          </w:rPr>
          <w:fldChar w:fldCharType="end"/>
        </w:r>
      </w:hyperlink>
    </w:p>
    <w:p w14:paraId="6B5ECEDF" w14:textId="40A45ECF"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45" w:history="1">
        <w:r w:rsidRPr="00623C84">
          <w:rPr>
            <w:rStyle w:val="Hyperlink"/>
            <w:iCs/>
          </w:rPr>
          <w:t>2.5.1</w:t>
        </w:r>
        <w:r w:rsidRPr="00623C84">
          <w:rPr>
            <w:rStyle w:val="Hyperlink"/>
          </w:rPr>
          <w:t xml:space="preserve"> Megatendências</w:t>
        </w:r>
        <w:r>
          <w:rPr>
            <w:webHidden/>
          </w:rPr>
          <w:tab/>
        </w:r>
        <w:r>
          <w:rPr>
            <w:webHidden/>
          </w:rPr>
          <w:fldChar w:fldCharType="begin"/>
        </w:r>
        <w:r>
          <w:rPr>
            <w:webHidden/>
          </w:rPr>
          <w:instrText xml:space="preserve"> PAGEREF _Toc184364845 \h </w:instrText>
        </w:r>
        <w:r>
          <w:rPr>
            <w:webHidden/>
          </w:rPr>
        </w:r>
        <w:r>
          <w:rPr>
            <w:webHidden/>
          </w:rPr>
          <w:fldChar w:fldCharType="separate"/>
        </w:r>
        <w:r>
          <w:rPr>
            <w:webHidden/>
          </w:rPr>
          <w:t>12</w:t>
        </w:r>
        <w:r>
          <w:rPr>
            <w:webHidden/>
          </w:rPr>
          <w:fldChar w:fldCharType="end"/>
        </w:r>
      </w:hyperlink>
    </w:p>
    <w:p w14:paraId="2F33227F" w14:textId="2336605F"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46" w:history="1">
        <w:r w:rsidRPr="00623C84">
          <w:rPr>
            <w:rStyle w:val="Hyperlink"/>
            <w:iCs/>
          </w:rPr>
          <w:t>2.5.2</w:t>
        </w:r>
        <w:r w:rsidRPr="00623C84">
          <w:rPr>
            <w:rStyle w:val="Hyperlink"/>
          </w:rPr>
          <w:t xml:space="preserve"> Tendências de marketing e ambiente de negócios</w:t>
        </w:r>
        <w:r>
          <w:rPr>
            <w:webHidden/>
          </w:rPr>
          <w:tab/>
        </w:r>
        <w:r>
          <w:rPr>
            <w:webHidden/>
          </w:rPr>
          <w:fldChar w:fldCharType="begin"/>
        </w:r>
        <w:r>
          <w:rPr>
            <w:webHidden/>
          </w:rPr>
          <w:instrText xml:space="preserve"> PAGEREF _Toc184364846 \h </w:instrText>
        </w:r>
        <w:r>
          <w:rPr>
            <w:webHidden/>
          </w:rPr>
        </w:r>
        <w:r>
          <w:rPr>
            <w:webHidden/>
          </w:rPr>
          <w:fldChar w:fldCharType="separate"/>
        </w:r>
        <w:r>
          <w:rPr>
            <w:webHidden/>
          </w:rPr>
          <w:t>13</w:t>
        </w:r>
        <w:r>
          <w:rPr>
            <w:webHidden/>
          </w:rPr>
          <w:fldChar w:fldCharType="end"/>
        </w:r>
      </w:hyperlink>
    </w:p>
    <w:p w14:paraId="57BF21C0" w14:textId="5C38C546"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47" w:history="1">
        <w:r w:rsidRPr="00623C84">
          <w:rPr>
            <w:rStyle w:val="Hyperlink"/>
          </w:rPr>
          <w:t>2.6 Sumário e Reflexões</w:t>
        </w:r>
        <w:r>
          <w:rPr>
            <w:webHidden/>
          </w:rPr>
          <w:tab/>
        </w:r>
        <w:r>
          <w:rPr>
            <w:webHidden/>
          </w:rPr>
          <w:fldChar w:fldCharType="begin"/>
        </w:r>
        <w:r>
          <w:rPr>
            <w:webHidden/>
          </w:rPr>
          <w:instrText xml:space="preserve"> PAGEREF _Toc184364847 \h </w:instrText>
        </w:r>
        <w:r>
          <w:rPr>
            <w:webHidden/>
          </w:rPr>
        </w:r>
        <w:r>
          <w:rPr>
            <w:webHidden/>
          </w:rPr>
          <w:fldChar w:fldCharType="separate"/>
        </w:r>
        <w:r>
          <w:rPr>
            <w:webHidden/>
          </w:rPr>
          <w:t>15</w:t>
        </w:r>
        <w:r>
          <w:rPr>
            <w:webHidden/>
          </w:rPr>
          <w:fldChar w:fldCharType="end"/>
        </w:r>
      </w:hyperlink>
    </w:p>
    <w:p w14:paraId="5A7EA4C1" w14:textId="59914F32" w:rsidR="00AE1D0A" w:rsidRDefault="00AE1D0A">
      <w:pPr>
        <w:pStyle w:val="Sumrio1"/>
        <w:rPr>
          <w:rFonts w:asciiTheme="minorHAnsi" w:eastAsiaTheme="minorEastAsia" w:hAnsiTheme="minorHAnsi" w:cstheme="minorBidi"/>
          <w:b w:val="0"/>
          <w:bCs w:val="0"/>
          <w:caps w:val="0"/>
          <w:kern w:val="2"/>
          <w:sz w:val="24"/>
          <w:szCs w:val="24"/>
          <w:lang w:eastAsia="pt-BR"/>
          <w14:ligatures w14:val="standardContextual"/>
        </w:rPr>
      </w:pPr>
      <w:hyperlink w:anchor="_Toc184364848" w:history="1">
        <w:r w:rsidRPr="00623C84">
          <w:rPr>
            <w:rStyle w:val="Hyperlink"/>
          </w:rPr>
          <w:t>3. MODULO 2: COMPORTAMENTO DO CONSUMIDOR</w:t>
        </w:r>
        <w:r>
          <w:rPr>
            <w:webHidden/>
          </w:rPr>
          <w:tab/>
        </w:r>
        <w:r>
          <w:rPr>
            <w:webHidden/>
          </w:rPr>
          <w:fldChar w:fldCharType="begin"/>
        </w:r>
        <w:r>
          <w:rPr>
            <w:webHidden/>
          </w:rPr>
          <w:instrText xml:space="preserve"> PAGEREF _Toc184364848 \h </w:instrText>
        </w:r>
        <w:r>
          <w:rPr>
            <w:webHidden/>
          </w:rPr>
        </w:r>
        <w:r>
          <w:rPr>
            <w:webHidden/>
          </w:rPr>
          <w:fldChar w:fldCharType="separate"/>
        </w:r>
        <w:r>
          <w:rPr>
            <w:webHidden/>
          </w:rPr>
          <w:t>16</w:t>
        </w:r>
        <w:r>
          <w:rPr>
            <w:webHidden/>
          </w:rPr>
          <w:fldChar w:fldCharType="end"/>
        </w:r>
      </w:hyperlink>
    </w:p>
    <w:p w14:paraId="4783706E" w14:textId="020C4855"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49" w:history="1">
        <w:r w:rsidRPr="00623C84">
          <w:rPr>
            <w:rStyle w:val="Hyperlink"/>
          </w:rPr>
          <w:t>3.1 Comportamento do Consumidor</w:t>
        </w:r>
        <w:r>
          <w:rPr>
            <w:webHidden/>
          </w:rPr>
          <w:tab/>
        </w:r>
        <w:r>
          <w:rPr>
            <w:webHidden/>
          </w:rPr>
          <w:fldChar w:fldCharType="begin"/>
        </w:r>
        <w:r>
          <w:rPr>
            <w:webHidden/>
          </w:rPr>
          <w:instrText xml:space="preserve"> PAGEREF _Toc184364849 \h </w:instrText>
        </w:r>
        <w:r>
          <w:rPr>
            <w:webHidden/>
          </w:rPr>
        </w:r>
        <w:r>
          <w:rPr>
            <w:webHidden/>
          </w:rPr>
          <w:fldChar w:fldCharType="separate"/>
        </w:r>
        <w:r>
          <w:rPr>
            <w:webHidden/>
          </w:rPr>
          <w:t>16</w:t>
        </w:r>
        <w:r>
          <w:rPr>
            <w:webHidden/>
          </w:rPr>
          <w:fldChar w:fldCharType="end"/>
        </w:r>
      </w:hyperlink>
    </w:p>
    <w:p w14:paraId="187D1084" w14:textId="32DFC292"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50" w:history="1">
        <w:r w:rsidRPr="00623C84">
          <w:rPr>
            <w:rStyle w:val="Hyperlink"/>
          </w:rPr>
          <w:t>3.2 Psicologia do Consumidor</w:t>
        </w:r>
        <w:r>
          <w:rPr>
            <w:webHidden/>
          </w:rPr>
          <w:tab/>
        </w:r>
        <w:r>
          <w:rPr>
            <w:webHidden/>
          </w:rPr>
          <w:fldChar w:fldCharType="begin"/>
        </w:r>
        <w:r>
          <w:rPr>
            <w:webHidden/>
          </w:rPr>
          <w:instrText xml:space="preserve"> PAGEREF _Toc184364850 \h </w:instrText>
        </w:r>
        <w:r>
          <w:rPr>
            <w:webHidden/>
          </w:rPr>
        </w:r>
        <w:r>
          <w:rPr>
            <w:webHidden/>
          </w:rPr>
          <w:fldChar w:fldCharType="separate"/>
        </w:r>
        <w:r>
          <w:rPr>
            <w:webHidden/>
          </w:rPr>
          <w:t>17</w:t>
        </w:r>
        <w:r>
          <w:rPr>
            <w:webHidden/>
          </w:rPr>
          <w:fldChar w:fldCharType="end"/>
        </w:r>
      </w:hyperlink>
    </w:p>
    <w:p w14:paraId="10EF68A7" w14:textId="6CFB05E1"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51" w:history="1">
        <w:r w:rsidRPr="00623C84">
          <w:rPr>
            <w:rStyle w:val="Hyperlink"/>
            <w:iCs/>
          </w:rPr>
          <w:t>3.2.1</w:t>
        </w:r>
        <w:r w:rsidRPr="00623C84">
          <w:rPr>
            <w:rStyle w:val="Hyperlink"/>
          </w:rPr>
          <w:t xml:space="preserve"> Satisfação</w:t>
        </w:r>
        <w:r>
          <w:rPr>
            <w:webHidden/>
          </w:rPr>
          <w:tab/>
        </w:r>
        <w:r>
          <w:rPr>
            <w:webHidden/>
          </w:rPr>
          <w:fldChar w:fldCharType="begin"/>
        </w:r>
        <w:r>
          <w:rPr>
            <w:webHidden/>
          </w:rPr>
          <w:instrText xml:space="preserve"> PAGEREF _Toc184364851 \h </w:instrText>
        </w:r>
        <w:r>
          <w:rPr>
            <w:webHidden/>
          </w:rPr>
        </w:r>
        <w:r>
          <w:rPr>
            <w:webHidden/>
          </w:rPr>
          <w:fldChar w:fldCharType="separate"/>
        </w:r>
        <w:r>
          <w:rPr>
            <w:webHidden/>
          </w:rPr>
          <w:t>17</w:t>
        </w:r>
        <w:r>
          <w:rPr>
            <w:webHidden/>
          </w:rPr>
          <w:fldChar w:fldCharType="end"/>
        </w:r>
      </w:hyperlink>
    </w:p>
    <w:p w14:paraId="4B8E9A32" w14:textId="71554EC9"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52" w:history="1">
        <w:r w:rsidRPr="00623C84">
          <w:rPr>
            <w:rStyle w:val="Hyperlink"/>
            <w:iCs/>
          </w:rPr>
          <w:t>3.2.2</w:t>
        </w:r>
        <w:r w:rsidRPr="00623C84">
          <w:rPr>
            <w:rStyle w:val="Hyperlink"/>
          </w:rPr>
          <w:t xml:space="preserve"> Motivações humanas: necessidades, desejo e valores</w:t>
        </w:r>
        <w:r>
          <w:rPr>
            <w:webHidden/>
          </w:rPr>
          <w:tab/>
        </w:r>
        <w:r>
          <w:rPr>
            <w:webHidden/>
          </w:rPr>
          <w:fldChar w:fldCharType="begin"/>
        </w:r>
        <w:r>
          <w:rPr>
            <w:webHidden/>
          </w:rPr>
          <w:instrText xml:space="preserve"> PAGEREF _Toc184364852 \h </w:instrText>
        </w:r>
        <w:r>
          <w:rPr>
            <w:webHidden/>
          </w:rPr>
        </w:r>
        <w:r>
          <w:rPr>
            <w:webHidden/>
          </w:rPr>
          <w:fldChar w:fldCharType="separate"/>
        </w:r>
        <w:r>
          <w:rPr>
            <w:webHidden/>
          </w:rPr>
          <w:t>19</w:t>
        </w:r>
        <w:r>
          <w:rPr>
            <w:webHidden/>
          </w:rPr>
          <w:fldChar w:fldCharType="end"/>
        </w:r>
      </w:hyperlink>
    </w:p>
    <w:p w14:paraId="38BE4D9A" w14:textId="0F7FFCFB"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53" w:history="1">
        <w:r w:rsidRPr="00623C84">
          <w:rPr>
            <w:rStyle w:val="Hyperlink"/>
            <w:iCs/>
          </w:rPr>
          <w:t>3.2.3</w:t>
        </w:r>
        <w:r w:rsidRPr="00623C84">
          <w:rPr>
            <w:rStyle w:val="Hyperlink"/>
          </w:rPr>
          <w:t xml:space="preserve"> Percepção</w:t>
        </w:r>
        <w:r>
          <w:rPr>
            <w:webHidden/>
          </w:rPr>
          <w:tab/>
        </w:r>
        <w:r>
          <w:rPr>
            <w:webHidden/>
          </w:rPr>
          <w:fldChar w:fldCharType="begin"/>
        </w:r>
        <w:r>
          <w:rPr>
            <w:webHidden/>
          </w:rPr>
          <w:instrText xml:space="preserve"> PAGEREF _Toc184364853 \h </w:instrText>
        </w:r>
        <w:r>
          <w:rPr>
            <w:webHidden/>
          </w:rPr>
        </w:r>
        <w:r>
          <w:rPr>
            <w:webHidden/>
          </w:rPr>
          <w:fldChar w:fldCharType="separate"/>
        </w:r>
        <w:r>
          <w:rPr>
            <w:webHidden/>
          </w:rPr>
          <w:t>20</w:t>
        </w:r>
        <w:r>
          <w:rPr>
            <w:webHidden/>
          </w:rPr>
          <w:fldChar w:fldCharType="end"/>
        </w:r>
      </w:hyperlink>
    </w:p>
    <w:p w14:paraId="77B3D3D3" w14:textId="6E63651F"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54" w:history="1">
        <w:r w:rsidRPr="00623C84">
          <w:rPr>
            <w:rStyle w:val="Hyperlink"/>
            <w:iCs/>
          </w:rPr>
          <w:t>3.2.4</w:t>
        </w:r>
        <w:r w:rsidRPr="00623C84">
          <w:rPr>
            <w:rStyle w:val="Hyperlink"/>
          </w:rPr>
          <w:t xml:space="preserve"> Aprendizagem</w:t>
        </w:r>
        <w:r>
          <w:rPr>
            <w:webHidden/>
          </w:rPr>
          <w:tab/>
        </w:r>
        <w:r>
          <w:rPr>
            <w:webHidden/>
          </w:rPr>
          <w:fldChar w:fldCharType="begin"/>
        </w:r>
        <w:r>
          <w:rPr>
            <w:webHidden/>
          </w:rPr>
          <w:instrText xml:space="preserve"> PAGEREF _Toc184364854 \h </w:instrText>
        </w:r>
        <w:r>
          <w:rPr>
            <w:webHidden/>
          </w:rPr>
        </w:r>
        <w:r>
          <w:rPr>
            <w:webHidden/>
          </w:rPr>
          <w:fldChar w:fldCharType="separate"/>
        </w:r>
        <w:r>
          <w:rPr>
            <w:webHidden/>
          </w:rPr>
          <w:t>21</w:t>
        </w:r>
        <w:r>
          <w:rPr>
            <w:webHidden/>
          </w:rPr>
          <w:fldChar w:fldCharType="end"/>
        </w:r>
      </w:hyperlink>
    </w:p>
    <w:p w14:paraId="48D23F69" w14:textId="2290D2ED"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55" w:history="1">
        <w:r w:rsidRPr="00623C84">
          <w:rPr>
            <w:rStyle w:val="Hyperlink"/>
            <w:iCs/>
          </w:rPr>
          <w:t>3.2.5</w:t>
        </w:r>
        <w:r w:rsidRPr="00623C84">
          <w:rPr>
            <w:rStyle w:val="Hyperlink"/>
          </w:rPr>
          <w:t xml:space="preserve"> Crenças e Atitudes</w:t>
        </w:r>
        <w:r>
          <w:rPr>
            <w:webHidden/>
          </w:rPr>
          <w:tab/>
        </w:r>
        <w:r>
          <w:rPr>
            <w:webHidden/>
          </w:rPr>
          <w:fldChar w:fldCharType="begin"/>
        </w:r>
        <w:r>
          <w:rPr>
            <w:webHidden/>
          </w:rPr>
          <w:instrText xml:space="preserve"> PAGEREF _Toc184364855 \h </w:instrText>
        </w:r>
        <w:r>
          <w:rPr>
            <w:webHidden/>
          </w:rPr>
        </w:r>
        <w:r>
          <w:rPr>
            <w:webHidden/>
          </w:rPr>
          <w:fldChar w:fldCharType="separate"/>
        </w:r>
        <w:r>
          <w:rPr>
            <w:webHidden/>
          </w:rPr>
          <w:t>21</w:t>
        </w:r>
        <w:r>
          <w:rPr>
            <w:webHidden/>
          </w:rPr>
          <w:fldChar w:fldCharType="end"/>
        </w:r>
      </w:hyperlink>
    </w:p>
    <w:p w14:paraId="44D77F6D" w14:textId="3CE6036D"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56" w:history="1">
        <w:r w:rsidRPr="00623C84">
          <w:rPr>
            <w:rStyle w:val="Hyperlink"/>
          </w:rPr>
          <w:t>3.3 Características do Consumidor</w:t>
        </w:r>
        <w:r>
          <w:rPr>
            <w:webHidden/>
          </w:rPr>
          <w:tab/>
        </w:r>
        <w:r>
          <w:rPr>
            <w:webHidden/>
          </w:rPr>
          <w:fldChar w:fldCharType="begin"/>
        </w:r>
        <w:r>
          <w:rPr>
            <w:webHidden/>
          </w:rPr>
          <w:instrText xml:space="preserve"> PAGEREF _Toc184364856 \h </w:instrText>
        </w:r>
        <w:r>
          <w:rPr>
            <w:webHidden/>
          </w:rPr>
        </w:r>
        <w:r>
          <w:rPr>
            <w:webHidden/>
          </w:rPr>
          <w:fldChar w:fldCharType="separate"/>
        </w:r>
        <w:r>
          <w:rPr>
            <w:webHidden/>
          </w:rPr>
          <w:t>22</w:t>
        </w:r>
        <w:r>
          <w:rPr>
            <w:webHidden/>
          </w:rPr>
          <w:fldChar w:fldCharType="end"/>
        </w:r>
      </w:hyperlink>
    </w:p>
    <w:p w14:paraId="1A406219" w14:textId="58F2DD65"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57" w:history="1">
        <w:r w:rsidRPr="00623C84">
          <w:rPr>
            <w:rStyle w:val="Hyperlink"/>
          </w:rPr>
          <w:t>3.4 Processo de Decisão de Compra</w:t>
        </w:r>
        <w:r>
          <w:rPr>
            <w:webHidden/>
          </w:rPr>
          <w:tab/>
        </w:r>
        <w:r>
          <w:rPr>
            <w:webHidden/>
          </w:rPr>
          <w:fldChar w:fldCharType="begin"/>
        </w:r>
        <w:r>
          <w:rPr>
            <w:webHidden/>
          </w:rPr>
          <w:instrText xml:space="preserve"> PAGEREF _Toc184364857 \h </w:instrText>
        </w:r>
        <w:r>
          <w:rPr>
            <w:webHidden/>
          </w:rPr>
        </w:r>
        <w:r>
          <w:rPr>
            <w:webHidden/>
          </w:rPr>
          <w:fldChar w:fldCharType="separate"/>
        </w:r>
        <w:r>
          <w:rPr>
            <w:webHidden/>
          </w:rPr>
          <w:t>23</w:t>
        </w:r>
        <w:r>
          <w:rPr>
            <w:webHidden/>
          </w:rPr>
          <w:fldChar w:fldCharType="end"/>
        </w:r>
      </w:hyperlink>
    </w:p>
    <w:p w14:paraId="33002955" w14:textId="58904480"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58" w:history="1">
        <w:r w:rsidRPr="00623C84">
          <w:rPr>
            <w:rStyle w:val="Hyperlink"/>
            <w:iCs/>
          </w:rPr>
          <w:t>3.4.1</w:t>
        </w:r>
        <w:r w:rsidRPr="00623C84">
          <w:rPr>
            <w:rStyle w:val="Hyperlink"/>
          </w:rPr>
          <w:t xml:space="preserve"> Etapas do Processo de Decisão de Compra</w:t>
        </w:r>
        <w:r>
          <w:rPr>
            <w:webHidden/>
          </w:rPr>
          <w:tab/>
        </w:r>
        <w:r>
          <w:rPr>
            <w:webHidden/>
          </w:rPr>
          <w:fldChar w:fldCharType="begin"/>
        </w:r>
        <w:r>
          <w:rPr>
            <w:webHidden/>
          </w:rPr>
          <w:instrText xml:space="preserve"> PAGEREF _Toc184364858 \h </w:instrText>
        </w:r>
        <w:r>
          <w:rPr>
            <w:webHidden/>
          </w:rPr>
        </w:r>
        <w:r>
          <w:rPr>
            <w:webHidden/>
          </w:rPr>
          <w:fldChar w:fldCharType="separate"/>
        </w:r>
        <w:r>
          <w:rPr>
            <w:webHidden/>
          </w:rPr>
          <w:t>24</w:t>
        </w:r>
        <w:r>
          <w:rPr>
            <w:webHidden/>
          </w:rPr>
          <w:fldChar w:fldCharType="end"/>
        </w:r>
      </w:hyperlink>
    </w:p>
    <w:p w14:paraId="283E69F6" w14:textId="439E225B"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59" w:history="1">
        <w:r w:rsidRPr="00623C84">
          <w:rPr>
            <w:rStyle w:val="Hyperlink"/>
          </w:rPr>
          <w:t>3.5 Identificando necessidades</w:t>
        </w:r>
        <w:r>
          <w:rPr>
            <w:webHidden/>
          </w:rPr>
          <w:tab/>
        </w:r>
        <w:r>
          <w:rPr>
            <w:webHidden/>
          </w:rPr>
          <w:fldChar w:fldCharType="begin"/>
        </w:r>
        <w:r>
          <w:rPr>
            <w:webHidden/>
          </w:rPr>
          <w:instrText xml:space="preserve"> PAGEREF _Toc184364859 \h </w:instrText>
        </w:r>
        <w:r>
          <w:rPr>
            <w:webHidden/>
          </w:rPr>
        </w:r>
        <w:r>
          <w:rPr>
            <w:webHidden/>
          </w:rPr>
          <w:fldChar w:fldCharType="separate"/>
        </w:r>
        <w:r>
          <w:rPr>
            <w:webHidden/>
          </w:rPr>
          <w:t>26</w:t>
        </w:r>
        <w:r>
          <w:rPr>
            <w:webHidden/>
          </w:rPr>
          <w:fldChar w:fldCharType="end"/>
        </w:r>
      </w:hyperlink>
    </w:p>
    <w:p w14:paraId="7D73D22A" w14:textId="59975B46"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60" w:history="1">
        <w:r w:rsidRPr="00623C84">
          <w:rPr>
            <w:rStyle w:val="Hyperlink"/>
            <w:iCs/>
          </w:rPr>
          <w:t>3.5.1</w:t>
        </w:r>
        <w:r w:rsidRPr="00623C84">
          <w:rPr>
            <w:rStyle w:val="Hyperlink"/>
            <w:shd w:val="clear" w:color="auto" w:fill="FFFFFF"/>
          </w:rPr>
          <w:t xml:space="preserve"> Pesquisa de Mercado</w:t>
        </w:r>
        <w:r>
          <w:rPr>
            <w:webHidden/>
          </w:rPr>
          <w:tab/>
        </w:r>
        <w:r>
          <w:rPr>
            <w:webHidden/>
          </w:rPr>
          <w:fldChar w:fldCharType="begin"/>
        </w:r>
        <w:r>
          <w:rPr>
            <w:webHidden/>
          </w:rPr>
          <w:instrText xml:space="preserve"> PAGEREF _Toc184364860 \h </w:instrText>
        </w:r>
        <w:r>
          <w:rPr>
            <w:webHidden/>
          </w:rPr>
        </w:r>
        <w:r>
          <w:rPr>
            <w:webHidden/>
          </w:rPr>
          <w:fldChar w:fldCharType="separate"/>
        </w:r>
        <w:r>
          <w:rPr>
            <w:webHidden/>
          </w:rPr>
          <w:t>26</w:t>
        </w:r>
        <w:r>
          <w:rPr>
            <w:webHidden/>
          </w:rPr>
          <w:fldChar w:fldCharType="end"/>
        </w:r>
      </w:hyperlink>
    </w:p>
    <w:p w14:paraId="5F528041" w14:textId="1AFD0A11"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61" w:history="1">
        <w:r w:rsidRPr="00623C84">
          <w:rPr>
            <w:rStyle w:val="Hyperlink"/>
          </w:rPr>
          <w:t>3.6 Sumário e Reflexões</w:t>
        </w:r>
        <w:r>
          <w:rPr>
            <w:webHidden/>
          </w:rPr>
          <w:tab/>
        </w:r>
        <w:r>
          <w:rPr>
            <w:webHidden/>
          </w:rPr>
          <w:fldChar w:fldCharType="begin"/>
        </w:r>
        <w:r>
          <w:rPr>
            <w:webHidden/>
          </w:rPr>
          <w:instrText xml:space="preserve"> PAGEREF _Toc184364861 \h </w:instrText>
        </w:r>
        <w:r>
          <w:rPr>
            <w:webHidden/>
          </w:rPr>
        </w:r>
        <w:r>
          <w:rPr>
            <w:webHidden/>
          </w:rPr>
          <w:fldChar w:fldCharType="separate"/>
        </w:r>
        <w:r>
          <w:rPr>
            <w:webHidden/>
          </w:rPr>
          <w:t>28</w:t>
        </w:r>
        <w:r>
          <w:rPr>
            <w:webHidden/>
          </w:rPr>
          <w:fldChar w:fldCharType="end"/>
        </w:r>
      </w:hyperlink>
    </w:p>
    <w:p w14:paraId="7B0F2623" w14:textId="5EB3EF07" w:rsidR="00AE1D0A" w:rsidRDefault="00AE1D0A">
      <w:pPr>
        <w:pStyle w:val="Sumrio1"/>
        <w:rPr>
          <w:rFonts w:asciiTheme="minorHAnsi" w:eastAsiaTheme="minorEastAsia" w:hAnsiTheme="minorHAnsi" w:cstheme="minorBidi"/>
          <w:b w:val="0"/>
          <w:bCs w:val="0"/>
          <w:caps w:val="0"/>
          <w:kern w:val="2"/>
          <w:sz w:val="24"/>
          <w:szCs w:val="24"/>
          <w:lang w:eastAsia="pt-BR"/>
          <w14:ligatures w14:val="standardContextual"/>
        </w:rPr>
      </w:pPr>
      <w:hyperlink w:anchor="_Toc184364862" w:history="1">
        <w:r w:rsidRPr="00623C84">
          <w:rPr>
            <w:rStyle w:val="Hyperlink"/>
          </w:rPr>
          <w:t>4. MÓDULO 3: SEGMENTAÇÃO E POSICIONAMENTO DE MARKETING</w:t>
        </w:r>
        <w:r>
          <w:rPr>
            <w:webHidden/>
          </w:rPr>
          <w:tab/>
        </w:r>
        <w:r>
          <w:rPr>
            <w:webHidden/>
          </w:rPr>
          <w:fldChar w:fldCharType="begin"/>
        </w:r>
        <w:r>
          <w:rPr>
            <w:webHidden/>
          </w:rPr>
          <w:instrText xml:space="preserve"> PAGEREF _Toc184364862 \h </w:instrText>
        </w:r>
        <w:r>
          <w:rPr>
            <w:webHidden/>
          </w:rPr>
        </w:r>
        <w:r>
          <w:rPr>
            <w:webHidden/>
          </w:rPr>
          <w:fldChar w:fldCharType="separate"/>
        </w:r>
        <w:r>
          <w:rPr>
            <w:webHidden/>
          </w:rPr>
          <w:t>29</w:t>
        </w:r>
        <w:r>
          <w:rPr>
            <w:webHidden/>
          </w:rPr>
          <w:fldChar w:fldCharType="end"/>
        </w:r>
      </w:hyperlink>
    </w:p>
    <w:p w14:paraId="0F36F578" w14:textId="6551EEF0"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63" w:history="1">
        <w:r w:rsidRPr="00623C84">
          <w:rPr>
            <w:rStyle w:val="Hyperlink"/>
          </w:rPr>
          <w:t>4.1 Segmentação de Mercado</w:t>
        </w:r>
        <w:r>
          <w:rPr>
            <w:webHidden/>
          </w:rPr>
          <w:tab/>
        </w:r>
        <w:r>
          <w:rPr>
            <w:webHidden/>
          </w:rPr>
          <w:fldChar w:fldCharType="begin"/>
        </w:r>
        <w:r>
          <w:rPr>
            <w:webHidden/>
          </w:rPr>
          <w:instrText xml:space="preserve"> PAGEREF _Toc184364863 \h </w:instrText>
        </w:r>
        <w:r>
          <w:rPr>
            <w:webHidden/>
          </w:rPr>
        </w:r>
        <w:r>
          <w:rPr>
            <w:webHidden/>
          </w:rPr>
          <w:fldChar w:fldCharType="separate"/>
        </w:r>
        <w:r>
          <w:rPr>
            <w:webHidden/>
          </w:rPr>
          <w:t>29</w:t>
        </w:r>
        <w:r>
          <w:rPr>
            <w:webHidden/>
          </w:rPr>
          <w:fldChar w:fldCharType="end"/>
        </w:r>
      </w:hyperlink>
    </w:p>
    <w:p w14:paraId="4A73ADAC" w14:textId="51A531DF"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64" w:history="1">
        <w:r w:rsidRPr="00623C84">
          <w:rPr>
            <w:rStyle w:val="Hyperlink"/>
          </w:rPr>
          <w:t>4.2 Posicionamento</w:t>
        </w:r>
        <w:r>
          <w:rPr>
            <w:webHidden/>
          </w:rPr>
          <w:tab/>
        </w:r>
        <w:r>
          <w:rPr>
            <w:webHidden/>
          </w:rPr>
          <w:fldChar w:fldCharType="begin"/>
        </w:r>
        <w:r>
          <w:rPr>
            <w:webHidden/>
          </w:rPr>
          <w:instrText xml:space="preserve"> PAGEREF _Toc184364864 \h </w:instrText>
        </w:r>
        <w:r>
          <w:rPr>
            <w:webHidden/>
          </w:rPr>
        </w:r>
        <w:r>
          <w:rPr>
            <w:webHidden/>
          </w:rPr>
          <w:fldChar w:fldCharType="separate"/>
        </w:r>
        <w:r>
          <w:rPr>
            <w:webHidden/>
          </w:rPr>
          <w:t>30</w:t>
        </w:r>
        <w:r>
          <w:rPr>
            <w:webHidden/>
          </w:rPr>
          <w:fldChar w:fldCharType="end"/>
        </w:r>
      </w:hyperlink>
    </w:p>
    <w:p w14:paraId="52DA7859" w14:textId="7F89F180"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65" w:history="1">
        <w:r w:rsidRPr="00623C84">
          <w:rPr>
            <w:rStyle w:val="Hyperlink"/>
          </w:rPr>
          <w:t>4.3 Sumário e Reflexões</w:t>
        </w:r>
        <w:r>
          <w:rPr>
            <w:webHidden/>
          </w:rPr>
          <w:tab/>
        </w:r>
        <w:r>
          <w:rPr>
            <w:webHidden/>
          </w:rPr>
          <w:fldChar w:fldCharType="begin"/>
        </w:r>
        <w:r>
          <w:rPr>
            <w:webHidden/>
          </w:rPr>
          <w:instrText xml:space="preserve"> PAGEREF _Toc184364865 \h </w:instrText>
        </w:r>
        <w:r>
          <w:rPr>
            <w:webHidden/>
          </w:rPr>
        </w:r>
        <w:r>
          <w:rPr>
            <w:webHidden/>
          </w:rPr>
          <w:fldChar w:fldCharType="separate"/>
        </w:r>
        <w:r>
          <w:rPr>
            <w:webHidden/>
          </w:rPr>
          <w:t>32</w:t>
        </w:r>
        <w:r>
          <w:rPr>
            <w:webHidden/>
          </w:rPr>
          <w:fldChar w:fldCharType="end"/>
        </w:r>
      </w:hyperlink>
    </w:p>
    <w:p w14:paraId="2247D882" w14:textId="14423813" w:rsidR="00AE1D0A" w:rsidRDefault="00AE1D0A">
      <w:pPr>
        <w:pStyle w:val="Sumrio1"/>
        <w:rPr>
          <w:rFonts w:asciiTheme="minorHAnsi" w:eastAsiaTheme="minorEastAsia" w:hAnsiTheme="minorHAnsi" w:cstheme="minorBidi"/>
          <w:b w:val="0"/>
          <w:bCs w:val="0"/>
          <w:caps w:val="0"/>
          <w:kern w:val="2"/>
          <w:sz w:val="24"/>
          <w:szCs w:val="24"/>
          <w:lang w:eastAsia="pt-BR"/>
          <w14:ligatures w14:val="standardContextual"/>
        </w:rPr>
      </w:pPr>
      <w:hyperlink w:anchor="_Toc184364866" w:history="1">
        <w:r w:rsidRPr="00623C84">
          <w:rPr>
            <w:rStyle w:val="Hyperlink"/>
          </w:rPr>
          <w:t>5. MODULO 4: COMPOSTO DE MARKETING</w:t>
        </w:r>
        <w:r>
          <w:rPr>
            <w:webHidden/>
          </w:rPr>
          <w:tab/>
        </w:r>
        <w:r>
          <w:rPr>
            <w:webHidden/>
          </w:rPr>
          <w:fldChar w:fldCharType="begin"/>
        </w:r>
        <w:r>
          <w:rPr>
            <w:webHidden/>
          </w:rPr>
          <w:instrText xml:space="preserve"> PAGEREF _Toc184364866 \h </w:instrText>
        </w:r>
        <w:r>
          <w:rPr>
            <w:webHidden/>
          </w:rPr>
        </w:r>
        <w:r>
          <w:rPr>
            <w:webHidden/>
          </w:rPr>
          <w:fldChar w:fldCharType="separate"/>
        </w:r>
        <w:r>
          <w:rPr>
            <w:webHidden/>
          </w:rPr>
          <w:t>33</w:t>
        </w:r>
        <w:r>
          <w:rPr>
            <w:webHidden/>
          </w:rPr>
          <w:fldChar w:fldCharType="end"/>
        </w:r>
      </w:hyperlink>
    </w:p>
    <w:p w14:paraId="3949B577" w14:textId="39240801"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67" w:history="1">
        <w:r w:rsidRPr="00623C84">
          <w:rPr>
            <w:rStyle w:val="Hyperlink"/>
          </w:rPr>
          <w:t>5.1 Composto de marketing</w:t>
        </w:r>
        <w:r>
          <w:rPr>
            <w:webHidden/>
          </w:rPr>
          <w:tab/>
        </w:r>
        <w:r>
          <w:rPr>
            <w:webHidden/>
          </w:rPr>
          <w:fldChar w:fldCharType="begin"/>
        </w:r>
        <w:r>
          <w:rPr>
            <w:webHidden/>
          </w:rPr>
          <w:instrText xml:space="preserve"> PAGEREF _Toc184364867 \h </w:instrText>
        </w:r>
        <w:r>
          <w:rPr>
            <w:webHidden/>
          </w:rPr>
        </w:r>
        <w:r>
          <w:rPr>
            <w:webHidden/>
          </w:rPr>
          <w:fldChar w:fldCharType="separate"/>
        </w:r>
        <w:r>
          <w:rPr>
            <w:webHidden/>
          </w:rPr>
          <w:t>33</w:t>
        </w:r>
        <w:r>
          <w:rPr>
            <w:webHidden/>
          </w:rPr>
          <w:fldChar w:fldCharType="end"/>
        </w:r>
      </w:hyperlink>
    </w:p>
    <w:p w14:paraId="5BC35F95" w14:textId="298CEA7E"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68" w:history="1">
        <w:r w:rsidRPr="00623C84">
          <w:rPr>
            <w:rStyle w:val="Hyperlink"/>
            <w:iCs/>
          </w:rPr>
          <w:t>5.1.1</w:t>
        </w:r>
        <w:r w:rsidRPr="00623C84">
          <w:rPr>
            <w:rStyle w:val="Hyperlink"/>
          </w:rPr>
          <w:t xml:space="preserve"> Produto</w:t>
        </w:r>
        <w:r>
          <w:rPr>
            <w:webHidden/>
          </w:rPr>
          <w:tab/>
        </w:r>
        <w:r>
          <w:rPr>
            <w:webHidden/>
          </w:rPr>
          <w:fldChar w:fldCharType="begin"/>
        </w:r>
        <w:r>
          <w:rPr>
            <w:webHidden/>
          </w:rPr>
          <w:instrText xml:space="preserve"> PAGEREF _Toc184364868 \h </w:instrText>
        </w:r>
        <w:r>
          <w:rPr>
            <w:webHidden/>
          </w:rPr>
        </w:r>
        <w:r>
          <w:rPr>
            <w:webHidden/>
          </w:rPr>
          <w:fldChar w:fldCharType="separate"/>
        </w:r>
        <w:r>
          <w:rPr>
            <w:webHidden/>
          </w:rPr>
          <w:t>33</w:t>
        </w:r>
        <w:r>
          <w:rPr>
            <w:webHidden/>
          </w:rPr>
          <w:fldChar w:fldCharType="end"/>
        </w:r>
      </w:hyperlink>
    </w:p>
    <w:p w14:paraId="7136D0A9" w14:textId="050A1512"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69" w:history="1">
        <w:r w:rsidRPr="00623C84">
          <w:rPr>
            <w:rStyle w:val="Hyperlink"/>
            <w:iCs/>
          </w:rPr>
          <w:t>5.1.2</w:t>
        </w:r>
        <w:r w:rsidRPr="00623C84">
          <w:rPr>
            <w:rStyle w:val="Hyperlink"/>
          </w:rPr>
          <w:t xml:space="preserve"> Ponto (ou Praça)</w:t>
        </w:r>
        <w:r>
          <w:rPr>
            <w:webHidden/>
          </w:rPr>
          <w:tab/>
        </w:r>
        <w:r>
          <w:rPr>
            <w:webHidden/>
          </w:rPr>
          <w:fldChar w:fldCharType="begin"/>
        </w:r>
        <w:r>
          <w:rPr>
            <w:webHidden/>
          </w:rPr>
          <w:instrText xml:space="preserve"> PAGEREF _Toc184364869 \h </w:instrText>
        </w:r>
        <w:r>
          <w:rPr>
            <w:webHidden/>
          </w:rPr>
        </w:r>
        <w:r>
          <w:rPr>
            <w:webHidden/>
          </w:rPr>
          <w:fldChar w:fldCharType="separate"/>
        </w:r>
        <w:r>
          <w:rPr>
            <w:webHidden/>
          </w:rPr>
          <w:t>34</w:t>
        </w:r>
        <w:r>
          <w:rPr>
            <w:webHidden/>
          </w:rPr>
          <w:fldChar w:fldCharType="end"/>
        </w:r>
      </w:hyperlink>
    </w:p>
    <w:p w14:paraId="5EEFD50F" w14:textId="19E7C0BD"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70" w:history="1">
        <w:r w:rsidRPr="00623C84">
          <w:rPr>
            <w:rStyle w:val="Hyperlink"/>
            <w:iCs/>
          </w:rPr>
          <w:t>5.1.3</w:t>
        </w:r>
        <w:r w:rsidRPr="00623C84">
          <w:rPr>
            <w:rStyle w:val="Hyperlink"/>
          </w:rPr>
          <w:t xml:space="preserve"> Promoção</w:t>
        </w:r>
        <w:r>
          <w:rPr>
            <w:webHidden/>
          </w:rPr>
          <w:tab/>
        </w:r>
        <w:r>
          <w:rPr>
            <w:webHidden/>
          </w:rPr>
          <w:fldChar w:fldCharType="begin"/>
        </w:r>
        <w:r>
          <w:rPr>
            <w:webHidden/>
          </w:rPr>
          <w:instrText xml:space="preserve"> PAGEREF _Toc184364870 \h </w:instrText>
        </w:r>
        <w:r>
          <w:rPr>
            <w:webHidden/>
          </w:rPr>
        </w:r>
        <w:r>
          <w:rPr>
            <w:webHidden/>
          </w:rPr>
          <w:fldChar w:fldCharType="separate"/>
        </w:r>
        <w:r>
          <w:rPr>
            <w:webHidden/>
          </w:rPr>
          <w:t>35</w:t>
        </w:r>
        <w:r>
          <w:rPr>
            <w:webHidden/>
          </w:rPr>
          <w:fldChar w:fldCharType="end"/>
        </w:r>
      </w:hyperlink>
    </w:p>
    <w:p w14:paraId="31CD8F6B" w14:textId="24BC3C6A"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71" w:history="1">
        <w:r w:rsidRPr="00623C84">
          <w:rPr>
            <w:rStyle w:val="Hyperlink"/>
            <w:iCs/>
          </w:rPr>
          <w:t>5.1.4</w:t>
        </w:r>
        <w:r w:rsidRPr="00623C84">
          <w:rPr>
            <w:rStyle w:val="Hyperlink"/>
          </w:rPr>
          <w:t xml:space="preserve"> Preço</w:t>
        </w:r>
        <w:r>
          <w:rPr>
            <w:webHidden/>
          </w:rPr>
          <w:tab/>
        </w:r>
        <w:r>
          <w:rPr>
            <w:webHidden/>
          </w:rPr>
          <w:fldChar w:fldCharType="begin"/>
        </w:r>
        <w:r>
          <w:rPr>
            <w:webHidden/>
          </w:rPr>
          <w:instrText xml:space="preserve"> PAGEREF _Toc184364871 \h </w:instrText>
        </w:r>
        <w:r>
          <w:rPr>
            <w:webHidden/>
          </w:rPr>
        </w:r>
        <w:r>
          <w:rPr>
            <w:webHidden/>
          </w:rPr>
          <w:fldChar w:fldCharType="separate"/>
        </w:r>
        <w:r>
          <w:rPr>
            <w:webHidden/>
          </w:rPr>
          <w:t>37</w:t>
        </w:r>
        <w:r>
          <w:rPr>
            <w:webHidden/>
          </w:rPr>
          <w:fldChar w:fldCharType="end"/>
        </w:r>
      </w:hyperlink>
    </w:p>
    <w:p w14:paraId="3603D616" w14:textId="3CF80D74"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72" w:history="1">
        <w:r w:rsidRPr="00623C84">
          <w:rPr>
            <w:rStyle w:val="Hyperlink"/>
          </w:rPr>
          <w:t>5.2 Outros conceitos relevantes de Marketing</w:t>
        </w:r>
        <w:r>
          <w:rPr>
            <w:webHidden/>
          </w:rPr>
          <w:tab/>
        </w:r>
        <w:r>
          <w:rPr>
            <w:webHidden/>
          </w:rPr>
          <w:fldChar w:fldCharType="begin"/>
        </w:r>
        <w:r>
          <w:rPr>
            <w:webHidden/>
          </w:rPr>
          <w:instrText xml:space="preserve"> PAGEREF _Toc184364872 \h </w:instrText>
        </w:r>
        <w:r>
          <w:rPr>
            <w:webHidden/>
          </w:rPr>
        </w:r>
        <w:r>
          <w:rPr>
            <w:webHidden/>
          </w:rPr>
          <w:fldChar w:fldCharType="separate"/>
        </w:r>
        <w:r>
          <w:rPr>
            <w:webHidden/>
          </w:rPr>
          <w:t>38</w:t>
        </w:r>
        <w:r>
          <w:rPr>
            <w:webHidden/>
          </w:rPr>
          <w:fldChar w:fldCharType="end"/>
        </w:r>
      </w:hyperlink>
    </w:p>
    <w:p w14:paraId="4C38D824" w14:textId="1F29946A"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73" w:history="1">
        <w:r w:rsidRPr="00623C84">
          <w:rPr>
            <w:rStyle w:val="Hyperlink"/>
            <w:iCs/>
          </w:rPr>
          <w:t>5.2.1</w:t>
        </w:r>
        <w:r w:rsidRPr="00623C84">
          <w:rPr>
            <w:rStyle w:val="Hyperlink"/>
          </w:rPr>
          <w:t xml:space="preserve"> Os 3 P´s de Serviços</w:t>
        </w:r>
        <w:r>
          <w:rPr>
            <w:webHidden/>
          </w:rPr>
          <w:tab/>
        </w:r>
        <w:r>
          <w:rPr>
            <w:webHidden/>
          </w:rPr>
          <w:fldChar w:fldCharType="begin"/>
        </w:r>
        <w:r>
          <w:rPr>
            <w:webHidden/>
          </w:rPr>
          <w:instrText xml:space="preserve"> PAGEREF _Toc184364873 \h </w:instrText>
        </w:r>
        <w:r>
          <w:rPr>
            <w:webHidden/>
          </w:rPr>
        </w:r>
        <w:r>
          <w:rPr>
            <w:webHidden/>
          </w:rPr>
          <w:fldChar w:fldCharType="separate"/>
        </w:r>
        <w:r>
          <w:rPr>
            <w:webHidden/>
          </w:rPr>
          <w:t>38</w:t>
        </w:r>
        <w:r>
          <w:rPr>
            <w:webHidden/>
          </w:rPr>
          <w:fldChar w:fldCharType="end"/>
        </w:r>
      </w:hyperlink>
    </w:p>
    <w:p w14:paraId="3BC8C83A" w14:textId="14AE9008"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74" w:history="1">
        <w:r w:rsidRPr="00623C84">
          <w:rPr>
            <w:rStyle w:val="Hyperlink"/>
            <w:iCs/>
          </w:rPr>
          <w:t>5.2.2</w:t>
        </w:r>
        <w:r w:rsidRPr="00623C84">
          <w:rPr>
            <w:rStyle w:val="Hyperlink"/>
          </w:rPr>
          <w:t xml:space="preserve"> Construção de marca (</w:t>
        </w:r>
        <w:r w:rsidRPr="00623C84">
          <w:rPr>
            <w:rStyle w:val="Hyperlink"/>
            <w:i/>
          </w:rPr>
          <w:t>Branding</w:t>
        </w:r>
        <w:r w:rsidRPr="00623C84">
          <w:rPr>
            <w:rStyle w:val="Hyperlink"/>
          </w:rPr>
          <w:t>)</w:t>
        </w:r>
        <w:r>
          <w:rPr>
            <w:webHidden/>
          </w:rPr>
          <w:tab/>
        </w:r>
        <w:r>
          <w:rPr>
            <w:webHidden/>
          </w:rPr>
          <w:fldChar w:fldCharType="begin"/>
        </w:r>
        <w:r>
          <w:rPr>
            <w:webHidden/>
          </w:rPr>
          <w:instrText xml:space="preserve"> PAGEREF _Toc184364874 \h </w:instrText>
        </w:r>
        <w:r>
          <w:rPr>
            <w:webHidden/>
          </w:rPr>
        </w:r>
        <w:r>
          <w:rPr>
            <w:webHidden/>
          </w:rPr>
          <w:fldChar w:fldCharType="separate"/>
        </w:r>
        <w:r>
          <w:rPr>
            <w:webHidden/>
          </w:rPr>
          <w:t>39</w:t>
        </w:r>
        <w:r>
          <w:rPr>
            <w:webHidden/>
          </w:rPr>
          <w:fldChar w:fldCharType="end"/>
        </w:r>
      </w:hyperlink>
    </w:p>
    <w:p w14:paraId="20B6292C" w14:textId="292BD645"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75" w:history="1">
        <w:r w:rsidRPr="00623C84">
          <w:rPr>
            <w:rStyle w:val="Hyperlink"/>
            <w:iCs/>
          </w:rPr>
          <w:t>5.2.3</w:t>
        </w:r>
        <w:r w:rsidRPr="00623C84">
          <w:rPr>
            <w:rStyle w:val="Hyperlink"/>
          </w:rPr>
          <w:t xml:space="preserve"> Marketing Holístico</w:t>
        </w:r>
        <w:r>
          <w:rPr>
            <w:webHidden/>
          </w:rPr>
          <w:tab/>
        </w:r>
        <w:r>
          <w:rPr>
            <w:webHidden/>
          </w:rPr>
          <w:fldChar w:fldCharType="begin"/>
        </w:r>
        <w:r>
          <w:rPr>
            <w:webHidden/>
          </w:rPr>
          <w:instrText xml:space="preserve"> PAGEREF _Toc184364875 \h </w:instrText>
        </w:r>
        <w:r>
          <w:rPr>
            <w:webHidden/>
          </w:rPr>
        </w:r>
        <w:r>
          <w:rPr>
            <w:webHidden/>
          </w:rPr>
          <w:fldChar w:fldCharType="separate"/>
        </w:r>
        <w:r>
          <w:rPr>
            <w:webHidden/>
          </w:rPr>
          <w:t>40</w:t>
        </w:r>
        <w:r>
          <w:rPr>
            <w:webHidden/>
          </w:rPr>
          <w:fldChar w:fldCharType="end"/>
        </w:r>
      </w:hyperlink>
    </w:p>
    <w:p w14:paraId="07563722" w14:textId="05BC2228"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76" w:history="1">
        <w:r w:rsidRPr="00623C84">
          <w:rPr>
            <w:rStyle w:val="Hyperlink"/>
          </w:rPr>
          <w:t>5.3 Resumo e Reflexões</w:t>
        </w:r>
        <w:r>
          <w:rPr>
            <w:webHidden/>
          </w:rPr>
          <w:tab/>
        </w:r>
        <w:r>
          <w:rPr>
            <w:webHidden/>
          </w:rPr>
          <w:fldChar w:fldCharType="begin"/>
        </w:r>
        <w:r>
          <w:rPr>
            <w:webHidden/>
          </w:rPr>
          <w:instrText xml:space="preserve"> PAGEREF _Toc184364876 \h </w:instrText>
        </w:r>
        <w:r>
          <w:rPr>
            <w:webHidden/>
          </w:rPr>
        </w:r>
        <w:r>
          <w:rPr>
            <w:webHidden/>
          </w:rPr>
          <w:fldChar w:fldCharType="separate"/>
        </w:r>
        <w:r>
          <w:rPr>
            <w:webHidden/>
          </w:rPr>
          <w:t>40</w:t>
        </w:r>
        <w:r>
          <w:rPr>
            <w:webHidden/>
          </w:rPr>
          <w:fldChar w:fldCharType="end"/>
        </w:r>
      </w:hyperlink>
    </w:p>
    <w:p w14:paraId="118DC508" w14:textId="0C6BDD1D" w:rsidR="00AE1D0A" w:rsidRDefault="00AE1D0A">
      <w:pPr>
        <w:pStyle w:val="Sumrio1"/>
        <w:rPr>
          <w:rFonts w:asciiTheme="minorHAnsi" w:eastAsiaTheme="minorEastAsia" w:hAnsiTheme="minorHAnsi" w:cstheme="minorBidi"/>
          <w:b w:val="0"/>
          <w:bCs w:val="0"/>
          <w:caps w:val="0"/>
          <w:kern w:val="2"/>
          <w:sz w:val="24"/>
          <w:szCs w:val="24"/>
          <w:lang w:eastAsia="pt-BR"/>
          <w14:ligatures w14:val="standardContextual"/>
        </w:rPr>
      </w:pPr>
      <w:hyperlink w:anchor="_Toc184364877" w:history="1">
        <w:r w:rsidRPr="00623C84">
          <w:rPr>
            <w:rStyle w:val="Hyperlink"/>
          </w:rPr>
          <w:t>6. MÓDULO 5: NOVAS TECNOLOGIAS E TENDÊNCIAS DE MARKETING</w:t>
        </w:r>
        <w:r>
          <w:rPr>
            <w:webHidden/>
          </w:rPr>
          <w:tab/>
        </w:r>
        <w:r>
          <w:rPr>
            <w:webHidden/>
          </w:rPr>
          <w:fldChar w:fldCharType="begin"/>
        </w:r>
        <w:r>
          <w:rPr>
            <w:webHidden/>
          </w:rPr>
          <w:instrText xml:space="preserve"> PAGEREF _Toc184364877 \h </w:instrText>
        </w:r>
        <w:r>
          <w:rPr>
            <w:webHidden/>
          </w:rPr>
        </w:r>
        <w:r>
          <w:rPr>
            <w:webHidden/>
          </w:rPr>
          <w:fldChar w:fldCharType="separate"/>
        </w:r>
        <w:r>
          <w:rPr>
            <w:webHidden/>
          </w:rPr>
          <w:t>42</w:t>
        </w:r>
        <w:r>
          <w:rPr>
            <w:webHidden/>
          </w:rPr>
          <w:fldChar w:fldCharType="end"/>
        </w:r>
      </w:hyperlink>
    </w:p>
    <w:p w14:paraId="06CC87CC" w14:textId="5EE34B5B"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78" w:history="1">
        <w:r w:rsidRPr="00623C84">
          <w:rPr>
            <w:rStyle w:val="Hyperlink"/>
          </w:rPr>
          <w:t>6.1 Adoção de Novas Tecnologias</w:t>
        </w:r>
        <w:r>
          <w:rPr>
            <w:webHidden/>
          </w:rPr>
          <w:tab/>
        </w:r>
        <w:r>
          <w:rPr>
            <w:webHidden/>
          </w:rPr>
          <w:fldChar w:fldCharType="begin"/>
        </w:r>
        <w:r>
          <w:rPr>
            <w:webHidden/>
          </w:rPr>
          <w:instrText xml:space="preserve"> PAGEREF _Toc184364878 \h </w:instrText>
        </w:r>
        <w:r>
          <w:rPr>
            <w:webHidden/>
          </w:rPr>
        </w:r>
        <w:r>
          <w:rPr>
            <w:webHidden/>
          </w:rPr>
          <w:fldChar w:fldCharType="separate"/>
        </w:r>
        <w:r>
          <w:rPr>
            <w:webHidden/>
          </w:rPr>
          <w:t>42</w:t>
        </w:r>
        <w:r>
          <w:rPr>
            <w:webHidden/>
          </w:rPr>
          <w:fldChar w:fldCharType="end"/>
        </w:r>
      </w:hyperlink>
    </w:p>
    <w:p w14:paraId="6F823FF3" w14:textId="65DBAE0B"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79" w:history="1">
        <w:r w:rsidRPr="00623C84">
          <w:rPr>
            <w:rStyle w:val="Hyperlink"/>
          </w:rPr>
          <w:t>6.2 O Marketing no Século XXI</w:t>
        </w:r>
        <w:r>
          <w:rPr>
            <w:webHidden/>
          </w:rPr>
          <w:tab/>
        </w:r>
        <w:r>
          <w:rPr>
            <w:webHidden/>
          </w:rPr>
          <w:fldChar w:fldCharType="begin"/>
        </w:r>
        <w:r>
          <w:rPr>
            <w:webHidden/>
          </w:rPr>
          <w:instrText xml:space="preserve"> PAGEREF _Toc184364879 \h </w:instrText>
        </w:r>
        <w:r>
          <w:rPr>
            <w:webHidden/>
          </w:rPr>
        </w:r>
        <w:r>
          <w:rPr>
            <w:webHidden/>
          </w:rPr>
          <w:fldChar w:fldCharType="separate"/>
        </w:r>
        <w:r>
          <w:rPr>
            <w:webHidden/>
          </w:rPr>
          <w:t>43</w:t>
        </w:r>
        <w:r>
          <w:rPr>
            <w:webHidden/>
          </w:rPr>
          <w:fldChar w:fldCharType="end"/>
        </w:r>
      </w:hyperlink>
    </w:p>
    <w:p w14:paraId="72DC38DF" w14:textId="14F464C2"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80" w:history="1">
        <w:r w:rsidRPr="00623C84">
          <w:rPr>
            <w:rStyle w:val="Hyperlink"/>
          </w:rPr>
          <w:t>6.3 Métricas de Marketing</w:t>
        </w:r>
        <w:r>
          <w:rPr>
            <w:webHidden/>
          </w:rPr>
          <w:tab/>
        </w:r>
        <w:r>
          <w:rPr>
            <w:webHidden/>
          </w:rPr>
          <w:fldChar w:fldCharType="begin"/>
        </w:r>
        <w:r>
          <w:rPr>
            <w:webHidden/>
          </w:rPr>
          <w:instrText xml:space="preserve"> PAGEREF _Toc184364880 \h </w:instrText>
        </w:r>
        <w:r>
          <w:rPr>
            <w:webHidden/>
          </w:rPr>
        </w:r>
        <w:r>
          <w:rPr>
            <w:webHidden/>
          </w:rPr>
          <w:fldChar w:fldCharType="separate"/>
        </w:r>
        <w:r>
          <w:rPr>
            <w:webHidden/>
          </w:rPr>
          <w:t>46</w:t>
        </w:r>
        <w:r>
          <w:rPr>
            <w:webHidden/>
          </w:rPr>
          <w:fldChar w:fldCharType="end"/>
        </w:r>
      </w:hyperlink>
    </w:p>
    <w:p w14:paraId="057EBCED" w14:textId="5DF304B3"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81" w:history="1">
        <w:r w:rsidRPr="00623C84">
          <w:rPr>
            <w:rStyle w:val="Hyperlink"/>
          </w:rPr>
          <w:t>6.4 Marketing da Saúde no contexto atual</w:t>
        </w:r>
        <w:r>
          <w:rPr>
            <w:webHidden/>
          </w:rPr>
          <w:tab/>
        </w:r>
        <w:r>
          <w:rPr>
            <w:webHidden/>
          </w:rPr>
          <w:fldChar w:fldCharType="begin"/>
        </w:r>
        <w:r>
          <w:rPr>
            <w:webHidden/>
          </w:rPr>
          <w:instrText xml:space="preserve"> PAGEREF _Toc184364881 \h </w:instrText>
        </w:r>
        <w:r>
          <w:rPr>
            <w:webHidden/>
          </w:rPr>
        </w:r>
        <w:r>
          <w:rPr>
            <w:webHidden/>
          </w:rPr>
          <w:fldChar w:fldCharType="separate"/>
        </w:r>
        <w:r>
          <w:rPr>
            <w:webHidden/>
          </w:rPr>
          <w:t>46</w:t>
        </w:r>
        <w:r>
          <w:rPr>
            <w:webHidden/>
          </w:rPr>
          <w:fldChar w:fldCharType="end"/>
        </w:r>
      </w:hyperlink>
    </w:p>
    <w:p w14:paraId="6A227197" w14:textId="44355BD6" w:rsidR="00AE1D0A" w:rsidRDefault="00AE1D0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4364882" w:history="1">
        <w:r w:rsidRPr="00623C84">
          <w:rPr>
            <w:rStyle w:val="Hyperlink"/>
          </w:rPr>
          <w:t>6.5 Resumo e Reflexões</w:t>
        </w:r>
        <w:r>
          <w:rPr>
            <w:webHidden/>
          </w:rPr>
          <w:tab/>
        </w:r>
        <w:r>
          <w:rPr>
            <w:webHidden/>
          </w:rPr>
          <w:fldChar w:fldCharType="begin"/>
        </w:r>
        <w:r>
          <w:rPr>
            <w:webHidden/>
          </w:rPr>
          <w:instrText xml:space="preserve"> PAGEREF _Toc184364882 \h </w:instrText>
        </w:r>
        <w:r>
          <w:rPr>
            <w:webHidden/>
          </w:rPr>
        </w:r>
        <w:r>
          <w:rPr>
            <w:webHidden/>
          </w:rPr>
          <w:fldChar w:fldCharType="separate"/>
        </w:r>
        <w:r>
          <w:rPr>
            <w:webHidden/>
          </w:rPr>
          <w:t>47</w:t>
        </w:r>
        <w:r>
          <w:rPr>
            <w:webHidden/>
          </w:rPr>
          <w:fldChar w:fldCharType="end"/>
        </w:r>
      </w:hyperlink>
    </w:p>
    <w:p w14:paraId="43986518" w14:textId="466C8F1D" w:rsidR="00AF7EF7" w:rsidRPr="009B42B5" w:rsidRDefault="00FE67BF" w:rsidP="00FE67BF">
      <w:pPr>
        <w:rPr>
          <w:rFonts w:eastAsiaTheme="minorEastAsia"/>
        </w:rPr>
      </w:pPr>
      <w:r>
        <w:rPr>
          <w:rFonts w:eastAsiaTheme="minorEastAsia"/>
        </w:rPr>
        <w:fldChar w:fldCharType="end"/>
      </w:r>
    </w:p>
    <w:p w14:paraId="486B1865" w14:textId="77777777" w:rsidR="00AF7EF7" w:rsidRPr="009B42B5" w:rsidRDefault="00AF7EF7" w:rsidP="009B42B5">
      <w:pPr>
        <w:jc w:val="center"/>
        <w:rPr>
          <w:b/>
        </w:rPr>
      </w:pPr>
    </w:p>
    <w:p w14:paraId="4F93A9E4" w14:textId="77777777" w:rsidR="000A0D74" w:rsidRPr="009B42B5" w:rsidRDefault="000A0D74" w:rsidP="009B42B5">
      <w:pPr>
        <w:pStyle w:val="MYRIAD"/>
        <w:spacing w:line="276" w:lineRule="auto"/>
      </w:pPr>
    </w:p>
    <w:p w14:paraId="6EE96971" w14:textId="77777777" w:rsidR="000A0D74" w:rsidRPr="009B42B5" w:rsidRDefault="000A0D74" w:rsidP="009B42B5">
      <w:pPr>
        <w:jc w:val="left"/>
      </w:pPr>
    </w:p>
    <w:p w14:paraId="0B7EF72F" w14:textId="77777777" w:rsidR="008C7961" w:rsidRPr="009B42B5" w:rsidRDefault="008C7961" w:rsidP="009B42B5">
      <w:pPr>
        <w:jc w:val="left"/>
        <w:sectPr w:rsidR="008C7961" w:rsidRPr="009B42B5" w:rsidSect="00305DFC">
          <w:headerReference w:type="first" r:id="rId8"/>
          <w:footerReference w:type="first" r:id="rId9"/>
          <w:pgSz w:w="11907" w:h="16839" w:code="9"/>
          <w:pgMar w:top="1701" w:right="1418" w:bottom="1701" w:left="1418" w:header="1134" w:footer="709" w:gutter="0"/>
          <w:cols w:space="720"/>
          <w:docGrid w:linePitch="360"/>
        </w:sectPr>
      </w:pPr>
      <w:bookmarkStart w:id="0" w:name="_Toc294100540"/>
    </w:p>
    <w:p w14:paraId="20DD858A" w14:textId="77777777" w:rsidR="005C0572" w:rsidRPr="009B42B5" w:rsidRDefault="005C0572" w:rsidP="009B42B5">
      <w:pPr>
        <w:pStyle w:val="MDULO"/>
        <w:spacing w:after="0"/>
        <w:rPr>
          <w:sz w:val="20"/>
          <w:szCs w:val="20"/>
        </w:rPr>
        <w:sectPr w:rsidR="005C0572" w:rsidRPr="009B42B5" w:rsidSect="005C0572">
          <w:headerReference w:type="default" r:id="rId10"/>
          <w:footerReference w:type="default" r:id="rId11"/>
          <w:headerReference w:type="first" r:id="rId12"/>
          <w:footerReference w:type="first" r:id="rId13"/>
          <w:pgSz w:w="11907" w:h="16839" w:code="9"/>
          <w:pgMar w:top="1701" w:right="1418" w:bottom="1701" w:left="1418" w:header="1134" w:footer="709" w:gutter="0"/>
          <w:pgNumType w:start="3"/>
          <w:cols w:space="720"/>
          <w:docGrid w:linePitch="360"/>
        </w:sectPr>
      </w:pPr>
      <w:bookmarkStart w:id="1" w:name="_Toc152992218"/>
      <w:bookmarkStart w:id="2" w:name="_Toc421781712"/>
      <w:bookmarkStart w:id="3" w:name="_Toc422831163"/>
      <w:bookmarkStart w:id="4" w:name="_Toc294100549"/>
      <w:bookmarkEnd w:id="0"/>
    </w:p>
    <w:p w14:paraId="6D58D333" w14:textId="77777777" w:rsidR="007C7809" w:rsidRPr="009B42B5" w:rsidRDefault="007C7809" w:rsidP="009B42B5">
      <w:pPr>
        <w:pStyle w:val="Ttulo1"/>
      </w:pPr>
      <w:bookmarkStart w:id="5" w:name="_Toc520186551"/>
      <w:bookmarkStart w:id="6" w:name="_Toc184364671"/>
      <w:bookmarkStart w:id="7" w:name="_Toc184364823"/>
      <w:r w:rsidRPr="009B42B5">
        <w:lastRenderedPageBreak/>
        <w:t>Programa da disciplina</w:t>
      </w:r>
      <w:bookmarkEnd w:id="1"/>
      <w:bookmarkEnd w:id="2"/>
      <w:bookmarkEnd w:id="3"/>
      <w:bookmarkEnd w:id="5"/>
      <w:bookmarkEnd w:id="6"/>
      <w:bookmarkEnd w:id="7"/>
    </w:p>
    <w:p w14:paraId="5C5FE3DF" w14:textId="6F1A364D" w:rsidR="007C7809" w:rsidRPr="009B42B5" w:rsidRDefault="007C7809" w:rsidP="009B42B5">
      <w:pPr>
        <w:pStyle w:val="Ttulo2"/>
      </w:pPr>
      <w:bookmarkStart w:id="8" w:name="_Toc152992219"/>
      <w:bookmarkStart w:id="9" w:name="_Toc421781713"/>
      <w:bookmarkStart w:id="10" w:name="_Toc422831164"/>
      <w:bookmarkStart w:id="11" w:name="_Toc520186552"/>
      <w:bookmarkStart w:id="12" w:name="_Toc184364672"/>
      <w:bookmarkStart w:id="13" w:name="_Toc184364824"/>
      <w:r w:rsidRPr="009B42B5">
        <w:t>Ementa</w:t>
      </w:r>
      <w:bookmarkEnd w:id="8"/>
      <w:bookmarkEnd w:id="9"/>
      <w:bookmarkEnd w:id="10"/>
      <w:bookmarkEnd w:id="11"/>
      <w:bookmarkEnd w:id="12"/>
      <w:bookmarkEnd w:id="13"/>
    </w:p>
    <w:p w14:paraId="08AF4377" w14:textId="3A6C3A87" w:rsidR="00666FB2" w:rsidRPr="009B42B5" w:rsidRDefault="00666FB2" w:rsidP="009B42B5">
      <w:bookmarkStart w:id="14" w:name="_Toc152992220"/>
      <w:bookmarkStart w:id="15" w:name="_Toc421781714"/>
      <w:bookmarkStart w:id="16" w:name="_Toc422831165"/>
      <w:bookmarkStart w:id="17" w:name="_Toc520186553"/>
      <w:r w:rsidRPr="009B42B5">
        <w:t>Conceitos e definições básicas de Marketing. Comportamento do consumidor. Segmentação e posicionamento de mercado. Mix de marketing frente ao mercado: produto, preço, distribuição e comunicação. Influência da tecnologia nas estratégias de Marketing. Tendências de Marketing: Marketing Digital e Métricas de Marketing.</w:t>
      </w:r>
    </w:p>
    <w:p w14:paraId="46BBDFEE" w14:textId="74D29033" w:rsidR="007C7809" w:rsidRPr="009B42B5" w:rsidRDefault="007C7809" w:rsidP="009B42B5">
      <w:pPr>
        <w:pStyle w:val="Ttulo2"/>
      </w:pPr>
      <w:bookmarkStart w:id="18" w:name="_Toc184364673"/>
      <w:bookmarkStart w:id="19" w:name="_Toc184364825"/>
      <w:r w:rsidRPr="009B42B5">
        <w:t>Carga horária total</w:t>
      </w:r>
      <w:bookmarkEnd w:id="14"/>
      <w:bookmarkEnd w:id="15"/>
      <w:bookmarkEnd w:id="16"/>
      <w:bookmarkEnd w:id="17"/>
      <w:bookmarkEnd w:id="18"/>
      <w:bookmarkEnd w:id="19"/>
    </w:p>
    <w:p w14:paraId="308A940A" w14:textId="77777777" w:rsidR="00666FB2" w:rsidRPr="009B42B5" w:rsidRDefault="00666FB2" w:rsidP="009B42B5">
      <w:bookmarkStart w:id="20" w:name="_Toc152992221"/>
      <w:bookmarkStart w:id="21" w:name="_Toc421781715"/>
      <w:bookmarkStart w:id="22" w:name="_Toc422831166"/>
      <w:bookmarkStart w:id="23" w:name="_Toc520186554"/>
      <w:r w:rsidRPr="009B42B5">
        <w:t>O curso compreende 24 horas-aula.</w:t>
      </w:r>
    </w:p>
    <w:p w14:paraId="4F5E10A9" w14:textId="4CF2F7A7" w:rsidR="007C7809" w:rsidRPr="009B42B5" w:rsidRDefault="007C7809" w:rsidP="009B42B5">
      <w:pPr>
        <w:pStyle w:val="Ttulo2"/>
      </w:pPr>
      <w:bookmarkStart w:id="24" w:name="_Toc184364674"/>
      <w:bookmarkStart w:id="25" w:name="_Toc184364826"/>
      <w:r w:rsidRPr="009B42B5">
        <w:t>Objetivo</w:t>
      </w:r>
      <w:bookmarkEnd w:id="20"/>
      <w:bookmarkEnd w:id="21"/>
      <w:bookmarkEnd w:id="22"/>
      <w:bookmarkEnd w:id="23"/>
      <w:bookmarkEnd w:id="24"/>
      <w:bookmarkEnd w:id="25"/>
    </w:p>
    <w:p w14:paraId="66B1F2BE" w14:textId="77777777" w:rsidR="007C7809" w:rsidRPr="009B42B5" w:rsidRDefault="00666FB2" w:rsidP="009B42B5">
      <w:r w:rsidRPr="009B42B5">
        <w:t>Conhecer e dominar a aplicação dos conceitos básicos de Marketing nas organizações de saúde.</w:t>
      </w:r>
    </w:p>
    <w:p w14:paraId="68F6DEA6" w14:textId="77777777" w:rsidR="00666FB2" w:rsidRPr="009B42B5" w:rsidRDefault="00666FB2" w:rsidP="009B42B5">
      <w:pPr>
        <w:pStyle w:val="Ttulo3"/>
      </w:pPr>
      <w:bookmarkStart w:id="26" w:name="_Toc510600016"/>
      <w:bookmarkStart w:id="27" w:name="_Toc184364675"/>
      <w:bookmarkStart w:id="28" w:name="_Toc184364827"/>
      <w:r w:rsidRPr="009B42B5">
        <w:t>Objetivos específicos</w:t>
      </w:r>
      <w:bookmarkEnd w:id="26"/>
      <w:bookmarkEnd w:id="27"/>
      <w:bookmarkEnd w:id="28"/>
    </w:p>
    <w:p w14:paraId="61C86D7B" w14:textId="77777777" w:rsidR="00666FB2" w:rsidRPr="009B42B5" w:rsidRDefault="00666FB2" w:rsidP="009B42B5">
      <w:pPr>
        <w:pStyle w:val="SEO"/>
        <w:spacing w:before="0" w:after="0"/>
        <w:rPr>
          <w:b w:val="0"/>
          <w:sz w:val="20"/>
          <w:szCs w:val="20"/>
        </w:rPr>
      </w:pPr>
      <w:r w:rsidRPr="009B42B5">
        <w:rPr>
          <w:b w:val="0"/>
          <w:sz w:val="20"/>
          <w:szCs w:val="20"/>
        </w:rPr>
        <w:t>Ao final do curso, o aluno deverá ser capaz de:</w:t>
      </w:r>
    </w:p>
    <w:p w14:paraId="611CE617" w14:textId="77777777" w:rsidR="00666FB2" w:rsidRPr="009B42B5" w:rsidRDefault="00666FB2" w:rsidP="009B42B5">
      <w:pPr>
        <w:pStyle w:val="SEO"/>
        <w:numPr>
          <w:ilvl w:val="0"/>
          <w:numId w:val="3"/>
        </w:numPr>
        <w:spacing w:before="0" w:after="0"/>
        <w:rPr>
          <w:b w:val="0"/>
          <w:sz w:val="20"/>
          <w:szCs w:val="20"/>
        </w:rPr>
      </w:pPr>
      <w:r w:rsidRPr="009B42B5">
        <w:rPr>
          <w:b w:val="0"/>
          <w:sz w:val="20"/>
          <w:szCs w:val="20"/>
        </w:rPr>
        <w:t>Descrever o papel do marketing nas organizações.</w:t>
      </w:r>
    </w:p>
    <w:p w14:paraId="2CB3FB77" w14:textId="77777777" w:rsidR="00666FB2" w:rsidRPr="009B42B5" w:rsidRDefault="00666FB2" w:rsidP="009B42B5">
      <w:pPr>
        <w:pStyle w:val="SEO"/>
        <w:numPr>
          <w:ilvl w:val="0"/>
          <w:numId w:val="3"/>
        </w:numPr>
        <w:spacing w:before="0" w:after="0"/>
        <w:rPr>
          <w:b w:val="0"/>
          <w:sz w:val="20"/>
          <w:szCs w:val="20"/>
        </w:rPr>
      </w:pPr>
      <w:r w:rsidRPr="009B42B5">
        <w:rPr>
          <w:b w:val="0"/>
          <w:sz w:val="20"/>
          <w:szCs w:val="20"/>
        </w:rPr>
        <w:t>Identificar os fatores internos e externos que podem produzir vantagem competitiva, assim como identificar tendências no micro e macroambiente.</w:t>
      </w:r>
    </w:p>
    <w:p w14:paraId="0FC2C86B" w14:textId="77777777" w:rsidR="00666FB2" w:rsidRPr="009B42B5" w:rsidRDefault="00666FB2" w:rsidP="009B42B5">
      <w:pPr>
        <w:pStyle w:val="SEO"/>
        <w:numPr>
          <w:ilvl w:val="0"/>
          <w:numId w:val="3"/>
        </w:numPr>
        <w:spacing w:before="0" w:after="0"/>
        <w:rPr>
          <w:b w:val="0"/>
          <w:sz w:val="20"/>
          <w:szCs w:val="20"/>
        </w:rPr>
      </w:pPr>
      <w:r w:rsidRPr="009B42B5">
        <w:rPr>
          <w:b w:val="0"/>
          <w:sz w:val="20"/>
          <w:szCs w:val="20"/>
        </w:rPr>
        <w:t>Descrever as teorias que explicam o comportamento do consumidor e o processo de decisão de compra.</w:t>
      </w:r>
    </w:p>
    <w:p w14:paraId="3E8F6F96" w14:textId="77777777" w:rsidR="00666FB2" w:rsidRPr="009B42B5" w:rsidRDefault="00666FB2" w:rsidP="009B42B5">
      <w:pPr>
        <w:pStyle w:val="SEO"/>
        <w:numPr>
          <w:ilvl w:val="0"/>
          <w:numId w:val="3"/>
        </w:numPr>
        <w:spacing w:before="0" w:after="0"/>
        <w:rPr>
          <w:b w:val="0"/>
          <w:sz w:val="20"/>
          <w:szCs w:val="20"/>
        </w:rPr>
      </w:pPr>
      <w:r w:rsidRPr="009B42B5">
        <w:rPr>
          <w:b w:val="0"/>
          <w:sz w:val="20"/>
          <w:szCs w:val="20"/>
        </w:rPr>
        <w:t>Avaliar criticamente a proposta de valor da organização onde atua.</w:t>
      </w:r>
    </w:p>
    <w:p w14:paraId="1FB8A89B" w14:textId="77777777" w:rsidR="00666FB2" w:rsidRPr="009B42B5" w:rsidRDefault="00666FB2" w:rsidP="009B42B5">
      <w:pPr>
        <w:pStyle w:val="SEO"/>
        <w:numPr>
          <w:ilvl w:val="0"/>
          <w:numId w:val="3"/>
        </w:numPr>
        <w:spacing w:before="0" w:after="0"/>
        <w:rPr>
          <w:b w:val="0"/>
          <w:sz w:val="20"/>
          <w:szCs w:val="20"/>
        </w:rPr>
      </w:pPr>
      <w:r w:rsidRPr="009B42B5">
        <w:rPr>
          <w:b w:val="0"/>
          <w:sz w:val="20"/>
          <w:szCs w:val="20"/>
        </w:rPr>
        <w:t>Distinguir como os vários componentes do composto de marketing têm contribuído para os resultados da organização.</w:t>
      </w:r>
    </w:p>
    <w:p w14:paraId="0A29175B" w14:textId="77777777" w:rsidR="00666FB2" w:rsidRPr="009B42B5" w:rsidRDefault="00666FB2" w:rsidP="009B42B5">
      <w:pPr>
        <w:pStyle w:val="SEO"/>
        <w:numPr>
          <w:ilvl w:val="0"/>
          <w:numId w:val="3"/>
        </w:numPr>
        <w:spacing w:before="0" w:after="0"/>
        <w:rPr>
          <w:b w:val="0"/>
          <w:sz w:val="20"/>
          <w:szCs w:val="20"/>
        </w:rPr>
      </w:pPr>
      <w:r w:rsidRPr="009B42B5">
        <w:rPr>
          <w:b w:val="0"/>
          <w:sz w:val="20"/>
          <w:szCs w:val="20"/>
        </w:rPr>
        <w:t>Analisar como vem se dando a comunicação da organização onde atua, tanto em relação ao endomarketing quanto ao mercado.</w:t>
      </w:r>
    </w:p>
    <w:p w14:paraId="56A33BB5" w14:textId="528F17DD" w:rsidR="007B42F2" w:rsidRPr="009B42B5" w:rsidRDefault="00666FB2" w:rsidP="009B42B5">
      <w:pPr>
        <w:pStyle w:val="SEO"/>
        <w:numPr>
          <w:ilvl w:val="0"/>
          <w:numId w:val="3"/>
        </w:numPr>
        <w:spacing w:before="0" w:after="0"/>
        <w:rPr>
          <w:b w:val="0"/>
          <w:sz w:val="20"/>
          <w:szCs w:val="20"/>
        </w:rPr>
      </w:pPr>
      <w:r w:rsidRPr="009B42B5">
        <w:rPr>
          <w:b w:val="0"/>
          <w:sz w:val="20"/>
          <w:szCs w:val="20"/>
        </w:rPr>
        <w:t>Identificar como novas tecnologias vêm impactando o marketing e conhecer as tendências em marketing digital.</w:t>
      </w:r>
    </w:p>
    <w:p w14:paraId="6037350C" w14:textId="77777777" w:rsidR="009B42B5" w:rsidRDefault="009B42B5">
      <w:pPr>
        <w:spacing w:line="240" w:lineRule="auto"/>
        <w:jc w:val="left"/>
        <w:rPr>
          <w:b/>
          <w:sz w:val="24"/>
          <w:szCs w:val="24"/>
        </w:rPr>
      </w:pPr>
      <w:bookmarkStart w:id="29" w:name="_Toc152992222"/>
      <w:bookmarkStart w:id="30" w:name="_Toc421781716"/>
      <w:bookmarkStart w:id="31" w:name="_Toc422831167"/>
      <w:bookmarkStart w:id="32" w:name="_Toc520186555"/>
      <w:r>
        <w:br w:type="page"/>
      </w:r>
    </w:p>
    <w:p w14:paraId="33439E39" w14:textId="201396B7" w:rsidR="00E21AAC" w:rsidRPr="009B42B5" w:rsidRDefault="007C7809" w:rsidP="009B42B5">
      <w:pPr>
        <w:pStyle w:val="Ttulo2"/>
      </w:pPr>
      <w:bookmarkStart w:id="33" w:name="_Toc184364676"/>
      <w:bookmarkStart w:id="34" w:name="_Toc184364828"/>
      <w:r w:rsidRPr="009B42B5">
        <w:lastRenderedPageBreak/>
        <w:t>Conteúdo programático</w:t>
      </w:r>
      <w:bookmarkEnd w:id="29"/>
      <w:bookmarkEnd w:id="30"/>
      <w:bookmarkEnd w:id="31"/>
      <w:bookmarkEnd w:id="32"/>
      <w:bookmarkEnd w:id="33"/>
      <w:bookmarkEnd w:id="34"/>
    </w:p>
    <w:tbl>
      <w:tblPr>
        <w:tblW w:w="8500" w:type="dxa"/>
        <w:jc w:val="center"/>
        <w:tblLook w:val="04A0" w:firstRow="1" w:lastRow="0" w:firstColumn="1" w:lastColumn="0" w:noHBand="0" w:noVBand="1"/>
      </w:tblPr>
      <w:tblGrid>
        <w:gridCol w:w="3256"/>
        <w:gridCol w:w="5244"/>
      </w:tblGrid>
      <w:tr w:rsidR="00E21AAC" w:rsidRPr="009B42B5" w14:paraId="64AF2535" w14:textId="77777777" w:rsidTr="009B42B5">
        <w:trPr>
          <w:trHeight w:val="1244"/>
          <w:jc w:val="center"/>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tcPr>
          <w:p w14:paraId="4419BB30" w14:textId="77777777" w:rsidR="00E21AAC" w:rsidRPr="009B42B5" w:rsidRDefault="00E21AAC" w:rsidP="009B42B5">
            <w:pPr>
              <w:jc w:val="left"/>
            </w:pPr>
            <w:r w:rsidRPr="009B42B5">
              <w:t>Conteúdo Programático</w:t>
            </w:r>
          </w:p>
        </w:tc>
        <w:tc>
          <w:tcPr>
            <w:tcW w:w="5244" w:type="dxa"/>
            <w:tcBorders>
              <w:top w:val="single" w:sz="4" w:space="0" w:color="auto"/>
              <w:left w:val="single" w:sz="4" w:space="0" w:color="auto"/>
              <w:bottom w:val="single" w:sz="4" w:space="0" w:color="auto"/>
              <w:right w:val="single" w:sz="4" w:space="0" w:color="auto"/>
            </w:tcBorders>
            <w:shd w:val="clear" w:color="auto" w:fill="auto"/>
            <w:vAlign w:val="center"/>
          </w:tcPr>
          <w:p w14:paraId="2A2EE90B" w14:textId="77777777" w:rsidR="00E21AAC" w:rsidRPr="009B42B5" w:rsidRDefault="00E21AAC" w:rsidP="009B42B5">
            <w:pPr>
              <w:pStyle w:val="BULLETS"/>
              <w:numPr>
                <w:ilvl w:val="0"/>
                <w:numId w:val="0"/>
              </w:numPr>
              <w:spacing w:line="276" w:lineRule="auto"/>
              <w:ind w:left="514" w:hanging="290"/>
            </w:pPr>
            <w:r w:rsidRPr="009B42B5">
              <w:t>Objetivos de Aprendizagem</w:t>
            </w:r>
          </w:p>
        </w:tc>
      </w:tr>
      <w:tr w:rsidR="00E21AAC" w:rsidRPr="009B42B5" w14:paraId="3172A28C" w14:textId="77777777" w:rsidTr="009B42B5">
        <w:trPr>
          <w:trHeight w:val="167"/>
          <w:jc w:val="center"/>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tcPr>
          <w:p w14:paraId="2E3356C5" w14:textId="77777777" w:rsidR="00E21AAC" w:rsidRPr="009B42B5" w:rsidRDefault="00E21AAC" w:rsidP="009B42B5">
            <w:pPr>
              <w:pStyle w:val="PargrafodaLista"/>
              <w:numPr>
                <w:ilvl w:val="0"/>
                <w:numId w:val="5"/>
              </w:numPr>
              <w:jc w:val="left"/>
            </w:pPr>
            <w:bookmarkStart w:id="35" w:name="_Hlk509236496"/>
            <w:r w:rsidRPr="009B42B5">
              <w:t>Conceitos e definições básicos de marketing</w:t>
            </w:r>
          </w:p>
          <w:p w14:paraId="0294885B"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O escopo, conceitos e papéis do marketing nas empresas</w:t>
            </w:r>
          </w:p>
          <w:p w14:paraId="173FB4CC"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Orientação da Empresa para o Mercado</w:t>
            </w:r>
          </w:p>
          <w:p w14:paraId="0207B043" w14:textId="77777777" w:rsidR="00E21AAC" w:rsidRPr="009B42B5" w:rsidRDefault="00E21AAC" w:rsidP="009B42B5">
            <w:pPr>
              <w:pStyle w:val="SEO"/>
              <w:numPr>
                <w:ilvl w:val="0"/>
                <w:numId w:val="3"/>
              </w:numPr>
              <w:spacing w:before="0" w:after="0"/>
              <w:jc w:val="left"/>
              <w:rPr>
                <w:sz w:val="20"/>
                <w:szCs w:val="20"/>
              </w:rPr>
            </w:pPr>
            <w:r w:rsidRPr="009B42B5">
              <w:rPr>
                <w:b w:val="0"/>
                <w:sz w:val="20"/>
                <w:szCs w:val="20"/>
              </w:rPr>
              <w:t>Análise do ambiente de Marketing</w:t>
            </w:r>
            <w:r w:rsidRPr="009B42B5">
              <w:rPr>
                <w:sz w:val="20"/>
                <w:szCs w:val="20"/>
              </w:rPr>
              <w:t xml:space="preserve"> </w:t>
            </w:r>
          </w:p>
        </w:tc>
        <w:tc>
          <w:tcPr>
            <w:tcW w:w="5244" w:type="dxa"/>
            <w:tcBorders>
              <w:top w:val="single" w:sz="4" w:space="0" w:color="auto"/>
              <w:left w:val="single" w:sz="4" w:space="0" w:color="auto"/>
              <w:bottom w:val="single" w:sz="4" w:space="0" w:color="auto"/>
              <w:right w:val="single" w:sz="4" w:space="0" w:color="auto"/>
            </w:tcBorders>
            <w:shd w:val="clear" w:color="auto" w:fill="auto"/>
            <w:vAlign w:val="center"/>
          </w:tcPr>
          <w:p w14:paraId="7C019CA7"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Compreender o que é marketing em diferentes tipos de organizações e, em especial, em empresas de saúde</w:t>
            </w:r>
          </w:p>
          <w:p w14:paraId="64E3BA37"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Reconhecer as orientações que empresas podem seguir em suas ações de marketing</w:t>
            </w:r>
          </w:p>
          <w:p w14:paraId="0F6BB104" w14:textId="77777777" w:rsidR="00E21AAC" w:rsidRPr="009B42B5" w:rsidRDefault="00E21AAC" w:rsidP="009B42B5">
            <w:pPr>
              <w:pStyle w:val="SEO"/>
              <w:numPr>
                <w:ilvl w:val="0"/>
                <w:numId w:val="3"/>
              </w:numPr>
              <w:spacing w:before="0" w:after="0"/>
              <w:jc w:val="left"/>
              <w:rPr>
                <w:sz w:val="20"/>
                <w:szCs w:val="20"/>
                <w:lang w:eastAsia="pt-BR"/>
              </w:rPr>
            </w:pPr>
            <w:r w:rsidRPr="009B42B5">
              <w:rPr>
                <w:b w:val="0"/>
                <w:sz w:val="20"/>
                <w:szCs w:val="20"/>
              </w:rPr>
              <w:t>Analisar o micro e macro ambientes de marketing e reconhecer as megatendências</w:t>
            </w:r>
          </w:p>
        </w:tc>
      </w:tr>
      <w:tr w:rsidR="00E21AAC" w:rsidRPr="009B42B5" w14:paraId="12E1EE17" w14:textId="77777777" w:rsidTr="009B42B5">
        <w:trPr>
          <w:trHeight w:val="1244"/>
          <w:jc w:val="center"/>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tcPr>
          <w:p w14:paraId="15D2A243" w14:textId="77777777" w:rsidR="00E21AAC" w:rsidRPr="009B42B5" w:rsidRDefault="00E21AAC" w:rsidP="009B42B5">
            <w:pPr>
              <w:pStyle w:val="PargrafodaLista"/>
              <w:numPr>
                <w:ilvl w:val="0"/>
                <w:numId w:val="5"/>
              </w:numPr>
              <w:jc w:val="left"/>
            </w:pPr>
            <w:r w:rsidRPr="009B42B5">
              <w:t>Comportamento do consumidor</w:t>
            </w:r>
          </w:p>
          <w:p w14:paraId="4CA7B02B"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Conceitos sobre o comportamento do consumidor</w:t>
            </w:r>
          </w:p>
          <w:p w14:paraId="19D37B71" w14:textId="7A27ABD0"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Processo de decisão de compra</w:t>
            </w:r>
          </w:p>
        </w:tc>
        <w:tc>
          <w:tcPr>
            <w:tcW w:w="5244" w:type="dxa"/>
            <w:tcBorders>
              <w:top w:val="single" w:sz="4" w:space="0" w:color="auto"/>
              <w:left w:val="single" w:sz="4" w:space="0" w:color="auto"/>
              <w:bottom w:val="single" w:sz="4" w:space="0" w:color="auto"/>
              <w:right w:val="single" w:sz="4" w:space="0" w:color="auto"/>
            </w:tcBorders>
            <w:shd w:val="clear" w:color="auto" w:fill="auto"/>
            <w:vAlign w:val="center"/>
          </w:tcPr>
          <w:p w14:paraId="080DC241" w14:textId="30BD60E5"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Compreender os principais conceitos sobre o comportamento do consumidor e o seu processo de decisão de compra</w:t>
            </w:r>
          </w:p>
        </w:tc>
      </w:tr>
      <w:bookmarkEnd w:id="35"/>
      <w:tr w:rsidR="00E21AAC" w:rsidRPr="009B42B5" w14:paraId="17E86821" w14:textId="77777777" w:rsidTr="009B42B5">
        <w:trPr>
          <w:trHeight w:val="1244"/>
          <w:jc w:val="center"/>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tcPr>
          <w:p w14:paraId="00779DDC" w14:textId="77777777" w:rsidR="00E21AAC" w:rsidRPr="009B42B5" w:rsidRDefault="00E21AAC" w:rsidP="009B42B5">
            <w:pPr>
              <w:pStyle w:val="PargrafodaLista"/>
              <w:numPr>
                <w:ilvl w:val="0"/>
                <w:numId w:val="5"/>
              </w:numPr>
              <w:jc w:val="left"/>
            </w:pPr>
            <w:r w:rsidRPr="009B42B5">
              <w:t>Segmentação e Posicionamento de Mercado</w:t>
            </w:r>
          </w:p>
          <w:p w14:paraId="07EFA890"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Níveis de segmentação de mercado</w:t>
            </w:r>
          </w:p>
          <w:p w14:paraId="1022532A"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Padrões e procedimentos para a segmentação de mercado</w:t>
            </w:r>
          </w:p>
          <w:p w14:paraId="0FDD2FBD"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Diferenciação da oferta de mercado</w:t>
            </w:r>
          </w:p>
          <w:p w14:paraId="337D2DB4" w14:textId="77777777" w:rsidR="00E21AAC" w:rsidRPr="009B42B5" w:rsidRDefault="00E21AAC" w:rsidP="009B42B5">
            <w:pPr>
              <w:pStyle w:val="SEO"/>
              <w:numPr>
                <w:ilvl w:val="0"/>
                <w:numId w:val="3"/>
              </w:numPr>
              <w:spacing w:before="0" w:after="0"/>
              <w:jc w:val="left"/>
              <w:rPr>
                <w:sz w:val="20"/>
                <w:szCs w:val="20"/>
              </w:rPr>
            </w:pPr>
            <w:r w:rsidRPr="009B42B5">
              <w:rPr>
                <w:b w:val="0"/>
                <w:sz w:val="20"/>
                <w:szCs w:val="20"/>
              </w:rPr>
              <w:t>Posicionamento da oferta de mercado</w:t>
            </w:r>
          </w:p>
        </w:tc>
        <w:tc>
          <w:tcPr>
            <w:tcW w:w="5244" w:type="dxa"/>
            <w:tcBorders>
              <w:top w:val="single" w:sz="4" w:space="0" w:color="auto"/>
              <w:left w:val="single" w:sz="4" w:space="0" w:color="auto"/>
              <w:bottom w:val="single" w:sz="4" w:space="0" w:color="auto"/>
              <w:right w:val="single" w:sz="4" w:space="0" w:color="auto"/>
            </w:tcBorders>
            <w:shd w:val="clear" w:color="auto" w:fill="auto"/>
            <w:vAlign w:val="center"/>
          </w:tcPr>
          <w:p w14:paraId="644F31E3"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Identificar os níveis, padrões e procedimentos para a segmentação de mercado</w:t>
            </w:r>
          </w:p>
          <w:p w14:paraId="4D39AB57"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Reconhecer as ferramentas de diferenciação</w:t>
            </w:r>
          </w:p>
          <w:p w14:paraId="386F10E8"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Desenvolver estratégias de posicionamento</w:t>
            </w:r>
          </w:p>
        </w:tc>
      </w:tr>
      <w:tr w:rsidR="00E21AAC" w:rsidRPr="009B42B5" w14:paraId="53C5E20F" w14:textId="77777777" w:rsidTr="009B42B5">
        <w:trPr>
          <w:trHeight w:val="1244"/>
          <w:jc w:val="center"/>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tcPr>
          <w:p w14:paraId="49EF7748" w14:textId="77777777" w:rsidR="00E21AAC" w:rsidRPr="009B42B5" w:rsidRDefault="00E21AAC" w:rsidP="009B42B5">
            <w:pPr>
              <w:pStyle w:val="PargrafodaLista"/>
              <w:numPr>
                <w:ilvl w:val="0"/>
                <w:numId w:val="5"/>
              </w:numPr>
              <w:jc w:val="left"/>
            </w:pPr>
            <w:r w:rsidRPr="009B42B5">
              <w:t>Composto de marketing</w:t>
            </w:r>
          </w:p>
          <w:p w14:paraId="02BFCEF7"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Estratégias de produto e marca</w:t>
            </w:r>
          </w:p>
          <w:p w14:paraId="137389FD"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Estratégias de preço</w:t>
            </w:r>
          </w:p>
          <w:p w14:paraId="5281617D"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Estratégias de distribuição</w:t>
            </w:r>
          </w:p>
          <w:p w14:paraId="4885DA31"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Estratégias de comunicação integrada</w:t>
            </w:r>
          </w:p>
          <w:p w14:paraId="52106536" w14:textId="77777777" w:rsidR="00E21AAC" w:rsidRPr="009B42B5" w:rsidRDefault="00E21AAC" w:rsidP="009B42B5">
            <w:pPr>
              <w:pStyle w:val="SEO"/>
              <w:numPr>
                <w:ilvl w:val="0"/>
                <w:numId w:val="3"/>
              </w:numPr>
              <w:spacing w:before="0" w:after="0"/>
              <w:jc w:val="left"/>
              <w:rPr>
                <w:sz w:val="20"/>
                <w:szCs w:val="20"/>
              </w:rPr>
            </w:pPr>
            <w:r w:rsidRPr="009B42B5">
              <w:rPr>
                <w:b w:val="0"/>
                <w:sz w:val="20"/>
                <w:szCs w:val="20"/>
              </w:rPr>
              <w:t>Variações da teoria dos “4Ps”</w:t>
            </w:r>
          </w:p>
        </w:tc>
        <w:tc>
          <w:tcPr>
            <w:tcW w:w="5244" w:type="dxa"/>
            <w:tcBorders>
              <w:top w:val="single" w:sz="4" w:space="0" w:color="auto"/>
              <w:left w:val="single" w:sz="4" w:space="0" w:color="auto"/>
              <w:bottom w:val="single" w:sz="4" w:space="0" w:color="auto"/>
              <w:right w:val="single" w:sz="4" w:space="0" w:color="auto"/>
            </w:tcBorders>
            <w:shd w:val="clear" w:color="auto" w:fill="auto"/>
            <w:vAlign w:val="center"/>
          </w:tcPr>
          <w:p w14:paraId="5A07B988"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Desenvolver estratégias sobre os 4 “</w:t>
            </w:r>
            <w:proofErr w:type="spellStart"/>
            <w:r w:rsidRPr="009B42B5">
              <w:rPr>
                <w:b w:val="0"/>
                <w:sz w:val="20"/>
                <w:szCs w:val="20"/>
              </w:rPr>
              <w:t>Ps</w:t>
            </w:r>
            <w:proofErr w:type="spellEnd"/>
            <w:r w:rsidRPr="009B42B5">
              <w:rPr>
                <w:b w:val="0"/>
                <w:sz w:val="20"/>
                <w:szCs w:val="20"/>
              </w:rPr>
              <w:t>” de marketing, incluindo a comunicação integrada</w:t>
            </w:r>
          </w:p>
          <w:p w14:paraId="75658C57"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Implementar e controlar as estratégias sobre o composto de marketing</w:t>
            </w:r>
          </w:p>
        </w:tc>
      </w:tr>
      <w:tr w:rsidR="00E21AAC" w:rsidRPr="009B42B5" w14:paraId="0D081785" w14:textId="77777777" w:rsidTr="009B42B5">
        <w:trPr>
          <w:trHeight w:val="1244"/>
          <w:jc w:val="center"/>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tcPr>
          <w:p w14:paraId="697E4E69" w14:textId="77777777" w:rsidR="00E21AAC" w:rsidRPr="009B42B5" w:rsidRDefault="00E21AAC" w:rsidP="009B42B5">
            <w:pPr>
              <w:pStyle w:val="PargrafodaLista"/>
              <w:numPr>
                <w:ilvl w:val="0"/>
                <w:numId w:val="5"/>
              </w:numPr>
              <w:jc w:val="left"/>
            </w:pPr>
            <w:r w:rsidRPr="009B42B5">
              <w:lastRenderedPageBreak/>
              <w:t xml:space="preserve">Influência da tecnologia nas estratégias de ciclo de vida </w:t>
            </w:r>
          </w:p>
          <w:p w14:paraId="2D9300BD" w14:textId="77777777" w:rsidR="00E21AAC" w:rsidRPr="009B42B5" w:rsidRDefault="00E21AAC" w:rsidP="009B42B5">
            <w:pPr>
              <w:pStyle w:val="PargrafodaLista"/>
              <w:numPr>
                <w:ilvl w:val="0"/>
                <w:numId w:val="5"/>
              </w:numPr>
              <w:jc w:val="left"/>
            </w:pPr>
            <w:r w:rsidRPr="009B42B5">
              <w:t>Tendências de Marketing</w:t>
            </w:r>
          </w:p>
          <w:p w14:paraId="7B903064"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Marketing Digital</w:t>
            </w:r>
          </w:p>
          <w:p w14:paraId="659D7572"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Mídias Sociais</w:t>
            </w:r>
          </w:p>
          <w:p w14:paraId="64AF7FD6" w14:textId="77777777" w:rsidR="00E21AAC" w:rsidRPr="009B42B5" w:rsidRDefault="00E21AAC" w:rsidP="009B42B5">
            <w:pPr>
              <w:pStyle w:val="SEO"/>
              <w:numPr>
                <w:ilvl w:val="0"/>
                <w:numId w:val="3"/>
              </w:numPr>
              <w:spacing w:before="0" w:after="0"/>
              <w:jc w:val="left"/>
              <w:rPr>
                <w:sz w:val="20"/>
                <w:szCs w:val="20"/>
              </w:rPr>
            </w:pPr>
            <w:r w:rsidRPr="009B42B5">
              <w:rPr>
                <w:b w:val="0"/>
                <w:sz w:val="20"/>
                <w:szCs w:val="20"/>
              </w:rPr>
              <w:t>Métricas de Marketing</w:t>
            </w:r>
          </w:p>
        </w:tc>
        <w:tc>
          <w:tcPr>
            <w:tcW w:w="5244" w:type="dxa"/>
            <w:tcBorders>
              <w:top w:val="single" w:sz="4" w:space="0" w:color="auto"/>
              <w:left w:val="single" w:sz="4" w:space="0" w:color="auto"/>
              <w:bottom w:val="single" w:sz="4" w:space="0" w:color="auto"/>
              <w:right w:val="single" w:sz="4" w:space="0" w:color="auto"/>
            </w:tcBorders>
            <w:shd w:val="clear" w:color="auto" w:fill="auto"/>
            <w:vAlign w:val="center"/>
          </w:tcPr>
          <w:p w14:paraId="3BC82463"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Identificar como novas tecnologias são incorporadas pelos distintos agentes</w:t>
            </w:r>
          </w:p>
          <w:p w14:paraId="0828B62C"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Identificar nas novas tendências do marketing, no que diz respeito às mídias digitais e mídias sociais</w:t>
            </w:r>
          </w:p>
          <w:p w14:paraId="1CE15F0C" w14:textId="77777777" w:rsidR="00E21AAC" w:rsidRPr="009B42B5" w:rsidRDefault="00E21AAC" w:rsidP="009B42B5">
            <w:pPr>
              <w:pStyle w:val="SEO"/>
              <w:numPr>
                <w:ilvl w:val="0"/>
                <w:numId w:val="3"/>
              </w:numPr>
              <w:spacing w:before="0" w:after="0"/>
              <w:jc w:val="left"/>
              <w:rPr>
                <w:b w:val="0"/>
                <w:sz w:val="20"/>
                <w:szCs w:val="20"/>
              </w:rPr>
            </w:pPr>
            <w:r w:rsidRPr="009B42B5">
              <w:rPr>
                <w:b w:val="0"/>
                <w:sz w:val="20"/>
                <w:szCs w:val="20"/>
              </w:rPr>
              <w:t>Reconhecer novas métricas e práticas de marketing</w:t>
            </w:r>
          </w:p>
        </w:tc>
      </w:tr>
    </w:tbl>
    <w:p w14:paraId="0A7AF9B9" w14:textId="77777777" w:rsidR="00E21AAC" w:rsidRPr="009B42B5" w:rsidRDefault="00E21AAC" w:rsidP="009B42B5">
      <w:pPr>
        <w:pStyle w:val="SEO"/>
        <w:spacing w:before="0" w:after="0"/>
        <w:rPr>
          <w:sz w:val="20"/>
          <w:szCs w:val="20"/>
        </w:rPr>
      </w:pPr>
      <w:bookmarkStart w:id="36" w:name="_Toc152992223"/>
      <w:bookmarkStart w:id="37" w:name="_Toc421781717"/>
      <w:bookmarkStart w:id="38" w:name="_Toc422831168"/>
      <w:bookmarkStart w:id="39" w:name="_Toc520186556"/>
    </w:p>
    <w:p w14:paraId="2ACAEEB9" w14:textId="51855323" w:rsidR="007C7809" w:rsidRPr="009B42B5" w:rsidRDefault="007C7809" w:rsidP="009B42B5">
      <w:pPr>
        <w:pStyle w:val="Ttulo2"/>
      </w:pPr>
      <w:bookmarkStart w:id="40" w:name="_Toc184364677"/>
      <w:bookmarkStart w:id="41" w:name="_Toc184364829"/>
      <w:r w:rsidRPr="009B42B5">
        <w:t>Metodologia</w:t>
      </w:r>
      <w:bookmarkEnd w:id="36"/>
      <w:bookmarkEnd w:id="37"/>
      <w:bookmarkEnd w:id="38"/>
      <w:bookmarkEnd w:id="39"/>
      <w:bookmarkEnd w:id="40"/>
      <w:bookmarkEnd w:id="41"/>
    </w:p>
    <w:p w14:paraId="4634F1BE" w14:textId="77777777" w:rsidR="00E21AAC" w:rsidRPr="009B42B5" w:rsidRDefault="00E21AAC" w:rsidP="009B42B5">
      <w:bookmarkStart w:id="42" w:name="_Toc152992224"/>
      <w:bookmarkStart w:id="43" w:name="_Toc421781718"/>
      <w:bookmarkStart w:id="44" w:name="_Toc422831169"/>
      <w:bookmarkStart w:id="45" w:name="_Toc520186557"/>
      <w:r w:rsidRPr="009B42B5">
        <w:t>A metodologia desta disciplina compreenderá:</w:t>
      </w:r>
    </w:p>
    <w:p w14:paraId="782AEB40" w14:textId="77777777" w:rsidR="00E21AAC" w:rsidRPr="009B42B5" w:rsidRDefault="00E21AAC" w:rsidP="009B42B5">
      <w:pPr>
        <w:pStyle w:val="SEO"/>
        <w:numPr>
          <w:ilvl w:val="0"/>
          <w:numId w:val="3"/>
        </w:numPr>
        <w:spacing w:before="0" w:after="0"/>
        <w:rPr>
          <w:b w:val="0"/>
          <w:sz w:val="20"/>
          <w:szCs w:val="20"/>
        </w:rPr>
      </w:pPr>
      <w:r w:rsidRPr="009B42B5">
        <w:rPr>
          <w:b w:val="0"/>
          <w:sz w:val="20"/>
          <w:szCs w:val="20"/>
        </w:rPr>
        <w:t>Exposições dialogadas</w:t>
      </w:r>
    </w:p>
    <w:p w14:paraId="218FDF4D" w14:textId="77777777" w:rsidR="00E21AAC" w:rsidRPr="009B42B5" w:rsidRDefault="00E21AAC" w:rsidP="009B42B5">
      <w:pPr>
        <w:pStyle w:val="SEO"/>
        <w:numPr>
          <w:ilvl w:val="0"/>
          <w:numId w:val="3"/>
        </w:numPr>
        <w:spacing w:before="0" w:after="0"/>
        <w:rPr>
          <w:b w:val="0"/>
          <w:sz w:val="20"/>
          <w:szCs w:val="20"/>
        </w:rPr>
      </w:pPr>
      <w:r w:rsidRPr="009B42B5">
        <w:rPr>
          <w:b w:val="0"/>
          <w:sz w:val="20"/>
          <w:szCs w:val="20"/>
        </w:rPr>
        <w:t>Estudos de casos específicos da área da saúde</w:t>
      </w:r>
    </w:p>
    <w:p w14:paraId="277659ED" w14:textId="77777777" w:rsidR="00E21AAC" w:rsidRPr="009B42B5" w:rsidRDefault="00E21AAC" w:rsidP="009B42B5">
      <w:pPr>
        <w:pStyle w:val="SEO"/>
        <w:numPr>
          <w:ilvl w:val="0"/>
          <w:numId w:val="3"/>
        </w:numPr>
        <w:spacing w:before="0" w:after="0"/>
        <w:rPr>
          <w:b w:val="0"/>
          <w:sz w:val="20"/>
          <w:szCs w:val="20"/>
        </w:rPr>
      </w:pPr>
      <w:r w:rsidRPr="009B42B5">
        <w:rPr>
          <w:b w:val="0"/>
          <w:sz w:val="20"/>
          <w:szCs w:val="20"/>
        </w:rPr>
        <w:t>Trabalhos individuais e em grupo, incluindo construção de plano de marketing</w:t>
      </w:r>
    </w:p>
    <w:p w14:paraId="0264A17C" w14:textId="02D3500B" w:rsidR="007C7809" w:rsidRPr="009B42B5" w:rsidRDefault="007C7809" w:rsidP="009B42B5">
      <w:pPr>
        <w:pStyle w:val="Ttulo2"/>
      </w:pPr>
      <w:bookmarkStart w:id="46" w:name="_Toc184364678"/>
      <w:bookmarkStart w:id="47" w:name="_Toc184364830"/>
      <w:r w:rsidRPr="009B42B5">
        <w:t>Critérios de avaliação</w:t>
      </w:r>
      <w:bookmarkEnd w:id="42"/>
      <w:bookmarkEnd w:id="43"/>
      <w:bookmarkEnd w:id="44"/>
      <w:bookmarkEnd w:id="45"/>
      <w:bookmarkEnd w:id="46"/>
      <w:bookmarkEnd w:id="47"/>
    </w:p>
    <w:p w14:paraId="6993B0FD" w14:textId="77777777" w:rsidR="00E21AAC" w:rsidRPr="009B42B5" w:rsidRDefault="00E21AAC" w:rsidP="009B42B5">
      <w:bookmarkStart w:id="48" w:name="_Toc152992225"/>
      <w:bookmarkStart w:id="49" w:name="_Toc421781719"/>
      <w:bookmarkStart w:id="50" w:name="_Toc422831170"/>
      <w:bookmarkStart w:id="51" w:name="_Toc520186558"/>
      <w:r w:rsidRPr="009B42B5">
        <w:t>O grau total que será atribuído ao aluno obedecerá à seguinte ponderação:</w:t>
      </w:r>
    </w:p>
    <w:p w14:paraId="61F9DACA" w14:textId="77777777" w:rsidR="00E21AAC" w:rsidRPr="009B42B5" w:rsidRDefault="00E21AAC" w:rsidP="009B42B5">
      <w:pPr>
        <w:pStyle w:val="SEO"/>
        <w:numPr>
          <w:ilvl w:val="0"/>
          <w:numId w:val="3"/>
        </w:numPr>
        <w:spacing w:before="0" w:after="0"/>
        <w:rPr>
          <w:b w:val="0"/>
          <w:sz w:val="20"/>
          <w:szCs w:val="20"/>
        </w:rPr>
      </w:pPr>
      <w:r w:rsidRPr="009B42B5">
        <w:rPr>
          <w:b w:val="0"/>
          <w:sz w:val="20"/>
          <w:szCs w:val="20"/>
        </w:rPr>
        <w:t>30% referente à entrega de trabalho individual</w:t>
      </w:r>
    </w:p>
    <w:p w14:paraId="494B520C" w14:textId="77777777" w:rsidR="00E21AAC" w:rsidRPr="009B42B5" w:rsidRDefault="00E21AAC" w:rsidP="009B42B5">
      <w:pPr>
        <w:pStyle w:val="SEO"/>
        <w:numPr>
          <w:ilvl w:val="0"/>
          <w:numId w:val="3"/>
        </w:numPr>
        <w:spacing w:before="0" w:after="0"/>
        <w:rPr>
          <w:b w:val="0"/>
          <w:sz w:val="20"/>
          <w:szCs w:val="20"/>
        </w:rPr>
      </w:pPr>
      <w:r w:rsidRPr="009B42B5">
        <w:rPr>
          <w:b w:val="0"/>
          <w:sz w:val="20"/>
          <w:szCs w:val="20"/>
        </w:rPr>
        <w:t>70% referente à avaliação individual, sob forma de prova, a ser realizada após o término da disciplina.</w:t>
      </w:r>
    </w:p>
    <w:p w14:paraId="699767F4" w14:textId="77777777" w:rsidR="00E21AAC" w:rsidRPr="009B42B5" w:rsidRDefault="00E21AAC" w:rsidP="009B42B5">
      <w:pPr>
        <w:pStyle w:val="SEO"/>
        <w:numPr>
          <w:ilvl w:val="0"/>
          <w:numId w:val="3"/>
        </w:numPr>
        <w:spacing w:before="0" w:after="0"/>
        <w:rPr>
          <w:b w:val="0"/>
          <w:sz w:val="20"/>
          <w:szCs w:val="20"/>
        </w:rPr>
      </w:pPr>
      <w:r w:rsidRPr="009B42B5">
        <w:rPr>
          <w:b w:val="0"/>
          <w:sz w:val="20"/>
          <w:szCs w:val="20"/>
        </w:rPr>
        <w:t>+ 0,5 ponto na média final referente à participação em aula e trabalhos em grupo.</w:t>
      </w:r>
    </w:p>
    <w:p w14:paraId="707BF46C" w14:textId="7FB25FCD" w:rsidR="007C7809" w:rsidRPr="009B42B5" w:rsidRDefault="007C7809" w:rsidP="009B42B5">
      <w:pPr>
        <w:pStyle w:val="Ttulo2"/>
      </w:pPr>
      <w:bookmarkStart w:id="52" w:name="_Toc184364679"/>
      <w:bookmarkStart w:id="53" w:name="_Toc184364831"/>
      <w:r w:rsidRPr="009B42B5">
        <w:t>Bibliografia recomendada</w:t>
      </w:r>
      <w:bookmarkEnd w:id="48"/>
      <w:bookmarkEnd w:id="49"/>
      <w:bookmarkEnd w:id="50"/>
      <w:bookmarkEnd w:id="51"/>
      <w:bookmarkEnd w:id="52"/>
      <w:bookmarkEnd w:id="53"/>
    </w:p>
    <w:p w14:paraId="5E5CCBF1" w14:textId="6C24244F" w:rsidR="00E21AAC" w:rsidRDefault="00E21AAC" w:rsidP="009B42B5">
      <w:pPr>
        <w:pStyle w:val="Bibliografia"/>
        <w:rPr>
          <w:noProof/>
        </w:rPr>
      </w:pPr>
      <w:bookmarkStart w:id="54" w:name="_Toc152992226"/>
      <w:bookmarkStart w:id="55" w:name="_Toc421781720"/>
      <w:bookmarkStart w:id="56" w:name="_Toc422831171"/>
      <w:bookmarkStart w:id="57" w:name="_Toc520186559"/>
      <w:r w:rsidRPr="009B42B5">
        <w:rPr>
          <w:noProof/>
        </w:rPr>
        <w:t xml:space="preserve">ANDRE, A. M. </w:t>
      </w:r>
      <w:r w:rsidRPr="009B42B5">
        <w:rPr>
          <w:b/>
          <w:noProof/>
        </w:rPr>
        <w:t>Gestão Estrategica de Clínicas e Hospitais</w:t>
      </w:r>
      <w:r w:rsidRPr="009B42B5">
        <w:rPr>
          <w:noProof/>
        </w:rPr>
        <w:t>. São Paulo: Atheneu, 2014.</w:t>
      </w:r>
    </w:p>
    <w:p w14:paraId="4191D433" w14:textId="77777777" w:rsidR="009B42B5" w:rsidRPr="009B42B5" w:rsidRDefault="009B42B5" w:rsidP="009B42B5"/>
    <w:p w14:paraId="2908CE5E" w14:textId="128678C7" w:rsidR="00E21AAC" w:rsidRDefault="00E21AAC" w:rsidP="009B42B5">
      <w:pPr>
        <w:pStyle w:val="Bibliografia"/>
        <w:rPr>
          <w:noProof/>
        </w:rPr>
      </w:pPr>
      <w:r w:rsidRPr="009B42B5">
        <w:rPr>
          <w:noProof/>
        </w:rPr>
        <w:t xml:space="preserve">BRITO, C. M.; LENCASTRE, P. D. </w:t>
      </w:r>
      <w:r w:rsidRPr="009B42B5">
        <w:rPr>
          <w:b/>
          <w:bCs/>
          <w:noProof/>
        </w:rPr>
        <w:t>Novos Horizontes do Marketing</w:t>
      </w:r>
      <w:r w:rsidRPr="009B42B5">
        <w:rPr>
          <w:noProof/>
        </w:rPr>
        <w:t>. Alfragide: Dom Quixote, 2014.</w:t>
      </w:r>
    </w:p>
    <w:p w14:paraId="4BD43260" w14:textId="77777777" w:rsidR="009B42B5" w:rsidRPr="009B42B5" w:rsidRDefault="009B42B5" w:rsidP="009B42B5"/>
    <w:p w14:paraId="51E1C29D" w14:textId="269D5CAD" w:rsidR="00E21AAC" w:rsidRDefault="00E21AAC" w:rsidP="009B42B5">
      <w:pPr>
        <w:pStyle w:val="Bibliografia"/>
        <w:rPr>
          <w:noProof/>
        </w:rPr>
      </w:pPr>
      <w:r w:rsidRPr="009B42B5">
        <w:rPr>
          <w:noProof/>
        </w:rPr>
        <w:t xml:space="preserve">KOTLER, P. </w:t>
      </w:r>
      <w:r w:rsidRPr="009B42B5">
        <w:rPr>
          <w:b/>
          <w:bCs/>
          <w:noProof/>
        </w:rPr>
        <w:t>Marketing para o século XXI:</w:t>
      </w:r>
      <w:r w:rsidRPr="009B42B5">
        <w:rPr>
          <w:noProof/>
        </w:rPr>
        <w:t xml:space="preserve"> como criar, conquistar e dominar mercados. São Paulo: Futura, 1999.</w:t>
      </w:r>
    </w:p>
    <w:p w14:paraId="7DF91D7B" w14:textId="77777777" w:rsidR="009B42B5" w:rsidRPr="009B42B5" w:rsidRDefault="009B42B5" w:rsidP="009B42B5"/>
    <w:p w14:paraId="5CF3F266" w14:textId="58ECE035" w:rsidR="00E21AAC" w:rsidRDefault="00E21AAC" w:rsidP="009B42B5">
      <w:pPr>
        <w:pStyle w:val="Bibliografia"/>
        <w:rPr>
          <w:noProof/>
        </w:rPr>
      </w:pPr>
      <w:r w:rsidRPr="009B42B5">
        <w:rPr>
          <w:noProof/>
        </w:rPr>
        <w:t xml:space="preserve">KOTLER, P. K. K. L. </w:t>
      </w:r>
      <w:r w:rsidRPr="009B42B5">
        <w:rPr>
          <w:b/>
          <w:bCs/>
          <w:noProof/>
        </w:rPr>
        <w:t>Administração de marketing</w:t>
      </w:r>
      <w:r w:rsidRPr="009B42B5">
        <w:rPr>
          <w:noProof/>
        </w:rPr>
        <w:t>. São Paulo: Pearson Hall, 2006.</w:t>
      </w:r>
    </w:p>
    <w:p w14:paraId="12623A15" w14:textId="77777777" w:rsidR="009B42B5" w:rsidRPr="009B42B5" w:rsidRDefault="009B42B5" w:rsidP="009B42B5"/>
    <w:p w14:paraId="15A72C71" w14:textId="5D5AEF86" w:rsidR="00E21AAC" w:rsidRDefault="00E21AAC" w:rsidP="009B42B5">
      <w:pPr>
        <w:pStyle w:val="Bibliografia"/>
        <w:rPr>
          <w:noProof/>
        </w:rPr>
      </w:pPr>
      <w:r w:rsidRPr="009B42B5">
        <w:rPr>
          <w:noProof/>
        </w:rPr>
        <w:t xml:space="preserve">KOTLER, P.; KARTAJAYA, H.; SETIAWAN, I. </w:t>
      </w:r>
      <w:r w:rsidRPr="009B42B5">
        <w:rPr>
          <w:b/>
          <w:bCs/>
          <w:noProof/>
        </w:rPr>
        <w:t>Marketing 4.0:</w:t>
      </w:r>
      <w:r w:rsidRPr="009B42B5">
        <w:rPr>
          <w:noProof/>
        </w:rPr>
        <w:t xml:space="preserve"> do tradicional ao digital. Rio de Janeiro: Sextante, 2017.</w:t>
      </w:r>
    </w:p>
    <w:p w14:paraId="04A3D4DB" w14:textId="77777777" w:rsidR="009B42B5" w:rsidRPr="009B42B5" w:rsidRDefault="009B42B5" w:rsidP="009B42B5"/>
    <w:p w14:paraId="4960A86B" w14:textId="77777777" w:rsidR="00E21AAC" w:rsidRPr="009B42B5" w:rsidRDefault="00E21AAC" w:rsidP="009B42B5">
      <w:pPr>
        <w:rPr>
          <w:noProof/>
        </w:rPr>
      </w:pPr>
      <w:r w:rsidRPr="009B42B5">
        <w:rPr>
          <w:noProof/>
        </w:rPr>
        <w:t xml:space="preserve">TORRES, C. V.; NEIVA, E. R. </w:t>
      </w:r>
      <w:r w:rsidRPr="009B42B5">
        <w:rPr>
          <w:b/>
          <w:bCs/>
          <w:noProof/>
        </w:rPr>
        <w:t>Psicologia Social:</w:t>
      </w:r>
      <w:r w:rsidRPr="009B42B5">
        <w:rPr>
          <w:noProof/>
        </w:rPr>
        <w:t xml:space="preserve"> princiais temas e vertentes. São Paulo: Artmed, 2011.</w:t>
      </w:r>
    </w:p>
    <w:p w14:paraId="43BD4CE5" w14:textId="77777777" w:rsidR="009B42B5" w:rsidRDefault="009B42B5">
      <w:pPr>
        <w:spacing w:line="240" w:lineRule="auto"/>
        <w:jc w:val="left"/>
        <w:rPr>
          <w:b/>
          <w:i/>
          <w:iCs/>
          <w:sz w:val="24"/>
          <w:szCs w:val="24"/>
        </w:rPr>
      </w:pPr>
      <w:r>
        <w:rPr>
          <w:i/>
          <w:iCs/>
        </w:rPr>
        <w:br w:type="page"/>
      </w:r>
    </w:p>
    <w:p w14:paraId="1C29E1A5" w14:textId="60915D83" w:rsidR="007C7809" w:rsidRPr="009B42B5" w:rsidRDefault="007C7809" w:rsidP="009B42B5">
      <w:pPr>
        <w:pStyle w:val="Ttulo2"/>
        <w:numPr>
          <w:ilvl w:val="0"/>
          <w:numId w:val="0"/>
        </w:numPr>
      </w:pPr>
      <w:bookmarkStart w:id="58" w:name="_Toc184364680"/>
      <w:bookmarkStart w:id="59" w:name="_Toc184364832"/>
      <w:r w:rsidRPr="009B42B5">
        <w:rPr>
          <w:i/>
          <w:iCs/>
        </w:rPr>
        <w:lastRenderedPageBreak/>
        <w:t xml:space="preserve">Curriculum </w:t>
      </w:r>
      <w:r w:rsidR="00244B7D" w:rsidRPr="009B42B5">
        <w:rPr>
          <w:i/>
          <w:iCs/>
        </w:rPr>
        <w:t>vitae</w:t>
      </w:r>
      <w:r w:rsidRPr="009B42B5">
        <w:t xml:space="preserve"> do professor</w:t>
      </w:r>
      <w:bookmarkEnd w:id="54"/>
      <w:bookmarkEnd w:id="55"/>
      <w:bookmarkEnd w:id="56"/>
      <w:bookmarkEnd w:id="57"/>
      <w:bookmarkEnd w:id="58"/>
      <w:bookmarkEnd w:id="59"/>
    </w:p>
    <w:bookmarkEnd w:id="4"/>
    <w:p w14:paraId="0DC24971" w14:textId="77777777" w:rsidR="000A0D74" w:rsidRPr="009B42B5" w:rsidRDefault="00E21AAC" w:rsidP="009B42B5">
      <w:r w:rsidRPr="009B42B5">
        <w:t xml:space="preserve">Alessandra H. V. Miyazaki é mestre em Administração de Empresas pela Universidade Presbiteriana Mackenzie. </w:t>
      </w:r>
      <w:proofErr w:type="spellStart"/>
      <w:r w:rsidRPr="009B42B5">
        <w:t>Alumini</w:t>
      </w:r>
      <w:proofErr w:type="spellEnd"/>
      <w:r w:rsidRPr="009B42B5">
        <w:t xml:space="preserve"> da Georgetown </w:t>
      </w:r>
      <w:proofErr w:type="spellStart"/>
      <w:r w:rsidRPr="009B42B5">
        <w:t>University</w:t>
      </w:r>
      <w:proofErr w:type="spellEnd"/>
      <w:r w:rsidRPr="009B42B5">
        <w:t xml:space="preserve"> (Washington D.C.). Cursou pós-graduação e é bacharel em Administração de Empresas pela FGV. Possui mais de </w:t>
      </w:r>
      <w:r w:rsidR="00C202CD" w:rsidRPr="009B42B5">
        <w:t>3</w:t>
      </w:r>
      <w:r w:rsidRPr="009B42B5">
        <w:t xml:space="preserve">0 anos de experiência em marketing em grandes multinacionais do setor </w:t>
      </w:r>
      <w:r w:rsidR="00C202CD" w:rsidRPr="009B42B5">
        <w:t>de saúde</w:t>
      </w:r>
      <w:r w:rsidRPr="009B42B5">
        <w:t xml:space="preserve">, tais como J&amp;J, </w:t>
      </w:r>
      <w:proofErr w:type="spellStart"/>
      <w:r w:rsidRPr="009B42B5">
        <w:t>NovoNordisk</w:t>
      </w:r>
      <w:proofErr w:type="spellEnd"/>
      <w:r w:rsidRPr="009B42B5">
        <w:t xml:space="preserve"> e Bayer, tendo atuado inclusive no Marketing Global (Global Brand </w:t>
      </w:r>
      <w:proofErr w:type="spellStart"/>
      <w:r w:rsidRPr="009B42B5">
        <w:t>Leader</w:t>
      </w:r>
      <w:proofErr w:type="spellEnd"/>
      <w:r w:rsidRPr="009B42B5">
        <w:t xml:space="preserve">, Aspirina). </w:t>
      </w:r>
      <w:r w:rsidRPr="009B42B5">
        <w:rPr>
          <w:b/>
          <w:bCs/>
        </w:rPr>
        <w:t>É consultora e professora de Empreendedorismo e Inovação do curso de pós-graduação da FGV e das disciplinas Marketing e Plano de Negócios em Saúde do MBA Gestão de Clínicas e Hospitais, também pela FGV; e professora de Jogos de Empresas dos programas de pós-graduação da Fundação Dom Cabral.</w:t>
      </w:r>
    </w:p>
    <w:p w14:paraId="71882700" w14:textId="77777777" w:rsidR="007B42F2" w:rsidRPr="009B42B5" w:rsidRDefault="007B42F2" w:rsidP="009B42B5"/>
    <w:p w14:paraId="0F4D18A0" w14:textId="77777777" w:rsidR="007B42F2" w:rsidRPr="009B42B5" w:rsidRDefault="007B42F2" w:rsidP="009B42B5"/>
    <w:p w14:paraId="1BB65BB6" w14:textId="77777777" w:rsidR="007B42F2" w:rsidRPr="009B42B5" w:rsidRDefault="007B42F2" w:rsidP="009B42B5"/>
    <w:p w14:paraId="3DE927B0" w14:textId="77777777" w:rsidR="007B42F2" w:rsidRPr="009B42B5" w:rsidRDefault="007B42F2" w:rsidP="009B42B5"/>
    <w:p w14:paraId="34A46B39" w14:textId="77777777" w:rsidR="007B42F2" w:rsidRPr="009B42B5" w:rsidRDefault="007B42F2" w:rsidP="009B42B5"/>
    <w:p w14:paraId="22B22CD8" w14:textId="77777777" w:rsidR="007B42F2" w:rsidRPr="009B42B5" w:rsidRDefault="007B42F2" w:rsidP="009B42B5"/>
    <w:p w14:paraId="286F2AB8" w14:textId="77777777" w:rsidR="007B42F2" w:rsidRPr="009B42B5" w:rsidRDefault="007B42F2" w:rsidP="009B42B5"/>
    <w:p w14:paraId="4BC69CED" w14:textId="77777777" w:rsidR="007B42F2" w:rsidRPr="009B42B5" w:rsidRDefault="007B42F2" w:rsidP="009B42B5"/>
    <w:p w14:paraId="1D7EFFE6" w14:textId="77777777" w:rsidR="007B42F2" w:rsidRPr="009B42B5" w:rsidRDefault="007B42F2" w:rsidP="009B42B5"/>
    <w:p w14:paraId="2C2BDF31" w14:textId="77777777" w:rsidR="007B42F2" w:rsidRPr="009B42B5" w:rsidRDefault="007B42F2" w:rsidP="009B42B5"/>
    <w:p w14:paraId="2A1E1CF7" w14:textId="77777777" w:rsidR="007B42F2" w:rsidRPr="009B42B5" w:rsidRDefault="007B42F2" w:rsidP="009B42B5"/>
    <w:p w14:paraId="221B3AE3" w14:textId="77777777" w:rsidR="009B42B5" w:rsidRDefault="009B42B5">
      <w:pPr>
        <w:spacing w:line="240" w:lineRule="auto"/>
        <w:jc w:val="left"/>
        <w:rPr>
          <w:b/>
          <w:smallCaps/>
          <w:kern w:val="28"/>
        </w:rPr>
      </w:pPr>
      <w:bookmarkStart w:id="60" w:name="_Toc510600022"/>
      <w:bookmarkStart w:id="61" w:name="_Hlk517461418"/>
      <w:r>
        <w:rPr>
          <w:b/>
          <w:smallCaps/>
          <w:kern w:val="28"/>
        </w:rPr>
        <w:br w:type="page"/>
      </w:r>
    </w:p>
    <w:p w14:paraId="6049F21E" w14:textId="503BD305" w:rsidR="007B42F2" w:rsidRPr="009B42B5" w:rsidRDefault="007B42F2" w:rsidP="009B42B5">
      <w:pPr>
        <w:pStyle w:val="Ttulo1"/>
      </w:pPr>
      <w:bookmarkStart w:id="62" w:name="_Toc184364681"/>
      <w:bookmarkStart w:id="63" w:name="_Toc184364833"/>
      <w:r w:rsidRPr="009B42B5">
        <w:lastRenderedPageBreak/>
        <w:t>MODULO 1: FUNDAMENTOS DE MARKETING</w:t>
      </w:r>
      <w:bookmarkEnd w:id="60"/>
      <w:bookmarkEnd w:id="62"/>
      <w:bookmarkEnd w:id="63"/>
    </w:p>
    <w:p w14:paraId="0FDA4031" w14:textId="77777777" w:rsidR="007B42F2" w:rsidRPr="009B42B5" w:rsidRDefault="007B42F2" w:rsidP="009B42B5">
      <w:r w:rsidRPr="009B42B5">
        <w:t>Seja muito bem-vindo à disciplina de Marketing do MBA Gestão de Clínicas e Hospitais da FGV. Esperamos que estes módulos possam propiciar uma reflexão crítica sobre a sociedade de consumo onde vivemos, conceitos para melhor compreender a proposta de valor da organização onde você atua e ferramentas para operacionalizar estratégias de marketing que alavanquem melhores resultados.</w:t>
      </w:r>
    </w:p>
    <w:p w14:paraId="42DD62BB" w14:textId="77777777" w:rsidR="007B42F2" w:rsidRPr="009B42B5" w:rsidRDefault="007B42F2" w:rsidP="009B42B5"/>
    <w:p w14:paraId="42216BFC" w14:textId="77777777" w:rsidR="007B42F2" w:rsidRPr="009B42B5" w:rsidRDefault="007B42F2" w:rsidP="009B42B5">
      <w:r w:rsidRPr="009B42B5">
        <w:t>Faremos, módulo a módulo, uma incursão do ambiente externo, passando pelas tendências de mercado e comportamento do consumidor, até o ambiente interno das organizações, incluindo como estruturar estratégias, implementação e controle das atividades de marketing. Finalizaremos com uma perspectiva sobre o futuro do marketing.</w:t>
      </w:r>
    </w:p>
    <w:p w14:paraId="17388A66" w14:textId="77777777" w:rsidR="007B42F2" w:rsidRPr="009B42B5" w:rsidRDefault="007B42F2" w:rsidP="009B42B5"/>
    <w:p w14:paraId="6F223B73" w14:textId="77777777" w:rsidR="007B42F2" w:rsidRPr="009B42B5" w:rsidRDefault="007B42F2" w:rsidP="009B42B5">
      <w:r w:rsidRPr="009B42B5">
        <w:t>Neste primeiro módulo, iniciaremos com uma definição do que é marketing e as implicações desta conceituação. Na sequência, entenderemos as possíveis orientações gerais das empresas; e quais as forças que hoje impactam e modelam o mercado de saúde.</w:t>
      </w:r>
    </w:p>
    <w:p w14:paraId="0F4FA729" w14:textId="77777777" w:rsidR="007B42F2" w:rsidRPr="009B42B5" w:rsidRDefault="007B42F2" w:rsidP="009B42B5"/>
    <w:p w14:paraId="7DCC9773" w14:textId="77777777" w:rsidR="007B42F2" w:rsidRPr="009B42B5" w:rsidRDefault="007B42F2" w:rsidP="009B42B5">
      <w:r w:rsidRPr="009B42B5">
        <w:t>Desta forma, os objetivos deste módulo são:</w:t>
      </w:r>
    </w:p>
    <w:p w14:paraId="2CDB0287" w14:textId="775A95AC" w:rsidR="007B42F2" w:rsidRPr="009B42B5" w:rsidRDefault="007B42F2" w:rsidP="009B42B5">
      <w:pPr>
        <w:pStyle w:val="PargrafodaLista"/>
        <w:numPr>
          <w:ilvl w:val="0"/>
          <w:numId w:val="31"/>
        </w:numPr>
      </w:pPr>
      <w:r w:rsidRPr="009B42B5">
        <w:t>Conceituar o que é Marketing</w:t>
      </w:r>
    </w:p>
    <w:p w14:paraId="68FCB04F" w14:textId="77777777" w:rsidR="007B42F2" w:rsidRPr="009B42B5" w:rsidRDefault="007B42F2" w:rsidP="009B42B5">
      <w:pPr>
        <w:numPr>
          <w:ilvl w:val="0"/>
          <w:numId w:val="30"/>
        </w:numPr>
      </w:pPr>
      <w:r w:rsidRPr="009B42B5">
        <w:t>Compreender o que é marketing em diferentes tipos de organizações e, em especial, em empresas de saúde</w:t>
      </w:r>
    </w:p>
    <w:p w14:paraId="4104BA8A" w14:textId="77777777" w:rsidR="007B42F2" w:rsidRPr="009B42B5" w:rsidRDefault="007B42F2" w:rsidP="009B42B5">
      <w:pPr>
        <w:numPr>
          <w:ilvl w:val="0"/>
          <w:numId w:val="30"/>
        </w:numPr>
      </w:pPr>
      <w:r w:rsidRPr="009B42B5">
        <w:t>Reconhecer as orientações que empresas podem seguir em suas ações de marketing</w:t>
      </w:r>
    </w:p>
    <w:p w14:paraId="6D7512ED" w14:textId="77777777" w:rsidR="007B42F2" w:rsidRPr="009B42B5" w:rsidRDefault="007B42F2" w:rsidP="009B42B5">
      <w:pPr>
        <w:numPr>
          <w:ilvl w:val="0"/>
          <w:numId w:val="30"/>
        </w:numPr>
      </w:pPr>
      <w:r w:rsidRPr="009B42B5">
        <w:t>Analisar o micro e macroambientes de marketing</w:t>
      </w:r>
    </w:p>
    <w:p w14:paraId="53F6D267" w14:textId="77777777" w:rsidR="007B42F2" w:rsidRPr="009B42B5" w:rsidRDefault="007B42F2" w:rsidP="009B42B5">
      <w:pPr>
        <w:pStyle w:val="Ttulo2"/>
      </w:pPr>
      <w:bookmarkStart w:id="64" w:name="_Toc510600023"/>
      <w:bookmarkStart w:id="65" w:name="_Toc184364682"/>
      <w:bookmarkStart w:id="66" w:name="_Toc184364834"/>
      <w:bookmarkEnd w:id="61"/>
      <w:r w:rsidRPr="009B42B5">
        <w:t>Marketing no setor de saúde</w:t>
      </w:r>
      <w:bookmarkEnd w:id="64"/>
      <w:bookmarkEnd w:id="65"/>
      <w:bookmarkEnd w:id="66"/>
    </w:p>
    <w:p w14:paraId="7C8F0B0F" w14:textId="77777777" w:rsidR="007B42F2" w:rsidRPr="009B42B5" w:rsidRDefault="007B42F2" w:rsidP="009B42B5">
      <w:r w:rsidRPr="009B42B5">
        <w:t xml:space="preserve">Muito se discute sobre as evoluções tecnológicas no século XX, em particular os avanços da medicina, que permitiram o crescimento da população mundial de 1,6 bilhão de pessoas, em 1900, para 7,6 bilhões em 2017. A medicina continua vivendo avanços disruptivos, com inovações como células-tronco, robótica, interação máquina-homem, uso da realidade aumentada para tratamentos clínicos, inteligência artificial, algoritmos para predição de evolução de quadros clínicos, entre outros. O conhecimento humano dobra a cada 2 anos. Médicos apoiam-se cada vez mais na e-saúde para manterem-se atualizados e conectarem-se com seus pacientes. </w:t>
      </w:r>
    </w:p>
    <w:p w14:paraId="16A826D4" w14:textId="77777777" w:rsidR="007B42F2" w:rsidRPr="009B42B5" w:rsidRDefault="007B42F2" w:rsidP="009B42B5"/>
    <w:p w14:paraId="4BE6478A" w14:textId="77777777" w:rsidR="007B42F2" w:rsidRPr="009B42B5" w:rsidRDefault="007B42F2" w:rsidP="009B42B5">
      <w:r w:rsidRPr="009B42B5">
        <w:t xml:space="preserve">Mas não foram apenas os avanços tecnológicos que marcaram o século passado. Este também foi o século onde o </w:t>
      </w:r>
      <w:r w:rsidRPr="009B42B5">
        <w:rPr>
          <w:i/>
        </w:rPr>
        <w:t>marketing</w:t>
      </w:r>
      <w:r w:rsidRPr="009B42B5">
        <w:t xml:space="preserve"> se desenvolveu e o consumo passou a constituir um ritual legitimado pela Sociedade. O humanismo atinge seu apogeu, novos valores sociais se consolidaram. Surge o conceito de </w:t>
      </w:r>
      <w:proofErr w:type="spellStart"/>
      <w:r w:rsidRPr="009B42B5">
        <w:rPr>
          <w:i/>
        </w:rPr>
        <w:t>Patient</w:t>
      </w:r>
      <w:proofErr w:type="spellEnd"/>
      <w:r w:rsidRPr="009B42B5">
        <w:rPr>
          <w:i/>
        </w:rPr>
        <w:t xml:space="preserve"> </w:t>
      </w:r>
      <w:proofErr w:type="spellStart"/>
      <w:r w:rsidRPr="009B42B5">
        <w:rPr>
          <w:i/>
        </w:rPr>
        <w:t>centricity</w:t>
      </w:r>
      <w:proofErr w:type="spellEnd"/>
      <w:r w:rsidRPr="009B42B5">
        <w:t>, ou seja, o processo de desenhar soluções e serviços centrados no paciente, ao mesmo tempo em que se discute e redefine o conceito de Valor em saúde.</w:t>
      </w:r>
    </w:p>
    <w:p w14:paraId="5C535FA2" w14:textId="77777777" w:rsidR="007B42F2" w:rsidRPr="009B42B5" w:rsidRDefault="007B42F2" w:rsidP="009B42B5"/>
    <w:p w14:paraId="0588B647" w14:textId="77777777" w:rsidR="007B42F2" w:rsidRPr="009B42B5" w:rsidRDefault="007B42F2" w:rsidP="009B42B5">
      <w:r w:rsidRPr="009B42B5">
        <w:t xml:space="preserve">Não é fácil navegar neste cenário complexo. Neste sentido, o marketing pode suportar organizações de saúde no desenho de estratégias focadas que, se implementadas de forma ética, contribuirão para o atingimento dos objetivos traçados, tanto econômicos, como sociais. </w:t>
      </w:r>
    </w:p>
    <w:p w14:paraId="68C56EE6" w14:textId="77777777" w:rsidR="007B42F2" w:rsidRPr="009B42B5" w:rsidRDefault="007B42F2" w:rsidP="009B42B5"/>
    <w:p w14:paraId="1A8B6859" w14:textId="77777777" w:rsidR="007B42F2" w:rsidRPr="009B42B5" w:rsidRDefault="007B42F2" w:rsidP="004D24F1">
      <w:pPr>
        <w:pStyle w:val="Ttulo2"/>
      </w:pPr>
      <w:bookmarkStart w:id="67" w:name="_Toc510600024"/>
      <w:bookmarkStart w:id="68" w:name="_Toc184364683"/>
      <w:bookmarkStart w:id="69" w:name="_Toc184364835"/>
      <w:r w:rsidRPr="009B42B5">
        <w:lastRenderedPageBreak/>
        <w:t>O conceito de Marketing</w:t>
      </w:r>
      <w:bookmarkEnd w:id="67"/>
      <w:bookmarkEnd w:id="68"/>
      <w:bookmarkEnd w:id="69"/>
    </w:p>
    <w:p w14:paraId="712ECCB6" w14:textId="77777777" w:rsidR="007B42F2" w:rsidRPr="009B42B5" w:rsidRDefault="007B42F2" w:rsidP="009B42B5">
      <w:pPr>
        <w:spacing w:after="240"/>
      </w:pPr>
      <w:r w:rsidRPr="009B42B5">
        <w:t xml:space="preserve">Conceituar o que é Marketing é de suma importância, visto que há muita confusão, em especial entre leigos, entre o marketing propriamente dito e suas expressões mais “visíveis”, tais como propaganda e publicidade. Há também, uma percepção exagerada e quase mágica sobre a capacidade de manipulação do comportamento humano através de atividades de marketing </w:t>
      </w:r>
      <w:sdt>
        <w:sdtPr>
          <w:id w:val="1578552125"/>
          <w:citation/>
        </w:sdtPr>
        <w:sdtEndPr/>
        <w:sdtContent>
          <w:r w:rsidRPr="009B42B5">
            <w:fldChar w:fldCharType="begin"/>
          </w:r>
          <w:r w:rsidRPr="009B42B5">
            <w:instrText xml:space="preserve"> CITATION DAn03 \l 1046 </w:instrText>
          </w:r>
          <w:r w:rsidRPr="009B42B5">
            <w:fldChar w:fldCharType="separate"/>
          </w:r>
          <w:r w:rsidRPr="009B42B5">
            <w:rPr>
              <w:noProof/>
            </w:rPr>
            <w:t>(D'ANGELO, 2003)</w:t>
          </w:r>
          <w:r w:rsidRPr="009B42B5">
            <w:fldChar w:fldCharType="end"/>
          </w:r>
        </w:sdtContent>
      </w:sdt>
      <w:r w:rsidRPr="009B42B5">
        <w:t xml:space="preserve">. </w:t>
      </w:r>
    </w:p>
    <w:p w14:paraId="2B704CAB" w14:textId="77777777" w:rsidR="007B42F2" w:rsidRPr="009B42B5" w:rsidRDefault="007B42F2" w:rsidP="009B42B5">
      <w:pPr>
        <w:spacing w:after="240"/>
      </w:pPr>
      <w:r w:rsidRPr="009B42B5">
        <w:t xml:space="preserve">O próprio dicionário nos informa que marketing é a “Conjunto de estratégias que têm como objetivo influenciar o público, fortalecendo a ideia, a marca, a instituição, o produto, a embalagem, os pontos de venda etc. </w:t>
      </w:r>
      <w:sdt>
        <w:sdtPr>
          <w:id w:val="-840234871"/>
          <w:citation/>
        </w:sdtPr>
        <w:sdtEndPr/>
        <w:sdtContent>
          <w:r w:rsidRPr="009B42B5">
            <w:fldChar w:fldCharType="begin"/>
          </w:r>
          <w:r w:rsidRPr="009B42B5">
            <w:instrText xml:space="preserve"> CITATION MIC19 \l 1046 </w:instrText>
          </w:r>
          <w:r w:rsidRPr="009B42B5">
            <w:fldChar w:fldCharType="separate"/>
          </w:r>
          <w:r w:rsidRPr="009B42B5">
            <w:rPr>
              <w:noProof/>
            </w:rPr>
            <w:t>(MICHAELIS, 2019)</w:t>
          </w:r>
          <w:r w:rsidRPr="009B42B5">
            <w:fldChar w:fldCharType="end"/>
          </w:r>
        </w:sdtContent>
      </w:sdt>
      <w:r w:rsidRPr="009B42B5">
        <w:t>. Como veremos ao longo destes módulos, marketing não visa necessariamente convencer, e sim entregar ao consumidor aquilo que ele quer ou deseja.</w:t>
      </w:r>
    </w:p>
    <w:p w14:paraId="0E39FAFD" w14:textId="77777777" w:rsidR="007B42F2" w:rsidRPr="009B42B5" w:rsidRDefault="007B42F2" w:rsidP="009B42B5">
      <w:pPr>
        <w:spacing w:after="240"/>
      </w:pPr>
      <w:r w:rsidRPr="009B42B5">
        <w:t>Marketing não é comunicação em mídia de massa. Promoção é apenas uma parte do composto de marketing, como será discutido no módulo 4. Marketing não motiva o consumidor, nem gera necessidades, mas pode criar consciência da existência de necessidades não atendidas.</w:t>
      </w:r>
    </w:p>
    <w:p w14:paraId="615E7E98" w14:textId="77777777" w:rsidR="007B42F2" w:rsidRPr="009B42B5" w:rsidRDefault="007B42F2" w:rsidP="009B42B5">
      <w:pPr>
        <w:spacing w:after="240"/>
      </w:pPr>
      <w:r w:rsidRPr="009B42B5">
        <w:t xml:space="preserve">Em outras palavras, seres humanos não são autômatos manipuláveis. Toda mensagem recebida pelo indivíduo é negociada, toda relação de troca envolve uma dialética, um acordo, uma resistência </w:t>
      </w:r>
      <w:sdt>
        <w:sdtPr>
          <w:id w:val="1977480747"/>
          <w:citation/>
        </w:sdtPr>
        <w:sdtEndPr/>
        <w:sdtContent>
          <w:r w:rsidRPr="009B42B5">
            <w:fldChar w:fldCharType="begin"/>
          </w:r>
          <w:r w:rsidRPr="009B42B5">
            <w:instrText xml:space="preserve"> CITATION Per04 \l 1046 </w:instrText>
          </w:r>
          <w:r w:rsidRPr="009B42B5">
            <w:fldChar w:fldCharType="separate"/>
          </w:r>
          <w:r w:rsidRPr="009B42B5">
            <w:rPr>
              <w:noProof/>
            </w:rPr>
            <w:t>(PEREZ, 2016)</w:t>
          </w:r>
          <w:r w:rsidRPr="009B42B5">
            <w:fldChar w:fldCharType="end"/>
          </w:r>
        </w:sdtContent>
      </w:sdt>
      <w:r w:rsidRPr="009B42B5">
        <w:t>. O marketing, por si só, não tem o poder de levar indivíduos a realizarem ações que não desejam.</w:t>
      </w:r>
    </w:p>
    <w:p w14:paraId="012B8063" w14:textId="77777777" w:rsidR="007B42F2" w:rsidRPr="009B42B5" w:rsidRDefault="007B42F2" w:rsidP="009B42B5">
      <w:pPr>
        <w:spacing w:after="240"/>
      </w:pPr>
      <w:r w:rsidRPr="009B42B5">
        <w:t xml:space="preserve">Há vários mitos sobre o marketing, alguns dos quais referentes a questões éticas. Por exemplo, escândalos políticos que envolveram a figura dos “marqueteiros” colaboram para estereotipar os profissionais da área. </w:t>
      </w:r>
    </w:p>
    <w:p w14:paraId="7CE91068" w14:textId="77777777" w:rsidR="007B42F2" w:rsidRPr="009B42B5" w:rsidRDefault="007B42F2" w:rsidP="009B42B5">
      <w:pPr>
        <w:spacing w:after="240"/>
      </w:pPr>
      <w:r w:rsidRPr="009B42B5">
        <w:t xml:space="preserve">Faz-se necessário, em saúde, mudar esta visão desfavorável e contraproducente. Marketing, quando executado de forma ética, visa apenas entregar valor ao consumidor. Em saúde, Porter e </w:t>
      </w:r>
      <w:proofErr w:type="spellStart"/>
      <w:r w:rsidRPr="009B42B5">
        <w:t>Teisberger</w:t>
      </w:r>
      <w:proofErr w:type="spellEnd"/>
      <w:r w:rsidRPr="009B42B5">
        <w:t xml:space="preserve"> (2006), defendem que a entrega de valor deve envolver o atingimento dos resultados que são valorizados pelo paciente.</w:t>
      </w:r>
    </w:p>
    <w:p w14:paraId="142759B3" w14:textId="77777777" w:rsidR="007B42F2" w:rsidRPr="009B42B5" w:rsidRDefault="007B42F2" w:rsidP="009B42B5">
      <w:pPr>
        <w:spacing w:after="240"/>
      </w:pPr>
      <w:r w:rsidRPr="009B42B5">
        <w:t xml:space="preserve">De acordo com Kotler (1999), considerado um dos maiores pensadores do Marketing, até mesmo entre presidentes de empresas há dois sérios equívocos sobre o que é marketing e seu papel na empresa. A primeira concepção errônea diz respeito a confusão entre Marketing e Vendas. Kotler cita Drucker ao afirmar que, na verdade, a função do marketing é “tornar supérfluo o esforço de vendas”. </w:t>
      </w:r>
    </w:p>
    <w:p w14:paraId="44A8E70B" w14:textId="77777777" w:rsidR="007B42F2" w:rsidRPr="009B42B5" w:rsidRDefault="007B42F2" w:rsidP="009B42B5">
      <w:pPr>
        <w:spacing w:after="240"/>
      </w:pPr>
      <w:r w:rsidRPr="009B42B5">
        <w:t xml:space="preserve">O segundo pressuposto equivocado refere-se a visão do Marketing como um departamento. Na verdade, em mercados altamente competitivos, a sustentabilidade da empresa só é garantida se o foco no cliente permear todos os departamentos da empresa, constituindo uma estratégia empresarial </w:t>
      </w:r>
      <w:sdt>
        <w:sdtPr>
          <w:id w:val="1008181458"/>
          <w:citation/>
        </w:sdtPr>
        <w:sdtEndPr/>
        <w:sdtContent>
          <w:r w:rsidRPr="009B42B5">
            <w:fldChar w:fldCharType="begin"/>
          </w:r>
          <w:r w:rsidRPr="009B42B5">
            <w:instrText xml:space="preserve"> CITATION Kot99 \l 1046 </w:instrText>
          </w:r>
          <w:r w:rsidRPr="009B42B5">
            <w:fldChar w:fldCharType="separate"/>
          </w:r>
          <w:r w:rsidRPr="009B42B5">
            <w:rPr>
              <w:noProof/>
            </w:rPr>
            <w:t>(KOTLER, 1999)</w:t>
          </w:r>
          <w:r w:rsidRPr="009B42B5">
            <w:fldChar w:fldCharType="end"/>
          </w:r>
        </w:sdtContent>
      </w:sdt>
      <w:r w:rsidRPr="009B42B5">
        <w:t>.</w:t>
      </w:r>
    </w:p>
    <w:p w14:paraId="1EB4619F" w14:textId="77777777" w:rsidR="007B42F2" w:rsidRPr="009B42B5" w:rsidRDefault="007B42F2" w:rsidP="009B42B5">
      <w:pPr>
        <w:spacing w:after="240"/>
      </w:pPr>
      <w:r w:rsidRPr="009B42B5">
        <w:t xml:space="preserve">De acordo com a AMA (Associação Americana de Marketing), </w:t>
      </w:r>
      <w:r w:rsidRPr="009B42B5">
        <w:rPr>
          <w:i/>
        </w:rPr>
        <w:t>“Marketing é uma atividade, um conjunto de conhecimentos e processos para criação, comunicação, entrega e troca de ofertas que tenham valor para consumidores, clientes, parceiros e para a Sociedade em geral.”</w:t>
      </w:r>
      <w:r w:rsidRPr="009B42B5">
        <w:t xml:space="preserve"> Este conceito foi adotado em 2007, substituindo a definição proposta em 2004, considerada muito estreita. Esta mutação do conceito de marketing está alinhada com a </w:t>
      </w:r>
      <w:r w:rsidRPr="009B42B5">
        <w:lastRenderedPageBreak/>
        <w:t xml:space="preserve">necessidade de atualizar-se constantemente para acompanhar os tempos atuais </w:t>
      </w:r>
      <w:sdt>
        <w:sdtPr>
          <w:id w:val="896402894"/>
          <w:citation/>
        </w:sdtPr>
        <w:sdtEndPr/>
        <w:sdtContent>
          <w:r w:rsidRPr="009B42B5">
            <w:fldChar w:fldCharType="begin"/>
          </w:r>
          <w:r w:rsidRPr="009B42B5">
            <w:instrText xml:space="preserve"> CITATION Gun09 \l 1046 </w:instrText>
          </w:r>
          <w:r w:rsidRPr="009B42B5">
            <w:fldChar w:fldCharType="separate"/>
          </w:r>
          <w:r w:rsidRPr="009B42B5">
            <w:rPr>
              <w:noProof/>
            </w:rPr>
            <w:t>(GUNDLACH e WILKIE, 2009)</w:t>
          </w:r>
          <w:r w:rsidRPr="009B42B5">
            <w:fldChar w:fldCharType="end"/>
          </w:r>
        </w:sdtContent>
      </w:sdt>
      <w:r w:rsidRPr="009B42B5">
        <w:t>.</w:t>
      </w:r>
    </w:p>
    <w:p w14:paraId="0911D553" w14:textId="77777777" w:rsidR="007B42F2" w:rsidRPr="009B42B5" w:rsidRDefault="007B42F2" w:rsidP="009B42B5">
      <w:pPr>
        <w:spacing w:after="240"/>
        <w:rPr>
          <w:rFonts w:cs="Arial"/>
          <w:shd w:val="clear" w:color="auto" w:fill="FFFFFF"/>
        </w:rPr>
      </w:pPr>
      <w:r w:rsidRPr="009B42B5">
        <w:rPr>
          <w:rFonts w:cs="Arial"/>
          <w:shd w:val="clear" w:color="auto" w:fill="FFFFFF"/>
        </w:rPr>
        <w:t xml:space="preserve">Além desta definição, destacam-se a proposição de </w:t>
      </w:r>
      <w:proofErr w:type="spellStart"/>
      <w:r w:rsidRPr="009B42B5">
        <w:rPr>
          <w:rFonts w:cs="Arial"/>
          <w:shd w:val="clear" w:color="auto" w:fill="FFFFFF"/>
        </w:rPr>
        <w:t>Las</w:t>
      </w:r>
      <w:proofErr w:type="spellEnd"/>
      <w:r w:rsidRPr="009B42B5">
        <w:rPr>
          <w:rFonts w:cs="Arial"/>
          <w:shd w:val="clear" w:color="auto" w:fill="FFFFFF"/>
        </w:rPr>
        <w:t xml:space="preserve"> Casas (2012), que reforça a importância do meio ambiente e o impacto das relações de troca no bem-estar da sociedade. Kotler e Keller, em 2006, sugerem que marketing é “a arte e a ciência de escolher mercados-alvo e obter, manter e multiplicar clientes”. Boone e Kurtz (2009) ressaltam a noção de que informações precisas e análise detalhada do consumidor são necessárias para garantir o desenho e fornecimento de produtos ou serviços que atendam as expectativas de consumidores e fornecedores. Também, “Marketing é uma forma de sentir as oportunidades de mercado e desenvolver produtos e serviços” (COBRA, 2008, p. 3), sendo sua essência um “estado da mente”, um paradigma, que envolve ver os negócios sobre o ponto de vista do consumidor.</w:t>
      </w:r>
    </w:p>
    <w:p w14:paraId="0C318C59" w14:textId="77777777" w:rsidR="007B42F2" w:rsidRPr="009B42B5" w:rsidRDefault="007B42F2" w:rsidP="009B42B5">
      <w:pPr>
        <w:spacing w:after="240"/>
        <w:rPr>
          <w:rFonts w:cs="Arial"/>
          <w:shd w:val="clear" w:color="auto" w:fill="FFFFFF"/>
        </w:rPr>
      </w:pPr>
      <w:r w:rsidRPr="009B42B5">
        <w:rPr>
          <w:rFonts w:cs="Arial"/>
          <w:shd w:val="clear" w:color="auto" w:fill="FFFFFF"/>
        </w:rPr>
        <w:t xml:space="preserve">No setor de saúde, </w:t>
      </w:r>
      <w:proofErr w:type="spellStart"/>
      <w:r w:rsidRPr="009B42B5">
        <w:rPr>
          <w:rFonts w:cs="Arial"/>
          <w:shd w:val="clear" w:color="auto" w:fill="FFFFFF"/>
        </w:rPr>
        <w:t>Baroli</w:t>
      </w:r>
      <w:proofErr w:type="spellEnd"/>
      <w:r w:rsidRPr="009B42B5">
        <w:rPr>
          <w:rFonts w:cs="Arial"/>
          <w:shd w:val="clear" w:color="auto" w:fill="FFFFFF"/>
        </w:rPr>
        <w:t xml:space="preserve"> e Fernandes (2014) argumentam que o marketing deve ser uma diretriz de qualidade e aprimoramento constante para obtenção da satisfação do cliente, oferecendo sempre segurança e qualidade. Não se trata de um estimulador de demanda. Reforçam a dificuldade de implementar este conceito devido à complexidade do setor, os desafios da fidelização e da percepção de qualidade durante o atendimento. </w:t>
      </w:r>
    </w:p>
    <w:p w14:paraId="63E1F8D6" w14:textId="77777777" w:rsidR="007B42F2" w:rsidRPr="009B42B5" w:rsidRDefault="007B42F2" w:rsidP="009B42B5">
      <w:r w:rsidRPr="009B42B5">
        <w:t>Estas noções de marketing são fruto de constantes evoluções. Na próxima seção, abordaremos rapidamente como o marketing veio se desenvolvendo ao longo dos anos, e possíveis orientações empresariais para o mercado.</w:t>
      </w:r>
    </w:p>
    <w:p w14:paraId="7329DFA0" w14:textId="77777777" w:rsidR="007B42F2" w:rsidRPr="009B42B5" w:rsidRDefault="007B42F2" w:rsidP="009B42B5">
      <w:pPr>
        <w:pStyle w:val="Ttulo2"/>
      </w:pPr>
      <w:bookmarkStart w:id="70" w:name="_Toc510600025"/>
      <w:bookmarkStart w:id="71" w:name="_Toc184364684"/>
      <w:bookmarkStart w:id="72" w:name="_Toc184364836"/>
      <w:r w:rsidRPr="009B42B5">
        <w:t>Tipos de orientação de marketing</w:t>
      </w:r>
      <w:bookmarkEnd w:id="70"/>
      <w:bookmarkEnd w:id="71"/>
      <w:bookmarkEnd w:id="72"/>
    </w:p>
    <w:p w14:paraId="2C2FC55E" w14:textId="77777777" w:rsidR="007B42F2" w:rsidRPr="009B42B5" w:rsidRDefault="007B42F2" w:rsidP="009B42B5">
      <w:r w:rsidRPr="009B42B5">
        <w:t xml:space="preserve">Não existe um único caminho para aumentos de lucratividade </w:t>
      </w:r>
      <w:sdt>
        <w:sdtPr>
          <w:id w:val="1557971466"/>
          <w:citation/>
        </w:sdtPr>
        <w:sdtEndPr/>
        <w:sdtContent>
          <w:r w:rsidRPr="009B42B5">
            <w:fldChar w:fldCharType="begin"/>
          </w:r>
          <w:r w:rsidRPr="009B42B5">
            <w:instrText xml:space="preserve"> CITATION Kot99 \l 1046 </w:instrText>
          </w:r>
          <w:r w:rsidRPr="009B42B5">
            <w:fldChar w:fldCharType="separate"/>
          </w:r>
          <w:r w:rsidRPr="009B42B5">
            <w:rPr>
              <w:noProof/>
            </w:rPr>
            <w:t>(KOTLER, 1999)</w:t>
          </w:r>
          <w:r w:rsidRPr="009B42B5">
            <w:fldChar w:fldCharType="end"/>
          </w:r>
        </w:sdtContent>
      </w:sdt>
      <w:r w:rsidRPr="009B42B5">
        <w:t>. A história das organizações aponta para várias possibilidades de orientação que as empresas vêm escolhendo ao longo dos anos.</w:t>
      </w:r>
    </w:p>
    <w:p w14:paraId="604F0AC9" w14:textId="77777777" w:rsidR="007B42F2" w:rsidRPr="009B42B5" w:rsidRDefault="007B42F2" w:rsidP="009B42B5">
      <w:pPr>
        <w:pStyle w:val="Ttulo3"/>
      </w:pPr>
      <w:bookmarkStart w:id="73" w:name="_Toc510600026"/>
      <w:bookmarkStart w:id="74" w:name="_Toc184364685"/>
      <w:bookmarkStart w:id="75" w:name="_Toc184364837"/>
      <w:r w:rsidRPr="009B42B5">
        <w:t>Orientação de produção</w:t>
      </w:r>
      <w:bookmarkEnd w:id="73"/>
      <w:bookmarkEnd w:id="74"/>
      <w:bookmarkEnd w:id="75"/>
    </w:p>
    <w:p w14:paraId="535DA26D" w14:textId="77777777" w:rsidR="007B42F2" w:rsidRPr="009B42B5" w:rsidRDefault="007B42F2" w:rsidP="009B42B5">
      <w:r w:rsidRPr="009B42B5">
        <w:t>No começo da Revolução Industrial, e posteriormente com a linha de montagem, a melhor forma de rentabilizar um negócio era maximizar a utilização das linhas de produção, trazendo, com isto, aumento de margem para o negócio pela diluição dos custos fixos. Havia uma enorme quantidade de consumidores (alta demanda), uma vez que a oferta de produtos ainda era limitada, assim como o número de competidores.</w:t>
      </w:r>
    </w:p>
    <w:p w14:paraId="4A2D0E88" w14:textId="77777777" w:rsidR="007B42F2" w:rsidRPr="009B42B5" w:rsidRDefault="007B42F2" w:rsidP="009B42B5"/>
    <w:p w14:paraId="3D935691" w14:textId="77777777" w:rsidR="007B42F2" w:rsidRPr="009B42B5" w:rsidRDefault="007B42F2" w:rsidP="009B42B5">
      <w:r w:rsidRPr="009B42B5">
        <w:t>Uma empresa orientada para produção acredita, então, que a lucratividade é função da eficiência de sua operação. Seu foco está na economia de escala.</w:t>
      </w:r>
    </w:p>
    <w:p w14:paraId="586CC660" w14:textId="77777777" w:rsidR="007B42F2" w:rsidRPr="009B42B5" w:rsidRDefault="007B42F2" w:rsidP="009B42B5"/>
    <w:p w14:paraId="60033893" w14:textId="77777777" w:rsidR="007B42F2" w:rsidRPr="009B42B5" w:rsidRDefault="007B42F2" w:rsidP="009B42B5">
      <w:r w:rsidRPr="009B42B5">
        <w:t>Até hoje existem empresas do ramo de saúde seguem este modelo. É o caso, por exemplo, das indústrias de medicamentos genéricos, que maximizam seus ganhos pela produção de grandes quantidades de produto. Setores de mercado onde predominam monopólios, ou cujas operações são caracterizadas por investimentos muito grandes em infraestrutura (gastos elevados em capital tangível) também podem focar na efetividade operacional como forma de maximizar seus negócios.</w:t>
      </w:r>
    </w:p>
    <w:p w14:paraId="769E4839" w14:textId="77777777" w:rsidR="007B42F2" w:rsidRPr="009B42B5" w:rsidRDefault="007B42F2" w:rsidP="009B42B5"/>
    <w:p w14:paraId="3145B755" w14:textId="77777777" w:rsidR="007B42F2" w:rsidRPr="009B42B5" w:rsidRDefault="007B42F2" w:rsidP="009B42B5">
      <w:pPr>
        <w:pStyle w:val="Ttulo3"/>
      </w:pPr>
      <w:bookmarkStart w:id="76" w:name="_Toc510600027"/>
      <w:bookmarkStart w:id="77" w:name="_Toc184364686"/>
      <w:bookmarkStart w:id="78" w:name="_Toc184364838"/>
      <w:r w:rsidRPr="009B42B5">
        <w:lastRenderedPageBreak/>
        <w:t>Orientação de produto</w:t>
      </w:r>
      <w:bookmarkEnd w:id="76"/>
      <w:bookmarkEnd w:id="77"/>
      <w:bookmarkEnd w:id="78"/>
    </w:p>
    <w:p w14:paraId="5A96FED6" w14:textId="77777777" w:rsidR="007B42F2" w:rsidRPr="009B42B5" w:rsidRDefault="007B42F2" w:rsidP="009B42B5">
      <w:r w:rsidRPr="009B42B5">
        <w:t>Com o aumento da produção, surge uma preocupação, no final do século XIX e começo do século XX: o que ocorreria com a economia quando a maior parte da população tivesse acesso aos produtos de primeira necessidade? O que manteria o consumo, e, com isto, os níveis de emprego e renda?</w:t>
      </w:r>
    </w:p>
    <w:p w14:paraId="6DBB321A" w14:textId="77777777" w:rsidR="007B42F2" w:rsidRPr="009B42B5" w:rsidRDefault="007B42F2" w:rsidP="009B42B5"/>
    <w:p w14:paraId="417E11E5" w14:textId="77777777" w:rsidR="007B42F2" w:rsidRPr="009B42B5" w:rsidRDefault="007B42F2" w:rsidP="009B42B5">
      <w:r w:rsidRPr="009B42B5">
        <w:t>Em paralelo, começam a surgir, em especial nos Estados Unidos, consumidores com maior renda, dispostos a pagar um pouco mais pela garantia de um produto com qualidade.</w:t>
      </w:r>
    </w:p>
    <w:p w14:paraId="1C81612D" w14:textId="77777777" w:rsidR="007B42F2" w:rsidRPr="009B42B5" w:rsidRDefault="007B42F2" w:rsidP="009B42B5"/>
    <w:p w14:paraId="2A79ACCD" w14:textId="77777777" w:rsidR="007B42F2" w:rsidRPr="009B42B5" w:rsidRDefault="007B42F2" w:rsidP="009B42B5">
      <w:r w:rsidRPr="009B42B5">
        <w:t xml:space="preserve">São feitos os primeiros esforços na melhoria das mercadorias ofertadas. Surge a marca, como forma de assegurar ao consumidor a idoneidade de um determinado produto, ou seja, como mecanismo que viabiliza a rastreabilidade e selo de garantia do produtor. A publicidade, ainda sobre a forma de “reclames”, começa a comunicar as características funcionais e vantagens desta mercadoria </w:t>
      </w:r>
      <w:sdt>
        <w:sdtPr>
          <w:id w:val="816762166"/>
          <w:citation/>
        </w:sdtPr>
        <w:sdtEndPr/>
        <w:sdtContent>
          <w:r w:rsidRPr="009B42B5">
            <w:fldChar w:fldCharType="begin"/>
          </w:r>
          <w:r w:rsidRPr="009B42B5">
            <w:instrText xml:space="preserve"> CITATION BAY05 \l 1046 </w:instrText>
          </w:r>
          <w:r w:rsidRPr="009B42B5">
            <w:fldChar w:fldCharType="separate"/>
          </w:r>
          <w:r w:rsidRPr="009B42B5">
            <w:rPr>
              <w:noProof/>
            </w:rPr>
            <w:t>(BAYER, 2005)</w:t>
          </w:r>
          <w:r w:rsidRPr="009B42B5">
            <w:fldChar w:fldCharType="end"/>
          </w:r>
        </w:sdtContent>
      </w:sdt>
      <w:r w:rsidRPr="009B42B5">
        <w:t>. No mercado de saúde, não é de se admirar que os laboratórios carregassem o nome de seus fundadores, como prova de confiança: Johnson &amp; Johnson, Merck, Schering, entre muitos outros.</w:t>
      </w:r>
    </w:p>
    <w:p w14:paraId="18E709D2" w14:textId="77777777" w:rsidR="007B42F2" w:rsidRPr="009B42B5" w:rsidRDefault="007B42F2" w:rsidP="009B42B5"/>
    <w:p w14:paraId="72706C7E" w14:textId="77777777" w:rsidR="007B42F2" w:rsidRPr="009B42B5" w:rsidRDefault="007B42F2" w:rsidP="009B42B5">
      <w:r w:rsidRPr="009B42B5">
        <w:t xml:space="preserve">Se em um primeiro momento esta abordagem foi altamente impactante, já na década de 60-70 começava a perder sua eficácia. É nesta época que Levitt escreve um dos artigos mais relevantes do século XX, Miopia em Marketing, onde propõe que o foco no produto pode levar a empresa a perder oportunidades ou mesmo tornar sua oferta obsoleta. Exemplifica com o caso dos produtores de bengalas, que foram à falência quando o item saiu de moda </w:t>
      </w:r>
      <w:sdt>
        <w:sdtPr>
          <w:id w:val="2071375701"/>
          <w:citation/>
        </w:sdtPr>
        <w:sdtEndPr/>
        <w:sdtContent>
          <w:r w:rsidRPr="009B42B5">
            <w:fldChar w:fldCharType="begin"/>
          </w:r>
          <w:r w:rsidRPr="009B42B5">
            <w:instrText xml:space="preserve">CITATION LEV18 \l 1046 </w:instrText>
          </w:r>
          <w:r w:rsidRPr="009B42B5">
            <w:fldChar w:fldCharType="separate"/>
          </w:r>
          <w:r w:rsidRPr="009B42B5">
            <w:rPr>
              <w:noProof/>
            </w:rPr>
            <w:t>(LEVITT, 2016)</w:t>
          </w:r>
          <w:r w:rsidRPr="009B42B5">
            <w:fldChar w:fldCharType="end"/>
          </w:r>
        </w:sdtContent>
      </w:sdt>
      <w:r w:rsidRPr="009B42B5">
        <w:t>.</w:t>
      </w:r>
    </w:p>
    <w:p w14:paraId="5DFF083F" w14:textId="77777777" w:rsidR="007B42F2" w:rsidRPr="009B42B5" w:rsidRDefault="007B42F2" w:rsidP="009B42B5"/>
    <w:p w14:paraId="1BEC3713" w14:textId="77777777" w:rsidR="007B42F2" w:rsidRPr="009B42B5" w:rsidRDefault="007B42F2" w:rsidP="009B42B5">
      <w:r w:rsidRPr="009B42B5">
        <w:t xml:space="preserve">Nos dias de hoje, podemos pensar em inúmeras empresas que se apegaram ao produto ou serviço prestado e estão em situação desconfortável: fabricantes de joias não conseguem atrair os jovens; motoristas de táxi enfrentam a competição com o </w:t>
      </w:r>
      <w:proofErr w:type="spellStart"/>
      <w:r w:rsidRPr="009B42B5">
        <w:t>Über</w:t>
      </w:r>
      <w:proofErr w:type="spellEnd"/>
      <w:r w:rsidRPr="009B42B5">
        <w:t>; a indústria automobilística se viu obrigada da desenvolver carros autônomos, ideia fomentada inicialmente pelo Google. Apesar do apelo de Levitt, boa parte do mercado ainda se orienta para o produto. Esta reflexão vale para o setor de saúde, uma vez que alguns profissionais focam no desenvolvimento das suas habilidades técnicas, mas podem ter dificuldade em compreender o que o paciente necessita.</w:t>
      </w:r>
    </w:p>
    <w:p w14:paraId="3003B4FF" w14:textId="77777777" w:rsidR="007B42F2" w:rsidRPr="009B42B5" w:rsidRDefault="007B42F2" w:rsidP="009B42B5">
      <w:pPr>
        <w:pStyle w:val="Ttulo3"/>
      </w:pPr>
      <w:bookmarkStart w:id="79" w:name="_Toc510600028"/>
      <w:bookmarkStart w:id="80" w:name="_Toc184364687"/>
      <w:bookmarkStart w:id="81" w:name="_Toc184364839"/>
      <w:r w:rsidRPr="009B42B5">
        <w:t>Orientação de vendas</w:t>
      </w:r>
      <w:bookmarkEnd w:id="79"/>
      <w:bookmarkEnd w:id="80"/>
      <w:bookmarkEnd w:id="81"/>
    </w:p>
    <w:p w14:paraId="194359F4" w14:textId="77777777" w:rsidR="007B42F2" w:rsidRPr="009B42B5" w:rsidRDefault="007B42F2" w:rsidP="009B42B5">
      <w:r w:rsidRPr="009B42B5">
        <w:t>Empresas que apresentam orientação para vendas não se preocupam com a diferenciação, mas sim com o ganho de massa crítica e participação de mercado. Nesta perspectiva, o importante é oferecer sempre os preços mais baixos e/ou melhores ofertas aos compradores. As margens são baixas, então há necessidade de geração de altos volumes (em geral de produtos “commodities”) para garantia de lucratividade, através de altos esforços promocionais.</w:t>
      </w:r>
    </w:p>
    <w:p w14:paraId="47DEABC6" w14:textId="77777777" w:rsidR="007B42F2" w:rsidRPr="009B42B5" w:rsidRDefault="007B42F2" w:rsidP="009B42B5"/>
    <w:p w14:paraId="4470A55E" w14:textId="77777777" w:rsidR="007B42F2" w:rsidRPr="009B42B5" w:rsidRDefault="007B42F2" w:rsidP="009B42B5">
      <w:r w:rsidRPr="009B42B5">
        <w:t>No mercado de saúde, vemos certas empresas farmacêuticas adotando esta estratégia para produtos similares. Alguns fornecedores de equipamentos médicos também se apoiam nesta abordagem.</w:t>
      </w:r>
    </w:p>
    <w:p w14:paraId="3084EA34" w14:textId="77777777" w:rsidR="007B42F2" w:rsidRPr="009B42B5" w:rsidRDefault="007B42F2" w:rsidP="009B42B5"/>
    <w:p w14:paraId="7619ABAC" w14:textId="77777777" w:rsidR="007B42F2" w:rsidRPr="009B42B5" w:rsidRDefault="007B42F2" w:rsidP="009B42B5"/>
    <w:p w14:paraId="51DBDD12" w14:textId="77777777" w:rsidR="007B42F2" w:rsidRPr="009B42B5" w:rsidRDefault="007B42F2" w:rsidP="009B42B5">
      <w:pPr>
        <w:pStyle w:val="Ttulo3"/>
      </w:pPr>
      <w:bookmarkStart w:id="82" w:name="_Toc510600029"/>
      <w:bookmarkStart w:id="83" w:name="_Toc184364688"/>
      <w:bookmarkStart w:id="84" w:name="_Toc184364840"/>
      <w:r w:rsidRPr="009B42B5">
        <w:lastRenderedPageBreak/>
        <w:t>Orientação de marketing</w:t>
      </w:r>
      <w:bookmarkEnd w:id="82"/>
      <w:bookmarkEnd w:id="83"/>
      <w:bookmarkEnd w:id="84"/>
    </w:p>
    <w:p w14:paraId="7ABCD17B" w14:textId="77777777" w:rsidR="007B42F2" w:rsidRPr="009B42B5" w:rsidRDefault="007B42F2" w:rsidP="009B42B5">
      <w:r w:rsidRPr="009B42B5">
        <w:t>Aqui chegamos na orientação praticada pela maior parte das empresas de consumo nos dias de hoje. O foco está em compreender o consumidor, seus desejos e anseios, para então oferecer um produto que o atenda – e não o contrário. O atendimento de tais necessidades e anseios gera satisfação, que aumentar a fidelidade do cliente, aumentando a rentabilidade e diminuindo gastos com a captura de novos consumidores.</w:t>
      </w:r>
    </w:p>
    <w:p w14:paraId="38BD42A3" w14:textId="77777777" w:rsidR="007B42F2" w:rsidRPr="009B42B5" w:rsidRDefault="007B42F2" w:rsidP="009B42B5">
      <w:r w:rsidRPr="009B42B5">
        <w:t xml:space="preserve">É uma estratégia empresarial que envolve todos os departamentos da companhia, baseado no paradigma de que o cliente é o centro de tudo o que fazemos. Como diz Drucker “o que uma empresa acha que está produzindo, pouco importa. O que importa é o que o cliente considera como valor”. </w:t>
      </w:r>
    </w:p>
    <w:p w14:paraId="4FB230DE" w14:textId="77777777" w:rsidR="007B42F2" w:rsidRPr="009B42B5" w:rsidRDefault="007B42F2" w:rsidP="009B42B5">
      <w:r w:rsidRPr="009B42B5">
        <w:t>Voltando ao mercado de medicamentos, este pode ser o foco de empresas que utilizam biotecnologia para o desenvolvimento de terapias para doenças raras, que ainda não contam com opção de tratamento. Ou seja, focam em uma necessidade não atendida.</w:t>
      </w:r>
    </w:p>
    <w:p w14:paraId="25A1C515" w14:textId="77777777" w:rsidR="007B42F2" w:rsidRPr="009B42B5" w:rsidRDefault="007B42F2" w:rsidP="009B42B5">
      <w:pPr>
        <w:pStyle w:val="Ttulo3"/>
      </w:pPr>
      <w:bookmarkStart w:id="85" w:name="_Toc510600030"/>
      <w:bookmarkStart w:id="86" w:name="_Toc184364689"/>
      <w:bookmarkStart w:id="87" w:name="_Toc184364841"/>
      <w:r w:rsidRPr="009B42B5">
        <w:t>Orientação de marketing societal</w:t>
      </w:r>
      <w:bookmarkEnd w:id="85"/>
      <w:bookmarkEnd w:id="86"/>
      <w:bookmarkEnd w:id="87"/>
      <w:r w:rsidRPr="009B42B5">
        <w:t xml:space="preserve"> </w:t>
      </w:r>
    </w:p>
    <w:p w14:paraId="4A126C6D" w14:textId="77777777" w:rsidR="007B42F2" w:rsidRPr="009B42B5" w:rsidRDefault="007B42F2" w:rsidP="009B42B5">
      <w:r w:rsidRPr="009B42B5">
        <w:t>A Sociedade vem cobrando das empresas cada vez maior participação nas grandes questões sociais. Em vários setores organizações tem se diferenciado através de produtos e serviços que atendem aos anseios sociais. Esta estratégia pode garantir a sobrevivência da empresa a longo prazo.</w:t>
      </w:r>
    </w:p>
    <w:p w14:paraId="3FD67B79" w14:textId="77777777" w:rsidR="007B42F2" w:rsidRPr="009B42B5" w:rsidRDefault="007B42F2" w:rsidP="009B42B5"/>
    <w:p w14:paraId="224B9DB0" w14:textId="77777777" w:rsidR="007B42F2" w:rsidRPr="009B42B5" w:rsidRDefault="007B42F2" w:rsidP="009B42B5">
      <w:r w:rsidRPr="009B42B5">
        <w:t xml:space="preserve">Voltando aos exemplos dos laboratórios farmacêuticos, tem-se como exemplo a fundação da </w:t>
      </w:r>
      <w:proofErr w:type="spellStart"/>
      <w:r w:rsidRPr="009B42B5">
        <w:t>NovoNordisk</w:t>
      </w:r>
      <w:proofErr w:type="spellEnd"/>
      <w:r w:rsidRPr="009B42B5">
        <w:t xml:space="preserve">. Há mais de 80 anos, August </w:t>
      </w:r>
      <w:proofErr w:type="spellStart"/>
      <w:r w:rsidRPr="009B42B5">
        <w:t>Krogh</w:t>
      </w:r>
      <w:proofErr w:type="spellEnd"/>
      <w:r w:rsidRPr="009B42B5">
        <w:t xml:space="preserve">, um pesquisador que havia recebido um prêmio Nobel, decide iniciar a produção de um medicamento revolucionário, a insulina, porque sua esposa, que era médica, havia se tornado diabética. A empresa foi fundada pelo casal para dar acesso aos europeus àquela inovação – naquele momento, o lucro não era prioridade, e sim, o acesso da população à nova terapia. </w:t>
      </w:r>
    </w:p>
    <w:p w14:paraId="49ED1C6A" w14:textId="77777777" w:rsidR="007B42F2" w:rsidRPr="009B42B5" w:rsidRDefault="007B42F2" w:rsidP="009B42B5"/>
    <w:p w14:paraId="2867E02E" w14:textId="77777777" w:rsidR="007B42F2" w:rsidRPr="009B42B5" w:rsidRDefault="007B42F2" w:rsidP="009B42B5">
      <w:r w:rsidRPr="009B42B5">
        <w:t>Já nos dias de hoje, vemos grandes hospitais, como o Hospital Israelita Albert Einstein, envolvendo-se com ações filantrópicas e garantia de acesso para a população carente a serviços de saúde de alta qualidade. Além das vantagens tributárias, temos nestas ações melhoria da imagem e reputação da empresa.</w:t>
      </w:r>
    </w:p>
    <w:p w14:paraId="695F99AB" w14:textId="77777777" w:rsidR="007B42F2" w:rsidRPr="009B42B5" w:rsidRDefault="007B42F2" w:rsidP="009B42B5">
      <w:pPr>
        <w:pStyle w:val="Ttulo3"/>
      </w:pPr>
      <w:bookmarkStart w:id="88" w:name="_Toc184364690"/>
      <w:bookmarkStart w:id="89" w:name="_Toc184364842"/>
      <w:r w:rsidRPr="009B42B5">
        <w:t>Outras orientações</w:t>
      </w:r>
      <w:bookmarkEnd w:id="88"/>
      <w:bookmarkEnd w:id="89"/>
    </w:p>
    <w:p w14:paraId="1397273D" w14:textId="77777777" w:rsidR="007B42F2" w:rsidRPr="009B42B5" w:rsidRDefault="007B42F2" w:rsidP="009B42B5">
      <w:r w:rsidRPr="009B42B5">
        <w:t xml:space="preserve">O marketing e a Sociedade vêm se sofisticando de tal forma que várias orientações começam a surgir dentro do marketing. Além do marketing societal, vemos, entre outras possibilidades, o marketing cultural, marketing esportivo, o marketing verde, o endomarketing (voltado para os colaboradores da empresa), marketing de relacionamento, marketing digital, viral e de conteúdo, </w:t>
      </w:r>
      <w:r w:rsidRPr="009B42B5">
        <w:rPr>
          <w:i/>
        </w:rPr>
        <w:t>outbound</w:t>
      </w:r>
      <w:r w:rsidRPr="009B42B5">
        <w:t xml:space="preserve"> e </w:t>
      </w:r>
      <w:r w:rsidRPr="009B42B5">
        <w:rPr>
          <w:i/>
        </w:rPr>
        <w:t>inbound</w:t>
      </w:r>
      <w:r w:rsidRPr="009B42B5">
        <w:t xml:space="preserve"> marketing (marketing tradicional, ou seja, de interrupção e marketing de permissão, respectivamente).</w:t>
      </w:r>
    </w:p>
    <w:p w14:paraId="4528381A" w14:textId="77777777" w:rsidR="007B42F2" w:rsidRPr="009B42B5" w:rsidRDefault="007B42F2" w:rsidP="009B42B5">
      <w:pPr>
        <w:pStyle w:val="Ttulo2"/>
      </w:pPr>
      <w:bookmarkStart w:id="90" w:name="_Toc510600031"/>
      <w:bookmarkStart w:id="91" w:name="_Toc184364691"/>
      <w:bookmarkStart w:id="92" w:name="_Toc184364843"/>
      <w:r w:rsidRPr="009B42B5">
        <w:t>O processo de marketing</w:t>
      </w:r>
      <w:bookmarkEnd w:id="90"/>
      <w:r w:rsidRPr="009B42B5">
        <w:t xml:space="preserve"> – visão geral</w:t>
      </w:r>
      <w:bookmarkEnd w:id="91"/>
      <w:bookmarkEnd w:id="92"/>
    </w:p>
    <w:p w14:paraId="31D2246F" w14:textId="77777777" w:rsidR="007B42F2" w:rsidRPr="009B42B5" w:rsidRDefault="007B42F2" w:rsidP="009B42B5">
      <w:r w:rsidRPr="009B42B5">
        <w:t>Como vimos, empresas podem adotar distintas orientações. Da mesma força, várias estratégias são possíveis. Então, como identificar qual a opção estratégica mais adequada para cada negócio? Os próximos parágrafos apresentarão um sumário dos tópicos e modelos que serão abordados ao longo deste material didático.</w:t>
      </w:r>
    </w:p>
    <w:p w14:paraId="65CC9050" w14:textId="77777777" w:rsidR="007B42F2" w:rsidRPr="009B42B5" w:rsidRDefault="007B42F2" w:rsidP="009B42B5">
      <w:r w:rsidRPr="009B42B5">
        <w:lastRenderedPageBreak/>
        <w:t xml:space="preserve">Iniciaremos com a noção de mercado, que vem da palavra latina </w:t>
      </w:r>
      <w:proofErr w:type="spellStart"/>
      <w:r w:rsidRPr="009B42B5">
        <w:rPr>
          <w:i/>
        </w:rPr>
        <w:t>mercare</w:t>
      </w:r>
      <w:proofErr w:type="spellEnd"/>
      <w:r w:rsidRPr="009B42B5">
        <w:t xml:space="preserve">, referente ao espaço físico onde ocorriam as trocas de bens na Antiguidade </w:t>
      </w:r>
      <w:sdt>
        <w:sdtPr>
          <w:id w:val="-1687978426"/>
          <w:citation/>
        </w:sdtPr>
        <w:sdtEndPr/>
        <w:sdtContent>
          <w:r w:rsidRPr="009B42B5">
            <w:fldChar w:fldCharType="begin"/>
          </w:r>
          <w:r w:rsidRPr="009B42B5">
            <w:instrText xml:space="preserve"> CITATION COB08 \l 1046 </w:instrText>
          </w:r>
          <w:r w:rsidRPr="009B42B5">
            <w:fldChar w:fldCharType="separate"/>
          </w:r>
          <w:r w:rsidRPr="009B42B5">
            <w:rPr>
              <w:noProof/>
            </w:rPr>
            <w:t>(COBRA, 2008)</w:t>
          </w:r>
          <w:r w:rsidRPr="009B42B5">
            <w:fldChar w:fldCharType="end"/>
          </w:r>
        </w:sdtContent>
      </w:sdt>
      <w:r w:rsidRPr="009B42B5">
        <w:t>. Para Weber, a noção de mercado envolve uma pluralidade de interessados (pelo menos por um lado) que competem por oportunidades de troca. As modernas noções de sociologia informam que o mercado é socialmente construído. Já em marketing, a noção de mercado vem se ampliando: do espaço onde se realizam trocas, para uma noção dinâmica, onde agentes e legislações atuam constantemente, reconfigurando os limites e características deste espaço.</w:t>
      </w:r>
    </w:p>
    <w:p w14:paraId="2996E185" w14:textId="77777777" w:rsidR="00CA305C" w:rsidRDefault="009B42B5" w:rsidP="00CA305C">
      <w:pPr>
        <w:jc w:val="center"/>
      </w:pPr>
      <w:r w:rsidRPr="009B42B5">
        <w:rPr>
          <w:noProof/>
          <w:color w:val="595959"/>
        </w:rPr>
        <w:drawing>
          <wp:inline distT="0" distB="0" distL="0" distR="0" wp14:anchorId="7CB5CA9C" wp14:editId="52D1279C">
            <wp:extent cx="2713990" cy="2073910"/>
            <wp:effectExtent l="0" t="0" r="0" b="254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3990" cy="2073910"/>
                    </a:xfrm>
                    <a:prstGeom prst="rect">
                      <a:avLst/>
                    </a:prstGeom>
                    <a:noFill/>
                  </pic:spPr>
                </pic:pic>
              </a:graphicData>
            </a:graphic>
          </wp:inline>
        </w:drawing>
      </w:r>
    </w:p>
    <w:p w14:paraId="73C92CAB" w14:textId="0486271B" w:rsidR="007B42F2" w:rsidRPr="009B42B5" w:rsidRDefault="007B42F2" w:rsidP="00CA305C">
      <w:pPr>
        <w:jc w:val="center"/>
      </w:pPr>
      <w:r w:rsidRPr="009B42B5">
        <w:t>Figura 1: Micro e macroambiente</w:t>
      </w:r>
    </w:p>
    <w:p w14:paraId="3AAB761A" w14:textId="77777777" w:rsidR="009B42B5" w:rsidRDefault="009B42B5" w:rsidP="009B42B5"/>
    <w:p w14:paraId="07C393A3" w14:textId="1C567353" w:rsidR="007B42F2" w:rsidRDefault="007B42F2" w:rsidP="009B42B5">
      <w:r w:rsidRPr="009B42B5">
        <w:t xml:space="preserve">Mercados estão inseridos em um ambiente. Partindo do princípio básico das teorias de Organização Industrial, a empresa está inserida em um determinado ambiente e por ele é influenciado. Este ambiente pode ser subdividido em dois grandes blocos. O macroambiente inclui os aspectos amplos, tais como o ambiente tecnológico, sócio cultural, demográfico e econômico e político legal, ou seja, a parte do ambiente sobre a qual a empresa não tem controle.  Já o microambiente refere-se a aspectos específicos do mercado onde a empresa atua e refere-se ao público, fornecedores, intermediários de marketing, concorrentes. </w:t>
      </w:r>
    </w:p>
    <w:p w14:paraId="3B92FFFC" w14:textId="77777777" w:rsidR="00CA305C" w:rsidRPr="009B42B5" w:rsidRDefault="00CA305C" w:rsidP="009B42B5"/>
    <w:p w14:paraId="75037CE6" w14:textId="11732F4E" w:rsidR="007B42F2" w:rsidRDefault="007B42F2" w:rsidP="009B42B5">
      <w:r w:rsidRPr="009B42B5">
        <w:t>O autor mais estudado em termos do impacto do setor industrial na organização é, provavelmente, Michael Porter, e seu modelo das 5 forças. Outros teóricos vieram a complementar esta discussão, com a proposição de que as competências internas da firma também deveriam ser levadas em conta na análise de competitividade do negócio. Esta escola é conhecida com RBV (</w:t>
      </w:r>
      <w:proofErr w:type="spellStart"/>
      <w:r w:rsidRPr="009B42B5">
        <w:rPr>
          <w:i/>
        </w:rPr>
        <w:t>Resource</w:t>
      </w:r>
      <w:proofErr w:type="spellEnd"/>
      <w:r w:rsidRPr="009B42B5">
        <w:rPr>
          <w:i/>
        </w:rPr>
        <w:t xml:space="preserve"> </w:t>
      </w:r>
      <w:proofErr w:type="spellStart"/>
      <w:r w:rsidRPr="009B42B5">
        <w:rPr>
          <w:i/>
        </w:rPr>
        <w:t>Based</w:t>
      </w:r>
      <w:proofErr w:type="spellEnd"/>
      <w:r w:rsidRPr="009B42B5">
        <w:rPr>
          <w:i/>
        </w:rPr>
        <w:t xml:space="preserve"> </w:t>
      </w:r>
      <w:proofErr w:type="spellStart"/>
      <w:r w:rsidRPr="009B42B5">
        <w:rPr>
          <w:i/>
        </w:rPr>
        <w:t>View</w:t>
      </w:r>
      <w:proofErr w:type="spellEnd"/>
      <w:r w:rsidRPr="009B42B5">
        <w:t>), ou visão baseada em recursos. Sua principal contribuição é o popular modelo SWOT (</w:t>
      </w:r>
      <w:proofErr w:type="spellStart"/>
      <w:r w:rsidRPr="009B42B5">
        <w:rPr>
          <w:i/>
        </w:rPr>
        <w:t>Strengths</w:t>
      </w:r>
      <w:proofErr w:type="spellEnd"/>
      <w:r w:rsidRPr="009B42B5">
        <w:rPr>
          <w:i/>
        </w:rPr>
        <w:t xml:space="preserve">, </w:t>
      </w:r>
      <w:proofErr w:type="spellStart"/>
      <w:r w:rsidRPr="009B42B5">
        <w:rPr>
          <w:i/>
        </w:rPr>
        <w:t>Weaknesses</w:t>
      </w:r>
      <w:proofErr w:type="spellEnd"/>
      <w:r w:rsidRPr="009B42B5">
        <w:rPr>
          <w:i/>
        </w:rPr>
        <w:t xml:space="preserve">, </w:t>
      </w:r>
      <w:proofErr w:type="spellStart"/>
      <w:r w:rsidRPr="009B42B5">
        <w:rPr>
          <w:i/>
        </w:rPr>
        <w:t>Opportunities</w:t>
      </w:r>
      <w:proofErr w:type="spellEnd"/>
      <w:r w:rsidRPr="009B42B5">
        <w:rPr>
          <w:i/>
        </w:rPr>
        <w:t xml:space="preserve">, </w:t>
      </w:r>
      <w:proofErr w:type="spellStart"/>
      <w:r w:rsidRPr="009B42B5">
        <w:rPr>
          <w:i/>
        </w:rPr>
        <w:t>Threats</w:t>
      </w:r>
      <w:proofErr w:type="spellEnd"/>
      <w:r w:rsidRPr="009B42B5">
        <w:t>), matriz que sintetiza o impacto do ambiente em termos de Oportunidades e Ameaças (variáveis incontroláveis), e os pontos positivos e negativos da empresa em termos de Forças e Fraquezas (variáveis controláveis).</w:t>
      </w:r>
    </w:p>
    <w:p w14:paraId="0AEA8520" w14:textId="77777777" w:rsidR="00CA305C" w:rsidRPr="009B42B5" w:rsidRDefault="00CA305C" w:rsidP="009B42B5"/>
    <w:p w14:paraId="21DB7599" w14:textId="77777777" w:rsidR="007B42F2" w:rsidRPr="009B42B5" w:rsidRDefault="007B42F2" w:rsidP="009B42B5">
      <w:r w:rsidRPr="009B42B5">
        <w:t>Estas análises darão subsídios para a determinação dos objetivos estratégicos, que deverão ser buscados por todas as áreas da empresa. Para atingimento destes objetivos, o planejamento de marketing envolve determinar onde focar. Marketing estratégico é uma questão de escolhas: em que parte do mercado atuar; como apresentar-se de forma única e relevante para o mercado; em que produtos, serviços e atividades investir.</w:t>
      </w:r>
    </w:p>
    <w:p w14:paraId="7B3B33BD" w14:textId="77777777" w:rsidR="007B42F2" w:rsidRPr="009B42B5" w:rsidRDefault="007B42F2" w:rsidP="009B42B5">
      <w:r w:rsidRPr="009B42B5">
        <w:lastRenderedPageBreak/>
        <w:t>Kotler (2005) constrói um modelo de planejamento mercadológico composto por uma série de passos. Denomina a fase inicial, de entendimento do mercado onde a empresa está inserida, de pesquisa de mercado. Na sequência, inclui uma fase de segmentação (divisão do mercado em grupos homogêneos de indivíduos); definição do público alvo (escolha de um determinado segmento de atuação, de forma a focar recursos escassos nos consumidores maior potencial) e articulação do posicionamento da marca, em busca da diferenciação dos concorrentes e construção de marca.</w:t>
      </w:r>
    </w:p>
    <w:p w14:paraId="293CCC9A" w14:textId="77777777" w:rsidR="007B42F2" w:rsidRPr="009B42B5" w:rsidRDefault="007B42F2" w:rsidP="009B42B5"/>
    <w:p w14:paraId="1C81FC00" w14:textId="6B29CF9E" w:rsidR="007B42F2" w:rsidRDefault="007B42F2" w:rsidP="009B42B5">
      <w:r w:rsidRPr="009B42B5">
        <w:t>Com base no posicionamento, será planejado e implementado o composto de marketing, ou seja, definições sobre o produto (a oferta em si, incluindo serviços, se coerentes com a estratégia mercadológica), preço (incluindo descontos, custos de entrega, garantia), ponto de venda (atividades que tornam o produto disponível e acessível ao consumidor) e promoção (atividades de comunicação).</w:t>
      </w:r>
    </w:p>
    <w:p w14:paraId="3E0EDE34" w14:textId="77777777" w:rsidR="00CA305C" w:rsidRPr="009B42B5" w:rsidRDefault="00CA305C" w:rsidP="009B42B5"/>
    <w:p w14:paraId="41AD4D7D" w14:textId="4DF765F7" w:rsidR="007B42F2" w:rsidRPr="009B42B5" w:rsidRDefault="00CA305C" w:rsidP="00CA305C">
      <w:pPr>
        <w:jc w:val="center"/>
      </w:pPr>
      <w:r w:rsidRPr="009B42B5">
        <w:rPr>
          <w:noProof/>
        </w:rPr>
        <w:drawing>
          <wp:inline distT="0" distB="0" distL="0" distR="0" wp14:anchorId="270F9816" wp14:editId="1C4A584A">
            <wp:extent cx="3307080" cy="2232660"/>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7080" cy="2232660"/>
                    </a:xfrm>
                    <a:prstGeom prst="rect">
                      <a:avLst/>
                    </a:prstGeom>
                    <a:noFill/>
                  </pic:spPr>
                </pic:pic>
              </a:graphicData>
            </a:graphic>
          </wp:inline>
        </w:drawing>
      </w:r>
    </w:p>
    <w:p w14:paraId="308284CF" w14:textId="77777777" w:rsidR="007B42F2" w:rsidRPr="009B42B5" w:rsidRDefault="007B42F2" w:rsidP="00CA305C">
      <w:pPr>
        <w:jc w:val="center"/>
      </w:pPr>
      <w:r w:rsidRPr="009B42B5">
        <w:t>Figura 2: Modelo de Planejamento Mercadológico</w:t>
      </w:r>
    </w:p>
    <w:p w14:paraId="1A2DCF38" w14:textId="77777777" w:rsidR="007B42F2" w:rsidRPr="009B42B5" w:rsidRDefault="007B42F2" w:rsidP="009B42B5"/>
    <w:p w14:paraId="6A735EE6" w14:textId="79D40C8E" w:rsidR="007B42F2" w:rsidRPr="009B42B5" w:rsidRDefault="007B42F2" w:rsidP="009B42B5">
      <w:r w:rsidRPr="009B42B5">
        <w:t xml:space="preserve">Para melhoria contínua do processo, é necessário a obtenção de feedback, através de controle. A “fórmula” da administração mercadológica pode ser vista na figura 1. </w:t>
      </w:r>
    </w:p>
    <w:p w14:paraId="670C894D" w14:textId="77777777" w:rsidR="007B42F2" w:rsidRPr="009B42B5" w:rsidRDefault="007B42F2" w:rsidP="009B42B5"/>
    <w:p w14:paraId="66FC3074" w14:textId="5B6F49D4" w:rsidR="007B42F2" w:rsidRDefault="007B42F2" w:rsidP="009B42B5">
      <w:r w:rsidRPr="009B42B5">
        <w:t>Kotler também alerta que empresas podem fracassar se não desenvolverem um bom sistema de administração de marketing. Ou seja, o planejamento de marketing deve ser refletido em um plano formal, que integre estratégias e táticas e possa ser executado. No mínimo, um plano de marketing deve ter análise situacional (descrição do mercado, análise SWOT), objetivos amplos e metas específicas, estratégia (mercado-alvo, posicionamento, proposta de valor, composto de marketing), plano de ação (descrição das atividades) e métricas de controle. Esta última etapa é importante porque marketing é “um jogo empírico”. É necessário analisar o resultado de decisões para tomar decisões melhores.</w:t>
      </w:r>
    </w:p>
    <w:p w14:paraId="57703B28" w14:textId="77777777" w:rsidR="00CA305C" w:rsidRPr="009B42B5" w:rsidRDefault="00CA305C" w:rsidP="009B42B5"/>
    <w:p w14:paraId="73DBB80A" w14:textId="77777777" w:rsidR="007B42F2" w:rsidRPr="009B42B5" w:rsidRDefault="007B42F2" w:rsidP="009B42B5">
      <w:r w:rsidRPr="009B42B5">
        <w:t>Os próximos parágrafos aprofundarão as questões referentes às tendências de mercado. O módulo 2 discursará sobre o consumidor, no módulo 3 será abordado como realizar a segmentação e posicionamento, enquanto o módulo 4 abordará a questão do composto de marketing.</w:t>
      </w:r>
    </w:p>
    <w:p w14:paraId="4F305909" w14:textId="77777777" w:rsidR="007B42F2" w:rsidRPr="009B42B5" w:rsidRDefault="007B42F2" w:rsidP="009B42B5"/>
    <w:p w14:paraId="0CD47C6C" w14:textId="77777777" w:rsidR="007B42F2" w:rsidRPr="009B42B5" w:rsidRDefault="007B42F2" w:rsidP="009B42B5"/>
    <w:p w14:paraId="4EB60005" w14:textId="77777777" w:rsidR="007B42F2" w:rsidRPr="009B42B5" w:rsidRDefault="007B42F2" w:rsidP="00CA305C">
      <w:pPr>
        <w:pStyle w:val="Ttulo2"/>
      </w:pPr>
      <w:bookmarkStart w:id="93" w:name="_Toc510600032"/>
      <w:bookmarkStart w:id="94" w:name="_Toc184364692"/>
      <w:bookmarkStart w:id="95" w:name="_Toc184364844"/>
      <w:r w:rsidRPr="009B42B5">
        <w:lastRenderedPageBreak/>
        <w:t>O ambiente externo</w:t>
      </w:r>
      <w:bookmarkEnd w:id="93"/>
      <w:bookmarkEnd w:id="94"/>
      <w:bookmarkEnd w:id="95"/>
    </w:p>
    <w:p w14:paraId="372B8FEA" w14:textId="77777777" w:rsidR="007B42F2" w:rsidRPr="009B42B5" w:rsidRDefault="007B42F2" w:rsidP="00CA305C">
      <w:pPr>
        <w:pStyle w:val="Ttulo3"/>
      </w:pPr>
      <w:bookmarkStart w:id="96" w:name="_Toc510600033"/>
      <w:bookmarkStart w:id="97" w:name="_Toc184364693"/>
      <w:bookmarkStart w:id="98" w:name="_Toc184364845"/>
      <w:r w:rsidRPr="009B42B5">
        <w:t>Megatendências</w:t>
      </w:r>
      <w:bookmarkEnd w:id="96"/>
      <w:bookmarkEnd w:id="97"/>
      <w:bookmarkEnd w:id="98"/>
      <w:r w:rsidRPr="009B42B5">
        <w:t xml:space="preserve"> </w:t>
      </w:r>
    </w:p>
    <w:p w14:paraId="441773FE" w14:textId="77777777" w:rsidR="007B42F2" w:rsidRPr="009B42B5" w:rsidRDefault="007B42F2" w:rsidP="009B42B5">
      <w:r w:rsidRPr="009B42B5">
        <w:t>Vivemos um momento único na história da humanidade. Por séculos, as civilizações se organizaram em torno de uma lógica de Poder, disputado em batalhas sangrentas e/ou concentrado nas mãos de soberanos que representavam a presença divina na terra. “O Príncipe”, de Maquiavel, é um exemplo clássico da moral desta época.</w:t>
      </w:r>
    </w:p>
    <w:p w14:paraId="52C9C185" w14:textId="77777777" w:rsidR="007B42F2" w:rsidRPr="009B42B5" w:rsidRDefault="007B42F2" w:rsidP="009B42B5">
      <w:r w:rsidRPr="009B42B5">
        <w:t xml:space="preserve"> </w:t>
      </w:r>
    </w:p>
    <w:p w14:paraId="2111FAE3" w14:textId="77777777" w:rsidR="007B42F2" w:rsidRPr="009B42B5" w:rsidRDefault="007B42F2" w:rsidP="009B42B5">
      <w:pPr>
        <w:rPr>
          <w:rFonts w:cs="Arial"/>
          <w:color w:val="000000"/>
        </w:rPr>
      </w:pPr>
      <w:r w:rsidRPr="009B42B5">
        <w:t>A Revolução Industrial, a racionalidade econômica de Adam Smith, a ética protestante discutida por Weber, marcam um período posterior e retratam a Sociedade do Dever. Aqui as normas sociais diziam respeito a submissão das vontades pessoais pela moral do grupo, ou seja, pelas obrigações sociais. Casar-se, ter filhos, cuidar dos pais na velhice, trabalhar duro, ser prudente com dinheiro, ir à igreja aos domingos, eram comportamentos valorizados e incentivados.</w:t>
      </w:r>
    </w:p>
    <w:p w14:paraId="49D29BB3" w14:textId="77777777" w:rsidR="007B42F2" w:rsidRPr="009B42B5" w:rsidRDefault="007B42F2" w:rsidP="009B42B5"/>
    <w:p w14:paraId="2FABF593" w14:textId="77777777" w:rsidR="007B42F2" w:rsidRPr="009B42B5" w:rsidRDefault="007B42F2" w:rsidP="009B42B5">
      <w:r w:rsidRPr="009B42B5">
        <w:t>Com o Romantismo (“eu me caso com quem amo e não com quem minha família ordena”) outra lógica social ganha corpo, o Humanismo. Para os pensadores humanistas, a vontade própria guia o ser humano; a vida humana é sagrada; a ciência é a chave para a solução dos problemas da humanidade. Representado por Jean Jacques Rousseau como expoente máximo, o Humanismo incentivou que indivíduos tomassem suas decisões e orientassem suas ações com base em seus próprios pensamentos e sentimentos.</w:t>
      </w:r>
    </w:p>
    <w:p w14:paraId="72F8D02E" w14:textId="77777777" w:rsidR="007B42F2" w:rsidRPr="009B42B5" w:rsidRDefault="007B42F2" w:rsidP="009B42B5"/>
    <w:p w14:paraId="4E57755D" w14:textId="77777777" w:rsidR="007B42F2" w:rsidRPr="009B42B5" w:rsidRDefault="007B42F2" w:rsidP="009B42B5">
      <w:r w:rsidRPr="009B42B5">
        <w:t xml:space="preserve">A Sociedade atual representa o ápice do Humanismo: o ser humano está mais hedonista, individualista e autocentrado do que em qualquer outro momento da história </w:t>
      </w:r>
      <w:sdt>
        <w:sdtPr>
          <w:id w:val="662671794"/>
          <w:citation/>
        </w:sdtPr>
        <w:sdtEndPr/>
        <w:sdtContent>
          <w:r w:rsidRPr="009B42B5">
            <w:fldChar w:fldCharType="begin"/>
          </w:r>
          <w:r w:rsidRPr="009B42B5">
            <w:instrText xml:space="preserve"> CITATION Yuv16 \l 1046 </w:instrText>
          </w:r>
          <w:r w:rsidRPr="009B42B5">
            <w:fldChar w:fldCharType="separate"/>
          </w:r>
          <w:r w:rsidRPr="009B42B5">
            <w:rPr>
              <w:noProof/>
            </w:rPr>
            <w:t>(HARARI, 2016)</w:t>
          </w:r>
          <w:r w:rsidRPr="009B42B5">
            <w:fldChar w:fldCharType="end"/>
          </w:r>
        </w:sdtContent>
      </w:sdt>
      <w:r w:rsidRPr="009B42B5">
        <w:t xml:space="preserve">. As âncoras através das quais, por séculos, indivíduos basearam sua existência (família, comunidade, trabalho, nação, espiritualidade) vem sendo questionados e recebendo novos significados </w:t>
      </w:r>
      <w:sdt>
        <w:sdtPr>
          <w:id w:val="-538595419"/>
          <w:citation/>
        </w:sdtPr>
        <w:sdtEndPr/>
        <w:sdtContent>
          <w:r w:rsidRPr="009B42B5">
            <w:fldChar w:fldCharType="begin"/>
          </w:r>
          <w:r w:rsidRPr="009B42B5">
            <w:instrText xml:space="preserve"> CITATION Dan14 \l 1046 </w:instrText>
          </w:r>
          <w:r w:rsidRPr="009B42B5">
            <w:fldChar w:fldCharType="separate"/>
          </w:r>
          <w:r w:rsidRPr="009B42B5">
            <w:rPr>
              <w:noProof/>
            </w:rPr>
            <w:t>(MOTTA, 2014)</w:t>
          </w:r>
          <w:r w:rsidRPr="009B42B5">
            <w:fldChar w:fldCharType="end"/>
          </w:r>
        </w:sdtContent>
      </w:sdt>
      <w:r w:rsidRPr="009B42B5">
        <w:t>.</w:t>
      </w:r>
    </w:p>
    <w:p w14:paraId="0C3E45FB" w14:textId="77777777" w:rsidR="007B42F2" w:rsidRPr="009B42B5" w:rsidRDefault="007B42F2" w:rsidP="009B42B5"/>
    <w:p w14:paraId="4C0F75D1" w14:textId="77777777" w:rsidR="007B42F2" w:rsidRPr="009B42B5" w:rsidRDefault="007B42F2" w:rsidP="009B42B5">
      <w:pPr>
        <w:rPr>
          <w:spacing w:val="-2"/>
        </w:rPr>
      </w:pPr>
      <w:r w:rsidRPr="009B42B5">
        <w:rPr>
          <w:spacing w:val="-2"/>
        </w:rPr>
        <w:t xml:space="preserve">Vivemos a modernidade liquida, termo cunhado pelo sociólogo Zygmunt </w:t>
      </w:r>
      <w:proofErr w:type="spellStart"/>
      <w:r w:rsidRPr="009B42B5">
        <w:rPr>
          <w:spacing w:val="-2"/>
        </w:rPr>
        <w:t>Bauman</w:t>
      </w:r>
      <w:proofErr w:type="spellEnd"/>
      <w:r w:rsidRPr="009B42B5">
        <w:rPr>
          <w:spacing w:val="-2"/>
        </w:rPr>
        <w:t>, para denominar uma sociedade onde o espaço é imaterial e as relações são fluidas</w:t>
      </w:r>
      <w:r w:rsidRPr="009B42B5">
        <w:t>.</w:t>
      </w:r>
      <w:r w:rsidRPr="009B42B5">
        <w:rPr>
          <w:spacing w:val="-2"/>
        </w:rPr>
        <w:t xml:space="preserve"> Nas mídias sociais, indivíduos estabelecem conexões virtuais com pessoas ou causas com quem se identificam. A questão geográfica torna-se irrelevante, à medida que pessoas se conectam com indivíduos que vivem do outro lado do mundo, mas desconhecem o nome do vizinho de porta.</w:t>
      </w:r>
    </w:p>
    <w:p w14:paraId="08279F48" w14:textId="77777777" w:rsidR="007B42F2" w:rsidRPr="009B42B5" w:rsidRDefault="007B42F2" w:rsidP="009B42B5"/>
    <w:p w14:paraId="73164427" w14:textId="77777777" w:rsidR="007B42F2" w:rsidRPr="009B42B5" w:rsidRDefault="007B42F2" w:rsidP="009B42B5">
      <w:r w:rsidRPr="009B42B5">
        <w:t>Além da imaterialidade, a modernidade líquida é marcada pela transitoriedade. Profissões, casamentos, empregos, nada mais é para sempre. “</w:t>
      </w:r>
      <w:proofErr w:type="spellStart"/>
      <w:r w:rsidRPr="009B42B5">
        <w:t>Change</w:t>
      </w:r>
      <w:proofErr w:type="spellEnd"/>
      <w:r w:rsidRPr="009B42B5">
        <w:t xml:space="preserve"> is </w:t>
      </w:r>
      <w:proofErr w:type="spellStart"/>
      <w:r w:rsidRPr="009B42B5">
        <w:t>the</w:t>
      </w:r>
      <w:proofErr w:type="spellEnd"/>
      <w:r w:rsidRPr="009B42B5">
        <w:t xml:space="preserve"> </w:t>
      </w:r>
      <w:proofErr w:type="spellStart"/>
      <w:r w:rsidRPr="009B42B5">
        <w:t>old</w:t>
      </w:r>
      <w:proofErr w:type="spellEnd"/>
      <w:r w:rsidRPr="009B42B5">
        <w:t xml:space="preserve"> new” </w:t>
      </w:r>
      <w:sdt>
        <w:sdtPr>
          <w:id w:val="530391745"/>
          <w:citation/>
        </w:sdtPr>
        <w:sdtEndPr/>
        <w:sdtContent>
          <w:r w:rsidRPr="009B42B5">
            <w:fldChar w:fldCharType="begin"/>
          </w:r>
          <w:r w:rsidRPr="009B42B5">
            <w:instrText xml:space="preserve"> CITATION Bau05 \l 1046 </w:instrText>
          </w:r>
          <w:r w:rsidRPr="009B42B5">
            <w:fldChar w:fldCharType="separate"/>
          </w:r>
          <w:r w:rsidRPr="009B42B5">
            <w:rPr>
              <w:noProof/>
            </w:rPr>
            <w:t>(BAUMAN, 2005)</w:t>
          </w:r>
          <w:r w:rsidRPr="009B42B5">
            <w:fldChar w:fldCharType="end"/>
          </w:r>
        </w:sdtContent>
      </w:sdt>
      <w:r w:rsidRPr="009B42B5">
        <w:t xml:space="preserve"> cria um ambiente ambíguo, complexo e multifacetado.</w:t>
      </w:r>
    </w:p>
    <w:p w14:paraId="38417272" w14:textId="77777777" w:rsidR="007B42F2" w:rsidRPr="009B42B5" w:rsidRDefault="007B42F2" w:rsidP="009B42B5"/>
    <w:p w14:paraId="41D05701" w14:textId="77777777" w:rsidR="007B42F2" w:rsidRPr="009B42B5" w:rsidRDefault="007B42F2" w:rsidP="009B42B5">
      <w:r w:rsidRPr="009B42B5">
        <w:t xml:space="preserve">Em um mundo com tantas mudanças, globalizado, surge uma onda nostálgica, capturada pelos produtos “retrô” e pela valorização da regionalização. Não que as pessoas queiram voltar ao passado: pesquisa global indica que tanto em países desenvolvidos quanto emergentes, respondentes não desejam que seu país volte a ser o que era. Mas a maioria dos respondentes declara que o mundo está mudando muito rápido e metade sente-se exausto com tantas escolhas. Da mesma forma, a desagregação da família e comunidade tradicionais podem levar ao isolamento e depressão. Daí a ênfase na conectividade </w:t>
      </w:r>
      <w:sdt>
        <w:sdtPr>
          <w:id w:val="1964692399"/>
          <w:citation/>
        </w:sdtPr>
        <w:sdtEndPr/>
        <w:sdtContent>
          <w:r w:rsidRPr="009B42B5">
            <w:fldChar w:fldCharType="begin"/>
          </w:r>
          <w:r w:rsidRPr="009B42B5">
            <w:instrText xml:space="preserve"> CITATION IPS14 \l 1046 </w:instrText>
          </w:r>
          <w:r w:rsidRPr="009B42B5">
            <w:fldChar w:fldCharType="separate"/>
          </w:r>
          <w:r w:rsidRPr="009B42B5">
            <w:rPr>
              <w:noProof/>
            </w:rPr>
            <w:t>(IPSOS, 2014)</w:t>
          </w:r>
          <w:r w:rsidRPr="009B42B5">
            <w:fldChar w:fldCharType="end"/>
          </w:r>
        </w:sdtContent>
      </w:sdt>
      <w:r w:rsidRPr="009B42B5">
        <w:t>.</w:t>
      </w:r>
    </w:p>
    <w:p w14:paraId="448E3530" w14:textId="77777777" w:rsidR="007B42F2" w:rsidRPr="009B42B5" w:rsidRDefault="007B42F2" w:rsidP="009B42B5">
      <w:r w:rsidRPr="009B42B5">
        <w:lastRenderedPageBreak/>
        <w:t>Na área de Saúde, esta megatendência se reflete na demanda dos pacientes por profissionais mais empáticos e atendimento personalizado, organizações centradas no paciente, tratamentos individualizados, práticas que liberam tempo dos pacientes (ex: exames e médicos localizados nas mesmas premissas), valorização do atendimento domiciliar, entre outras.</w:t>
      </w:r>
    </w:p>
    <w:p w14:paraId="6A42E4E0" w14:textId="77777777" w:rsidR="007B42F2" w:rsidRPr="009B42B5" w:rsidRDefault="007B42F2" w:rsidP="00CA305C">
      <w:pPr>
        <w:pStyle w:val="Ttulo3"/>
      </w:pPr>
      <w:bookmarkStart w:id="99" w:name="_Toc510600034"/>
      <w:bookmarkStart w:id="100" w:name="_Toc184364694"/>
      <w:bookmarkStart w:id="101" w:name="_Toc184364846"/>
      <w:r w:rsidRPr="009B42B5">
        <w:t>Tendências de marketing e ambiente de negócios</w:t>
      </w:r>
      <w:bookmarkEnd w:id="99"/>
      <w:bookmarkEnd w:id="100"/>
      <w:bookmarkEnd w:id="101"/>
    </w:p>
    <w:p w14:paraId="4FDD226A" w14:textId="77777777" w:rsidR="007B42F2" w:rsidRPr="009B42B5" w:rsidRDefault="007B42F2" w:rsidP="009B42B5">
      <w:r w:rsidRPr="009B42B5">
        <w:t xml:space="preserve">Muito tem se falado sobre o aumento do poder de barganha do consumidor nas últimas décadas. Aqueles que suportam esta ideia argumentam que </w:t>
      </w:r>
      <w:proofErr w:type="gramStart"/>
      <w:r w:rsidRPr="009B42B5">
        <w:t>a globalização e a transformação do varejo, com o crescimento do comércio online, trouxe</w:t>
      </w:r>
      <w:proofErr w:type="gramEnd"/>
      <w:r w:rsidRPr="009B42B5">
        <w:t xml:space="preserve"> fácil acesso a produtos e serviços em nível mundial, ampliando a concorrência; convergência setorial, uma vez que empresas vêm sendo ameaçadas por competidores de outros setores, o que torna as fronteiras entre indústrias, indistinta; consumidor mais bem informado, seletivo e resistente, participando dos processos de cocriação.</w:t>
      </w:r>
    </w:p>
    <w:p w14:paraId="717E1346" w14:textId="77777777" w:rsidR="007B42F2" w:rsidRPr="009B42B5" w:rsidRDefault="007B42F2" w:rsidP="009B42B5"/>
    <w:p w14:paraId="0CB64B4F" w14:textId="77777777" w:rsidR="007B42F2" w:rsidRPr="009B42B5" w:rsidRDefault="007B42F2" w:rsidP="009B42B5">
      <w:r w:rsidRPr="009B42B5">
        <w:t xml:space="preserve">Já outros críticos argumentam que este aumento do poder de barganha do consumidor é relativo e até enganoso: o excesso de ofertas dificulta a escolha do consumidor e reforça a aquisição irrefletida de marcas conhecidas; a lógica da globalização e do comércio online fomentam a consolidação das indústrias; </w:t>
      </w:r>
      <w:r w:rsidRPr="009B42B5">
        <w:rPr>
          <w:i/>
        </w:rPr>
        <w:t xml:space="preserve">data </w:t>
      </w:r>
      <w:proofErr w:type="spellStart"/>
      <w:r w:rsidRPr="009B42B5">
        <w:rPr>
          <w:i/>
        </w:rPr>
        <w:t>analytics</w:t>
      </w:r>
      <w:proofErr w:type="spellEnd"/>
      <w:r w:rsidRPr="009B42B5">
        <w:t xml:space="preserve"> facilita o ganho de penetração de mercado de grandes </w:t>
      </w:r>
      <w:r w:rsidRPr="009B42B5">
        <w:rPr>
          <w:i/>
        </w:rPr>
        <w:t xml:space="preserve">players </w:t>
      </w:r>
      <w:sdt>
        <w:sdtPr>
          <w:rPr>
            <w:i/>
          </w:rPr>
          <w:id w:val="647406875"/>
          <w:citation/>
        </w:sdtPr>
        <w:sdtEndPr/>
        <w:sdtContent>
          <w:r w:rsidRPr="009B42B5">
            <w:rPr>
              <w:i/>
            </w:rPr>
            <w:fldChar w:fldCharType="begin"/>
          </w:r>
          <w:r w:rsidRPr="009B42B5">
            <w:rPr>
              <w:i/>
            </w:rPr>
            <w:instrText xml:space="preserve"> CITATION Bri14 \l 1046 </w:instrText>
          </w:r>
          <w:r w:rsidRPr="009B42B5">
            <w:rPr>
              <w:i/>
            </w:rPr>
            <w:fldChar w:fldCharType="separate"/>
          </w:r>
          <w:r w:rsidRPr="009B42B5">
            <w:rPr>
              <w:noProof/>
            </w:rPr>
            <w:t>(BRITO e LENCASTRE, 2014)</w:t>
          </w:r>
          <w:r w:rsidRPr="009B42B5">
            <w:rPr>
              <w:i/>
            </w:rPr>
            <w:fldChar w:fldCharType="end"/>
          </w:r>
        </w:sdtContent>
      </w:sdt>
      <w:r w:rsidRPr="009B42B5">
        <w:t>.</w:t>
      </w:r>
    </w:p>
    <w:p w14:paraId="4873D84F" w14:textId="77777777" w:rsidR="007B42F2" w:rsidRPr="009B42B5" w:rsidRDefault="007B42F2" w:rsidP="009B42B5"/>
    <w:p w14:paraId="1F3E3AE6" w14:textId="77777777" w:rsidR="007B42F2" w:rsidRPr="009B42B5" w:rsidRDefault="007B42F2" w:rsidP="009B42B5">
      <w:r w:rsidRPr="009B42B5">
        <w:t xml:space="preserve">No mercado de saúde, este aumento do poder do consumidor se reflete em discussões do paciente com o especialista com base em achados no “Dr. Google” e no aumento dos litígios contra profissionais e instituições. </w:t>
      </w:r>
    </w:p>
    <w:p w14:paraId="0BD697FA" w14:textId="77777777" w:rsidR="007B42F2" w:rsidRPr="009B42B5" w:rsidRDefault="007B42F2" w:rsidP="002449D6">
      <w:pPr>
        <w:pStyle w:val="Ttulo4"/>
      </w:pPr>
      <w:bookmarkStart w:id="102" w:name="_Toc510600035"/>
      <w:r w:rsidRPr="009B42B5">
        <w:t>Ambiente demográfico e econômico</w:t>
      </w:r>
      <w:bookmarkEnd w:id="102"/>
      <w:r w:rsidRPr="009B42B5">
        <w:t xml:space="preserve"> </w:t>
      </w:r>
    </w:p>
    <w:p w14:paraId="5156DCD7" w14:textId="77777777" w:rsidR="007B42F2" w:rsidRPr="009B42B5" w:rsidRDefault="007B42F2" w:rsidP="009B42B5">
      <w:r w:rsidRPr="009B42B5">
        <w:t xml:space="preserve">Espera-se um aumento significativo da demanda por serviços de saúde nos próximos anos pelo envelhecimento da população. O país passará, em uma questão de décadas, por um processo de transformação demográfica que tomou quase um século para ocorrer na Europa. De acordo com a Organização Mundial de Saúde (OMS), espera-se que até 2025 o Brasil será o sexto colocado no ranking mundial de número de idosos; em 2030, a população idosa será maior que a de jovens e crianças. A proporção de “superidosos” (indivíduos com 80 anos ou mais) mais do que duplicou entre 1950 e 2010, e chegará a 28,2% da população brasileira mais velha em 2050 </w:t>
      </w:r>
      <w:sdt>
        <w:sdtPr>
          <w:id w:val="96615945"/>
          <w:citation/>
        </w:sdtPr>
        <w:sdtEndPr/>
        <w:sdtContent>
          <w:r w:rsidRPr="009B42B5">
            <w:fldChar w:fldCharType="begin"/>
          </w:r>
          <w:r w:rsidRPr="009B42B5">
            <w:instrText xml:space="preserve"> CITATION Cam14 \l 1046 </w:instrText>
          </w:r>
          <w:r w:rsidRPr="009B42B5">
            <w:fldChar w:fldCharType="separate"/>
          </w:r>
          <w:r w:rsidRPr="009B42B5">
            <w:rPr>
              <w:noProof/>
            </w:rPr>
            <w:t>(CAMARANO, 2014)</w:t>
          </w:r>
          <w:r w:rsidRPr="009B42B5">
            <w:fldChar w:fldCharType="end"/>
          </w:r>
        </w:sdtContent>
      </w:sdt>
      <w:r w:rsidRPr="009B42B5">
        <w:t>. Este aumento da população idosa levará a um aumento da demanda por serviços de saúde.</w:t>
      </w:r>
    </w:p>
    <w:p w14:paraId="0C630391" w14:textId="77777777" w:rsidR="007B42F2" w:rsidRPr="009B42B5" w:rsidRDefault="007B42F2" w:rsidP="009B42B5"/>
    <w:p w14:paraId="4D8C94E3" w14:textId="77777777" w:rsidR="007B42F2" w:rsidRPr="00CA305C" w:rsidRDefault="007B42F2" w:rsidP="009B42B5">
      <w:pPr>
        <w:rPr>
          <w:spacing w:val="-6"/>
        </w:rPr>
      </w:pPr>
      <w:r w:rsidRPr="00CA305C">
        <w:rPr>
          <w:spacing w:val="-6"/>
        </w:rPr>
        <w:t>Vários autores estudam a questão do impacto do envelhecimento nos custos de saúde. Nos Estados Unidos, onde a saúde corresponde a 17% do PIB, teóricos como Michael Porter e Clayton Christensen propõem novos modelos para o setor. Esta discussão também é pauta no Brasil.</w:t>
      </w:r>
    </w:p>
    <w:p w14:paraId="25389FAF" w14:textId="77777777" w:rsidR="007B42F2" w:rsidRPr="009B42B5" w:rsidRDefault="007B42F2" w:rsidP="009B42B5"/>
    <w:p w14:paraId="0852C08A" w14:textId="77777777" w:rsidR="007B42F2" w:rsidRPr="009B42B5" w:rsidRDefault="007B42F2" w:rsidP="009B42B5">
      <w:r w:rsidRPr="009B42B5">
        <w:t>Além da mudança do perfil demográfico, o país viveu, até o início desta década, uma fase de crescimento econômico impulsionado pelo aumento de renda das populações menos favorecidas. Em que pese a atual crise financeira, analistas acreditam na recuperação gradual da economia nos próximos anos. Para a área da saúde, a chamada Classe C continuará a ser um público relevante. O crescimento das clínicas populares é uma evidência da importância deste segmento para o setor de saúde.</w:t>
      </w:r>
    </w:p>
    <w:p w14:paraId="49F06007" w14:textId="77777777" w:rsidR="007B42F2" w:rsidRPr="00CA305C" w:rsidRDefault="007B42F2" w:rsidP="00CA305C">
      <w:pPr>
        <w:pStyle w:val="Ttulo4"/>
      </w:pPr>
      <w:bookmarkStart w:id="103" w:name="_Toc510600036"/>
      <w:r w:rsidRPr="00CA305C">
        <w:lastRenderedPageBreak/>
        <w:t>Ambiente tecnológico</w:t>
      </w:r>
      <w:bookmarkEnd w:id="103"/>
      <w:r w:rsidRPr="00CA305C">
        <w:t xml:space="preserve"> </w:t>
      </w:r>
    </w:p>
    <w:p w14:paraId="25A0C077" w14:textId="77777777" w:rsidR="007B42F2" w:rsidRPr="009B42B5" w:rsidRDefault="007B42F2" w:rsidP="009B42B5">
      <w:r w:rsidRPr="009B42B5">
        <w:t xml:space="preserve">Realidade aumentada, impressoras 3D, telemedicina, </w:t>
      </w:r>
      <w:r w:rsidRPr="009B42B5">
        <w:rPr>
          <w:i/>
        </w:rPr>
        <w:t xml:space="preserve">cyborgs, </w:t>
      </w:r>
      <w:proofErr w:type="spellStart"/>
      <w:r w:rsidRPr="009B42B5">
        <w:rPr>
          <w:i/>
        </w:rPr>
        <w:t>genomics</w:t>
      </w:r>
      <w:proofErr w:type="spellEnd"/>
      <w:r w:rsidRPr="009B42B5">
        <w:t xml:space="preserve">, </w:t>
      </w:r>
      <w:proofErr w:type="spellStart"/>
      <w:r w:rsidRPr="009B42B5">
        <w:rPr>
          <w:i/>
        </w:rPr>
        <w:t>nanorobots</w:t>
      </w:r>
      <w:proofErr w:type="spellEnd"/>
      <w:r w:rsidRPr="009B42B5">
        <w:t xml:space="preserve"> e robôs que auxiliam nas cirurgias não fazem mais parte de filmes de ficção científica. De fato, seriam necessárias muitas e muitas páginas para descrever todas as possibilidades tecnológicas no mercado de saúde.</w:t>
      </w:r>
    </w:p>
    <w:p w14:paraId="2304597E" w14:textId="77777777" w:rsidR="007B42F2" w:rsidRPr="009B42B5" w:rsidRDefault="007B42F2" w:rsidP="009B42B5"/>
    <w:p w14:paraId="78E9FC74" w14:textId="77777777" w:rsidR="007B42F2" w:rsidRPr="009B42B5" w:rsidRDefault="007B42F2" w:rsidP="009B42B5">
      <w:pPr>
        <w:rPr>
          <w:rFonts w:cs="Arial"/>
          <w:color w:val="000000"/>
        </w:rPr>
      </w:pPr>
      <w:r w:rsidRPr="009B42B5">
        <w:t xml:space="preserve">Algoritmos e inteligência artificial para tomada de decisões e construção de protocolos já vem sendo utilizados, inclusive no Brasil. Temos exemplo de melhoria da adesão aos tratamentos preconizados através de estratégias de envolvimento dos pacientes por </w:t>
      </w:r>
      <w:r w:rsidRPr="009B42B5">
        <w:rPr>
          <w:i/>
        </w:rPr>
        <w:t>games</w:t>
      </w:r>
      <w:r w:rsidRPr="009B42B5">
        <w:t>. Censores e IOT</w:t>
      </w:r>
      <w:r w:rsidRPr="009B42B5">
        <w:rPr>
          <w:rFonts w:cs="Arial"/>
          <w:color w:val="000000"/>
        </w:rPr>
        <w:t xml:space="preserve"> (integração globalizada de máquinas e dispositivos permitindo intensa comunicação e colaboração) já possibilitam o acompanhamento de sinais vitais de pacientes em tratamento de forma contínua, antevendo uma possível situação que possa colocar pacientes em risco de vida. Profissionais de saúde deverão passar por períodos de grande aprendizado para poderem se adaptar a tantas inovações.</w:t>
      </w:r>
    </w:p>
    <w:p w14:paraId="4386EB7F" w14:textId="77777777" w:rsidR="007B42F2" w:rsidRPr="009B42B5" w:rsidRDefault="007B42F2" w:rsidP="009B42B5">
      <w:pPr>
        <w:rPr>
          <w:rFonts w:cs="Arial"/>
          <w:color w:val="000000"/>
        </w:rPr>
      </w:pPr>
    </w:p>
    <w:p w14:paraId="2A053CA2" w14:textId="77777777" w:rsidR="007B42F2" w:rsidRPr="009B42B5" w:rsidRDefault="007B42F2" w:rsidP="009B42B5">
      <w:pPr>
        <w:rPr>
          <w:rFonts w:cs="Arial"/>
          <w:color w:val="000000"/>
        </w:rPr>
      </w:pPr>
      <w:r w:rsidRPr="009B42B5">
        <w:rPr>
          <w:rFonts w:cs="Arial"/>
          <w:color w:val="000000"/>
        </w:rPr>
        <w:t xml:space="preserve">Por outro lado, surgem novas doenças devido ao uso da tecnologia em excesso. Jovens e adolescentes vêm sendo diagnosticados com um tipo de compulsão pelas mídias sociais; idosos passam a apresentar lesões por esforço repetitivo que antes só eram observados em indivíduos mais novos; o aumento da ingesta de alimentos calóricos associado a baixa atividade física faz com que a obesidade infantil ganhe proporções epidêmicas </w:t>
      </w:r>
      <w:sdt>
        <w:sdtPr>
          <w:rPr>
            <w:rFonts w:cs="Arial"/>
            <w:color w:val="000000"/>
          </w:rPr>
          <w:id w:val="90674185"/>
          <w:citation/>
        </w:sdtPr>
        <w:sdtEndPr/>
        <w:sdtContent>
          <w:r w:rsidRPr="009B42B5">
            <w:rPr>
              <w:rFonts w:cs="Arial"/>
              <w:color w:val="000000"/>
            </w:rPr>
            <w:fldChar w:fldCharType="begin"/>
          </w:r>
          <w:r w:rsidRPr="009B42B5">
            <w:rPr>
              <w:rFonts w:cs="Arial"/>
              <w:color w:val="000000"/>
            </w:rPr>
            <w:instrText xml:space="preserve"> CITATION Exp18 \l 1046 </w:instrText>
          </w:r>
          <w:r w:rsidRPr="009B42B5">
            <w:rPr>
              <w:rFonts w:cs="Arial"/>
              <w:color w:val="000000"/>
            </w:rPr>
            <w:fldChar w:fldCharType="separate"/>
          </w:r>
          <w:r w:rsidRPr="009B42B5">
            <w:rPr>
              <w:rFonts w:cs="Arial"/>
              <w:noProof/>
              <w:color w:val="000000"/>
            </w:rPr>
            <w:t>(Exponential Medicine, 2018)</w:t>
          </w:r>
          <w:r w:rsidRPr="009B42B5">
            <w:rPr>
              <w:rFonts w:cs="Arial"/>
              <w:color w:val="000000"/>
            </w:rPr>
            <w:fldChar w:fldCharType="end"/>
          </w:r>
        </w:sdtContent>
      </w:sdt>
      <w:r w:rsidRPr="009B42B5">
        <w:rPr>
          <w:rFonts w:cs="Arial"/>
          <w:color w:val="000000"/>
        </w:rPr>
        <w:t>.</w:t>
      </w:r>
    </w:p>
    <w:p w14:paraId="157F2582" w14:textId="77777777" w:rsidR="007B42F2" w:rsidRPr="009B42B5" w:rsidRDefault="007B42F2" w:rsidP="00CA305C">
      <w:pPr>
        <w:pStyle w:val="Ttulo4"/>
      </w:pPr>
      <w:bookmarkStart w:id="104" w:name="_Toc510600037"/>
      <w:r w:rsidRPr="009B42B5">
        <w:t>Ambiente Sócio cultural</w:t>
      </w:r>
      <w:bookmarkEnd w:id="104"/>
    </w:p>
    <w:p w14:paraId="49CEA4B9" w14:textId="46B78C17" w:rsidR="007B42F2" w:rsidRDefault="007B42F2" w:rsidP="009B42B5">
      <w:pPr>
        <w:rPr>
          <w:rFonts w:cs="Arial"/>
          <w:color w:val="000000"/>
        </w:rPr>
      </w:pPr>
      <w:r w:rsidRPr="009B42B5">
        <w:rPr>
          <w:rFonts w:cs="Arial"/>
          <w:color w:val="000000"/>
        </w:rPr>
        <w:t xml:space="preserve">A necessidade de possuir a propriedade de bens materiais tem se modificado ao longo do tempo, graças a velocidade de introdução de novas tecnologias e mudanças econômicas e sociológicas. A posse, antes associada a poder e status, tem dado lugar ao foco para a capacidade de usufruir de serviços. </w:t>
      </w:r>
    </w:p>
    <w:p w14:paraId="0A863B9B" w14:textId="77777777" w:rsidR="00CA305C" w:rsidRPr="009B42B5" w:rsidRDefault="00CA305C" w:rsidP="009B42B5">
      <w:pPr>
        <w:rPr>
          <w:rFonts w:cs="Arial"/>
          <w:color w:val="000000"/>
        </w:rPr>
      </w:pPr>
    </w:p>
    <w:p w14:paraId="17922567" w14:textId="299E3918" w:rsidR="007B42F2" w:rsidRDefault="007B42F2" w:rsidP="009B42B5">
      <w:pPr>
        <w:rPr>
          <w:rFonts w:cs="Arial"/>
          <w:color w:val="000000"/>
        </w:rPr>
      </w:pPr>
      <w:r w:rsidRPr="009B42B5">
        <w:rPr>
          <w:rFonts w:cs="Arial"/>
          <w:color w:val="000000"/>
        </w:rPr>
        <w:t>Trata-se de um mundo mais volátil, com baixo apego material. Em especial entre os mais jovens, surge o desejo de ser percebido como indivíduo que valoriza sustentabilidade e bem-estar. Isto inclui uma maior adesão, em determinados públicos, à promoção da saúde e práticas de prevenção. Este novo paradigma apoia-se em uma questão prática: o aumento da expectativa de vida, dificuldades de financiamento da saúde e da Previdência Privada, levam a necessidade de preparar-se para um envelhecimento mais saudável e produtivo.</w:t>
      </w:r>
    </w:p>
    <w:p w14:paraId="36012217" w14:textId="77777777" w:rsidR="00CA305C" w:rsidRPr="009B42B5" w:rsidRDefault="00CA305C" w:rsidP="009B42B5">
      <w:pPr>
        <w:rPr>
          <w:rFonts w:cs="Arial"/>
          <w:color w:val="000000"/>
        </w:rPr>
      </w:pPr>
    </w:p>
    <w:p w14:paraId="5CB18BE0" w14:textId="77777777" w:rsidR="007B42F2" w:rsidRPr="009B42B5" w:rsidRDefault="007B42F2" w:rsidP="009B42B5">
      <w:pPr>
        <w:rPr>
          <w:rFonts w:cs="Arial"/>
          <w:color w:val="000000"/>
        </w:rPr>
      </w:pPr>
      <w:r w:rsidRPr="009B42B5">
        <w:rPr>
          <w:rFonts w:cs="Arial"/>
          <w:color w:val="000000"/>
        </w:rPr>
        <w:t xml:space="preserve">Outra questão sociocultural diz respeito a indesejabilidade da velhice e valorização da estética. A sociedade ocidental valoriza o novo, a inovação, a juventude. Nos últimos anos, observa-se mudanças no padrão estético. Antes, o foco estava no glamour: ser percebido como belo e/ou poderoso. Hoje, parecer jovem, saudável, bem-disposto é o novo código social </w:t>
      </w:r>
      <w:sdt>
        <w:sdtPr>
          <w:rPr>
            <w:rFonts w:cs="Arial"/>
            <w:color w:val="000000"/>
          </w:rPr>
          <w:id w:val="1893460738"/>
          <w:citation/>
        </w:sdtPr>
        <w:sdtEndPr/>
        <w:sdtContent>
          <w:r w:rsidRPr="009B42B5">
            <w:rPr>
              <w:rFonts w:cs="Arial"/>
              <w:color w:val="000000"/>
            </w:rPr>
            <w:fldChar w:fldCharType="begin"/>
          </w:r>
          <w:r w:rsidRPr="009B42B5">
            <w:rPr>
              <w:rFonts w:cs="Arial"/>
              <w:color w:val="000000"/>
            </w:rPr>
            <w:instrText xml:space="preserve"> CITATION Lip15 \l 1046 </w:instrText>
          </w:r>
          <w:r w:rsidRPr="009B42B5">
            <w:rPr>
              <w:rFonts w:cs="Arial"/>
              <w:color w:val="000000"/>
            </w:rPr>
            <w:fldChar w:fldCharType="separate"/>
          </w:r>
          <w:r w:rsidRPr="009B42B5">
            <w:rPr>
              <w:rFonts w:cs="Arial"/>
              <w:noProof/>
              <w:color w:val="000000"/>
            </w:rPr>
            <w:t>(LIPOVETSKY e SERROY, 2015)</w:t>
          </w:r>
          <w:r w:rsidRPr="009B42B5">
            <w:rPr>
              <w:rFonts w:cs="Arial"/>
              <w:color w:val="000000"/>
            </w:rPr>
            <w:fldChar w:fldCharType="end"/>
          </w:r>
        </w:sdtContent>
      </w:sdt>
      <w:r w:rsidRPr="009B42B5">
        <w:rPr>
          <w:rFonts w:cs="Arial"/>
          <w:color w:val="000000"/>
        </w:rPr>
        <w:t>. Novamente, esta mudança cultural aumenta a demanda por serviços de saúde, e propulsiona tratamentos dermatológicos e endocrinológicos.</w:t>
      </w:r>
    </w:p>
    <w:p w14:paraId="224FF7B4" w14:textId="77777777" w:rsidR="007B42F2" w:rsidRPr="009B42B5" w:rsidRDefault="007B42F2" w:rsidP="009B42B5"/>
    <w:p w14:paraId="70DE7A5F" w14:textId="77777777" w:rsidR="007B42F2" w:rsidRPr="009B42B5" w:rsidRDefault="007B42F2" w:rsidP="009B42B5"/>
    <w:p w14:paraId="22098161" w14:textId="77777777" w:rsidR="007B42F2" w:rsidRPr="009B42B5" w:rsidRDefault="007B42F2" w:rsidP="00CA305C">
      <w:pPr>
        <w:pStyle w:val="Ttulo4"/>
      </w:pPr>
      <w:bookmarkStart w:id="105" w:name="_Toc510600038"/>
      <w:r w:rsidRPr="009B42B5">
        <w:lastRenderedPageBreak/>
        <w:t>Ambiente Político legal</w:t>
      </w:r>
      <w:bookmarkEnd w:id="105"/>
    </w:p>
    <w:p w14:paraId="7E48F4E3" w14:textId="77777777" w:rsidR="007B42F2" w:rsidRPr="009B42B5" w:rsidRDefault="007B42F2" w:rsidP="009B42B5">
      <w:r w:rsidRPr="009B42B5">
        <w:t xml:space="preserve">Transformações sociais vêm acompanhadas por mudanças de políticas públicas. Várias alterações na legislação têm ocorrido no setor de saúde, entre elas: abertura do mercado para empresas estrangeiras, adoção de normas e padrões mais rígidos e elevados, ampliação de tratamentos e procedimentos a serem cobertos por certas fontes pagadoras </w:t>
      </w:r>
      <w:sdt>
        <w:sdtPr>
          <w:id w:val="-1928805010"/>
          <w:citation/>
        </w:sdtPr>
        <w:sdtEndPr/>
        <w:sdtContent>
          <w:r w:rsidRPr="009B42B5">
            <w:fldChar w:fldCharType="begin"/>
          </w:r>
          <w:r w:rsidRPr="009B42B5">
            <w:instrText xml:space="preserve">CITATION And141 \l 1046 </w:instrText>
          </w:r>
          <w:r w:rsidRPr="009B42B5">
            <w:fldChar w:fldCharType="separate"/>
          </w:r>
          <w:r w:rsidRPr="009B42B5">
            <w:rPr>
              <w:noProof/>
            </w:rPr>
            <w:t>(ANDRE, 2014)</w:t>
          </w:r>
          <w:r w:rsidRPr="009B42B5">
            <w:fldChar w:fldCharType="end"/>
          </w:r>
        </w:sdtContent>
      </w:sdt>
      <w:r w:rsidRPr="009B42B5">
        <w:t>. Em termos de marketing, observa-se um novo cenário competitivo, ao mesmo tempo em que padrões éticos cada vez mais elevados são requeridos pela Sociedade.</w:t>
      </w:r>
    </w:p>
    <w:p w14:paraId="0BEEAA52" w14:textId="77777777" w:rsidR="007B42F2" w:rsidRPr="009B42B5" w:rsidRDefault="007B42F2" w:rsidP="004D24F1">
      <w:pPr>
        <w:pStyle w:val="Ttulo2"/>
      </w:pPr>
      <w:bookmarkStart w:id="106" w:name="_Toc510600039"/>
      <w:bookmarkStart w:id="107" w:name="_Toc184364695"/>
      <w:bookmarkStart w:id="108" w:name="_Toc184364847"/>
      <w:r w:rsidRPr="009B42B5">
        <w:t>Sumário e Reflexões</w:t>
      </w:r>
      <w:bookmarkEnd w:id="106"/>
      <w:bookmarkEnd w:id="107"/>
      <w:bookmarkEnd w:id="108"/>
    </w:p>
    <w:p w14:paraId="0E2FA9CC" w14:textId="77777777" w:rsidR="007B42F2" w:rsidRPr="009B42B5" w:rsidRDefault="007B42F2" w:rsidP="009B42B5">
      <w:r w:rsidRPr="009B42B5">
        <w:t>O setor de saúde se mostra como um setor dinâmico, em um momento social vibrante, fluido e complexo. Tanto no nível macro, como micro, várias mudanças vêm impactando este mercado.</w:t>
      </w:r>
    </w:p>
    <w:p w14:paraId="5591A81D" w14:textId="77777777" w:rsidR="007B42F2" w:rsidRPr="009B42B5" w:rsidRDefault="007B42F2" w:rsidP="009B42B5"/>
    <w:p w14:paraId="4FEB326E" w14:textId="77777777" w:rsidR="007B42F2" w:rsidRPr="009B42B5" w:rsidRDefault="007B42F2" w:rsidP="009B42B5">
      <w:r w:rsidRPr="009B42B5">
        <w:t>Neste cenário, as ferramentas de marketing podem colaborar para diferenciar produtos, serviços, organizações e marcas, através da oferta de valor a pacientes. Profissionais atualizados deverão, então, estar a par das metodologias de administração mercadológica para obtenção dos objetivos estratégicos da organização.</w:t>
      </w:r>
    </w:p>
    <w:p w14:paraId="0CFA9442" w14:textId="77777777" w:rsidR="007B42F2" w:rsidRPr="009B42B5" w:rsidRDefault="007B42F2" w:rsidP="009B42B5"/>
    <w:p w14:paraId="6AE729FB" w14:textId="77777777" w:rsidR="007B42F2" w:rsidRPr="009B42B5" w:rsidRDefault="007B42F2" w:rsidP="009B42B5">
      <w:pPr>
        <w:numPr>
          <w:ilvl w:val="0"/>
          <w:numId w:val="24"/>
        </w:numPr>
      </w:pPr>
      <w:r w:rsidRPr="009B42B5">
        <w:t>Como marketing é entendido na organização onde você trabalha?</w:t>
      </w:r>
    </w:p>
    <w:p w14:paraId="414269F6" w14:textId="77777777" w:rsidR="007B42F2" w:rsidRPr="009B42B5" w:rsidRDefault="007B42F2" w:rsidP="009B42B5">
      <w:pPr>
        <w:numPr>
          <w:ilvl w:val="0"/>
          <w:numId w:val="24"/>
        </w:numPr>
      </w:pPr>
      <w:r w:rsidRPr="009B42B5">
        <w:t>Que tipo de orientação (produto, mercado, vendas, etc.) a organização onde você trabalha vem seguindo?</w:t>
      </w:r>
    </w:p>
    <w:p w14:paraId="2BE7CBE0" w14:textId="77777777" w:rsidR="007B42F2" w:rsidRPr="009B42B5" w:rsidRDefault="007B42F2" w:rsidP="009B42B5">
      <w:pPr>
        <w:numPr>
          <w:ilvl w:val="0"/>
          <w:numId w:val="24"/>
        </w:numPr>
      </w:pPr>
      <w:r w:rsidRPr="009B42B5">
        <w:t xml:space="preserve">Que </w:t>
      </w:r>
      <w:proofErr w:type="gramStart"/>
      <w:r w:rsidRPr="009B42B5">
        <w:t>ferramentas vem</w:t>
      </w:r>
      <w:proofErr w:type="gramEnd"/>
      <w:r w:rsidRPr="009B42B5">
        <w:t xml:space="preserve"> sendo utilizadas, na organização onde você trabalha, para monitoramento de tendências?</w:t>
      </w:r>
    </w:p>
    <w:p w14:paraId="76850B1E" w14:textId="77777777" w:rsidR="007B42F2" w:rsidRPr="009B42B5" w:rsidRDefault="007B42F2" w:rsidP="009B42B5">
      <w:pPr>
        <w:numPr>
          <w:ilvl w:val="0"/>
          <w:numId w:val="24"/>
        </w:numPr>
      </w:pPr>
      <w:r w:rsidRPr="009B42B5">
        <w:t>Como sua organização vem trabalhando e se adaptando às novas tendências?</w:t>
      </w:r>
    </w:p>
    <w:p w14:paraId="69086752" w14:textId="77777777" w:rsidR="007B42F2" w:rsidRPr="009B42B5" w:rsidRDefault="007B42F2" w:rsidP="009B42B5"/>
    <w:p w14:paraId="2F8C5EF5" w14:textId="77777777" w:rsidR="007B42F2" w:rsidRPr="009B42B5" w:rsidRDefault="007B42F2" w:rsidP="009B42B5">
      <w:pPr>
        <w:rPr>
          <w:b/>
        </w:rPr>
      </w:pPr>
      <w:r w:rsidRPr="009B42B5">
        <w:rPr>
          <w:b/>
        </w:rPr>
        <w:t>Principais Obras Citadas</w:t>
      </w:r>
    </w:p>
    <w:p w14:paraId="3723A72F" w14:textId="77777777" w:rsidR="007B42F2" w:rsidRPr="009B42B5" w:rsidRDefault="007B42F2" w:rsidP="009B42B5"/>
    <w:p w14:paraId="6DD1892B" w14:textId="3A177250" w:rsidR="007B42F2" w:rsidRDefault="007B42F2" w:rsidP="009B42B5">
      <w:pPr>
        <w:rPr>
          <w:noProof/>
        </w:rPr>
      </w:pPr>
      <w:r w:rsidRPr="009B42B5">
        <w:rPr>
          <w:noProof/>
        </w:rPr>
        <w:t xml:space="preserve">KOTLER, P. K. K. L. </w:t>
      </w:r>
      <w:r w:rsidRPr="009B42B5">
        <w:rPr>
          <w:b/>
          <w:bCs/>
          <w:noProof/>
        </w:rPr>
        <w:t>Administração de marketing</w:t>
      </w:r>
      <w:r w:rsidRPr="009B42B5">
        <w:rPr>
          <w:noProof/>
        </w:rPr>
        <w:t>. São Paulo: Pearson Hall, 2006.</w:t>
      </w:r>
    </w:p>
    <w:p w14:paraId="30892E3F" w14:textId="77777777" w:rsidR="004D24F1" w:rsidRPr="009B42B5" w:rsidRDefault="004D24F1" w:rsidP="009B42B5">
      <w:pPr>
        <w:rPr>
          <w:noProof/>
        </w:rPr>
      </w:pPr>
    </w:p>
    <w:p w14:paraId="1A882152" w14:textId="19BFEFCB" w:rsidR="007B42F2" w:rsidRDefault="007B42F2" w:rsidP="009B42B5">
      <w:pPr>
        <w:rPr>
          <w:noProof/>
        </w:rPr>
      </w:pPr>
      <w:r w:rsidRPr="009B42B5">
        <w:rPr>
          <w:noProof/>
        </w:rPr>
        <w:t xml:space="preserve">LAS CASAS, A. L. </w:t>
      </w:r>
      <w:r w:rsidRPr="009B42B5">
        <w:rPr>
          <w:b/>
          <w:bCs/>
          <w:noProof/>
        </w:rPr>
        <w:t>Administração de Marketing - Conceitos, Planejamento e Aplicações À Realidade Brasileira</w:t>
      </w:r>
      <w:r w:rsidRPr="009B42B5">
        <w:rPr>
          <w:noProof/>
        </w:rPr>
        <w:t>. São Paulo: Atlas, 2012.</w:t>
      </w:r>
    </w:p>
    <w:p w14:paraId="735F0E78" w14:textId="77777777" w:rsidR="004D24F1" w:rsidRPr="009B42B5" w:rsidRDefault="004D24F1" w:rsidP="009B42B5">
      <w:pPr>
        <w:rPr>
          <w:noProof/>
        </w:rPr>
      </w:pPr>
    </w:p>
    <w:p w14:paraId="73731370" w14:textId="20BAF5A0" w:rsidR="007B42F2" w:rsidRDefault="007B42F2" w:rsidP="009B42B5">
      <w:pPr>
        <w:rPr>
          <w:noProof/>
        </w:rPr>
      </w:pPr>
      <w:r w:rsidRPr="009B42B5">
        <w:rPr>
          <w:noProof/>
        </w:rPr>
        <w:t xml:space="preserve">LEVITT, T. Miopia em Marketing. In: HBR </w:t>
      </w:r>
      <w:r w:rsidRPr="009B42B5">
        <w:rPr>
          <w:b/>
          <w:bCs/>
          <w:noProof/>
        </w:rPr>
        <w:t>Os Essenciais</w:t>
      </w:r>
      <w:r w:rsidRPr="009B42B5">
        <w:rPr>
          <w:noProof/>
        </w:rPr>
        <w:t>. São Paulo: Harvard Business Review Brasil, 2016. p. 149-174.</w:t>
      </w:r>
    </w:p>
    <w:p w14:paraId="3F6DC17C" w14:textId="77777777" w:rsidR="004D24F1" w:rsidRPr="009B42B5" w:rsidRDefault="004D24F1" w:rsidP="009B42B5">
      <w:pPr>
        <w:rPr>
          <w:noProof/>
        </w:rPr>
      </w:pPr>
    </w:p>
    <w:p w14:paraId="20BDA8EC" w14:textId="77777777" w:rsidR="007B42F2" w:rsidRPr="009B42B5" w:rsidRDefault="007B42F2" w:rsidP="009B42B5">
      <w:pPr>
        <w:rPr>
          <w:noProof/>
        </w:rPr>
      </w:pPr>
      <w:r w:rsidRPr="009B42B5">
        <w:rPr>
          <w:noProof/>
        </w:rPr>
        <w:t xml:space="preserve">LIPOVETSKY, G.; SERROY, J. </w:t>
      </w:r>
      <w:r w:rsidRPr="009B42B5">
        <w:rPr>
          <w:b/>
          <w:bCs/>
          <w:noProof/>
        </w:rPr>
        <w:t>A Estetização do Mundo:</w:t>
      </w:r>
      <w:r w:rsidRPr="009B42B5">
        <w:rPr>
          <w:noProof/>
        </w:rPr>
        <w:t xml:space="preserve"> viver na era do capitalismo artista. São Paulo: Companhia das Letras, 2015.</w:t>
      </w:r>
    </w:p>
    <w:p w14:paraId="27063BAE" w14:textId="77777777" w:rsidR="007B42F2" w:rsidRPr="009B42B5" w:rsidRDefault="007B42F2" w:rsidP="009B42B5"/>
    <w:p w14:paraId="352C42CD" w14:textId="77777777" w:rsidR="007B42F2" w:rsidRPr="009B42B5" w:rsidRDefault="007B42F2" w:rsidP="009B42B5">
      <w:pPr>
        <w:jc w:val="left"/>
        <w:rPr>
          <w:b/>
          <w:smallCaps/>
          <w:kern w:val="28"/>
        </w:rPr>
      </w:pPr>
      <w:r w:rsidRPr="009B42B5">
        <w:rPr>
          <w:b/>
          <w:smallCaps/>
          <w:kern w:val="28"/>
        </w:rPr>
        <w:br w:type="page"/>
      </w:r>
    </w:p>
    <w:p w14:paraId="7E0B7BF9" w14:textId="77777777" w:rsidR="007B42F2" w:rsidRPr="009B42B5" w:rsidRDefault="007B42F2" w:rsidP="004D24F1">
      <w:pPr>
        <w:pStyle w:val="Ttulo1"/>
      </w:pPr>
      <w:bookmarkStart w:id="109" w:name="_Toc510600040"/>
      <w:bookmarkStart w:id="110" w:name="_Toc184364696"/>
      <w:bookmarkStart w:id="111" w:name="_Toc184364848"/>
      <w:r w:rsidRPr="009B42B5">
        <w:lastRenderedPageBreak/>
        <w:t>MODULO 2: COMPORTAMENTO DO CONSUMIDOR</w:t>
      </w:r>
      <w:bookmarkEnd w:id="109"/>
      <w:bookmarkEnd w:id="110"/>
      <w:bookmarkEnd w:id="111"/>
    </w:p>
    <w:p w14:paraId="2B369B86" w14:textId="77777777" w:rsidR="007B42F2" w:rsidRPr="009B42B5" w:rsidRDefault="007B42F2" w:rsidP="009B42B5">
      <w:r w:rsidRPr="009B42B5">
        <w:t xml:space="preserve">Este módulo dedica-se a compreender </w:t>
      </w:r>
      <w:r w:rsidR="007B4ADF" w:rsidRPr="009B42B5">
        <w:t>a razão pela qual</w:t>
      </w:r>
      <w:r w:rsidRPr="009B42B5">
        <w:t xml:space="preserve"> o homem faz transações. Por que as pessoas compram? Por que alguns produtos e serviços atraem algumas pessoas, mas não outras? </w:t>
      </w:r>
    </w:p>
    <w:p w14:paraId="68F92CF5" w14:textId="77777777" w:rsidR="007B42F2" w:rsidRPr="009B42B5" w:rsidRDefault="007B42F2" w:rsidP="009B42B5"/>
    <w:p w14:paraId="3A3EA592" w14:textId="77777777" w:rsidR="007B42F2" w:rsidRPr="009B42B5" w:rsidRDefault="007B42F2" w:rsidP="009B42B5">
      <w:pPr>
        <w:rPr>
          <w:rFonts w:cs="Arial"/>
          <w:b/>
          <w:shd w:val="clear" w:color="auto" w:fill="FFFFFF"/>
        </w:rPr>
      </w:pPr>
      <w:r w:rsidRPr="009B42B5">
        <w:t>Para responder a estas questões, o estudo do comportamento do consumidor preocupa-se com os processos envolvidos quando indivíduos ou grupos selecionam, compram, usam e/ ou descartam produtos, serviços, ideias ou experiências para satisfazer necessidades e desejos.</w:t>
      </w:r>
    </w:p>
    <w:p w14:paraId="1062A177" w14:textId="77777777" w:rsidR="007B42F2" w:rsidRPr="009B42B5" w:rsidRDefault="007B42F2" w:rsidP="009B42B5"/>
    <w:p w14:paraId="32D91A63" w14:textId="77777777" w:rsidR="007B42F2" w:rsidRPr="009B42B5" w:rsidRDefault="007B42F2" w:rsidP="009B42B5">
      <w:r w:rsidRPr="009B42B5">
        <w:t>É um assunto vasto. Uma rápida incursão por teorias clássicas de ciências humanas pode prover algumas referências sobre o tema. Este módulo não tem a pretensão de esgotar o assunto, mas sim de apresentar caminhos e possibilidades para aqueles que se interessem em se aprofundar no tema.</w:t>
      </w:r>
    </w:p>
    <w:p w14:paraId="4DD61EBB" w14:textId="77777777" w:rsidR="007B42F2" w:rsidRPr="009B42B5" w:rsidRDefault="007B42F2" w:rsidP="009B42B5"/>
    <w:p w14:paraId="2A65D2D0" w14:textId="77777777" w:rsidR="007B42F2" w:rsidRPr="009B42B5" w:rsidRDefault="007B42F2" w:rsidP="009B42B5">
      <w:r w:rsidRPr="009B42B5">
        <w:t>Ao final deste módulo, você deverá:</w:t>
      </w:r>
    </w:p>
    <w:p w14:paraId="1F55381A" w14:textId="3C386B93" w:rsidR="007B42F2" w:rsidRPr="009B42B5" w:rsidRDefault="007B42F2" w:rsidP="004D24F1">
      <w:pPr>
        <w:pStyle w:val="PargrafodaLista"/>
        <w:numPr>
          <w:ilvl w:val="0"/>
          <w:numId w:val="31"/>
        </w:numPr>
      </w:pPr>
      <w:r w:rsidRPr="009B42B5">
        <w:t>Ser capaz de compreender as motivações humanas por trás do consumo</w:t>
      </w:r>
    </w:p>
    <w:p w14:paraId="2355FC50" w14:textId="77777777" w:rsidR="007B42F2" w:rsidRPr="009B42B5" w:rsidRDefault="007B42F2" w:rsidP="004D24F1">
      <w:pPr>
        <w:numPr>
          <w:ilvl w:val="0"/>
          <w:numId w:val="33"/>
        </w:numPr>
      </w:pPr>
      <w:r w:rsidRPr="009B42B5">
        <w:t>Analisar o processo de compra em geral, e para diferentes tipos de produtos e mercados</w:t>
      </w:r>
    </w:p>
    <w:p w14:paraId="34BD4BC0" w14:textId="77777777" w:rsidR="007B42F2" w:rsidRPr="009B42B5" w:rsidRDefault="007B42F2" w:rsidP="004D24F1">
      <w:pPr>
        <w:numPr>
          <w:ilvl w:val="0"/>
          <w:numId w:val="33"/>
        </w:numPr>
      </w:pPr>
      <w:r w:rsidRPr="009B42B5">
        <w:t>Compreender as ferramentas de investigação de mercado que viabilizam acessar o comportamento do consumidor</w:t>
      </w:r>
    </w:p>
    <w:p w14:paraId="306CD375" w14:textId="77777777" w:rsidR="007B42F2" w:rsidRPr="009B42B5" w:rsidRDefault="007B42F2" w:rsidP="004D24F1">
      <w:pPr>
        <w:pStyle w:val="Ttulo2"/>
      </w:pPr>
      <w:bookmarkStart w:id="112" w:name="_Toc510600041"/>
      <w:bookmarkStart w:id="113" w:name="_Toc184364697"/>
      <w:bookmarkStart w:id="114" w:name="_Toc184364849"/>
      <w:r w:rsidRPr="009B42B5">
        <w:t>Comportamento do Consumidor</w:t>
      </w:r>
      <w:bookmarkEnd w:id="112"/>
      <w:bookmarkEnd w:id="113"/>
      <w:bookmarkEnd w:id="114"/>
    </w:p>
    <w:p w14:paraId="41E566C5" w14:textId="77777777" w:rsidR="007B42F2" w:rsidRPr="009B42B5" w:rsidRDefault="007B42F2" w:rsidP="009B42B5">
      <w:r w:rsidRPr="009B42B5">
        <w:t>Contribuições da Psicologia Social, Sociologia e Antropologia são necessárias para explicar porque adquirimos produtos e serviços. Neste capítulo introduziremos vários conceitos destas disciplinas que explicam as várias etapas do processo de compra.</w:t>
      </w:r>
    </w:p>
    <w:p w14:paraId="18A47114" w14:textId="77777777" w:rsidR="007B42F2" w:rsidRPr="009B42B5" w:rsidRDefault="007B42F2" w:rsidP="009B42B5"/>
    <w:p w14:paraId="7792DA1D" w14:textId="77777777" w:rsidR="007B42F2" w:rsidRPr="009B42B5" w:rsidRDefault="007B42F2" w:rsidP="009B42B5">
      <w:r w:rsidRPr="009B42B5">
        <w:t xml:space="preserve">De fato, o consumo vai além de características funcionais ou utilitárias. Bens possuem um significado simbólico. Seu valor é socialmente construído. O consumo sustenta identidades </w:t>
      </w:r>
      <w:sdt>
        <w:sdtPr>
          <w:id w:val="1901944192"/>
          <w:citation/>
        </w:sdtPr>
        <w:sdtEndPr/>
        <w:sdtContent>
          <w:r w:rsidRPr="009B42B5">
            <w:fldChar w:fldCharType="begin"/>
          </w:r>
          <w:r w:rsidRPr="009B42B5">
            <w:instrText xml:space="preserve"> CITATION Bri14 \l 1046 </w:instrText>
          </w:r>
          <w:r w:rsidRPr="009B42B5">
            <w:fldChar w:fldCharType="separate"/>
          </w:r>
          <w:r w:rsidRPr="009B42B5">
            <w:rPr>
              <w:noProof/>
            </w:rPr>
            <w:t>(BRITO e LENCASTRE, 2014)</w:t>
          </w:r>
          <w:r w:rsidRPr="009B42B5">
            <w:fldChar w:fldCharType="end"/>
          </w:r>
        </w:sdtContent>
      </w:sdt>
      <w:r w:rsidRPr="009B42B5">
        <w:t xml:space="preserve">. </w:t>
      </w:r>
    </w:p>
    <w:p w14:paraId="57C6802C" w14:textId="77777777" w:rsidR="007B42F2" w:rsidRPr="009B42B5" w:rsidRDefault="007B42F2" w:rsidP="009B42B5"/>
    <w:p w14:paraId="752FF8B7" w14:textId="77777777" w:rsidR="007B42F2" w:rsidRPr="009B42B5" w:rsidRDefault="007B42F2" w:rsidP="009B42B5">
      <w:r w:rsidRPr="009B42B5">
        <w:t>Como já discutido no capítulo 1, o marketing visa entregar valor para o consumidor. Esta entrega de valor está baseada na satisfação de necessidades e desejos.</w:t>
      </w:r>
    </w:p>
    <w:p w14:paraId="4C65716D" w14:textId="77777777" w:rsidR="007B42F2" w:rsidRPr="009B42B5" w:rsidRDefault="007B42F2" w:rsidP="009B42B5"/>
    <w:p w14:paraId="6ABD40A1" w14:textId="77777777" w:rsidR="007B42F2" w:rsidRPr="009B42B5" w:rsidRDefault="007B42F2" w:rsidP="009B42B5">
      <w:r w:rsidRPr="009B42B5">
        <w:t>De fato, satisfação é um conceito central em marketing. Como ilustrado pela figura 3, a satisfação dos consumidores pode levar a lealdade, ou seja, a retenção dos mesmos. De acordo com Kotler e Keller (2006), a função do marketing é atrair e reter clientes.</w:t>
      </w:r>
    </w:p>
    <w:p w14:paraId="79655F1D" w14:textId="77777777" w:rsidR="007B42F2" w:rsidRPr="009B42B5" w:rsidRDefault="007B42F2" w:rsidP="009B42B5"/>
    <w:p w14:paraId="40FEDAB0" w14:textId="77777777" w:rsidR="007B42F2" w:rsidRPr="009B42B5" w:rsidRDefault="007B42F2" w:rsidP="009B42B5"/>
    <w:p w14:paraId="0C187539" w14:textId="77777777" w:rsidR="007B42F2" w:rsidRPr="009B42B5" w:rsidRDefault="007B42F2" w:rsidP="009B42B5"/>
    <w:p w14:paraId="2155B2AC" w14:textId="77777777" w:rsidR="007B42F2" w:rsidRPr="009B42B5" w:rsidRDefault="007B42F2" w:rsidP="009B42B5"/>
    <w:p w14:paraId="6FB43557" w14:textId="77777777" w:rsidR="007B42F2" w:rsidRPr="009B42B5" w:rsidRDefault="007B42F2" w:rsidP="009B42B5"/>
    <w:p w14:paraId="6F6F4808" w14:textId="77777777" w:rsidR="007B42F2" w:rsidRPr="009B42B5" w:rsidRDefault="007B42F2" w:rsidP="009B42B5"/>
    <w:p w14:paraId="1B2B5DCF" w14:textId="77777777" w:rsidR="007B42F2" w:rsidRPr="009B42B5" w:rsidRDefault="007B42F2" w:rsidP="009B42B5"/>
    <w:p w14:paraId="69BA8E43" w14:textId="77777777" w:rsidR="007B42F2" w:rsidRPr="009B42B5" w:rsidRDefault="007B42F2" w:rsidP="009B42B5"/>
    <w:p w14:paraId="34F085CB" w14:textId="77777777" w:rsidR="007B42F2" w:rsidRPr="009B42B5" w:rsidRDefault="007B42F2" w:rsidP="009B42B5"/>
    <w:p w14:paraId="0A499457" w14:textId="16B48E3A" w:rsidR="007B42F2" w:rsidRPr="009B42B5" w:rsidRDefault="004D24F1" w:rsidP="009B42B5">
      <w:pPr>
        <w:jc w:val="center"/>
      </w:pPr>
      <w:r w:rsidRPr="009B42B5">
        <w:rPr>
          <w:noProof/>
        </w:rPr>
        <w:lastRenderedPageBreak/>
        <w:drawing>
          <wp:inline distT="0" distB="0" distL="0" distR="0" wp14:anchorId="27C1149F" wp14:editId="3540F187">
            <wp:extent cx="2438400" cy="22326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2232660"/>
                    </a:xfrm>
                    <a:prstGeom prst="rect">
                      <a:avLst/>
                    </a:prstGeom>
                    <a:noFill/>
                  </pic:spPr>
                </pic:pic>
              </a:graphicData>
            </a:graphic>
          </wp:inline>
        </w:drawing>
      </w:r>
    </w:p>
    <w:p w14:paraId="43CC8E0B" w14:textId="177E92C0" w:rsidR="007B42F2" w:rsidRPr="009B42B5" w:rsidRDefault="007B42F2" w:rsidP="004D24F1">
      <w:pPr>
        <w:jc w:val="center"/>
      </w:pPr>
      <w:r w:rsidRPr="009B42B5">
        <w:t>Figura 3: Modelo de Satisfação do Consumidor</w:t>
      </w:r>
    </w:p>
    <w:p w14:paraId="19721DEE" w14:textId="3041F535" w:rsidR="007B42F2" w:rsidRPr="009B42B5" w:rsidRDefault="007B42F2" w:rsidP="009B42B5"/>
    <w:p w14:paraId="49F2F672" w14:textId="77777777" w:rsidR="007B42F2" w:rsidRPr="009B42B5" w:rsidRDefault="007B42F2" w:rsidP="009B42B5">
      <w:r w:rsidRPr="009B42B5">
        <w:t xml:space="preserve">Reter clientes é importante por quatro fatores: </w:t>
      </w:r>
    </w:p>
    <w:p w14:paraId="08E55C18" w14:textId="77777777" w:rsidR="007B42F2" w:rsidRPr="009B42B5" w:rsidRDefault="007B42F2" w:rsidP="009B42B5">
      <w:pPr>
        <w:numPr>
          <w:ilvl w:val="0"/>
          <w:numId w:val="20"/>
        </w:numPr>
        <w:contextualSpacing/>
      </w:pPr>
      <w:r w:rsidRPr="009B42B5">
        <w:t xml:space="preserve">Clientes retidos compram mais com o tempo. Além disto, aumenta a possibilidade de vendas horizontais (compra de novos produtos pelo mesmo consumidor) e verticais (venda de peças de reposição, manutenção, serviços, etc.); </w:t>
      </w:r>
    </w:p>
    <w:p w14:paraId="620AAEAD" w14:textId="77777777" w:rsidR="007B42F2" w:rsidRPr="009B42B5" w:rsidRDefault="007B42F2" w:rsidP="009B42B5">
      <w:pPr>
        <w:numPr>
          <w:ilvl w:val="0"/>
          <w:numId w:val="20"/>
        </w:numPr>
        <w:contextualSpacing/>
      </w:pPr>
      <w:r w:rsidRPr="009B42B5">
        <w:t>O custo de servir um cliente cai com o tempo.</w:t>
      </w:r>
    </w:p>
    <w:p w14:paraId="4EDC1842" w14:textId="77777777" w:rsidR="007B42F2" w:rsidRPr="009B42B5" w:rsidRDefault="007B42F2" w:rsidP="009B42B5">
      <w:pPr>
        <w:numPr>
          <w:ilvl w:val="0"/>
          <w:numId w:val="20"/>
        </w:numPr>
        <w:contextualSpacing/>
      </w:pPr>
      <w:r w:rsidRPr="009B42B5">
        <w:t>Clientes muito satisfeitos terão maior probabilidade de recomendar aquele fornecedor</w:t>
      </w:r>
    </w:p>
    <w:p w14:paraId="6C9B8E04" w14:textId="77777777" w:rsidR="007B42F2" w:rsidRPr="009B42B5" w:rsidRDefault="007B42F2" w:rsidP="009B42B5">
      <w:pPr>
        <w:numPr>
          <w:ilvl w:val="0"/>
          <w:numId w:val="20"/>
        </w:numPr>
        <w:contextualSpacing/>
      </w:pPr>
      <w:r w:rsidRPr="009B42B5">
        <w:t xml:space="preserve">Clientes de longo prazo são menos sensíveis a aumentos razoáveis de preço </w:t>
      </w:r>
    </w:p>
    <w:p w14:paraId="26A41AD4" w14:textId="77777777" w:rsidR="007B42F2" w:rsidRPr="009B42B5" w:rsidRDefault="007B42F2" w:rsidP="009B42B5"/>
    <w:p w14:paraId="00A5F5BC" w14:textId="77777777" w:rsidR="007B42F2" w:rsidRPr="009B42B5" w:rsidRDefault="007B42F2" w:rsidP="009B42B5">
      <w:r w:rsidRPr="009B42B5">
        <w:t xml:space="preserve">Em resumo, organizações perceberam que a satisfação leva à lealdade do cliente, o que pode maximizar retornos para as empresas </w:t>
      </w:r>
      <w:sdt>
        <w:sdtPr>
          <w:id w:val="1760643965"/>
          <w:citation/>
        </w:sdtPr>
        <w:sdtEndPr/>
        <w:sdtContent>
          <w:r w:rsidRPr="009B42B5">
            <w:fldChar w:fldCharType="begin"/>
          </w:r>
          <w:r w:rsidRPr="009B42B5">
            <w:instrText xml:space="preserve"> CITATION Kot99 \l 1046 </w:instrText>
          </w:r>
          <w:r w:rsidRPr="009B42B5">
            <w:fldChar w:fldCharType="separate"/>
          </w:r>
          <w:r w:rsidRPr="009B42B5">
            <w:rPr>
              <w:noProof/>
            </w:rPr>
            <w:t>(KOTLER, 1999)</w:t>
          </w:r>
          <w:r w:rsidRPr="009B42B5">
            <w:fldChar w:fldCharType="end"/>
          </w:r>
        </w:sdtContent>
      </w:sdt>
      <w:r w:rsidRPr="009B42B5">
        <w:t xml:space="preserve">. Satisfazer necessidades e desejos, porém, não é uma questão simplista. O comportamento humano é mediado por motivações, percepções, aprendizagem e atitudes. Características pessoais, culturais e sociais do indivíduo levam a distintos comportamentos de compra </w:t>
      </w:r>
      <w:sdt>
        <w:sdtPr>
          <w:id w:val="-1404373012"/>
          <w:citation/>
        </w:sdtPr>
        <w:sdtEndPr/>
        <w:sdtContent>
          <w:r w:rsidRPr="009B42B5">
            <w:fldChar w:fldCharType="begin"/>
          </w:r>
          <w:r w:rsidRPr="009B42B5">
            <w:instrText xml:space="preserve"> CITATION KOT06 \l 1046 </w:instrText>
          </w:r>
          <w:r w:rsidRPr="009B42B5">
            <w:fldChar w:fldCharType="separate"/>
          </w:r>
          <w:r w:rsidRPr="009B42B5">
            <w:rPr>
              <w:noProof/>
            </w:rPr>
            <w:t>(KOTLER e KELLER, 2006)</w:t>
          </w:r>
          <w:r w:rsidRPr="009B42B5">
            <w:fldChar w:fldCharType="end"/>
          </w:r>
        </w:sdtContent>
      </w:sdt>
      <w:r w:rsidRPr="009B42B5">
        <w:t>. As próximas páginas descreverão uma série de teorias que suportam o entendimento destes conceitos.</w:t>
      </w:r>
    </w:p>
    <w:p w14:paraId="5D7CBB67" w14:textId="77777777" w:rsidR="007B42F2" w:rsidRPr="009B42B5" w:rsidRDefault="007B42F2" w:rsidP="004D24F1">
      <w:pPr>
        <w:pStyle w:val="Ttulo2"/>
      </w:pPr>
      <w:bookmarkStart w:id="115" w:name="_Toc510600042"/>
      <w:bookmarkStart w:id="116" w:name="_Toc184364698"/>
      <w:bookmarkStart w:id="117" w:name="_Toc184364850"/>
      <w:r w:rsidRPr="009B42B5">
        <w:t>Psicologia do Consumidor</w:t>
      </w:r>
      <w:bookmarkEnd w:id="115"/>
      <w:bookmarkEnd w:id="116"/>
      <w:bookmarkEnd w:id="117"/>
    </w:p>
    <w:p w14:paraId="2BDD2EDF" w14:textId="77777777" w:rsidR="007B42F2" w:rsidRPr="009B42B5" w:rsidRDefault="007B42F2" w:rsidP="004D24F1">
      <w:pPr>
        <w:pStyle w:val="Ttulo3"/>
      </w:pPr>
      <w:bookmarkStart w:id="118" w:name="_Toc510600043"/>
      <w:bookmarkStart w:id="119" w:name="_Toc184364699"/>
      <w:bookmarkStart w:id="120" w:name="_Toc184364851"/>
      <w:r w:rsidRPr="009B42B5">
        <w:t>Satisfação</w:t>
      </w:r>
      <w:bookmarkEnd w:id="118"/>
      <w:bookmarkEnd w:id="119"/>
      <w:bookmarkEnd w:id="120"/>
    </w:p>
    <w:p w14:paraId="63607525" w14:textId="77777777" w:rsidR="007B42F2" w:rsidRPr="009B42B5" w:rsidRDefault="007B42F2" w:rsidP="009B42B5">
      <w:r w:rsidRPr="009B42B5">
        <w:t>Basicamente, o ser humano realiza transações, monetárias ou não, para obter satisfação.</w:t>
      </w:r>
    </w:p>
    <w:p w14:paraId="067B0468" w14:textId="77777777" w:rsidR="007B42F2" w:rsidRPr="009B42B5" w:rsidRDefault="007B42F2" w:rsidP="009B42B5">
      <w:r w:rsidRPr="009B42B5">
        <w:t xml:space="preserve">Satisfação é um conceito abordado ao longo do tempo sob várias perspectivas. As primeiras formulações baseavam-se na teoria econômica e apontavam que a satisfação do consumidor seria obtida pela maximização da utilidade: seres humanos distribuíam seus recursos limitados de forma a obter o maior retorno possível. </w:t>
      </w:r>
    </w:p>
    <w:p w14:paraId="3864B5D7" w14:textId="77777777" w:rsidR="007B42F2" w:rsidRPr="009B42B5" w:rsidRDefault="007B42F2" w:rsidP="009B42B5"/>
    <w:p w14:paraId="0AA0CB75" w14:textId="77777777" w:rsidR="007B42F2" w:rsidRPr="009B42B5" w:rsidRDefault="007B42F2" w:rsidP="009B42B5">
      <w:r w:rsidRPr="009B42B5">
        <w:t>Estas noções do homem econômico, racional, foram, aos poucos, sendo criticadas, com base na observação de comportamentos bastante emocionais, tanto no que diz respeito ao ser humano em geral, quanto ao comportamento de compra.</w:t>
      </w:r>
    </w:p>
    <w:p w14:paraId="55A9EC84" w14:textId="77777777" w:rsidR="007B42F2" w:rsidRPr="009B42B5" w:rsidRDefault="007B42F2" w:rsidP="009B42B5"/>
    <w:p w14:paraId="60559235" w14:textId="77777777" w:rsidR="004D24F1" w:rsidRDefault="004D24F1">
      <w:pPr>
        <w:spacing w:line="240" w:lineRule="auto"/>
        <w:jc w:val="left"/>
      </w:pPr>
      <w:r>
        <w:br w:type="page"/>
      </w:r>
    </w:p>
    <w:p w14:paraId="72E379D0" w14:textId="07F52919" w:rsidR="007B42F2" w:rsidRDefault="007B42F2" w:rsidP="009B42B5">
      <w:r w:rsidRPr="009B42B5">
        <w:lastRenderedPageBreak/>
        <w:t>Ganha proeminência, então, a teoria behaviorista. Pesquisadores desta linha preocupavam-se apenas com os aspectos observáveis e registráveis e entendiam o comportamento humano como uma resposta aos estímulos do ambiente. Esta linha teórica foi largamente utilizada nos primórdios da propaganda. A principal crítica a esta corrente foi retratar o ser humano e, consequentemente, o consumidor, como um “animal condicionado”. O comportamento de consumo de acordo com o behaviorismo está ilustrado na figura 4</w:t>
      </w:r>
    </w:p>
    <w:p w14:paraId="63365C80" w14:textId="77777777" w:rsidR="004D24F1" w:rsidRPr="009B42B5" w:rsidRDefault="004D24F1" w:rsidP="009B42B5"/>
    <w:p w14:paraId="1BC5160D" w14:textId="76304687" w:rsidR="007B42F2" w:rsidRPr="009B42B5" w:rsidRDefault="004D24F1" w:rsidP="004D24F1">
      <w:pPr>
        <w:jc w:val="center"/>
      </w:pPr>
      <w:r w:rsidRPr="009B42B5">
        <w:rPr>
          <w:noProof/>
        </w:rPr>
        <w:drawing>
          <wp:inline distT="0" distB="0" distL="0" distR="0" wp14:anchorId="350E958A" wp14:editId="0B8BA993">
            <wp:extent cx="4290060" cy="1363980"/>
            <wp:effectExtent l="19050" t="19050" r="15240" b="266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1363980"/>
                    </a:xfrm>
                    <a:prstGeom prst="rect">
                      <a:avLst/>
                    </a:prstGeom>
                    <a:noFill/>
                    <a:ln>
                      <a:solidFill>
                        <a:sysClr val="windowText" lastClr="000000"/>
                      </a:solidFill>
                    </a:ln>
                  </pic:spPr>
                </pic:pic>
              </a:graphicData>
            </a:graphic>
          </wp:inline>
        </w:drawing>
      </w:r>
    </w:p>
    <w:p w14:paraId="72EBC35E" w14:textId="77777777" w:rsidR="007B42F2" w:rsidRPr="009B42B5" w:rsidRDefault="007B42F2" w:rsidP="004D24F1">
      <w:pPr>
        <w:jc w:val="center"/>
      </w:pPr>
      <w:r w:rsidRPr="009B42B5">
        <w:t>Figura 4: Comportamento do consumidor de acordo com o Behaviorismo</w:t>
      </w:r>
    </w:p>
    <w:p w14:paraId="59B2D466" w14:textId="77777777" w:rsidR="007B42F2" w:rsidRPr="009B42B5" w:rsidRDefault="007B42F2" w:rsidP="009B42B5"/>
    <w:p w14:paraId="0BAFE4A9" w14:textId="77777777" w:rsidR="007B42F2" w:rsidRPr="009B42B5" w:rsidRDefault="007B42F2" w:rsidP="009B42B5">
      <w:r w:rsidRPr="009B42B5">
        <w:t xml:space="preserve">Já a teoria cognitivista busca compreender os processos internos que influenciam a resposta humana frente a estímulos externos. Entende que o ser humano constrói aprendizados, crenças e valores ao longo de sua vivência que embasam atitudes. Estas informarão ao ser humano respostas preferenciais frente a determinados estímulos. </w:t>
      </w:r>
    </w:p>
    <w:p w14:paraId="75E3DAB8" w14:textId="77777777" w:rsidR="007B42F2" w:rsidRPr="009B42B5" w:rsidRDefault="007B42F2" w:rsidP="009B42B5"/>
    <w:p w14:paraId="414AAEF1" w14:textId="77777777" w:rsidR="007B42F2" w:rsidRPr="009B42B5" w:rsidRDefault="007B42F2" w:rsidP="009B42B5">
      <w:r w:rsidRPr="009B42B5">
        <w:t xml:space="preserve">O entendimento atual de satisfação aproxima-se mais da teoria cognitivista. Hoje, satisfação é entendida como a comparação entre aspectos intrínsecos e pré-existentes com os elementos resultantes de uma transação. Em outras palavras, satisfação é o resultado de um processo psicológico que confronta uma referência interna com o resultado da compra. É uma avaliação efetuada </w:t>
      </w:r>
      <w:r w:rsidRPr="009B42B5">
        <w:rPr>
          <w:i/>
        </w:rPr>
        <w:t>a posteriori</w:t>
      </w:r>
      <w:r w:rsidRPr="009B42B5">
        <w:t xml:space="preserve">, e como tal leva em consideração expectativas anteriores, normas baseadas em experiências, equidade na razão custo/benefício, e a comparação com desejos e valores </w:t>
      </w:r>
      <w:sdt>
        <w:sdtPr>
          <w:id w:val="929229506"/>
          <w:citation/>
        </w:sdtPr>
        <w:sdtEndPr/>
        <w:sdtContent>
          <w:r w:rsidRPr="009B42B5">
            <w:fldChar w:fldCharType="begin"/>
          </w:r>
          <w:r w:rsidRPr="009B42B5">
            <w:instrText xml:space="preserve"> CITATION Mar99 \l 1046 </w:instrText>
          </w:r>
          <w:r w:rsidRPr="009B42B5">
            <w:fldChar w:fldCharType="separate"/>
          </w:r>
          <w:r w:rsidRPr="009B42B5">
            <w:rPr>
              <w:noProof/>
            </w:rPr>
            <w:t>(CHAUVEL, 1999)</w:t>
          </w:r>
          <w:r w:rsidRPr="009B42B5">
            <w:fldChar w:fldCharType="end"/>
          </w:r>
        </w:sdtContent>
      </w:sdt>
      <w:r w:rsidRPr="009B42B5">
        <w:t>. A figura 5 ilustra esta complexidade.</w:t>
      </w:r>
    </w:p>
    <w:p w14:paraId="53C3D9CC" w14:textId="1C15D94E" w:rsidR="004D24F1" w:rsidRDefault="004D24F1" w:rsidP="004D24F1">
      <w:pPr>
        <w:jc w:val="center"/>
      </w:pPr>
      <w:r w:rsidRPr="009B42B5">
        <w:rPr>
          <w:noProof/>
        </w:rPr>
        <w:lastRenderedPageBreak/>
        <w:drawing>
          <wp:inline distT="0" distB="0" distL="0" distR="0" wp14:anchorId="0D3E3F09" wp14:editId="2804EA81">
            <wp:extent cx="4822825" cy="3044825"/>
            <wp:effectExtent l="0" t="0" r="0" b="31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22825" cy="3044825"/>
                    </a:xfrm>
                    <a:prstGeom prst="rect">
                      <a:avLst/>
                    </a:prstGeom>
                    <a:noFill/>
                  </pic:spPr>
                </pic:pic>
              </a:graphicData>
            </a:graphic>
          </wp:inline>
        </w:drawing>
      </w:r>
    </w:p>
    <w:p w14:paraId="79D3198C" w14:textId="732E56C6" w:rsidR="007B42F2" w:rsidRPr="009B42B5" w:rsidRDefault="007B42F2" w:rsidP="004D24F1">
      <w:pPr>
        <w:jc w:val="center"/>
      </w:pPr>
      <w:r w:rsidRPr="009B42B5">
        <w:t>Figura 5: Visão atual do comportamento do consumidor</w:t>
      </w:r>
    </w:p>
    <w:p w14:paraId="3E1D1747" w14:textId="77777777" w:rsidR="007B42F2" w:rsidRPr="009B42B5" w:rsidRDefault="007B42F2" w:rsidP="004D24F1">
      <w:pPr>
        <w:pStyle w:val="Ttulo3"/>
      </w:pPr>
      <w:bookmarkStart w:id="121" w:name="_Toc510600044"/>
      <w:bookmarkStart w:id="122" w:name="_Toc184364700"/>
      <w:bookmarkStart w:id="123" w:name="_Toc184364852"/>
      <w:r w:rsidRPr="009B42B5">
        <w:t>Motivações humanas: necessidades, desejo e valores</w:t>
      </w:r>
      <w:bookmarkEnd w:id="121"/>
      <w:bookmarkEnd w:id="122"/>
      <w:bookmarkEnd w:id="123"/>
    </w:p>
    <w:p w14:paraId="7F61B019" w14:textId="21223424" w:rsidR="007B42F2" w:rsidRDefault="007B42F2" w:rsidP="009B42B5">
      <w:pPr>
        <w:rPr>
          <w:color w:val="000000"/>
        </w:rPr>
      </w:pPr>
      <w:r w:rsidRPr="009B42B5">
        <w:rPr>
          <w:color w:val="000000"/>
        </w:rPr>
        <w:t>Motivação</w:t>
      </w:r>
      <w:bookmarkStart w:id="124" w:name="3"/>
      <w:bookmarkEnd w:id="124"/>
      <w:r w:rsidRPr="009B42B5">
        <w:rPr>
          <w:color w:val="000000"/>
        </w:rPr>
        <w:t xml:space="preserve"> é um termo largamente usado, assumindo significados distintos dependendo de contextos. Uma das definições possíveis é o entendimento de </w:t>
      </w:r>
      <w:r w:rsidRPr="009B42B5">
        <w:rPr>
          <w:iCs/>
          <w:color w:val="000000"/>
        </w:rPr>
        <w:t>motiva</w:t>
      </w:r>
      <w:r w:rsidRPr="009B42B5">
        <w:rPr>
          <w:rFonts w:cs="Verdana"/>
          <w:iCs/>
          <w:color w:val="000000"/>
        </w:rPr>
        <w:t>çã</w:t>
      </w:r>
      <w:r w:rsidRPr="009B42B5">
        <w:rPr>
          <w:iCs/>
          <w:color w:val="000000"/>
        </w:rPr>
        <w:t>o como uma esp</w:t>
      </w:r>
      <w:r w:rsidRPr="009B42B5">
        <w:rPr>
          <w:rFonts w:cs="Verdana"/>
          <w:iCs/>
          <w:color w:val="000000"/>
        </w:rPr>
        <w:t>é</w:t>
      </w:r>
      <w:r w:rsidRPr="009B42B5">
        <w:rPr>
          <w:iCs/>
          <w:color w:val="000000"/>
        </w:rPr>
        <w:t xml:space="preserve">cie </w:t>
      </w:r>
      <w:r w:rsidRPr="009B42B5">
        <w:rPr>
          <w:color w:val="000000"/>
        </w:rPr>
        <w:t xml:space="preserve">de força interna que emerge, regula e sustenta todas as nossas ações mais importantes. Em outras palavras, motivação é o que nos move. </w:t>
      </w:r>
    </w:p>
    <w:p w14:paraId="3836FECD" w14:textId="77777777" w:rsidR="004D24F1" w:rsidRPr="009B42B5" w:rsidRDefault="004D24F1" w:rsidP="009B42B5">
      <w:pPr>
        <w:rPr>
          <w:color w:val="000000"/>
        </w:rPr>
      </w:pPr>
    </w:p>
    <w:p w14:paraId="61ADAA6A" w14:textId="30D9E161" w:rsidR="007B42F2" w:rsidRDefault="007B42F2" w:rsidP="009B42B5">
      <w:pPr>
        <w:shd w:val="clear" w:color="auto" w:fill="FFFFFF"/>
      </w:pPr>
      <w:r w:rsidRPr="009B42B5">
        <w:t>O que seria, então, a base desta força? Para responder a esta questão, pesquisadores dedicam-se a compreender três diferentes construtos: necessidades, desejos e valores. A </w:t>
      </w:r>
      <w:r w:rsidRPr="009B42B5">
        <w:rPr>
          <w:bCs/>
        </w:rPr>
        <w:t>necessidade</w:t>
      </w:r>
      <w:r w:rsidRPr="009B42B5">
        <w:t xml:space="preserve"> humana é o estado de privação de alguma satisfação básica. O desejo pode ser conceituado como carências por satisfações específicas, muitas vezes construídas socialmente. Valores são crenças sobre condutas ou modos de existência preferíveis em relação a outras condutas e modos de existência </w:t>
      </w:r>
      <w:sdt>
        <w:sdtPr>
          <w:id w:val="-732618800"/>
          <w:citation/>
        </w:sdtPr>
        <w:sdtEndPr/>
        <w:sdtContent>
          <w:r w:rsidRPr="009B42B5">
            <w:fldChar w:fldCharType="begin"/>
          </w:r>
          <w:r w:rsidRPr="009B42B5">
            <w:instrText xml:space="preserve"> CITATION Tor11 \l 1046 </w:instrText>
          </w:r>
          <w:r w:rsidRPr="009B42B5">
            <w:fldChar w:fldCharType="separate"/>
          </w:r>
          <w:r w:rsidRPr="009B42B5">
            <w:rPr>
              <w:noProof/>
            </w:rPr>
            <w:t>(TORRES e NEIVA, 2011)</w:t>
          </w:r>
          <w:r w:rsidRPr="009B42B5">
            <w:fldChar w:fldCharType="end"/>
          </w:r>
        </w:sdtContent>
      </w:sdt>
      <w:r w:rsidRPr="009B42B5">
        <w:t>.</w:t>
      </w:r>
    </w:p>
    <w:p w14:paraId="31A81716" w14:textId="77777777" w:rsidR="004D24F1" w:rsidRPr="009B42B5" w:rsidRDefault="004D24F1" w:rsidP="009B42B5">
      <w:pPr>
        <w:shd w:val="clear" w:color="auto" w:fill="FFFFFF"/>
      </w:pPr>
    </w:p>
    <w:p w14:paraId="5E6F7DBF" w14:textId="77777777" w:rsidR="007B42F2" w:rsidRPr="009B42B5" w:rsidRDefault="007B42F2" w:rsidP="009B42B5">
      <w:r w:rsidRPr="009B42B5">
        <w:t xml:space="preserve">Já no início do século XX, Freud publica seus primeiros livros sobre a psicologia humana, defendendo que o homem é movido pela libido, ou seja, pela energia de impulsos de caráter sexual. O indivíduo visa constantemente satisfazer seus desejos. Visto por esta perspectiva, consumo poderia ser explicado como investimento objetal por parte dos impulsos sexuais, investimento este que cessa ao ser satisfeito. Em si mesmos, os objetos não possuem qualquer valor. Mas passam a ser valorizados quando desejados </w:t>
      </w:r>
      <w:sdt>
        <w:sdtPr>
          <w:id w:val="-1368601211"/>
          <w:citation/>
        </w:sdtPr>
        <w:sdtEndPr/>
        <w:sdtContent>
          <w:r w:rsidRPr="009B42B5">
            <w:fldChar w:fldCharType="begin"/>
          </w:r>
          <w:r w:rsidRPr="009B42B5">
            <w:instrText xml:space="preserve"> CITATION Fre13 \l 1046 </w:instrText>
          </w:r>
          <w:r w:rsidRPr="009B42B5">
            <w:fldChar w:fldCharType="separate"/>
          </w:r>
          <w:r w:rsidRPr="009B42B5">
            <w:rPr>
              <w:noProof/>
            </w:rPr>
            <w:t>(FREUD, 2013)</w:t>
          </w:r>
          <w:r w:rsidRPr="009B42B5">
            <w:fldChar w:fldCharType="end"/>
          </w:r>
        </w:sdtContent>
      </w:sdt>
      <w:r w:rsidRPr="009B42B5">
        <w:t xml:space="preserve">. </w:t>
      </w:r>
    </w:p>
    <w:p w14:paraId="7637EF09" w14:textId="77777777" w:rsidR="007B42F2" w:rsidRPr="009B42B5" w:rsidRDefault="007B42F2" w:rsidP="009B42B5"/>
    <w:p w14:paraId="5ADA26A0" w14:textId="77777777" w:rsidR="007B42F2" w:rsidRPr="009B42B5" w:rsidRDefault="007B42F2" w:rsidP="009B42B5">
      <w:r w:rsidRPr="009B42B5">
        <w:t xml:space="preserve">Já a Psicologia Social assume que o indivíduo deseja ser aceito pelos outros. O consumo pode refletir determinados valores e atitudes, o que facilita a atração interpessoal, uma vez que seres humanos se sentem compelidos a interagir com aqueles que são percebidos como semelhantes. Como defende </w:t>
      </w:r>
      <w:proofErr w:type="spellStart"/>
      <w:r w:rsidRPr="009B42B5">
        <w:t>Tajfel</w:t>
      </w:r>
      <w:proofErr w:type="spellEnd"/>
      <w:r w:rsidRPr="009B42B5">
        <w:t xml:space="preserve"> (1982), indivíduos tendem a valorizar colegas do seu próprio grupo social, como forma de preservação do </w:t>
      </w:r>
      <w:r w:rsidRPr="009B42B5">
        <w:rPr>
          <w:i/>
        </w:rPr>
        <w:t>self</w:t>
      </w:r>
      <w:r w:rsidRPr="009B42B5">
        <w:t xml:space="preserve"> e valorização da própria identidade.</w:t>
      </w:r>
    </w:p>
    <w:p w14:paraId="7E08B9CA" w14:textId="77777777" w:rsidR="007B42F2" w:rsidRPr="009B42B5" w:rsidRDefault="007B42F2" w:rsidP="009B42B5"/>
    <w:p w14:paraId="2FCC6947" w14:textId="77777777" w:rsidR="007B42F2" w:rsidRPr="009B42B5" w:rsidRDefault="007B42F2" w:rsidP="009B42B5">
      <w:r w:rsidRPr="009B42B5">
        <w:lastRenderedPageBreak/>
        <w:t>Mais recentemente, teóricos têm se dedicado ao estudo dos valores como a base da motivação. Diferentemente da noção popular, valores podem ser definidos como princípios ou crenças, organizados hierarquicamente, que orientam a vida, ou seja, nos informam como queremos viver ou em que estado queremos chegar ao final da existência</w:t>
      </w:r>
      <w:sdt>
        <w:sdtPr>
          <w:id w:val="-1942139255"/>
          <w:citation/>
        </w:sdtPr>
        <w:sdtEndPr/>
        <w:sdtContent>
          <w:r w:rsidRPr="009B42B5">
            <w:fldChar w:fldCharType="begin"/>
          </w:r>
          <w:r w:rsidRPr="009B42B5">
            <w:instrText xml:space="preserve"> CITATION Sch12 \l 1046 </w:instrText>
          </w:r>
          <w:r w:rsidRPr="009B42B5">
            <w:fldChar w:fldCharType="separate"/>
          </w:r>
          <w:r w:rsidRPr="009B42B5">
            <w:rPr>
              <w:noProof/>
            </w:rPr>
            <w:t xml:space="preserve"> (SCHWARTZ, 2012)</w:t>
          </w:r>
          <w:r w:rsidRPr="009B42B5">
            <w:fldChar w:fldCharType="end"/>
          </w:r>
        </w:sdtContent>
      </w:sdt>
      <w:r w:rsidRPr="009B42B5">
        <w:t xml:space="preserve">. Valores são pessoais, bastante estáveis e muito pouco suscetíveis à modificação pelo meio. Valores influenciam comportamentos porque orientam a avaliação de pessoas e situações. Consistem em metas que atendem a interesses individuais, coletivos ou ambos </w:t>
      </w:r>
      <w:sdt>
        <w:sdtPr>
          <w:id w:val="-870755256"/>
          <w:citation/>
        </w:sdtPr>
        <w:sdtEndPr/>
        <w:sdtContent>
          <w:r w:rsidRPr="009B42B5">
            <w:fldChar w:fldCharType="begin"/>
          </w:r>
          <w:r w:rsidRPr="009B42B5">
            <w:instrText xml:space="preserve">CITATION Tor11 \l 1046 </w:instrText>
          </w:r>
          <w:r w:rsidRPr="009B42B5">
            <w:fldChar w:fldCharType="separate"/>
          </w:r>
          <w:r w:rsidRPr="009B42B5">
            <w:rPr>
              <w:noProof/>
            </w:rPr>
            <w:t>(TORRES e NEIVA, 2011)</w:t>
          </w:r>
          <w:r w:rsidRPr="009B42B5">
            <w:fldChar w:fldCharType="end"/>
          </w:r>
        </w:sdtContent>
      </w:sdt>
      <w:r w:rsidRPr="009B42B5">
        <w:t xml:space="preserve">. </w:t>
      </w:r>
    </w:p>
    <w:p w14:paraId="4FEF9C0A" w14:textId="77777777" w:rsidR="007B42F2" w:rsidRPr="009B42B5" w:rsidRDefault="007B42F2" w:rsidP="009B42B5"/>
    <w:p w14:paraId="3641FDE8" w14:textId="77777777" w:rsidR="007B42F2" w:rsidRPr="009B42B5" w:rsidRDefault="007B42F2" w:rsidP="009B42B5">
      <w:r w:rsidRPr="009B42B5">
        <w:t>A teoria dos valores individuais de Schwartz argumenta que valores podem ser organizados em uma hierarquia e que podem ser sumarizados em dez valores universais. Benevolência e Universalismo, referem-se à motivação para promover o bem-estar alheio. No primeiro caso, o foco está nas pessoas próximas, no segundo volta-se para a humanidade como um todo e as grandes questões de sua sustentabilidade (paz mundial, meio ambiente, etc.). Já no foco pessoal, congregam-se os valores Poder, Autorrealização e Hedonismo, revelando a motivação em função de interesses próprios.</w:t>
      </w:r>
    </w:p>
    <w:p w14:paraId="1CB671B1" w14:textId="77777777" w:rsidR="007B42F2" w:rsidRPr="009B42B5" w:rsidRDefault="007B42F2" w:rsidP="009B42B5"/>
    <w:p w14:paraId="1E3466EC" w14:textId="77777777" w:rsidR="007B42F2" w:rsidRPr="009B42B5" w:rsidRDefault="007B42F2" w:rsidP="009B42B5">
      <w:r w:rsidRPr="009B42B5">
        <w:t xml:space="preserve">Indivíduos abertos à mudança apresentam orientação para o futuro, apreciam Estimulação, buscam seguir os próprios interesses intelectuais e motivacionais em direções incertas (Autodeterminação). Já a Conservação, diz respeito a manutenção do </w:t>
      </w:r>
      <w:r w:rsidRPr="009B42B5">
        <w:rPr>
          <w:i/>
        </w:rPr>
        <w:t>status quo</w:t>
      </w:r>
      <w:r w:rsidRPr="009B42B5">
        <w:t xml:space="preserve"> e diminuição da ansiedade mediante valores como Tradição, Conformidade (seguir normas e códigos de conduta) e Segurança. </w:t>
      </w:r>
    </w:p>
    <w:p w14:paraId="5B5D3A7C" w14:textId="77777777" w:rsidR="007B42F2" w:rsidRPr="009B42B5" w:rsidRDefault="007B42F2" w:rsidP="009B42B5"/>
    <w:p w14:paraId="22997D37" w14:textId="77777777" w:rsidR="007B42F2" w:rsidRPr="009B42B5" w:rsidRDefault="007B42F2" w:rsidP="009B42B5">
      <w:r w:rsidRPr="009B42B5">
        <w:t>Várias são as aplicações desta teoria em marketing. Por exemplo, no mercado de saúde, consumidores orientados para os valores de Conformidade e Segurança tenderão a aderir aos tratamentos preconizados. Aqueles voltados para Benevolência poderão procurar prevenir doenças em função de sua preocupação com parentes próximos. Consumidores hedonistas terão maior probabilidade de dar preferência para serviços percebidos como personalizados. Desta forma, identificar quais valores são relevantes para um grupo social auxilia na comunicação com este grupo e melhor aceitação dos serviços de saúde.</w:t>
      </w:r>
    </w:p>
    <w:p w14:paraId="2D5BBE1A" w14:textId="77777777" w:rsidR="007B42F2" w:rsidRPr="009B42B5" w:rsidRDefault="007B42F2" w:rsidP="004D24F1">
      <w:pPr>
        <w:pStyle w:val="Ttulo3"/>
      </w:pPr>
      <w:bookmarkStart w:id="125" w:name="_Toc510600045"/>
      <w:bookmarkStart w:id="126" w:name="_Toc184364701"/>
      <w:bookmarkStart w:id="127" w:name="_Toc184364853"/>
      <w:r w:rsidRPr="009B42B5">
        <w:t>Percepção</w:t>
      </w:r>
      <w:bookmarkEnd w:id="125"/>
      <w:bookmarkEnd w:id="126"/>
      <w:bookmarkEnd w:id="127"/>
    </w:p>
    <w:p w14:paraId="01D62CBF" w14:textId="77777777" w:rsidR="007B42F2" w:rsidRPr="009B42B5" w:rsidRDefault="007B42F2" w:rsidP="009B42B5">
      <w:r w:rsidRPr="009B42B5">
        <w:t>Percepção refere-se aos processos cognitivos por meio dos quais um indivíduo seleciona, organiza e interpreta estímulos visando compreender e explicar o mundo que o cerca. Há uma ampla literatura em Psicologia Social sobre o tema.</w:t>
      </w:r>
    </w:p>
    <w:p w14:paraId="107F46D9" w14:textId="77777777" w:rsidR="007B42F2" w:rsidRPr="009B42B5" w:rsidRDefault="007B42F2" w:rsidP="009B42B5"/>
    <w:p w14:paraId="7DCDB3CB" w14:textId="77777777" w:rsidR="007B42F2" w:rsidRPr="009B42B5" w:rsidRDefault="007B42F2" w:rsidP="009B42B5">
      <w:r w:rsidRPr="009B42B5">
        <w:t>Só se pode perceber o que foi captado pela atenção, definida como a codificação e consciência de estímulos internos ou externos. No processo de compra, a percepção é fundamental, já que este processo se inicia com a percepção de uma necessidade ou desejo.</w:t>
      </w:r>
    </w:p>
    <w:p w14:paraId="57777618" w14:textId="77777777" w:rsidR="007B42F2" w:rsidRPr="009B42B5" w:rsidRDefault="007B42F2" w:rsidP="009B42B5"/>
    <w:p w14:paraId="1CFA6098" w14:textId="77777777" w:rsidR="007B42F2" w:rsidRPr="009B42B5" w:rsidRDefault="007B42F2" w:rsidP="009B42B5">
      <w:r w:rsidRPr="009B42B5">
        <w:t>A principal característica da atenção é que ela é limitada, o que leva a três fenômenos: a atenção seletiva, a distorção seletiva e a retenção seletiva. Estes conceitos são muito relevantes para uma das atividades de marketing: a comunicação de um produto ou serviço.</w:t>
      </w:r>
    </w:p>
    <w:p w14:paraId="4C5873F2" w14:textId="77777777" w:rsidR="007B42F2" w:rsidRPr="009B42B5" w:rsidRDefault="007B42F2" w:rsidP="009B42B5"/>
    <w:p w14:paraId="7864E4C0" w14:textId="77777777" w:rsidR="007B42F2" w:rsidRPr="009B42B5" w:rsidRDefault="007B42F2" w:rsidP="009B42B5">
      <w:r w:rsidRPr="009B42B5">
        <w:lastRenderedPageBreak/>
        <w:t xml:space="preserve">A atenção seletiva refere-se à capacidade de focar em um fragmento de informação, excluindo o que é irrelevante. É mais provável que ocorra com estímulos ligados às necessidades não atendidas ou aqueles considerados salientes, ou seja, mais intensos que os habitualmente observados. </w:t>
      </w:r>
    </w:p>
    <w:p w14:paraId="51A891C9" w14:textId="77777777" w:rsidR="007B42F2" w:rsidRPr="009B42B5" w:rsidRDefault="007B42F2" w:rsidP="009B42B5"/>
    <w:p w14:paraId="4AEDA58F" w14:textId="77777777" w:rsidR="007B42F2" w:rsidRPr="009B42B5" w:rsidRDefault="007B42F2" w:rsidP="009B42B5">
      <w:r w:rsidRPr="009B42B5">
        <w:t xml:space="preserve">A distorção seletiva diz respeito à tendência de as pessoas interpretarem as informações conforme suas intenções pessoais, reforçando suas preconcepções ao invés de contrariá-las. </w:t>
      </w:r>
    </w:p>
    <w:p w14:paraId="19F53B1D" w14:textId="77777777" w:rsidR="007B42F2" w:rsidRPr="009B42B5" w:rsidRDefault="007B42F2" w:rsidP="009B42B5"/>
    <w:p w14:paraId="6FE98B0B" w14:textId="77777777" w:rsidR="007B42F2" w:rsidRPr="009B42B5" w:rsidRDefault="007B42F2" w:rsidP="009B42B5">
      <w:r w:rsidRPr="009B42B5">
        <w:t xml:space="preserve">A retenção seletiva explica porque indivíduos tendem a reter as informações que reforcem suas crenças e atitudes </w:t>
      </w:r>
      <w:sdt>
        <w:sdtPr>
          <w:id w:val="-101496165"/>
          <w:citation/>
        </w:sdtPr>
        <w:sdtEndPr/>
        <w:sdtContent>
          <w:r w:rsidRPr="009B42B5">
            <w:fldChar w:fldCharType="begin"/>
          </w:r>
          <w:r w:rsidRPr="009B42B5">
            <w:instrText xml:space="preserve"> CITATION Val13 \l 1046 </w:instrText>
          </w:r>
          <w:r w:rsidRPr="009B42B5">
            <w:fldChar w:fldCharType="separate"/>
          </w:r>
          <w:r w:rsidRPr="009B42B5">
            <w:rPr>
              <w:noProof/>
            </w:rPr>
            <w:t>(VALA e MONTEIRO, 2013)</w:t>
          </w:r>
          <w:r w:rsidRPr="009B42B5">
            <w:fldChar w:fldCharType="end"/>
          </w:r>
        </w:sdtContent>
      </w:sdt>
    </w:p>
    <w:p w14:paraId="371B0620" w14:textId="77777777" w:rsidR="007B42F2" w:rsidRPr="009B42B5" w:rsidRDefault="007B42F2" w:rsidP="004D24F1">
      <w:pPr>
        <w:pStyle w:val="Ttulo3"/>
      </w:pPr>
      <w:bookmarkStart w:id="128" w:name="_Toc510600046"/>
      <w:bookmarkStart w:id="129" w:name="_Toc184364702"/>
      <w:bookmarkStart w:id="130" w:name="_Toc184364854"/>
      <w:r w:rsidRPr="009B42B5">
        <w:t>Aprendizagem</w:t>
      </w:r>
      <w:bookmarkEnd w:id="128"/>
      <w:bookmarkEnd w:id="129"/>
      <w:bookmarkEnd w:id="130"/>
    </w:p>
    <w:p w14:paraId="41A562A7" w14:textId="77777777" w:rsidR="007B42F2" w:rsidRPr="009B42B5" w:rsidRDefault="007B42F2" w:rsidP="009B42B5">
      <w:r w:rsidRPr="009B42B5">
        <w:t xml:space="preserve">Aprendizagem é uma das funções mentais mais importantes em humanos e um assunto bastante amplo. O indivíduo é capaz de estabelecer constantemente novas relações entre si mesmo e o meio onde vive e este processo é fundamental para a sustentabilidade da espécie </w:t>
      </w:r>
      <w:sdt>
        <w:sdtPr>
          <w:id w:val="1252318070"/>
          <w:citation/>
        </w:sdtPr>
        <w:sdtEndPr/>
        <w:sdtContent>
          <w:r w:rsidRPr="009B42B5">
            <w:fldChar w:fldCharType="begin"/>
          </w:r>
          <w:r w:rsidRPr="009B42B5">
            <w:instrText xml:space="preserve"> CITATION Tor11 \l 1046 </w:instrText>
          </w:r>
          <w:r w:rsidRPr="009B42B5">
            <w:fldChar w:fldCharType="separate"/>
          </w:r>
          <w:r w:rsidRPr="009B42B5">
            <w:rPr>
              <w:noProof/>
            </w:rPr>
            <w:t>(TORRES e NEIVA, 2011)</w:t>
          </w:r>
          <w:r w:rsidRPr="009B42B5">
            <w:fldChar w:fldCharType="end"/>
          </w:r>
        </w:sdtContent>
      </w:sdt>
      <w:r w:rsidRPr="009B42B5">
        <w:t>.</w:t>
      </w:r>
    </w:p>
    <w:p w14:paraId="00C66CCD" w14:textId="77777777" w:rsidR="007B42F2" w:rsidRPr="009B42B5" w:rsidRDefault="007B42F2" w:rsidP="009B42B5"/>
    <w:p w14:paraId="57489690" w14:textId="77777777" w:rsidR="007B42F2" w:rsidRPr="009B42B5" w:rsidRDefault="007B42F2" w:rsidP="009B42B5">
      <w:r w:rsidRPr="009B42B5">
        <w:t>Para o marketing, é o processo pelo qual conhecimentos e comportamentos são adquiridos ou modificados com base em experiências, observações e avaliações.  Aprendizagem é a afetada por diversos fatores, que vão desde o quanto estímulos foram captados, como a informação foi processada e recodificada, o quanto o estímulo é aderente a valores pessoais e normas sociais, empatia do interlocutor, entre outros. A experiência de compra e a posterior comparação entre a satisfação obtida com um produto ou serviço e a expectativa inicial também é um processo de aprendizagem.</w:t>
      </w:r>
    </w:p>
    <w:p w14:paraId="23A67885" w14:textId="77777777" w:rsidR="007B42F2" w:rsidRPr="009B42B5" w:rsidRDefault="007B42F2" w:rsidP="004D24F1">
      <w:pPr>
        <w:pStyle w:val="Ttulo3"/>
      </w:pPr>
      <w:bookmarkStart w:id="131" w:name="_Toc510600047"/>
      <w:bookmarkStart w:id="132" w:name="_Toc184364703"/>
      <w:bookmarkStart w:id="133" w:name="_Toc184364855"/>
      <w:r w:rsidRPr="009B42B5">
        <w:t>Crenças e Atitudes</w:t>
      </w:r>
      <w:bookmarkEnd w:id="131"/>
      <w:bookmarkEnd w:id="132"/>
      <w:bookmarkEnd w:id="133"/>
      <w:r w:rsidRPr="009B42B5">
        <w:t xml:space="preserve"> </w:t>
      </w:r>
    </w:p>
    <w:p w14:paraId="3D0F31B3" w14:textId="77777777" w:rsidR="007B42F2" w:rsidRPr="009B42B5" w:rsidRDefault="007B42F2" w:rsidP="009B42B5">
      <w:r w:rsidRPr="009B42B5">
        <w:t xml:space="preserve">Constantemente somos bombardeados por informações acerca do mundo que nos cerca. Para dar conta da adaptação ao meio ambiente, realizamos um processo contínuo de compreensão dos objetos, pessoas e ideias, julgando o que é ou não apropriado. Este processo influencia o comportamento humano. </w:t>
      </w:r>
    </w:p>
    <w:p w14:paraId="0AF2729A" w14:textId="77777777" w:rsidR="007B42F2" w:rsidRPr="009B42B5" w:rsidRDefault="007B42F2" w:rsidP="009B42B5"/>
    <w:p w14:paraId="122337DE" w14:textId="77777777" w:rsidR="007B42F2" w:rsidRPr="009B42B5" w:rsidRDefault="007B42F2" w:rsidP="009B42B5">
      <w:r w:rsidRPr="009B42B5">
        <w:t xml:space="preserve">A isto chamamos atitude, ou seja, uma tendência psicológica que é expressa pela avaliação, favorável ou desfavorável, de uma entidade em particular. Por se tratarem de um construto psicológico, atitudes não podem ser observadas, mas existem vários instrumentos que facilitam a elucidação e acesso às mesmas e sua mensuração </w:t>
      </w:r>
      <w:sdt>
        <w:sdtPr>
          <w:id w:val="-925647744"/>
          <w:citation/>
        </w:sdtPr>
        <w:sdtEndPr/>
        <w:sdtContent>
          <w:r w:rsidRPr="009B42B5">
            <w:fldChar w:fldCharType="begin"/>
          </w:r>
          <w:r w:rsidRPr="009B42B5">
            <w:instrText xml:space="preserve"> CITATION Val13 \l 1046 </w:instrText>
          </w:r>
          <w:r w:rsidRPr="009B42B5">
            <w:fldChar w:fldCharType="separate"/>
          </w:r>
          <w:r w:rsidRPr="009B42B5">
            <w:rPr>
              <w:noProof/>
            </w:rPr>
            <w:t>(VALA e MONTEIRO, 2013)</w:t>
          </w:r>
          <w:r w:rsidRPr="009B42B5">
            <w:fldChar w:fldCharType="end"/>
          </w:r>
        </w:sdtContent>
      </w:sdt>
      <w:r w:rsidRPr="009B42B5">
        <w:t>.</w:t>
      </w:r>
    </w:p>
    <w:p w14:paraId="6C2302C8" w14:textId="77777777" w:rsidR="007B42F2" w:rsidRPr="009B42B5" w:rsidRDefault="007B42F2" w:rsidP="009B42B5"/>
    <w:p w14:paraId="162EA945" w14:textId="77777777" w:rsidR="007B42F2" w:rsidRPr="009B42B5" w:rsidRDefault="007B42F2" w:rsidP="009B42B5">
      <w:r w:rsidRPr="009B42B5">
        <w:t xml:space="preserve">Atitude constituiu um dos primeiros conceitos a ser estudado em Psicologia Social. Hoje em dia, a Teoria das Atitudes de </w:t>
      </w:r>
      <w:proofErr w:type="spellStart"/>
      <w:r w:rsidRPr="009B42B5">
        <w:t>Eagly</w:t>
      </w:r>
      <w:proofErr w:type="spellEnd"/>
      <w:r w:rsidRPr="009B42B5">
        <w:t xml:space="preserve"> e </w:t>
      </w:r>
      <w:proofErr w:type="spellStart"/>
      <w:r w:rsidRPr="009B42B5">
        <w:t>Chaiken</w:t>
      </w:r>
      <w:proofErr w:type="spellEnd"/>
      <w:r w:rsidRPr="009B42B5">
        <w:t xml:space="preserve"> é uma das mais aceitas. Estas autoras propõem que a atitude possui três componentes. O primeiro, cognitivo, diz respeito às percepções, conceitos, e crenças acerca de algo. O componente afetivo tem conotação avaliativa e refere-se à forma como o indivíduo se sente em relação a um objeto atitudinal, geralmente determinada pela associação prévia deste objeto a situações consideradas positivas ou negativas. Finalmente, o componente comportamental refere-se à predisposição à ação.</w:t>
      </w:r>
    </w:p>
    <w:p w14:paraId="557D5579" w14:textId="77777777" w:rsidR="007B42F2" w:rsidRPr="009B42B5" w:rsidRDefault="007B42F2" w:rsidP="009B42B5">
      <w:r w:rsidRPr="009B42B5">
        <w:lastRenderedPageBreak/>
        <w:t xml:space="preserve">De maneira geral, atitudes são correlacionadas a comportamentos, mas não são necessariamente idênticas a todas as respostas exteriorizadas. Vários outros fatores influem o comportamento, como hábitos. A correspondência entre atitudes e comportamento será maior quanto maior coincidir as crenças pessoais com informações recebidas que suportam aquela ideia; quanto mais o indivíduo perceber que determinado comportamento propicia resultados utilitários (recompensas ou afastamento de punições) ou melhorias no autoconceito; quanto maior for o interesse investido pela pessoa naquele conteúdo atitudinal; e quanto maior o suporte daquela atitude por uma norma subjetiva, ou seja, o quanto o indivíduo percebe que as pessoas que são importantes para ele suportam e aprovam aquele comportamento </w:t>
      </w:r>
      <w:sdt>
        <w:sdtPr>
          <w:id w:val="1505787750"/>
          <w:citation/>
        </w:sdtPr>
        <w:sdtEndPr/>
        <w:sdtContent>
          <w:r w:rsidRPr="009B42B5">
            <w:fldChar w:fldCharType="begin"/>
          </w:r>
          <w:r w:rsidRPr="009B42B5">
            <w:instrText xml:space="preserve"> CITATION Eag93 \l 1046 </w:instrText>
          </w:r>
          <w:r w:rsidRPr="009B42B5">
            <w:fldChar w:fldCharType="separate"/>
          </w:r>
          <w:r w:rsidRPr="009B42B5">
            <w:rPr>
              <w:noProof/>
            </w:rPr>
            <w:t>(EAGLY e CHAIKEN, 1993)</w:t>
          </w:r>
          <w:r w:rsidRPr="009B42B5">
            <w:fldChar w:fldCharType="end"/>
          </w:r>
        </w:sdtContent>
      </w:sdt>
      <w:r w:rsidRPr="009B42B5">
        <w:t xml:space="preserve">. </w:t>
      </w:r>
    </w:p>
    <w:p w14:paraId="4444E9D5" w14:textId="77777777" w:rsidR="007B42F2" w:rsidRPr="009B42B5" w:rsidRDefault="007B42F2" w:rsidP="009B42B5"/>
    <w:p w14:paraId="22CB7948" w14:textId="77777777" w:rsidR="007B42F2" w:rsidRPr="009B42B5" w:rsidRDefault="007B42F2" w:rsidP="009B42B5">
      <w:r w:rsidRPr="009B42B5">
        <w:t>Kotler e Keller (2006), apoiam-se nestes conceitos de Psicologia Social ao afirmar que uma atitude corresponde a avaliações, sentimentos e tendências de ações duradouras, que podem ser favoráveis ou não, a algum objeto ou ideia. Como outros estudiosos de marketing, estes autores dedicaram-se a estudar a mudança de atitudes.</w:t>
      </w:r>
    </w:p>
    <w:p w14:paraId="72F87E05" w14:textId="77777777" w:rsidR="007B42F2" w:rsidRPr="009B42B5" w:rsidRDefault="007B42F2" w:rsidP="009B42B5"/>
    <w:p w14:paraId="42076EDE" w14:textId="77777777" w:rsidR="007B42F2" w:rsidRPr="009B42B5" w:rsidRDefault="007B42F2" w:rsidP="009B42B5">
      <w:r w:rsidRPr="009B42B5">
        <w:t>A mudança de atitudes está diretamente relacionada a forma como as mesmas são formadas. Indivíduos sentem-se desconfortáveis quando os componentes das atitudes se encontram desequilibrados, processo conhecido por dissonância cognitiva (FESTINGER, 1956). Frente a este incômodo, buscam mudar suas crenças sobre o objeto atitudinal ou adequar seu comportamento.</w:t>
      </w:r>
    </w:p>
    <w:p w14:paraId="3235079A" w14:textId="77777777" w:rsidR="007B42F2" w:rsidRPr="009B42B5" w:rsidRDefault="007B42F2" w:rsidP="009B42B5"/>
    <w:p w14:paraId="37716754" w14:textId="77777777" w:rsidR="007B42F2" w:rsidRPr="009B42B5" w:rsidRDefault="007B42F2" w:rsidP="009B42B5">
      <w:r w:rsidRPr="009B42B5">
        <w:t xml:space="preserve">Nos modelos clássicos de mudança de atitudes, novas mensagens são apresentadas, processadas e, se bem-sucedidas, geram mudança de comportamento. Se o alvo da mensagem estiver motivado e a mensagem for baseada em dados e lógica, irá persuadir. Se o receptor estiver desmotivado, poderão utilizar heurísticas para facilitar este processamento </w:t>
      </w:r>
      <w:sdt>
        <w:sdtPr>
          <w:id w:val="151342535"/>
          <w:citation/>
        </w:sdtPr>
        <w:sdtEndPr/>
        <w:sdtContent>
          <w:r w:rsidRPr="009B42B5">
            <w:fldChar w:fldCharType="begin"/>
          </w:r>
          <w:r w:rsidRPr="009B42B5">
            <w:instrText xml:space="preserve"> CITATION Tor11 \l 1046 </w:instrText>
          </w:r>
          <w:r w:rsidRPr="009B42B5">
            <w:fldChar w:fldCharType="separate"/>
          </w:r>
          <w:r w:rsidRPr="009B42B5">
            <w:rPr>
              <w:noProof/>
            </w:rPr>
            <w:t>(TORRES e NEIVA, 2011)</w:t>
          </w:r>
          <w:r w:rsidRPr="009B42B5">
            <w:fldChar w:fldCharType="end"/>
          </w:r>
        </w:sdtContent>
      </w:sdt>
      <w:r w:rsidRPr="009B42B5">
        <w:t>.</w:t>
      </w:r>
    </w:p>
    <w:p w14:paraId="1495C6D4" w14:textId="77777777" w:rsidR="007B42F2" w:rsidRPr="009B42B5" w:rsidRDefault="007B42F2" w:rsidP="009B42B5"/>
    <w:p w14:paraId="50F9672A" w14:textId="77777777" w:rsidR="007B42F2" w:rsidRPr="009B42B5" w:rsidRDefault="007B42F2" w:rsidP="009B42B5">
      <w:r w:rsidRPr="009B42B5">
        <w:t>O termo” heurística” se tornou conhecido com o ganhador do prêmio Nobel, Daniel Kahneman, em seu best-seller “Rápido e devagar”, e refere-se a estratégias que objetivam facilitar e agilizar escolhas, ignorando parte da informação para tanto. Como bem indica outro autor que também se dedica a Economia Comportamental, Dan Ariely, o ser humano é “Previsivelmente Irracional”, uma vez que emoções, relatividade, expectativas, apego, normas sociais podem construir regras inconscientes pelas quais tomamos decisões. Estes autores reforçam que consumidores nem sempre estão atentos às suas atitudes, o que pode dificultar a mudança das mesmas.</w:t>
      </w:r>
    </w:p>
    <w:p w14:paraId="42A77DE3" w14:textId="77777777" w:rsidR="007B42F2" w:rsidRPr="009B42B5" w:rsidRDefault="007B42F2" w:rsidP="004D24F1">
      <w:pPr>
        <w:pStyle w:val="Ttulo2"/>
      </w:pPr>
      <w:bookmarkStart w:id="134" w:name="_Toc510600048"/>
      <w:bookmarkStart w:id="135" w:name="_Toc184364704"/>
      <w:bookmarkStart w:id="136" w:name="_Toc184364856"/>
      <w:r w:rsidRPr="009B42B5">
        <w:t>Características do Consumidor</w:t>
      </w:r>
      <w:bookmarkEnd w:id="134"/>
      <w:bookmarkEnd w:id="135"/>
      <w:bookmarkEnd w:id="136"/>
    </w:p>
    <w:p w14:paraId="2EC0B9D0" w14:textId="77777777" w:rsidR="007B42F2" w:rsidRPr="009B42B5" w:rsidRDefault="007B42F2" w:rsidP="009B42B5">
      <w:r w:rsidRPr="009B42B5">
        <w:t>Como pudermos ver nos parágrafos anteriores, o comportamento do consumidor é influenciado por fatores pessoais, sociais e culturais, sendo necessário uma incursão pela Antropologia, Sociologia e Psicologia para compreendermos sua complexidade.</w:t>
      </w:r>
    </w:p>
    <w:p w14:paraId="32A52BF1" w14:textId="77777777" w:rsidR="007B42F2" w:rsidRPr="009B42B5" w:rsidRDefault="007B42F2" w:rsidP="009B42B5"/>
    <w:p w14:paraId="05938C0E" w14:textId="77777777" w:rsidR="007B42F2" w:rsidRPr="004D24F1" w:rsidRDefault="007B42F2" w:rsidP="009B42B5">
      <w:pPr>
        <w:rPr>
          <w:spacing w:val="-4"/>
        </w:rPr>
      </w:pPr>
      <w:r w:rsidRPr="004D24F1">
        <w:rPr>
          <w:spacing w:val="-4"/>
        </w:rPr>
        <w:t xml:space="preserve">Em resumo, os fatores pessoais referem-se às características particulares de um indivíduo, construídas com base em suas vivências e experiências pessoais, personalidade, etc. De acordo com Kotler e Keller (2006), as características pessoais que podem influenciar hábitos de consumo são idade e estágio do ciclo de vida, ocupação, condições econômicas, estilo de vida e personalidade (inclui atitudes, crenças, motivos, intenções, opiniões e interesses). </w:t>
      </w:r>
    </w:p>
    <w:p w14:paraId="1CD60F93" w14:textId="77777777" w:rsidR="007B42F2" w:rsidRPr="009B42B5" w:rsidRDefault="007B42F2" w:rsidP="009B42B5">
      <w:r w:rsidRPr="009B42B5">
        <w:lastRenderedPageBreak/>
        <w:t>Os fatores sociais dizem respeito aqueles grupos de pessoas que influenciam os pensamentos, os sentimentos e os comportamentos do consumidor, tais como família, trabalho, amigos. É importante notar que enquanto os membros da família constituem o grupo primário de referência de maior influência, cresce, na atualidade, a importância dos grupos de referência, em especial com a popularidade das redes sociais. Esta questão será discutida mais profundamente no módulo 5.</w:t>
      </w:r>
    </w:p>
    <w:p w14:paraId="5B20396A" w14:textId="77777777" w:rsidR="007B42F2" w:rsidRPr="009B42B5" w:rsidRDefault="007B42F2" w:rsidP="009B42B5"/>
    <w:p w14:paraId="7E478E7E" w14:textId="77777777" w:rsidR="007B42F2" w:rsidRPr="009B42B5" w:rsidRDefault="007B42F2" w:rsidP="009B42B5">
      <w:r w:rsidRPr="009B42B5">
        <w:t xml:space="preserve">Finalmente, cultura influi consideravelmente o consumo, razão pela qual surge nas últimas décadas os estudos específicos sobre o tema, sob a denominação Antropologia do Consumo. Cultura é um conceito amplo, que pode ser definida de muitas formas: como um modo de pensar, sentir e agir de um determinado grupo de indivíduos; uma programação mental; um conjunto de mecanismos de controle que conduz o comportamento humano. Está ligada ao meio ambiente onde este grupo de indivíduos está instalado e aos hábitos deste grupo. Assim, podemos compreender os fatores culturais como maneiras de conceber, organizar a vida social e seus aspectos materiais; o modo de produzir para garantir a sobrevivência; e o modo de ver o mundo </w:t>
      </w:r>
      <w:sdt>
        <w:sdtPr>
          <w:id w:val="1067765970"/>
          <w:citation/>
        </w:sdtPr>
        <w:sdtEndPr/>
        <w:sdtContent>
          <w:r w:rsidRPr="009B42B5">
            <w:fldChar w:fldCharType="begin"/>
          </w:r>
          <w:r w:rsidRPr="009B42B5">
            <w:instrText xml:space="preserve"> CITATION Mar02 \l 1046 </w:instrText>
          </w:r>
          <w:r w:rsidRPr="009B42B5">
            <w:fldChar w:fldCharType="separate"/>
          </w:r>
          <w:r w:rsidRPr="009B42B5">
            <w:rPr>
              <w:noProof/>
            </w:rPr>
            <w:t>(MARTIN, 2002)</w:t>
          </w:r>
          <w:r w:rsidRPr="009B42B5">
            <w:fldChar w:fldCharType="end"/>
          </w:r>
        </w:sdtContent>
      </w:sdt>
      <w:r w:rsidRPr="009B42B5">
        <w:t>.</w:t>
      </w:r>
    </w:p>
    <w:p w14:paraId="1A3262B3" w14:textId="77777777" w:rsidR="007B42F2" w:rsidRPr="009B42B5" w:rsidRDefault="007B42F2" w:rsidP="009B42B5"/>
    <w:p w14:paraId="1A01284C" w14:textId="77777777" w:rsidR="007B42F2" w:rsidRPr="009B42B5" w:rsidRDefault="007B42F2" w:rsidP="009B42B5">
      <w:r w:rsidRPr="009B42B5">
        <w:t xml:space="preserve">Já na década de 60, </w:t>
      </w:r>
      <w:proofErr w:type="spellStart"/>
      <w:r w:rsidRPr="009B42B5">
        <w:t>Kluckhohn</w:t>
      </w:r>
      <w:proofErr w:type="spellEnd"/>
      <w:r w:rsidRPr="009B42B5">
        <w:t xml:space="preserve"> propõe que todas as sociedades humanas precisam, na verdade, resolver alguns problemas universais básicos (Como vamos interagir? Como vamos nos relacionar com quem está fora do grupo? Como vamos manter a integridade do grupo no longo prazo?). As soluções que cada sociedade encontra para estas perguntas são repassadas às gerações posteriores por meio de um aprendizado coletivo, e tornam-se crenças e valores compartilhados, mesmo que inconscientemente. Assim, cultura é estável, duradoura e está infiltrada na teia social</w:t>
      </w:r>
      <w:sdt>
        <w:sdtPr>
          <w:id w:val="1373424195"/>
          <w:citation/>
        </w:sdtPr>
        <w:sdtEndPr/>
        <w:sdtContent>
          <w:r w:rsidRPr="009B42B5">
            <w:fldChar w:fldCharType="begin"/>
          </w:r>
          <w:r w:rsidRPr="009B42B5">
            <w:instrText xml:space="preserve"> CITATION Hil02 \l 1046 </w:instrText>
          </w:r>
          <w:r w:rsidRPr="009B42B5">
            <w:fldChar w:fldCharType="separate"/>
          </w:r>
          <w:r w:rsidRPr="009B42B5">
            <w:rPr>
              <w:noProof/>
            </w:rPr>
            <w:t xml:space="preserve"> (HILLS, 2002)</w:t>
          </w:r>
          <w:r w:rsidRPr="009B42B5">
            <w:fldChar w:fldCharType="end"/>
          </w:r>
        </w:sdtContent>
      </w:sdt>
      <w:r w:rsidRPr="009B42B5">
        <w:t>. Daí seu impacto no comportamento do indivíduo, e consequentemente, do consumidor.</w:t>
      </w:r>
    </w:p>
    <w:p w14:paraId="279053CA" w14:textId="77777777" w:rsidR="007B42F2" w:rsidRPr="009B42B5" w:rsidRDefault="007B42F2" w:rsidP="004D24F1">
      <w:pPr>
        <w:pStyle w:val="Ttulo2"/>
      </w:pPr>
      <w:bookmarkStart w:id="137" w:name="_Toc510600052"/>
      <w:bookmarkStart w:id="138" w:name="_Toc184364705"/>
      <w:bookmarkStart w:id="139" w:name="_Toc184364857"/>
      <w:r w:rsidRPr="009B42B5">
        <w:t>Processo de Decisão de Compra</w:t>
      </w:r>
      <w:bookmarkEnd w:id="137"/>
      <w:bookmarkEnd w:id="138"/>
      <w:bookmarkEnd w:id="139"/>
    </w:p>
    <w:p w14:paraId="067EF6B4" w14:textId="11E1B0EF" w:rsidR="007B42F2" w:rsidRDefault="007B42F2" w:rsidP="009B42B5">
      <w:pPr>
        <w:shd w:val="clear" w:color="auto" w:fill="FFFFFF"/>
      </w:pPr>
      <w:r w:rsidRPr="009B42B5">
        <w:t xml:space="preserve">Discutimos até o momento as variáveis referentes ao ambiente externo (capítulo 1) e à psicologia e características do consumidor (capítulo 2) que influenciam o processo de compra. Vamos agora discutir o processo propriamente dito, uma vez que, segundo Kotler (1999), compreender plenamente o processo de decisão de compras (incluindo experiências de aprendizagem, escolha, uso, e descarte de um produto) pode trazer uma vantagem competitiva. </w:t>
      </w:r>
    </w:p>
    <w:p w14:paraId="1A4D88D5" w14:textId="77777777" w:rsidR="004D24F1" w:rsidRPr="009B42B5" w:rsidRDefault="004D24F1" w:rsidP="009B42B5">
      <w:pPr>
        <w:shd w:val="clear" w:color="auto" w:fill="FFFFFF"/>
      </w:pPr>
    </w:p>
    <w:p w14:paraId="4FCB14E8" w14:textId="2B871C36" w:rsidR="007B42F2" w:rsidRDefault="007B42F2" w:rsidP="009B42B5">
      <w:pPr>
        <w:shd w:val="clear" w:color="auto" w:fill="FFFFFF"/>
      </w:pPr>
      <w:r w:rsidRPr="009B42B5">
        <w:t>Para maior produtividade, empresas devem organizam suas ofertas em torno de estímulos de marketing, ou seja, uma composição planejada e coerente dos famosos 4P´s (produto, preço, ponto, promoção). Estes estímulos de marketing, assim como outros estímulos ambientais, são processados pelo consumidor, com base em suas experiências, crenças, motivações, personalidade, etc. Como próximo passo, é possível que um processo de compra seja iniciado.</w:t>
      </w:r>
    </w:p>
    <w:p w14:paraId="79520C5F" w14:textId="77777777" w:rsidR="004D24F1" w:rsidRPr="009B42B5" w:rsidRDefault="004D24F1" w:rsidP="009B42B5">
      <w:pPr>
        <w:shd w:val="clear" w:color="auto" w:fill="FFFFFF"/>
      </w:pPr>
    </w:p>
    <w:p w14:paraId="3CEDE6FE" w14:textId="5BB180A9" w:rsidR="007B42F2" w:rsidRDefault="007B42F2" w:rsidP="009B42B5">
      <w:pPr>
        <w:shd w:val="clear" w:color="auto" w:fill="FFFFFF"/>
      </w:pPr>
      <w:r w:rsidRPr="009B42B5">
        <w:t xml:space="preserve">O processo de decisão de compra não é independente, não ocorre de forma simplificada e sujeita-se a inúmeros fatores. Por exemplo, no processo de decisão de compra, nem sempre o comprador e o usuário são a mesma pessoa – situação bastante comum no mercado de saúde. Diferentes indivíduos podem assumir distintos papéis e interagir no processo de compra, quais sejam: iniciador (indivíduo que primeiro sugere a ideia da aquisição de determinado bem ou serviço); influenciador (pessoa cuja opinião, avaliação </w:t>
      </w:r>
      <w:r w:rsidRPr="009B42B5">
        <w:lastRenderedPageBreak/>
        <w:t xml:space="preserve">ou ponto de vista tem forte interferência na decisão final); decisor (determina a aquisição); comprador (operacionaliza a compra); consumidor ou usuário (utiliza o produto); avaliador (julga se o produto é adequado ao que se propõe). </w:t>
      </w:r>
    </w:p>
    <w:p w14:paraId="43A1BFD1" w14:textId="77777777" w:rsidR="004D24F1" w:rsidRPr="009B42B5" w:rsidRDefault="004D24F1" w:rsidP="009B42B5">
      <w:pPr>
        <w:shd w:val="clear" w:color="auto" w:fill="FFFFFF"/>
      </w:pPr>
    </w:p>
    <w:p w14:paraId="0DC36888" w14:textId="77777777" w:rsidR="007B42F2" w:rsidRPr="009B42B5" w:rsidRDefault="007B42F2" w:rsidP="009B42B5">
      <w:pPr>
        <w:shd w:val="clear" w:color="auto" w:fill="FFFFFF"/>
      </w:pPr>
      <w:r w:rsidRPr="009B42B5">
        <w:t xml:space="preserve">As etapas do processo de compra compreendem: reconhecimento do problema, busca de informação, avaliação de alternativa, a decisão de compra propriamente dita. Este processo está apresentado de forma </w:t>
      </w:r>
      <w:proofErr w:type="spellStart"/>
      <w:r w:rsidRPr="009B42B5">
        <w:t>esquematica</w:t>
      </w:r>
      <w:proofErr w:type="spellEnd"/>
      <w:r w:rsidRPr="009B42B5">
        <w:t xml:space="preserve"> na Figura 6.</w:t>
      </w:r>
    </w:p>
    <w:p w14:paraId="1C8DDD1C" w14:textId="0C5B3C6F" w:rsidR="007B42F2" w:rsidRDefault="007B42F2" w:rsidP="009B42B5">
      <w:pPr>
        <w:shd w:val="clear" w:color="auto" w:fill="FFFFFF"/>
        <w:jc w:val="left"/>
      </w:pPr>
      <w:r w:rsidRPr="009B42B5">
        <w:t>Figura 6: Processo de Decisão de Compra</w:t>
      </w:r>
    </w:p>
    <w:p w14:paraId="232A2074" w14:textId="77777777" w:rsidR="003236BF" w:rsidRPr="009B42B5" w:rsidRDefault="003236BF" w:rsidP="009B42B5">
      <w:pPr>
        <w:shd w:val="clear" w:color="auto" w:fill="FFFFFF"/>
        <w:jc w:val="left"/>
      </w:pPr>
    </w:p>
    <w:p w14:paraId="09683B64" w14:textId="77777777" w:rsidR="007B42F2" w:rsidRPr="009B42B5" w:rsidRDefault="007B42F2" w:rsidP="009B42B5">
      <w:pPr>
        <w:shd w:val="clear" w:color="auto" w:fill="FFFFFF"/>
        <w:jc w:val="left"/>
      </w:pPr>
      <w:r w:rsidRPr="009B42B5">
        <w:rPr>
          <w:noProof/>
        </w:rPr>
        <w:drawing>
          <wp:inline distT="0" distB="0" distL="0" distR="0" wp14:anchorId="01FA5DF5" wp14:editId="7CF32637">
            <wp:extent cx="5774458" cy="337461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5660" cy="3381165"/>
                    </a:xfrm>
                    <a:prstGeom prst="rect">
                      <a:avLst/>
                    </a:prstGeom>
                    <a:noFill/>
                  </pic:spPr>
                </pic:pic>
              </a:graphicData>
            </a:graphic>
          </wp:inline>
        </w:drawing>
      </w:r>
    </w:p>
    <w:p w14:paraId="7EBB11FD" w14:textId="77777777" w:rsidR="007B42F2" w:rsidRPr="009B42B5" w:rsidRDefault="007B42F2" w:rsidP="009B42B5">
      <w:r w:rsidRPr="009B42B5">
        <w:t>Fonte: Kotler e Keller, 2006</w:t>
      </w:r>
    </w:p>
    <w:p w14:paraId="55271763" w14:textId="77777777" w:rsidR="007B42F2" w:rsidRPr="009B42B5" w:rsidRDefault="007B42F2" w:rsidP="003236BF">
      <w:pPr>
        <w:pStyle w:val="Ttulo3"/>
      </w:pPr>
      <w:bookmarkStart w:id="140" w:name="_Toc510600053"/>
      <w:bookmarkStart w:id="141" w:name="_Toc184364706"/>
      <w:bookmarkStart w:id="142" w:name="_Toc184364858"/>
      <w:r w:rsidRPr="009B42B5">
        <w:t>Etapas do Processo de Decisão de Compra</w:t>
      </w:r>
      <w:bookmarkEnd w:id="140"/>
      <w:bookmarkEnd w:id="141"/>
      <w:bookmarkEnd w:id="142"/>
    </w:p>
    <w:p w14:paraId="003860EC" w14:textId="77777777" w:rsidR="007B42F2" w:rsidRPr="009B42B5" w:rsidRDefault="007B42F2" w:rsidP="009B42B5">
      <w:pPr>
        <w:numPr>
          <w:ilvl w:val="0"/>
          <w:numId w:val="23"/>
        </w:numPr>
        <w:shd w:val="clear" w:color="auto" w:fill="FFFFFF"/>
      </w:pPr>
      <w:r w:rsidRPr="009B42B5">
        <w:t>Reconhecimento do Problema: o processo de compra começa quando o comprador (que pode ou não ser o consumidor) percebe uma situação de desconforto, sutil ou explícito, em função de um estímulo interno ou externo. Em saúde, este reconhecimento pode tomar muito tempo, em função da dificuldade de identificação dos primeiros sintomas pelo público leigo, como é o caso de doenças como diabetes e câncer de mama.</w:t>
      </w:r>
    </w:p>
    <w:p w14:paraId="0DEAE753" w14:textId="77777777" w:rsidR="007B42F2" w:rsidRPr="009B42B5" w:rsidRDefault="007B42F2" w:rsidP="009B42B5">
      <w:pPr>
        <w:numPr>
          <w:ilvl w:val="0"/>
          <w:numId w:val="23"/>
        </w:numPr>
        <w:shd w:val="clear" w:color="auto" w:fill="FFFFFF"/>
      </w:pPr>
      <w:r w:rsidRPr="009B42B5">
        <w:t xml:space="preserve">Busca de Informações: uma vez sensibilizado quanto a um problema, o consumidor passa a buscar informações, acessando experiências anteriores ou fontes externas, como por exemplo: fontes pessoais (ex: família, amigos, colegas); comerciais (ex: materiais promocionais, pontos de venda, representantes comerciais); públicas (ex: jornais e revistas, web, redes sociais); experimentais (ex: manuseio, amostragem, degustação). Importante: nem todas as situações de tomada de decisão recebem o mesmo volume de pesquisas. Também, a quantidade de fontes e a influência das mesmas variam de acordo com a categoria de produtos e as características do comprador. Produtos duráveis, de valor elevado, com alto impacto na qualidade de vida do consumidor, receberão maior dedicação de tempo </w:t>
      </w:r>
      <w:r w:rsidRPr="009B42B5">
        <w:lastRenderedPageBreak/>
        <w:t>na busca de informações que commodities. É o caso da escolha de um hospital para uma cirurgia eletiva.</w:t>
      </w:r>
    </w:p>
    <w:p w14:paraId="07B9075E" w14:textId="77777777" w:rsidR="007B42F2" w:rsidRPr="009B42B5" w:rsidRDefault="007B42F2" w:rsidP="009B42B5">
      <w:pPr>
        <w:numPr>
          <w:ilvl w:val="0"/>
          <w:numId w:val="23"/>
        </w:numPr>
        <w:contextualSpacing/>
      </w:pPr>
      <w:r w:rsidRPr="009B42B5">
        <w:t>Avaliação de Alternativas: o estágio de busca resulta em um conjunto de soluções que precisam ser comparadas. Inicia-se, então, um processo avaliativo, com resultados heterogêneos, uma vez que consumidores não seguem um mesmo critério e baseiam-se em fatores racionais e inconscientes para tomada de decisão. O tipo de produto ou serviço a ser adquirido também influencia nesta avaliação, como descrito abaixo:</w:t>
      </w:r>
    </w:p>
    <w:p w14:paraId="605C4312" w14:textId="77777777" w:rsidR="007B42F2" w:rsidRPr="009B42B5" w:rsidRDefault="007B42F2" w:rsidP="009B42B5">
      <w:pPr>
        <w:rPr>
          <w:u w:val="single"/>
        </w:rPr>
      </w:pPr>
    </w:p>
    <w:p w14:paraId="4E85F617" w14:textId="77777777" w:rsidR="007B42F2" w:rsidRPr="009B42B5" w:rsidRDefault="007B42F2" w:rsidP="009B42B5">
      <w:pPr>
        <w:numPr>
          <w:ilvl w:val="0"/>
          <w:numId w:val="29"/>
        </w:numPr>
        <w:ind w:left="1069"/>
        <w:contextualSpacing/>
      </w:pPr>
      <w:r w:rsidRPr="009B42B5">
        <w:rPr>
          <w:u w:val="single"/>
        </w:rPr>
        <w:t>Comportamento de compra complexo</w:t>
      </w:r>
      <w:r w:rsidRPr="009B42B5">
        <w:t xml:space="preserve">: ocorre quando consumidores estão altamente envolvidos na aquisição de um item complexo, de alto valor agregado, e percebem diferenças entre as ofertas. Nestes casos, consumidores tenderão a dedicar maior tempo e esforços no estágio de avaliação.  É o caso, em geral, da compra de um imóvel, aquisição de um plano de saúde individual, escolha de um médico especialista para tratamento de uma patologia grave. </w:t>
      </w:r>
    </w:p>
    <w:p w14:paraId="75643731" w14:textId="77777777" w:rsidR="007B42F2" w:rsidRPr="009B42B5" w:rsidRDefault="007B42F2" w:rsidP="009B42B5">
      <w:pPr>
        <w:numPr>
          <w:ilvl w:val="0"/>
          <w:numId w:val="29"/>
        </w:numPr>
        <w:ind w:left="1069"/>
        <w:contextualSpacing/>
      </w:pPr>
      <w:r w:rsidRPr="009B42B5">
        <w:rPr>
          <w:u w:val="single"/>
        </w:rPr>
        <w:t>Comportamento de compra com dissonância cognitiva reduzida:</w:t>
      </w:r>
      <w:r w:rsidRPr="009B42B5">
        <w:t xml:space="preserve"> neste caso, consumidores estão envolvidos no processo, mas percebem poucas diferenças entre as ofertas. Com a grande variedade de marcas no mercado de consumo, é um comportamento bem visível, por exemplo, na compra de shampoos e hidratantes. Em saúde, medicamentos de referência, com comprovada eficácia e segurança, podem ser aqui categorizados. </w:t>
      </w:r>
    </w:p>
    <w:p w14:paraId="26FC286C" w14:textId="77777777" w:rsidR="007B42F2" w:rsidRPr="009B42B5" w:rsidRDefault="007B42F2" w:rsidP="009B42B5">
      <w:pPr>
        <w:numPr>
          <w:ilvl w:val="0"/>
          <w:numId w:val="29"/>
        </w:numPr>
        <w:ind w:left="1069"/>
        <w:contextualSpacing/>
      </w:pPr>
      <w:r w:rsidRPr="009B42B5">
        <w:rPr>
          <w:u w:val="single"/>
        </w:rPr>
        <w:t>Comportamento de compra habitual</w:t>
      </w:r>
      <w:r w:rsidRPr="009B42B5">
        <w:t xml:space="preserve">: tratam-se de compras rotineiras, onde o consumidor percebe os produtos como commodities. Nestas situações, é muito comum o consumidor utilizar heurísticas para escolher o que comprar, como é o caso da compra de curativos e antissépticos nas farmácias </w:t>
      </w:r>
      <w:sdt>
        <w:sdtPr>
          <w:id w:val="804502381"/>
          <w:citation/>
        </w:sdtPr>
        <w:sdtEndPr/>
        <w:sdtContent>
          <w:r w:rsidRPr="009B42B5">
            <w:fldChar w:fldCharType="begin"/>
          </w:r>
          <w:r w:rsidRPr="009B42B5">
            <w:instrText xml:space="preserve">CITATION KOT06 \l 1046 </w:instrText>
          </w:r>
          <w:r w:rsidRPr="009B42B5">
            <w:fldChar w:fldCharType="separate"/>
          </w:r>
          <w:r w:rsidRPr="009B42B5">
            <w:rPr>
              <w:noProof/>
            </w:rPr>
            <w:t>(KOTLER e KELLER, 2006)</w:t>
          </w:r>
          <w:r w:rsidRPr="009B42B5">
            <w:fldChar w:fldCharType="end"/>
          </w:r>
        </w:sdtContent>
      </w:sdt>
      <w:r w:rsidRPr="009B42B5">
        <w:t>.</w:t>
      </w:r>
    </w:p>
    <w:p w14:paraId="32A78D67" w14:textId="77777777" w:rsidR="007B42F2" w:rsidRPr="009B42B5" w:rsidRDefault="007B42F2" w:rsidP="009B42B5">
      <w:pPr>
        <w:shd w:val="clear" w:color="auto" w:fill="FFFFFF"/>
        <w:ind w:left="720"/>
      </w:pPr>
    </w:p>
    <w:p w14:paraId="60E87DE9" w14:textId="77777777" w:rsidR="007B42F2" w:rsidRPr="009B42B5" w:rsidRDefault="007B42F2" w:rsidP="009B42B5">
      <w:pPr>
        <w:numPr>
          <w:ilvl w:val="0"/>
          <w:numId w:val="23"/>
        </w:numPr>
        <w:shd w:val="clear" w:color="auto" w:fill="FFFFFF"/>
      </w:pPr>
      <w:r w:rsidRPr="009B42B5">
        <w:t xml:space="preserve">Decisão de compra: após a avaliação de alternativas, o consumidor determina qual, ou quais, produtos ele tem a intenção de comprar, quando comprará, de quem comprará, verifica sua disponibilidade financeira e decide formas e prazos de pagamento.  </w:t>
      </w:r>
    </w:p>
    <w:p w14:paraId="52333726" w14:textId="77777777" w:rsidR="007B42F2" w:rsidRPr="009B42B5" w:rsidRDefault="007B42F2" w:rsidP="009B42B5">
      <w:pPr>
        <w:numPr>
          <w:ilvl w:val="0"/>
          <w:numId w:val="23"/>
        </w:numPr>
        <w:shd w:val="clear" w:color="auto" w:fill="FFFFFF"/>
        <w:rPr>
          <w:rFonts w:cs="Arial"/>
          <w:lang w:eastAsia="pt-BR"/>
        </w:rPr>
      </w:pPr>
      <w:r w:rsidRPr="009B42B5">
        <w:t xml:space="preserve">Após a utilização de um produto, o consumidor avalia se o mesmo atendeu ou não suas expectativas, o que pode resultar em três possibilidades: o desempenho real atende às expectativas, levando a uma percepção neutra; o desempenho supera as expectativas, causando satisfação; o desempenho fica abaixo das expectativas, gerando insatisfação. Um consumidor satisfeito pode realizar recompras e gerar indicações – o boca-a-boca, que historicamente é a principal alavanca de demanda nos consultórios. Já o cliente insatisfeito pode procurar a devolução do produto físico ou do montante pago pelo serviço, recorrer a ações judiciais ou expressar-se pelas redes sociais, causando impactos relevantes à reputação e imagem da empresa </w:t>
      </w:r>
      <w:sdt>
        <w:sdtPr>
          <w:id w:val="-1932271904"/>
          <w:citation/>
        </w:sdtPr>
        <w:sdtEndPr/>
        <w:sdtContent>
          <w:r w:rsidRPr="009B42B5">
            <w:fldChar w:fldCharType="begin"/>
          </w:r>
          <w:r w:rsidRPr="009B42B5">
            <w:instrText xml:space="preserve">CITATION KOT06 \l 1046 </w:instrText>
          </w:r>
          <w:r w:rsidRPr="009B42B5">
            <w:fldChar w:fldCharType="separate"/>
          </w:r>
          <w:r w:rsidRPr="009B42B5">
            <w:rPr>
              <w:noProof/>
            </w:rPr>
            <w:t>(KOTLER e KELLER, 2006)</w:t>
          </w:r>
          <w:r w:rsidRPr="009B42B5">
            <w:fldChar w:fldCharType="end"/>
          </w:r>
        </w:sdtContent>
      </w:sdt>
      <w:r w:rsidRPr="009B42B5">
        <w:t>. No Brasil, o crescente número de processos judiciais contra profissionais da saúde é fenômeno bem conhecido</w:t>
      </w:r>
      <w:r w:rsidRPr="009B42B5">
        <w:rPr>
          <w:rFonts w:cs="Arial"/>
          <w:lang w:eastAsia="pt-BR"/>
        </w:rPr>
        <w:t>.</w:t>
      </w:r>
    </w:p>
    <w:p w14:paraId="11D78F0A" w14:textId="77777777" w:rsidR="007B42F2" w:rsidRPr="009B42B5" w:rsidRDefault="007B42F2" w:rsidP="009B42B5">
      <w:pPr>
        <w:shd w:val="clear" w:color="auto" w:fill="FFFFFF"/>
        <w:rPr>
          <w:rFonts w:cs="Arial"/>
          <w:lang w:eastAsia="pt-BR"/>
        </w:rPr>
      </w:pPr>
    </w:p>
    <w:p w14:paraId="39ECE545" w14:textId="77777777" w:rsidR="003236BF" w:rsidRDefault="003236BF">
      <w:pPr>
        <w:spacing w:line="240" w:lineRule="auto"/>
        <w:jc w:val="left"/>
        <w:rPr>
          <w:b/>
          <w:sz w:val="24"/>
          <w:szCs w:val="24"/>
        </w:rPr>
      </w:pPr>
      <w:bookmarkStart w:id="143" w:name="_Toc510600055"/>
      <w:r>
        <w:br w:type="page"/>
      </w:r>
    </w:p>
    <w:p w14:paraId="15972B22" w14:textId="221C7CCF" w:rsidR="007B42F2" w:rsidRPr="009B42B5" w:rsidRDefault="007B42F2" w:rsidP="003236BF">
      <w:pPr>
        <w:pStyle w:val="Ttulo2"/>
      </w:pPr>
      <w:bookmarkStart w:id="144" w:name="_Toc184364707"/>
      <w:bookmarkStart w:id="145" w:name="_Toc184364859"/>
      <w:r w:rsidRPr="009B42B5">
        <w:lastRenderedPageBreak/>
        <w:t>Identificando necessidades</w:t>
      </w:r>
      <w:bookmarkEnd w:id="143"/>
      <w:bookmarkEnd w:id="144"/>
      <w:bookmarkEnd w:id="145"/>
    </w:p>
    <w:p w14:paraId="6DF3D7BB" w14:textId="77777777" w:rsidR="007B42F2" w:rsidRPr="009B42B5" w:rsidRDefault="007B42F2" w:rsidP="009B42B5">
      <w:r w:rsidRPr="009B42B5">
        <w:t xml:space="preserve">Como vimos até aqui, conhecer o que consumidores querem e desejam, como estes tomam suas decisões de compra, suas atitudes frente a marcas, como utilizam e descartam produtos, envolve uma série de complexidades. Concatenar este aprendizado sobre o consumidor requer um sistema de informações de marketing. </w:t>
      </w:r>
    </w:p>
    <w:p w14:paraId="3EA80D48" w14:textId="77777777" w:rsidR="007B42F2" w:rsidRPr="009B42B5" w:rsidRDefault="007B42F2" w:rsidP="009B42B5">
      <w:pPr>
        <w:rPr>
          <w:shd w:val="clear" w:color="auto" w:fill="FFFFFF"/>
        </w:rPr>
      </w:pPr>
    </w:p>
    <w:p w14:paraId="50124FCF" w14:textId="77777777" w:rsidR="007B42F2" w:rsidRPr="009B42B5" w:rsidRDefault="007B42F2" w:rsidP="009B42B5">
      <w:pPr>
        <w:rPr>
          <w:shd w:val="clear" w:color="auto" w:fill="FFFFFF"/>
        </w:rPr>
      </w:pPr>
      <w:r w:rsidRPr="009B42B5">
        <w:rPr>
          <w:shd w:val="clear" w:color="auto" w:fill="FFFFFF"/>
        </w:rPr>
        <w:t xml:space="preserve">O sistema de informação de marketing é uma estrutura organizada de recursos que busca agrupar, qualificar e compartilhar informações relevantes e precisas, no momento adequado, para tomadas de decisão bem embasadas. Não se trata de quantidade, mas sim de qualidade e assertividade </w:t>
      </w:r>
      <w:sdt>
        <w:sdtPr>
          <w:rPr>
            <w:shd w:val="clear" w:color="auto" w:fill="FFFFFF"/>
          </w:rPr>
          <w:id w:val="-913009573"/>
          <w:citation/>
        </w:sdtPr>
        <w:sdtEndPr/>
        <w:sdtContent>
          <w:r w:rsidRPr="009B42B5">
            <w:rPr>
              <w:shd w:val="clear" w:color="auto" w:fill="FFFFFF"/>
            </w:rPr>
            <w:fldChar w:fldCharType="begin"/>
          </w:r>
          <w:r w:rsidRPr="009B42B5">
            <w:rPr>
              <w:shd w:val="clear" w:color="auto" w:fill="FFFFFF"/>
            </w:rPr>
            <w:instrText xml:space="preserve"> CITATION Mal12 \l 1046 </w:instrText>
          </w:r>
          <w:r w:rsidRPr="009B42B5">
            <w:rPr>
              <w:shd w:val="clear" w:color="auto" w:fill="FFFFFF"/>
            </w:rPr>
            <w:fldChar w:fldCharType="separate"/>
          </w:r>
          <w:r w:rsidRPr="009B42B5">
            <w:rPr>
              <w:noProof/>
              <w:shd w:val="clear" w:color="auto" w:fill="FFFFFF"/>
            </w:rPr>
            <w:t>(MALHOTRA, 2012)</w:t>
          </w:r>
          <w:r w:rsidRPr="009B42B5">
            <w:rPr>
              <w:shd w:val="clear" w:color="auto" w:fill="FFFFFF"/>
            </w:rPr>
            <w:fldChar w:fldCharType="end"/>
          </w:r>
        </w:sdtContent>
      </w:sdt>
      <w:r w:rsidRPr="009B42B5">
        <w:rPr>
          <w:shd w:val="clear" w:color="auto" w:fill="FFFFFF"/>
        </w:rPr>
        <w:t>.</w:t>
      </w:r>
    </w:p>
    <w:p w14:paraId="698C8B11" w14:textId="77777777" w:rsidR="007B42F2" w:rsidRPr="009B42B5" w:rsidRDefault="007B42F2" w:rsidP="009B42B5">
      <w:pPr>
        <w:rPr>
          <w:rFonts w:cs="Arial"/>
          <w:shd w:val="clear" w:color="auto" w:fill="FFFFFF"/>
        </w:rPr>
      </w:pPr>
    </w:p>
    <w:p w14:paraId="4FC00755" w14:textId="77777777" w:rsidR="007B42F2" w:rsidRPr="009B42B5" w:rsidRDefault="007B42F2" w:rsidP="009B42B5">
      <w:pPr>
        <w:rPr>
          <w:shd w:val="clear" w:color="auto" w:fill="FFFFFF"/>
        </w:rPr>
      </w:pPr>
      <w:r w:rsidRPr="009B42B5">
        <w:rPr>
          <w:shd w:val="clear" w:color="auto" w:fill="FFFFFF"/>
        </w:rPr>
        <w:t xml:space="preserve">Os quatro subsistemas que compõe o SIM são: </w:t>
      </w:r>
    </w:p>
    <w:p w14:paraId="14E620E6" w14:textId="77777777" w:rsidR="007B42F2" w:rsidRPr="009B42B5" w:rsidRDefault="007B42F2" w:rsidP="009B42B5">
      <w:pPr>
        <w:numPr>
          <w:ilvl w:val="0"/>
          <w:numId w:val="21"/>
        </w:numPr>
        <w:rPr>
          <w:shd w:val="clear" w:color="auto" w:fill="FFFFFF"/>
        </w:rPr>
      </w:pPr>
      <w:r w:rsidRPr="009B42B5">
        <w:rPr>
          <w:shd w:val="clear" w:color="auto" w:fill="FFFFFF"/>
        </w:rPr>
        <w:t>Informações gerenciais: inclui a contabilidade gerencial, que informa que recursos foram utilizados para obtenção dos resultados alcançados.</w:t>
      </w:r>
    </w:p>
    <w:p w14:paraId="5B88C2F0" w14:textId="77777777" w:rsidR="007B42F2" w:rsidRPr="009B42B5" w:rsidRDefault="007B42F2" w:rsidP="009B42B5">
      <w:pPr>
        <w:numPr>
          <w:ilvl w:val="0"/>
          <w:numId w:val="21"/>
        </w:numPr>
        <w:rPr>
          <w:shd w:val="clear" w:color="auto" w:fill="FFFFFF"/>
        </w:rPr>
      </w:pPr>
      <w:r w:rsidRPr="009B42B5">
        <w:rPr>
          <w:shd w:val="clear" w:color="auto" w:fill="FFFFFF"/>
        </w:rPr>
        <w:t>Inteligência de marketing: captação e informações sobre o macroambiente, obtidas através da mídia, relatórios, associações comerciais, congressos e feiras, vendedores, internet e mídias sociais, etc. Empresas especializadas também podem oferecer estes materiais.</w:t>
      </w:r>
    </w:p>
    <w:p w14:paraId="28AB518C" w14:textId="77777777" w:rsidR="007B42F2" w:rsidRPr="009B42B5" w:rsidRDefault="007B42F2" w:rsidP="009B42B5">
      <w:pPr>
        <w:numPr>
          <w:ilvl w:val="0"/>
          <w:numId w:val="21"/>
        </w:numPr>
        <w:rPr>
          <w:shd w:val="clear" w:color="auto" w:fill="FFFFFF"/>
        </w:rPr>
      </w:pPr>
      <w:r w:rsidRPr="009B42B5">
        <w:rPr>
          <w:shd w:val="clear" w:color="auto" w:fill="FFFFFF"/>
        </w:rPr>
        <w:t>Informações competitivas: captação de informação pública sobre concorrentes, podendo ser efetuada pela própria empresa ou por fornecedores qualificados.</w:t>
      </w:r>
    </w:p>
    <w:p w14:paraId="4F6431F6" w14:textId="77777777" w:rsidR="007B42F2" w:rsidRPr="009B42B5" w:rsidRDefault="007B42F2" w:rsidP="009B42B5">
      <w:pPr>
        <w:numPr>
          <w:ilvl w:val="0"/>
          <w:numId w:val="21"/>
        </w:numPr>
        <w:rPr>
          <w:shd w:val="clear" w:color="auto" w:fill="FFFFFF"/>
        </w:rPr>
      </w:pPr>
      <w:r w:rsidRPr="009B42B5">
        <w:rPr>
          <w:shd w:val="clear" w:color="auto" w:fill="FFFFFF"/>
        </w:rPr>
        <w:t xml:space="preserve">a pesquisa de marketing: engloba todo tipo de levantamento de mercado </w:t>
      </w:r>
      <w:sdt>
        <w:sdtPr>
          <w:rPr>
            <w:shd w:val="clear" w:color="auto" w:fill="FFFFFF"/>
          </w:rPr>
          <w:id w:val="-1695677270"/>
          <w:citation/>
        </w:sdtPr>
        <w:sdtEndPr/>
        <w:sdtContent>
          <w:r w:rsidRPr="009B42B5">
            <w:rPr>
              <w:shd w:val="clear" w:color="auto" w:fill="FFFFFF"/>
            </w:rPr>
            <w:fldChar w:fldCharType="begin"/>
          </w:r>
          <w:r w:rsidRPr="009B42B5">
            <w:rPr>
              <w:shd w:val="clear" w:color="auto" w:fill="FFFFFF"/>
            </w:rPr>
            <w:instrText xml:space="preserve"> CITATION Fau14 \l 1046 </w:instrText>
          </w:r>
          <w:r w:rsidRPr="009B42B5">
            <w:rPr>
              <w:shd w:val="clear" w:color="auto" w:fill="FFFFFF"/>
            </w:rPr>
            <w:fldChar w:fldCharType="separate"/>
          </w:r>
          <w:r w:rsidRPr="009B42B5">
            <w:rPr>
              <w:noProof/>
              <w:shd w:val="clear" w:color="auto" w:fill="FFFFFF"/>
            </w:rPr>
            <w:t>(FAUZE NAJIB MATTAR, 2014)</w:t>
          </w:r>
          <w:r w:rsidRPr="009B42B5">
            <w:rPr>
              <w:shd w:val="clear" w:color="auto" w:fill="FFFFFF"/>
            </w:rPr>
            <w:fldChar w:fldCharType="end"/>
          </w:r>
        </w:sdtContent>
      </w:sdt>
      <w:r w:rsidRPr="009B42B5">
        <w:rPr>
          <w:shd w:val="clear" w:color="auto" w:fill="FFFFFF"/>
        </w:rPr>
        <w:t xml:space="preserve">. De acordo com a AMA, pesquisa de marketing é” a coleta sistemática, e análise de dados com respeito a um mercado particular, onde “mercado” refere-se a um grupo específico de clientes em uma área geográfica determinada”. </w:t>
      </w:r>
    </w:p>
    <w:p w14:paraId="2F8C4B59" w14:textId="77777777" w:rsidR="007B42F2" w:rsidRPr="009B42B5" w:rsidRDefault="007B42F2" w:rsidP="001704A8">
      <w:pPr>
        <w:pStyle w:val="Ttulo3"/>
        <w:rPr>
          <w:shd w:val="clear" w:color="auto" w:fill="FFFFFF"/>
        </w:rPr>
      </w:pPr>
      <w:bookmarkStart w:id="146" w:name="_Toc510600056"/>
      <w:bookmarkStart w:id="147" w:name="_Toc184364708"/>
      <w:bookmarkStart w:id="148" w:name="_Toc184364860"/>
      <w:r w:rsidRPr="009B42B5">
        <w:rPr>
          <w:shd w:val="clear" w:color="auto" w:fill="FFFFFF"/>
        </w:rPr>
        <w:t>Pesquisa de Mercado</w:t>
      </w:r>
      <w:bookmarkEnd w:id="146"/>
      <w:bookmarkEnd w:id="147"/>
      <w:bookmarkEnd w:id="148"/>
    </w:p>
    <w:p w14:paraId="3F13F43D" w14:textId="77777777" w:rsidR="007B42F2" w:rsidRPr="009B42B5" w:rsidRDefault="007B42F2" w:rsidP="009B42B5">
      <w:r w:rsidRPr="009B42B5">
        <w:t xml:space="preserve">A pesquisa de mercado responde a um problema específico. Envolve cinco etapas, além da etapa adicional da tomada de decisão com base nos resultados obtidos. </w:t>
      </w:r>
    </w:p>
    <w:p w14:paraId="7B8D9C74" w14:textId="77777777" w:rsidR="007B42F2" w:rsidRPr="009B42B5" w:rsidRDefault="007B42F2" w:rsidP="009B42B5"/>
    <w:p w14:paraId="02B7F53F" w14:textId="533FFBCA" w:rsidR="007B42F2" w:rsidRDefault="007B42F2" w:rsidP="009B42B5">
      <w:r w:rsidRPr="009B42B5">
        <w:t>A primeira etapa consiste em definir o problema, alternativas de decisão e objetivos da pesquisa. Esta etapa é fundamental para o bom andamento do processo, pois influenciará todas as fases seguintes. Uma boa definição envolve, entre outras atividades, discussões com responsáveis pelas decisões, reuniões com especialistas, análise de dados secundários, entre outras atividades que possam contribuir para um melhor entendimento para a contribuição desta pesquisa específica na tomada de decisão.</w:t>
      </w:r>
    </w:p>
    <w:p w14:paraId="58AB660C" w14:textId="77777777" w:rsidR="00A37804" w:rsidRPr="009B42B5" w:rsidRDefault="00A37804" w:rsidP="009B42B5"/>
    <w:p w14:paraId="664822F6" w14:textId="77777777" w:rsidR="007B42F2" w:rsidRPr="009B42B5" w:rsidRDefault="007B42F2" w:rsidP="00A37804">
      <w:r w:rsidRPr="009B42B5">
        <w:t>A segunda etapa visa o desenvolvimento do plano de pesquisa. Neste ponto é fundamental avaliar se a informação desejada já se encontra disponível em dados secundários (ex: relatórios, bancos de dados), se é necessário levantamento de dados primários, ou ambos.</w:t>
      </w:r>
    </w:p>
    <w:p w14:paraId="78723698" w14:textId="77777777" w:rsidR="007B42F2" w:rsidRPr="009B42B5" w:rsidRDefault="007B42F2" w:rsidP="009B42B5"/>
    <w:p w14:paraId="50A56665" w14:textId="77777777" w:rsidR="007B42F2" w:rsidRPr="009B42B5" w:rsidRDefault="007B42F2" w:rsidP="009B42B5">
      <w:r w:rsidRPr="009B42B5">
        <w:t xml:space="preserve">O briefing de pesquisa é um documento formal que explicita a pergunta de pesquisa (que orienta todo o trabalho) e objetivos (que decupam que informações específicas serão buscadas); apresenta o contexto onde a pesquisa se insere; informa expectativas quanto aos relatórios finais; prevê tempos para entrega das informações e apresenta a verba disponível para o projeto. Com este documento finalizado, é possível selecionar um </w:t>
      </w:r>
      <w:r w:rsidRPr="009B42B5">
        <w:lastRenderedPageBreak/>
        <w:t>fornecedor, avaliando sua qualificação técnica, reputação, proposta de metodologia, preço, nível de dedicação ao projeto, entre outros critérios.</w:t>
      </w:r>
    </w:p>
    <w:p w14:paraId="74561039" w14:textId="77777777" w:rsidR="007B42F2" w:rsidRPr="009B42B5" w:rsidRDefault="007B42F2" w:rsidP="009B42B5"/>
    <w:p w14:paraId="24B94B40" w14:textId="77777777" w:rsidR="007B42F2" w:rsidRPr="009B42B5" w:rsidRDefault="007B42F2" w:rsidP="009B42B5">
      <w:r w:rsidRPr="009B42B5">
        <w:t xml:space="preserve">Com o avanço tecnológicos surgem novas possibilidades de acesso a dados de mercado, com a utilização de instrumentos mecânicos e digitais, tais como câmeras oculares, </w:t>
      </w:r>
      <w:proofErr w:type="spellStart"/>
      <w:r w:rsidRPr="009B42B5">
        <w:rPr>
          <w:i/>
        </w:rPr>
        <w:t>analytics</w:t>
      </w:r>
      <w:proofErr w:type="spellEnd"/>
      <w:r w:rsidRPr="009B42B5">
        <w:t xml:space="preserve">, plataformas online, etc. Mas boa parte dos problemas de pesquisa ainda requerem investigações de campo para obtenção dos dados desejados. O próximo passo, então, é a definir qual metodologia é a mais adequada para o problema de pesquisa em estudo, tendo em vista as diversas abordagens e métodos disponíveis. Em primeiro lugar, identifica-se se a natureza da pesquisa será exploratória (utilizada quando a organização não compreende um certo tópico), descritiva (levanta a realidade do mercado) ou experimental (mede relações de causa de efeito) </w:t>
      </w:r>
      <w:sdt>
        <w:sdtPr>
          <w:id w:val="651725612"/>
          <w:citation/>
        </w:sdtPr>
        <w:sdtEndPr/>
        <w:sdtContent>
          <w:r w:rsidRPr="009B42B5">
            <w:fldChar w:fldCharType="begin"/>
          </w:r>
          <w:r w:rsidRPr="009B42B5">
            <w:instrText xml:space="preserve"> CITATION Fau14 \l 1046 </w:instrText>
          </w:r>
          <w:r w:rsidRPr="009B42B5">
            <w:fldChar w:fldCharType="separate"/>
          </w:r>
          <w:r w:rsidRPr="009B42B5">
            <w:rPr>
              <w:noProof/>
            </w:rPr>
            <w:t>(FAUZE NAJIB MATTAR, 2014)</w:t>
          </w:r>
          <w:r w:rsidRPr="009B42B5">
            <w:fldChar w:fldCharType="end"/>
          </w:r>
        </w:sdtContent>
      </w:sdt>
      <w:r w:rsidRPr="009B42B5">
        <w:t xml:space="preserve">. </w:t>
      </w:r>
    </w:p>
    <w:p w14:paraId="7388A97E" w14:textId="77777777" w:rsidR="007B42F2" w:rsidRPr="009B42B5" w:rsidRDefault="007B42F2" w:rsidP="009B42B5">
      <w:pPr>
        <w:rPr>
          <w:color w:val="FF0000"/>
        </w:rPr>
      </w:pPr>
    </w:p>
    <w:p w14:paraId="5CDB3F68" w14:textId="77777777" w:rsidR="007B42F2" w:rsidRPr="009B42B5" w:rsidRDefault="007B42F2" w:rsidP="009B42B5">
      <w:r w:rsidRPr="009B42B5">
        <w:t xml:space="preserve">Pesquisas também podem ser qualitativas ou quantitativas. A pesquisa qualitativa </w:t>
      </w:r>
      <w:r w:rsidRPr="009B42B5">
        <w:rPr>
          <w:color w:val="000000"/>
          <w:shd w:val="clear" w:color="auto" w:fill="FFFFFF"/>
        </w:rPr>
        <w:t>proporciona </w:t>
      </w:r>
      <w:r w:rsidRPr="009B42B5">
        <w:rPr>
          <w:i/>
          <w:iCs/>
          <w:color w:val="000000"/>
          <w:shd w:val="clear" w:color="auto" w:fill="FFFFFF"/>
        </w:rPr>
        <w:t>insights </w:t>
      </w:r>
      <w:r w:rsidRPr="009B42B5">
        <w:rPr>
          <w:color w:val="000000"/>
          <w:shd w:val="clear" w:color="auto" w:fill="FFFFFF"/>
        </w:rPr>
        <w:t>e compreensão do contexto do problema. Preocupa-se com o que está na mente do consumidor. Foca</w:t>
      </w:r>
      <w:r w:rsidRPr="009B42B5">
        <w:t xml:space="preserve"> no caráter subjetivo do objeto analisado, estudando as suas particularidades e experiências individuais, sendo adequada para identificar, por exemplo, a percepção de um grupo de consumidores sobre uma marca, produto ou serviço. Normalmente, envolve um pequeno número de sujeitos. Desenvolve uma compreensão inicial do problema a ser elucidado. Podem ser realizadas por observação (</w:t>
      </w:r>
      <w:r w:rsidRPr="009B42B5">
        <w:rPr>
          <w:color w:val="000000"/>
          <w:shd w:val="clear" w:color="auto" w:fill="FFFFFF"/>
        </w:rPr>
        <w:t>pesquisador efetua um registro sistemático de dados, comportamentos, fatos e ações</w:t>
      </w:r>
      <w:r w:rsidRPr="009B42B5">
        <w:t>, para compreender comportamentos com profundidade), grupos de foco (realizada com um pequeno grupo de respondentes que debatem sobre seus interesses, crenças e hábitos), entrevistas em profundidade (individuais, geralmente de longa duração, requer clima favorável para que o entrevistado discorra sobre suas motivações), técnicas projetivas (utilizam diversos recursos para acessar aspectos subjetivos).</w:t>
      </w:r>
    </w:p>
    <w:p w14:paraId="621C63B4" w14:textId="77777777" w:rsidR="007B42F2" w:rsidRPr="009B42B5" w:rsidRDefault="007B42F2" w:rsidP="009B42B5"/>
    <w:p w14:paraId="7629D1F2" w14:textId="77777777" w:rsidR="007B42F2" w:rsidRPr="009B42B5" w:rsidRDefault="007B42F2" w:rsidP="009B42B5">
      <w:r w:rsidRPr="009B42B5">
        <w:t xml:space="preserve">Os resultados não devem ser extrapolados, pois baseiam-se em amostras pequenas. Para tanto, é necessário empreender pesquisas quantitativas </w:t>
      </w:r>
      <w:sdt>
        <w:sdtPr>
          <w:id w:val="1347444675"/>
          <w:citation/>
        </w:sdtPr>
        <w:sdtEndPr/>
        <w:sdtContent>
          <w:r w:rsidRPr="009B42B5">
            <w:fldChar w:fldCharType="begin"/>
          </w:r>
          <w:r w:rsidRPr="009B42B5">
            <w:instrText xml:space="preserve"> CITATION Vie05 \l 1046 </w:instrText>
          </w:r>
          <w:r w:rsidRPr="009B42B5">
            <w:fldChar w:fldCharType="separate"/>
          </w:r>
          <w:r w:rsidRPr="009B42B5">
            <w:rPr>
              <w:noProof/>
            </w:rPr>
            <w:t>(VIEIRA e TIBOLA, 2005)</w:t>
          </w:r>
          <w:r w:rsidRPr="009B42B5">
            <w:fldChar w:fldCharType="end"/>
          </w:r>
        </w:sdtContent>
      </w:sdt>
      <w:r w:rsidRPr="009B42B5">
        <w:t>, que envolvem amostragem probabilística e coleta de dados bastante estruturada para validar hipóteses.</w:t>
      </w:r>
    </w:p>
    <w:p w14:paraId="3D681DC9" w14:textId="77777777" w:rsidR="007B42F2" w:rsidRPr="009B42B5" w:rsidRDefault="007B42F2" w:rsidP="009B42B5"/>
    <w:p w14:paraId="5E4B7F02" w14:textId="77777777" w:rsidR="007B42F2" w:rsidRPr="009B42B5" w:rsidRDefault="007B42F2" w:rsidP="009B42B5">
      <w:r w:rsidRPr="009B42B5">
        <w:t>A terceira etapa da pesquisa envolve a coleta de informações. Nesta etapa a escolha da ferramenta de coleta de dados e método de contato com respondentes coerentes com os objetivos de pesquisa são fundamentais para a excelência do processo.</w:t>
      </w:r>
    </w:p>
    <w:p w14:paraId="11546B83" w14:textId="77777777" w:rsidR="007B42F2" w:rsidRPr="009B42B5" w:rsidRDefault="007B42F2" w:rsidP="009B42B5"/>
    <w:p w14:paraId="6EAD36C3" w14:textId="77777777" w:rsidR="007B42F2" w:rsidRPr="009B42B5" w:rsidRDefault="007B42F2" w:rsidP="009B42B5">
      <w:r w:rsidRPr="009B42B5">
        <w:t xml:space="preserve">O trabalho de campo somente deve ser iniciado após elaboração minuciosa de roteiro de pesquisa (para investigações qualitativas) ou questionário estruturado (pesquisa quantitativa). Recomenda-se pré-teste destes instrumentos. </w:t>
      </w:r>
    </w:p>
    <w:p w14:paraId="061ABD32" w14:textId="77777777" w:rsidR="007B42F2" w:rsidRPr="009B42B5" w:rsidRDefault="007B42F2" w:rsidP="009B42B5"/>
    <w:p w14:paraId="4AD8DF6F" w14:textId="77777777" w:rsidR="007B42F2" w:rsidRPr="009B42B5" w:rsidRDefault="007B42F2" w:rsidP="009B42B5">
      <w:r w:rsidRPr="009B42B5">
        <w:t>Na quarta etapa, é realizada a análise de dados e construção de relatórios. Nas pesquisas qualitativas, é um ponto chave e requer habilidade do pesquisador no manuseio de técnicas suportadas academicamente. Nas pesquisas quantitativas, esta fase envolve utilização rigorosa de técnicas estatísticas.</w:t>
      </w:r>
    </w:p>
    <w:p w14:paraId="7D008EF8" w14:textId="77777777" w:rsidR="007B42F2" w:rsidRPr="009B42B5" w:rsidRDefault="007B42F2" w:rsidP="009B42B5"/>
    <w:p w14:paraId="1979C4A5" w14:textId="77777777" w:rsidR="007B42F2" w:rsidRPr="009B42B5" w:rsidRDefault="007B42F2" w:rsidP="009B42B5">
      <w:r w:rsidRPr="009B42B5">
        <w:lastRenderedPageBreak/>
        <w:t xml:space="preserve">Finalmente, são apresentados os resultados. Nesta etapa é fundamental apresentar conclusões relevantes, de forma clara e assertiva, de forma a facilitar a etapa seguinte, ou seja, a tomada de decisões. </w:t>
      </w:r>
    </w:p>
    <w:p w14:paraId="2FFDF2BD" w14:textId="77777777" w:rsidR="007B42F2" w:rsidRPr="009B42B5" w:rsidRDefault="007B42F2" w:rsidP="00DC0AE7">
      <w:pPr>
        <w:pStyle w:val="Ttulo2"/>
      </w:pPr>
      <w:bookmarkStart w:id="149" w:name="_Toc510600066"/>
      <w:bookmarkStart w:id="150" w:name="_Toc184364709"/>
      <w:bookmarkStart w:id="151" w:name="_Toc184364861"/>
      <w:r w:rsidRPr="009B42B5">
        <w:t>Sumário e Reflexões</w:t>
      </w:r>
      <w:bookmarkEnd w:id="149"/>
      <w:bookmarkEnd w:id="150"/>
      <w:bookmarkEnd w:id="151"/>
    </w:p>
    <w:p w14:paraId="49BECB4E" w14:textId="77777777" w:rsidR="007B42F2" w:rsidRPr="009B42B5" w:rsidRDefault="007B42F2" w:rsidP="009B42B5">
      <w:r w:rsidRPr="009B42B5">
        <w:t>O comportamento do consumidor é afetado por diversas variáveis externas e elementos internos. O modelo do processo decisório de compra é uma boa moldura conceitual para compreensão do fenômeno. Apresenta os antecedentes do processo propriamente dito (estímulos de marketing e do ambiente, características e psicologia do consumidor), as etapas do processo de compra (do reconhecimento do problema até o conhecimento pós-compra), e os elementos da decisão de compra.</w:t>
      </w:r>
    </w:p>
    <w:p w14:paraId="378A5B89" w14:textId="77777777" w:rsidR="007B42F2" w:rsidRPr="009B42B5" w:rsidRDefault="007B42F2" w:rsidP="009B42B5"/>
    <w:p w14:paraId="51E65555" w14:textId="77777777" w:rsidR="007B42F2" w:rsidRPr="009B42B5" w:rsidRDefault="007B42F2" w:rsidP="009B42B5">
      <w:r w:rsidRPr="009B42B5">
        <w:t xml:space="preserve">Para acessar o comportamento do consumidor e o ambiente de mercado, faz-se necessário um SIM – Sistema de Informações de Marketing. Entre os componentes do SIM, a pesquisa de mercado pode trazer </w:t>
      </w:r>
      <w:r w:rsidRPr="009B42B5">
        <w:rPr>
          <w:i/>
        </w:rPr>
        <w:t>insights</w:t>
      </w:r>
      <w:r w:rsidRPr="009B42B5">
        <w:t xml:space="preserve"> particularmente relevantes para o negócio, desde que bem estruturada e implementada.</w:t>
      </w:r>
    </w:p>
    <w:p w14:paraId="67B944D7" w14:textId="77777777" w:rsidR="007B42F2" w:rsidRPr="009B42B5" w:rsidRDefault="007B42F2" w:rsidP="009B42B5">
      <w:pPr>
        <w:numPr>
          <w:ilvl w:val="0"/>
          <w:numId w:val="25"/>
        </w:numPr>
      </w:pPr>
      <w:r w:rsidRPr="009B42B5">
        <w:t>Quão bem a organização em que você trabalha conhece as atitudes e motivações de seus consumidores?</w:t>
      </w:r>
    </w:p>
    <w:p w14:paraId="4992C7BE" w14:textId="77777777" w:rsidR="007B42F2" w:rsidRPr="009B42B5" w:rsidRDefault="007B42F2" w:rsidP="009B42B5">
      <w:pPr>
        <w:numPr>
          <w:ilvl w:val="0"/>
          <w:numId w:val="25"/>
        </w:numPr>
      </w:pPr>
      <w:r w:rsidRPr="009B42B5">
        <w:t>O quanto a organização onde você trabalha conhece os passos do processo de decisão de compra e atua sobre este conhecimento?</w:t>
      </w:r>
    </w:p>
    <w:p w14:paraId="1F05A37C" w14:textId="77777777" w:rsidR="007B42F2" w:rsidRPr="009B42B5" w:rsidRDefault="007B42F2" w:rsidP="009B42B5">
      <w:pPr>
        <w:numPr>
          <w:ilvl w:val="0"/>
          <w:numId w:val="25"/>
        </w:numPr>
      </w:pPr>
      <w:r w:rsidRPr="009B42B5">
        <w:t>Como o SIM está estruturado na organização onde você trabalha?</w:t>
      </w:r>
    </w:p>
    <w:p w14:paraId="365D8F42" w14:textId="77777777" w:rsidR="007B42F2" w:rsidRPr="009B42B5" w:rsidRDefault="007B42F2" w:rsidP="009B42B5">
      <w:pPr>
        <w:numPr>
          <w:ilvl w:val="0"/>
          <w:numId w:val="25"/>
        </w:numPr>
      </w:pPr>
      <w:r w:rsidRPr="009B42B5">
        <w:t>Como a organização onde você trabalha vem estruturando pesquisas de mercado?</w:t>
      </w:r>
    </w:p>
    <w:p w14:paraId="3E4DAE32" w14:textId="77777777" w:rsidR="007B42F2" w:rsidRPr="009B42B5" w:rsidRDefault="007B42F2" w:rsidP="009B42B5"/>
    <w:p w14:paraId="54A90096" w14:textId="77777777" w:rsidR="007B42F2" w:rsidRPr="009B42B5" w:rsidRDefault="007B42F2" w:rsidP="009B42B5">
      <w:pPr>
        <w:jc w:val="left"/>
        <w:rPr>
          <w:b/>
        </w:rPr>
      </w:pPr>
      <w:r w:rsidRPr="009B42B5">
        <w:rPr>
          <w:b/>
        </w:rPr>
        <w:t>Principais Obras Citadas:</w:t>
      </w:r>
    </w:p>
    <w:p w14:paraId="72884E69" w14:textId="77777777" w:rsidR="007B42F2" w:rsidRPr="009B42B5" w:rsidRDefault="007B42F2" w:rsidP="009B42B5">
      <w:pPr>
        <w:jc w:val="left"/>
        <w:rPr>
          <w:b/>
        </w:rPr>
      </w:pPr>
    </w:p>
    <w:p w14:paraId="7234FCC4" w14:textId="1FB4E15C" w:rsidR="007B42F2" w:rsidRDefault="007B42F2" w:rsidP="009B42B5">
      <w:pPr>
        <w:rPr>
          <w:noProof/>
        </w:rPr>
      </w:pPr>
      <w:r w:rsidRPr="009B42B5">
        <w:rPr>
          <w:noProof/>
        </w:rPr>
        <w:t xml:space="preserve">FAUZE NAJIB MATTAR, B. O. M. </w:t>
      </w:r>
      <w:r w:rsidRPr="009B42B5">
        <w:rPr>
          <w:b/>
          <w:bCs/>
          <w:noProof/>
        </w:rPr>
        <w:t>Pesquisa de Marketing:</w:t>
      </w:r>
      <w:r w:rsidRPr="009B42B5">
        <w:rPr>
          <w:noProof/>
        </w:rPr>
        <w:t xml:space="preserve"> Metodologia, Planejamento, Execução e Análise. São Paulo: Elsevier, 2014.</w:t>
      </w:r>
    </w:p>
    <w:p w14:paraId="79364E6D" w14:textId="77777777" w:rsidR="00DC0AE7" w:rsidRPr="009B42B5" w:rsidRDefault="00DC0AE7" w:rsidP="009B42B5">
      <w:pPr>
        <w:rPr>
          <w:noProof/>
        </w:rPr>
      </w:pPr>
    </w:p>
    <w:p w14:paraId="75D1D752" w14:textId="336B9ACB" w:rsidR="007B42F2" w:rsidRDefault="007B42F2" w:rsidP="009B42B5">
      <w:pPr>
        <w:ind w:left="720" w:hanging="720"/>
        <w:rPr>
          <w:noProof/>
        </w:rPr>
      </w:pPr>
      <w:r w:rsidRPr="009B42B5">
        <w:rPr>
          <w:noProof/>
        </w:rPr>
        <w:t xml:space="preserve">KOTLER, P.; KELLER, K. </w:t>
      </w:r>
      <w:r w:rsidRPr="009B42B5">
        <w:rPr>
          <w:i/>
          <w:iCs/>
          <w:noProof/>
        </w:rPr>
        <w:t>Administração de marketing.</w:t>
      </w:r>
      <w:r w:rsidRPr="009B42B5">
        <w:rPr>
          <w:noProof/>
        </w:rPr>
        <w:t xml:space="preserve"> São Paulo: Pearson Hall; 2006.</w:t>
      </w:r>
    </w:p>
    <w:p w14:paraId="421E2680" w14:textId="77777777" w:rsidR="00DC0AE7" w:rsidRPr="009B42B5" w:rsidRDefault="00DC0AE7" w:rsidP="009B42B5">
      <w:pPr>
        <w:ind w:left="720" w:hanging="720"/>
        <w:rPr>
          <w:noProof/>
        </w:rPr>
      </w:pPr>
    </w:p>
    <w:p w14:paraId="0E3E6931" w14:textId="19B7E4A7" w:rsidR="007B42F2" w:rsidRDefault="007B42F2" w:rsidP="009B42B5">
      <w:pPr>
        <w:rPr>
          <w:noProof/>
        </w:rPr>
      </w:pPr>
      <w:r w:rsidRPr="009B42B5">
        <w:rPr>
          <w:noProof/>
        </w:rPr>
        <w:t xml:space="preserve">MALHOTRA, N. K. </w:t>
      </w:r>
      <w:r w:rsidRPr="009B42B5">
        <w:rPr>
          <w:b/>
          <w:bCs/>
          <w:noProof/>
        </w:rPr>
        <w:t>Pesquisa de Marketing:</w:t>
      </w:r>
      <w:r w:rsidRPr="009B42B5">
        <w:rPr>
          <w:noProof/>
        </w:rPr>
        <w:t xml:space="preserve"> Uma Orientação Aplicada. São Paulo: Bookman, 2012.</w:t>
      </w:r>
    </w:p>
    <w:p w14:paraId="3ECBA094" w14:textId="77777777" w:rsidR="00DC0AE7" w:rsidRPr="009B42B5" w:rsidRDefault="00DC0AE7" w:rsidP="009B42B5">
      <w:pPr>
        <w:rPr>
          <w:noProof/>
        </w:rPr>
      </w:pPr>
    </w:p>
    <w:p w14:paraId="0B562EC8" w14:textId="24DC134D" w:rsidR="007B42F2" w:rsidRDefault="007B42F2" w:rsidP="009B42B5">
      <w:pPr>
        <w:rPr>
          <w:noProof/>
        </w:rPr>
      </w:pPr>
      <w:r w:rsidRPr="009B42B5">
        <w:rPr>
          <w:noProof/>
        </w:rPr>
        <w:t xml:space="preserve">TORRES, C. V.; NEIVA, E. R. </w:t>
      </w:r>
      <w:r w:rsidRPr="009B42B5">
        <w:rPr>
          <w:b/>
          <w:bCs/>
          <w:noProof/>
        </w:rPr>
        <w:t>Psicologia Social:</w:t>
      </w:r>
      <w:r w:rsidRPr="009B42B5">
        <w:rPr>
          <w:noProof/>
        </w:rPr>
        <w:t xml:space="preserve"> princiais temas e vertentes. São Paulo: Artmed, 2011.</w:t>
      </w:r>
    </w:p>
    <w:p w14:paraId="29DD3A08" w14:textId="77777777" w:rsidR="00DC0AE7" w:rsidRPr="009B42B5" w:rsidRDefault="00DC0AE7" w:rsidP="009B42B5">
      <w:pPr>
        <w:rPr>
          <w:noProof/>
        </w:rPr>
      </w:pPr>
    </w:p>
    <w:p w14:paraId="044D680E" w14:textId="77777777" w:rsidR="007B42F2" w:rsidRPr="009B42B5" w:rsidRDefault="007B42F2" w:rsidP="009B42B5">
      <w:pPr>
        <w:rPr>
          <w:noProof/>
        </w:rPr>
      </w:pPr>
      <w:r w:rsidRPr="009B42B5">
        <w:rPr>
          <w:noProof/>
        </w:rPr>
        <w:t xml:space="preserve">VALA, J.; MONTEIRO, M. B. </w:t>
      </w:r>
      <w:r w:rsidRPr="009B42B5">
        <w:rPr>
          <w:b/>
          <w:bCs/>
          <w:noProof/>
        </w:rPr>
        <w:t>Psicologia Social</w:t>
      </w:r>
      <w:r w:rsidRPr="009B42B5">
        <w:rPr>
          <w:noProof/>
        </w:rPr>
        <w:t>. Lisboa: Fundação Calouste Gulbenkian, 2013.</w:t>
      </w:r>
    </w:p>
    <w:p w14:paraId="289D99CF" w14:textId="77777777" w:rsidR="007B42F2" w:rsidRPr="009B42B5" w:rsidRDefault="007B42F2" w:rsidP="009B42B5"/>
    <w:p w14:paraId="412260EF" w14:textId="77777777" w:rsidR="007B42F2" w:rsidRPr="009B42B5" w:rsidRDefault="007B42F2" w:rsidP="009B42B5"/>
    <w:p w14:paraId="5EED7648" w14:textId="77777777" w:rsidR="007B42F2" w:rsidRPr="009B42B5" w:rsidRDefault="007B42F2" w:rsidP="009B42B5">
      <w:pPr>
        <w:jc w:val="left"/>
      </w:pPr>
      <w:r w:rsidRPr="009B42B5">
        <w:br w:type="page"/>
      </w:r>
    </w:p>
    <w:p w14:paraId="59BB6C17" w14:textId="77777777" w:rsidR="007B42F2" w:rsidRPr="009B42B5" w:rsidRDefault="007B42F2" w:rsidP="00DC0AE7">
      <w:pPr>
        <w:pStyle w:val="Ttulo1"/>
      </w:pPr>
      <w:bookmarkStart w:id="152" w:name="_Toc510600067"/>
      <w:bookmarkStart w:id="153" w:name="_Toc184364710"/>
      <w:bookmarkStart w:id="154" w:name="_Toc184364862"/>
      <w:r w:rsidRPr="009B42B5">
        <w:lastRenderedPageBreak/>
        <w:t>MÓDULO 3: SEGMENTAÇÃO E POSICIONAMENTO DE MARKETING</w:t>
      </w:r>
      <w:bookmarkEnd w:id="152"/>
      <w:bookmarkEnd w:id="153"/>
      <w:bookmarkEnd w:id="154"/>
    </w:p>
    <w:p w14:paraId="4268151F" w14:textId="77777777" w:rsidR="007B42F2" w:rsidRPr="009B42B5" w:rsidRDefault="007B42F2" w:rsidP="009B42B5">
      <w:r w:rsidRPr="009B42B5">
        <w:t>Organizações não possuem recursos suficientes para abarcar todos os tipos de clientes, nem competência para “ser boa em tudo”. Marketing estratégico envolve fazer escolhas. Para obter sucesso, empresas devem ser capazes de oferecer uma proposta de valor para um determinado segmento de mercado, com isto posicionando seu produto e construindo a marca de forma a se diferenciar de seus concorrentes.</w:t>
      </w:r>
    </w:p>
    <w:p w14:paraId="2DFF15D6" w14:textId="77777777" w:rsidR="007B42F2" w:rsidRPr="009B42B5" w:rsidRDefault="007B42F2" w:rsidP="009B42B5"/>
    <w:p w14:paraId="2DF588D6" w14:textId="77777777" w:rsidR="007B42F2" w:rsidRPr="009B42B5" w:rsidRDefault="007B42F2" w:rsidP="009B42B5">
      <w:r w:rsidRPr="009B42B5">
        <w:t xml:space="preserve">Este módulo visa percorrer os caminhos para a construção de um posicionamento coerente, compreendendo as ferramentas para identificação de segmentos de mercado, e, consequentemente, o público-alvo para quem </w:t>
      </w:r>
      <w:proofErr w:type="spellStart"/>
      <w:r w:rsidRPr="009B42B5">
        <w:t>esta</w:t>
      </w:r>
      <w:proofErr w:type="spellEnd"/>
      <w:r w:rsidRPr="009B42B5">
        <w:t xml:space="preserve"> proposta será direcionada; possibilidades de diferenciação de um determinado produto para um público-alvo e técnicas para desenvolvimento do posicionamento.</w:t>
      </w:r>
    </w:p>
    <w:p w14:paraId="3F8F4844" w14:textId="77777777" w:rsidR="007B42F2" w:rsidRPr="009B42B5" w:rsidRDefault="007B42F2" w:rsidP="009B42B5"/>
    <w:p w14:paraId="76D44053" w14:textId="77777777" w:rsidR="007B42F2" w:rsidRPr="009B42B5" w:rsidRDefault="007B42F2" w:rsidP="009B42B5">
      <w:r w:rsidRPr="009B42B5">
        <w:t>Ao final deste módulo, você deverá ser capaz de:</w:t>
      </w:r>
    </w:p>
    <w:p w14:paraId="47B4B85F" w14:textId="77777777" w:rsidR="007B42F2" w:rsidRPr="009B42B5" w:rsidRDefault="007B42F2" w:rsidP="00A37804">
      <w:pPr>
        <w:pStyle w:val="PargrafodaLista"/>
        <w:numPr>
          <w:ilvl w:val="0"/>
          <w:numId w:val="31"/>
        </w:numPr>
      </w:pPr>
      <w:r w:rsidRPr="009B42B5">
        <w:t>Identificar os níveis, padrões e procedimentos para a segmentação de mercado</w:t>
      </w:r>
    </w:p>
    <w:p w14:paraId="7B11F70A" w14:textId="77777777" w:rsidR="007B42F2" w:rsidRPr="009B42B5" w:rsidRDefault="007B42F2" w:rsidP="00A37804">
      <w:pPr>
        <w:pStyle w:val="PargrafodaLista"/>
        <w:numPr>
          <w:ilvl w:val="0"/>
          <w:numId w:val="31"/>
        </w:numPr>
      </w:pPr>
      <w:r w:rsidRPr="009B42B5">
        <w:t>Reconhecer as ferramentas e metodologias de pesquisa de mercado, para identificação do público-alvo</w:t>
      </w:r>
    </w:p>
    <w:p w14:paraId="7B3F355D" w14:textId="77777777" w:rsidR="007B42F2" w:rsidRPr="009B42B5" w:rsidRDefault="007B42F2" w:rsidP="00A37804">
      <w:pPr>
        <w:pStyle w:val="PargrafodaLista"/>
        <w:numPr>
          <w:ilvl w:val="0"/>
          <w:numId w:val="31"/>
        </w:numPr>
      </w:pPr>
      <w:r w:rsidRPr="009B42B5">
        <w:t xml:space="preserve">Compreender o processo de construção de um posicionamento </w:t>
      </w:r>
    </w:p>
    <w:p w14:paraId="166111C5" w14:textId="77777777" w:rsidR="007B42F2" w:rsidRPr="009B42B5" w:rsidRDefault="007B42F2" w:rsidP="009B42B5">
      <w:pPr>
        <w:numPr>
          <w:ilvl w:val="0"/>
          <w:numId w:val="16"/>
        </w:numPr>
        <w:contextualSpacing/>
        <w:rPr>
          <w:vanish/>
        </w:rPr>
      </w:pPr>
    </w:p>
    <w:p w14:paraId="24F37FE5" w14:textId="77777777" w:rsidR="007B42F2" w:rsidRPr="009B42B5" w:rsidRDefault="007B42F2" w:rsidP="00A37804">
      <w:pPr>
        <w:pStyle w:val="Ttulo2"/>
      </w:pPr>
      <w:bookmarkStart w:id="155" w:name="_Toc510600068"/>
      <w:bookmarkStart w:id="156" w:name="_Toc184364711"/>
      <w:bookmarkStart w:id="157" w:name="_Toc184364863"/>
      <w:r w:rsidRPr="009B42B5">
        <w:t>Segmentação de Mercado</w:t>
      </w:r>
      <w:bookmarkEnd w:id="155"/>
      <w:bookmarkEnd w:id="156"/>
      <w:bookmarkEnd w:id="157"/>
    </w:p>
    <w:p w14:paraId="015F7ECB" w14:textId="77777777" w:rsidR="007B42F2" w:rsidRPr="009B42B5" w:rsidRDefault="007B42F2" w:rsidP="009B42B5">
      <w:r w:rsidRPr="009B42B5">
        <w:t xml:space="preserve">A segmentação é uma ferramenta de marketing que consiste em dividir um mercado em subconjuntos distintos de indivíduos com respostas, necessidades e preferências semelhantes ou internamente homogêneas, de maneira que possam ser alcançados por um determinado composto de marketing. </w:t>
      </w:r>
    </w:p>
    <w:p w14:paraId="478FE7C5" w14:textId="77777777" w:rsidR="007B42F2" w:rsidRPr="009B42B5" w:rsidRDefault="007B42F2" w:rsidP="009B42B5">
      <w:pPr>
        <w:rPr>
          <w:color w:val="FF0000"/>
        </w:rPr>
      </w:pPr>
    </w:p>
    <w:p w14:paraId="76BB48FB" w14:textId="77777777" w:rsidR="007B42F2" w:rsidRPr="009B42B5" w:rsidRDefault="007B42F2" w:rsidP="009B42B5">
      <w:r w:rsidRPr="009B42B5">
        <w:t>O conceito aparece pela primeira vez na literatura de marketing por volta de década de 50, mas sua prática já era anterior, tendo surgido como contraponto para o conceito de marketing de massa, ilustrado pelo princípio da linha de produção de Ford. Segmentar auxilia a entender o que cada conjunto de indivíduos busca em um produto ou serviço, de forma a diferenciar sua oferta, aumentando a competitividade para aquele público específico.</w:t>
      </w:r>
    </w:p>
    <w:p w14:paraId="09EBB761" w14:textId="77777777" w:rsidR="007B42F2" w:rsidRPr="009B42B5" w:rsidRDefault="007B42F2" w:rsidP="009B42B5"/>
    <w:p w14:paraId="32E6B0D2" w14:textId="77777777" w:rsidR="007B42F2" w:rsidRPr="009B42B5" w:rsidRDefault="007B42F2" w:rsidP="009B42B5">
      <w:r w:rsidRPr="009B42B5">
        <w:t xml:space="preserve">Organizações que não segmentam e tentam agradar a todos, desperdiçam recursos e não atingem seus objetivos. É como que seus clientes </w:t>
      </w:r>
      <w:proofErr w:type="gramStart"/>
      <w:r w:rsidRPr="009B42B5">
        <w:t>sintam-se</w:t>
      </w:r>
      <w:proofErr w:type="gramEnd"/>
      <w:r w:rsidRPr="009B42B5">
        <w:t xml:space="preserve"> insatisfeitos e sejam pouco leais.</w:t>
      </w:r>
    </w:p>
    <w:p w14:paraId="571A450D" w14:textId="77777777" w:rsidR="007B42F2" w:rsidRPr="009B42B5" w:rsidRDefault="007B42F2" w:rsidP="009B42B5"/>
    <w:p w14:paraId="25D7D89E" w14:textId="77777777" w:rsidR="007B42F2" w:rsidRPr="009B42B5" w:rsidRDefault="007B42F2" w:rsidP="009B42B5">
      <w:pPr>
        <w:rPr>
          <w:color w:val="FF0000"/>
        </w:rPr>
      </w:pPr>
      <w:r w:rsidRPr="009B42B5">
        <w:t>É possível segmentar o mercado a partir de diferentes princípios. O importante é verificar se o critério de segmentação escolhido permita a fácil identificação dos indivíduos e acionamento do composto de marketing; seja mensurável e relevante; possa ser utilizado por longo tempo e permita a diferenciação da oferta com relação aos concorrentes.</w:t>
      </w:r>
    </w:p>
    <w:p w14:paraId="649DF785" w14:textId="77777777" w:rsidR="007B42F2" w:rsidRPr="009B42B5" w:rsidRDefault="007B42F2" w:rsidP="009B42B5"/>
    <w:p w14:paraId="1B2D8628" w14:textId="77777777" w:rsidR="007B42F2" w:rsidRPr="009B42B5" w:rsidRDefault="007B42F2" w:rsidP="009B42B5">
      <w:r w:rsidRPr="009B42B5">
        <w:t>Entre os vários critérios de segmentação, inclui-se demográficos, geográficos, sociais e econômicos; de personalidade e estilo de vida, de comportamento face ao produto, marcas ou categoria; de atitudes psicológicas e até a confluência de critérios de segmentação, ou seja, a segmentação multicritérios.</w:t>
      </w:r>
    </w:p>
    <w:p w14:paraId="243D9AE9" w14:textId="77777777" w:rsidR="007B42F2" w:rsidRPr="009B42B5" w:rsidRDefault="007B42F2" w:rsidP="009B42B5">
      <w:r w:rsidRPr="009B42B5">
        <w:lastRenderedPageBreak/>
        <w:t xml:space="preserve">Historicamente, prevaleceram no mercado a segmentação geográfica, onde mercado é dividido em regiões, indo desde países até vizinhanças; e a segmentação demográfica, que subdivide o mercado em grupos com base em variáveis demográficas, tais como idade, sexo, renda, ocupação, nível de instrução, religião, raça, nacionalidade, etc.   </w:t>
      </w:r>
    </w:p>
    <w:p w14:paraId="6A6C937D" w14:textId="77777777" w:rsidR="007B42F2" w:rsidRPr="009B42B5" w:rsidRDefault="007B42F2" w:rsidP="009B42B5"/>
    <w:p w14:paraId="6263211D" w14:textId="77777777" w:rsidR="007B42F2" w:rsidRPr="009B42B5" w:rsidRDefault="007B42F2" w:rsidP="009B42B5">
      <w:r w:rsidRPr="009B42B5">
        <w:t>A segmentação psicográfica é mais efetiva que as citadas anteriores, mas sua operacionalização é mais complexa. Aqui, o mercado é dividido em diferentes grupos com base em estilo de vida e personalidade. Esta segmentação reconhece que pessoas da mesma classe social, sexo e idade, vivendo na mesma área geográfica podem ter hábitos de consumo muito distintos, devido a diferentes atitudes e valores.</w:t>
      </w:r>
    </w:p>
    <w:p w14:paraId="0FFA354C" w14:textId="77777777" w:rsidR="007B42F2" w:rsidRPr="009B42B5" w:rsidRDefault="007B42F2" w:rsidP="009B42B5"/>
    <w:p w14:paraId="0CDB5D55" w14:textId="77777777" w:rsidR="007B42F2" w:rsidRPr="009B42B5" w:rsidRDefault="007B42F2" w:rsidP="009B42B5">
      <w:r w:rsidRPr="009B42B5">
        <w:t xml:space="preserve">Com as novas ferramentas de </w:t>
      </w:r>
      <w:proofErr w:type="spellStart"/>
      <w:r w:rsidRPr="009B42B5">
        <w:rPr>
          <w:i/>
        </w:rPr>
        <w:t>analytics</w:t>
      </w:r>
      <w:proofErr w:type="spellEnd"/>
      <w:r w:rsidRPr="009B42B5">
        <w:t>, cresce a implementação da segmentação comportamental, onde o mercado é dividido em grupos com base nas atitudes e hábitos dos consumidores. Nesse caso, são considerados frequência de uso, fidelidade, percepção de marca pelo consumidor, expectativas frente à categoria, entre outros.</w:t>
      </w:r>
    </w:p>
    <w:p w14:paraId="56984C9C" w14:textId="77777777" w:rsidR="007B42F2" w:rsidRPr="009B42B5" w:rsidRDefault="007B42F2" w:rsidP="009B42B5"/>
    <w:p w14:paraId="2BBFE87F" w14:textId="77777777" w:rsidR="007B42F2" w:rsidRPr="009B42B5" w:rsidRDefault="007B42F2" w:rsidP="009B42B5">
      <w:r w:rsidRPr="009B42B5">
        <w:t xml:space="preserve">Uma segmentação robusta usualmente envolve pesquisa qualitativa e quantitativa, processamento e análise dos dados levantados. Com base nestas informações e na análise estratégica será realizada a identificação do segmento alvo e desenhado o posicionamento, que é aquele espaço única na mente de seu consumidor que será ocupado pela marca. </w:t>
      </w:r>
    </w:p>
    <w:p w14:paraId="7C471238" w14:textId="77777777" w:rsidR="007B42F2" w:rsidRPr="009B42B5" w:rsidRDefault="007B42F2" w:rsidP="009B42B5"/>
    <w:p w14:paraId="4D92F67D" w14:textId="77777777" w:rsidR="007B42F2" w:rsidRPr="009B42B5" w:rsidRDefault="007B42F2" w:rsidP="009B42B5">
      <w:r w:rsidRPr="009B42B5">
        <w:t xml:space="preserve">Um bom trabalho de segmentação permite descrever o comportamento típico, necessidades e desejos do consumidor de cada segmento </w:t>
      </w:r>
      <w:sdt>
        <w:sdtPr>
          <w:id w:val="-617294114"/>
          <w:citation/>
        </w:sdtPr>
        <w:sdtEndPr/>
        <w:sdtContent>
          <w:r w:rsidRPr="009B42B5">
            <w:fldChar w:fldCharType="begin"/>
          </w:r>
          <w:r w:rsidRPr="009B42B5">
            <w:instrText xml:space="preserve"> CITATION Seg11 \l 1046 </w:instrText>
          </w:r>
          <w:r w:rsidRPr="009B42B5">
            <w:fldChar w:fldCharType="separate"/>
          </w:r>
          <w:r w:rsidRPr="009B42B5">
            <w:rPr>
              <w:noProof/>
            </w:rPr>
            <w:t>(TAVARES, AFONSO e LOCATELLI, 2011)</w:t>
          </w:r>
          <w:r w:rsidRPr="009B42B5">
            <w:fldChar w:fldCharType="end"/>
          </w:r>
        </w:sdtContent>
      </w:sdt>
      <w:r w:rsidRPr="009B42B5">
        <w:t xml:space="preserve">. Neste sentido, uma ferramenta que vem sendo bastante utilizada é a criação da persona, ou seja, um arquétipo de seu consumidor. Trata-se de uma descrição detalhada das dores, necessidades, motivações e o que este cliente pensa, faz e fala, apresentada de forma gráfica, de fácil compreensão. A descrição de um dia típico na vida deste cliente também é uma ferramenta muito útil, que pode esclarecer hábitos de consumo e pontos de contato, que direcionarão a estratégia de comunicação com o mesmo. </w:t>
      </w:r>
      <w:sdt>
        <w:sdtPr>
          <w:id w:val="106011042"/>
          <w:citation/>
        </w:sdtPr>
        <w:sdtEndPr/>
        <w:sdtContent>
          <w:r w:rsidRPr="009B42B5">
            <w:fldChar w:fldCharType="begin"/>
          </w:r>
          <w:r w:rsidRPr="009B42B5">
            <w:instrText xml:space="preserve"> CITATION BLA14 \l 1046 </w:instrText>
          </w:r>
          <w:r w:rsidRPr="009B42B5">
            <w:fldChar w:fldCharType="separate"/>
          </w:r>
          <w:r w:rsidRPr="009B42B5">
            <w:rPr>
              <w:noProof/>
            </w:rPr>
            <w:t>(BLANK e DORF, 2014)</w:t>
          </w:r>
          <w:r w:rsidRPr="009B42B5">
            <w:fldChar w:fldCharType="end"/>
          </w:r>
        </w:sdtContent>
      </w:sdt>
      <w:r w:rsidRPr="009B42B5">
        <w:t>.</w:t>
      </w:r>
    </w:p>
    <w:p w14:paraId="74EBBDF6" w14:textId="77777777" w:rsidR="007B42F2" w:rsidRPr="009B42B5" w:rsidRDefault="007B42F2" w:rsidP="00A37804">
      <w:pPr>
        <w:pStyle w:val="Ttulo2"/>
      </w:pPr>
      <w:bookmarkStart w:id="158" w:name="_Toc510600069"/>
      <w:bookmarkStart w:id="159" w:name="_Toc184364712"/>
      <w:bookmarkStart w:id="160" w:name="_Toc184364864"/>
      <w:r w:rsidRPr="009B42B5">
        <w:t>Posicionamento</w:t>
      </w:r>
      <w:bookmarkEnd w:id="158"/>
      <w:bookmarkEnd w:id="159"/>
      <w:bookmarkEnd w:id="160"/>
      <w:r w:rsidRPr="009B42B5">
        <w:t xml:space="preserve"> </w:t>
      </w:r>
    </w:p>
    <w:p w14:paraId="3C94AD76" w14:textId="77777777" w:rsidR="007B42F2" w:rsidRPr="009B42B5" w:rsidRDefault="007B42F2" w:rsidP="009B42B5">
      <w:r w:rsidRPr="009B42B5">
        <w:t xml:space="preserve">A maior parte das indústrias enfrenta hoje em dia concorrência acirrada e maiores desafios para o crescimento. Para vencer no mercado, Kotler (1999), entende que segmentação, público-alvo e posicionamento são os princípios mais importantes da estratégia de marketing. </w:t>
      </w:r>
    </w:p>
    <w:p w14:paraId="2ECF5618" w14:textId="77777777" w:rsidR="007B42F2" w:rsidRPr="009B42B5" w:rsidRDefault="007B42F2" w:rsidP="009B42B5"/>
    <w:p w14:paraId="6326A278" w14:textId="77777777" w:rsidR="007B42F2" w:rsidRPr="009B42B5" w:rsidRDefault="007B42F2" w:rsidP="009B42B5">
      <w:r w:rsidRPr="009B42B5">
        <w:t xml:space="preserve">Posicionamento é uma palavra proveniente das estratégias militares, dizendo originalmente respeito a posição de tropas inimigas. Um posicionamento bem definido gera uma vantagem competitiva, provê eficiências em termos de custos de execução, permite aperfeiçoamento da estratégia; facilita a memorização por parte do público; dá significado para a organização. Responde ao consumidor a seguinte pergunta: “por que deveria comprar de vocês?”. </w:t>
      </w:r>
    </w:p>
    <w:p w14:paraId="5C33C7EF" w14:textId="77777777" w:rsidR="007B42F2" w:rsidRPr="009B42B5" w:rsidRDefault="007B42F2" w:rsidP="009B42B5"/>
    <w:p w14:paraId="4989FCB5" w14:textId="77777777" w:rsidR="007B42F2" w:rsidRPr="009B42B5" w:rsidRDefault="007B42F2" w:rsidP="009B42B5">
      <w:r w:rsidRPr="009B42B5">
        <w:t xml:space="preserve">Ries e </w:t>
      </w:r>
      <w:proofErr w:type="spellStart"/>
      <w:r w:rsidRPr="009B42B5">
        <w:t>Trout</w:t>
      </w:r>
      <w:proofErr w:type="spellEnd"/>
      <w:r w:rsidRPr="009B42B5">
        <w:t xml:space="preserve"> (2000) descrevem a evolução do conceito de posicionamento. Até a década de 50, organizações se preocupavam com a publicidade de características e benefícios dos produtos. Na sequência, o foco passou a ser a imagem e a reputação da empresa. Na era </w:t>
      </w:r>
      <w:r w:rsidRPr="009B42B5">
        <w:lastRenderedPageBreak/>
        <w:t xml:space="preserve">do posicionamento, desenvolveu-se o foco estratégico, que leva em conta como as marcas são percebidas e agrupadas na mente dos clientes potenciais. Para estes autores, posicionamento </w:t>
      </w:r>
      <w:r w:rsidRPr="009B42B5">
        <w:rPr>
          <w:iCs/>
        </w:rPr>
        <w:t>é ocupar um lugar claro, distinguível e desejável na mente do consumidor.</w:t>
      </w:r>
      <w:r w:rsidRPr="009B42B5">
        <w:t xml:space="preserve"> É a base para um relacionamento de longo prazo com o cliente.</w:t>
      </w:r>
    </w:p>
    <w:p w14:paraId="4DB08046" w14:textId="77777777" w:rsidR="007B42F2" w:rsidRPr="009B42B5" w:rsidRDefault="007B42F2" w:rsidP="009B42B5"/>
    <w:p w14:paraId="0735D314" w14:textId="77777777" w:rsidR="007B42F2" w:rsidRPr="009B42B5" w:rsidRDefault="007B42F2" w:rsidP="009B42B5">
      <w:r w:rsidRPr="009B42B5">
        <w:t xml:space="preserve">Em outras palavras, posicionamento pode ser definido como o processo de análise, articulação e ativação de uma oferta que diferencie sua proposta da concorrência, que proporcione uma vantagem competitiva sustentável, </w:t>
      </w:r>
      <w:r w:rsidRPr="009B42B5">
        <w:rPr>
          <w:u w:val="single"/>
        </w:rPr>
        <w:t>do ponto de vista da percepção de um público-alvo</w:t>
      </w:r>
      <w:r w:rsidRPr="009B42B5">
        <w:t xml:space="preserve">. Neste sentido, profissionais de marketing podem influenciar, mas não controlar como uma marca será posicionada na mente dos consumidores. Daí </w:t>
      </w:r>
      <w:proofErr w:type="spellStart"/>
      <w:r w:rsidRPr="009B42B5">
        <w:t>Upshaw</w:t>
      </w:r>
      <w:proofErr w:type="spellEnd"/>
      <w:r w:rsidRPr="009B42B5">
        <w:t xml:space="preserve"> (1999) defender que o posicionamento é o processo de persuasão contínua. </w:t>
      </w:r>
    </w:p>
    <w:p w14:paraId="36EF4AFB" w14:textId="77777777" w:rsidR="007B42F2" w:rsidRPr="009B42B5" w:rsidRDefault="007B42F2" w:rsidP="009B42B5"/>
    <w:p w14:paraId="151C592D" w14:textId="5AA33637" w:rsidR="007B42F2" w:rsidRPr="009B42B5" w:rsidRDefault="007B42F2" w:rsidP="009B42B5">
      <w:r w:rsidRPr="009B42B5">
        <w:t xml:space="preserve">É o resultado de um processo, realizado em fases: 1- análises do ambiente e da organização, 2- entendimento do comportamento do consumidor, 3- segmentação, 4- identificação da diferenciação (conjunto de diferenças significativas que distingue a oferta da empresa das ofertas dos concorrentes); 5- articulação do posicionamento, sua implementação e acompanhamento. Quanto mais claro for o posicionamento, mais fácil será para consumidores estabelecerem conexões emocionais com a organização, produto e/ou marca </w:t>
      </w:r>
      <w:sdt>
        <w:sdtPr>
          <w:id w:val="-1061472866"/>
          <w:citation/>
        </w:sdtPr>
        <w:sdtEndPr/>
        <w:sdtContent>
          <w:r w:rsidRPr="009B42B5">
            <w:fldChar w:fldCharType="begin"/>
          </w:r>
          <w:r w:rsidRPr="009B42B5">
            <w:instrText xml:space="preserve"> CITATION Kot99 \l 1046 </w:instrText>
          </w:r>
          <w:r w:rsidRPr="009B42B5">
            <w:fldChar w:fldCharType="separate"/>
          </w:r>
          <w:r w:rsidRPr="009B42B5">
            <w:rPr>
              <w:noProof/>
            </w:rPr>
            <w:t>(KOTLER, 1999)</w:t>
          </w:r>
          <w:r w:rsidRPr="009B42B5">
            <w:fldChar w:fldCharType="end"/>
          </w:r>
        </w:sdtContent>
      </w:sdt>
      <w:r w:rsidRPr="009B42B5">
        <w:t xml:space="preserve">. </w:t>
      </w:r>
    </w:p>
    <w:p w14:paraId="7B95CC97" w14:textId="77777777" w:rsidR="007B42F2" w:rsidRPr="009B42B5" w:rsidRDefault="007B42F2" w:rsidP="009B42B5"/>
    <w:p w14:paraId="3CD6B45E" w14:textId="77777777" w:rsidR="007B42F2" w:rsidRPr="009B42B5" w:rsidRDefault="007B42F2" w:rsidP="009B42B5">
      <w:r w:rsidRPr="009B42B5">
        <w:t xml:space="preserve">Posicionamentos podem ser construídos por atributos do produto ou da marca; por benefícios oferecidos; por uso ou aplicação (o produto é o melhor para um determinado fim); em função do usuário; contra um concorrente; tendo em vista a categoria onde o produto compete; por qualidade/preço (ex: melhor qualidade dentro de uma determinada faixa de preço). O ponto fundamental para um posicionamento bem-sucedido é o atendimento dos critérios que determinam a diferenciação: importância, distintividade, superioridade, comunicabilidade, sustentabilidade, disponibilidade e rentabilidade </w:t>
      </w:r>
      <w:sdt>
        <w:sdtPr>
          <w:id w:val="856857607"/>
          <w:citation/>
        </w:sdtPr>
        <w:sdtEndPr/>
        <w:sdtContent>
          <w:r w:rsidRPr="009B42B5">
            <w:fldChar w:fldCharType="begin"/>
          </w:r>
          <w:r w:rsidRPr="009B42B5">
            <w:instrText xml:space="preserve"> CITATION Seg11 \l 1046 </w:instrText>
          </w:r>
          <w:r w:rsidRPr="009B42B5">
            <w:fldChar w:fldCharType="separate"/>
          </w:r>
          <w:r w:rsidRPr="009B42B5">
            <w:rPr>
              <w:noProof/>
            </w:rPr>
            <w:t>(TAVARES, AFONSO e LOCATELLI, 2011)</w:t>
          </w:r>
          <w:r w:rsidRPr="009B42B5">
            <w:fldChar w:fldCharType="end"/>
          </w:r>
        </w:sdtContent>
      </w:sdt>
      <w:r w:rsidRPr="009B42B5">
        <w:t>.</w:t>
      </w:r>
    </w:p>
    <w:p w14:paraId="13D24933" w14:textId="77777777" w:rsidR="007B42F2" w:rsidRPr="009B42B5" w:rsidRDefault="007B42F2" w:rsidP="009B42B5"/>
    <w:p w14:paraId="054EF535" w14:textId="77777777" w:rsidR="007B42F2" w:rsidRPr="009B42B5" w:rsidRDefault="007B42F2" w:rsidP="009B42B5">
      <w:r w:rsidRPr="009B42B5">
        <w:t xml:space="preserve">Não é fácil identificar um posicionamento desejado e sustenta-lo. Como exemplos bem-sucedidos, temos hospitais que conseguiram diferenciar-se graças à sua excelência e atendimento, como o Sírio Libanês e o Hospital Israelita Albert Einstein, focados no segmento da população de classe média alta. Em termos de laboratórios de análises clínicas, o Fleury vem abrindo filiais exclusivas para mulheres, de forma a diferenciar-se frente a este segmento. No segmento popular, o Doutor Consulta vem se posicionando como uma opção de bom custo-benefício para pacientes que não possuem um plano de saúde. </w:t>
      </w:r>
    </w:p>
    <w:p w14:paraId="4121B743" w14:textId="77777777" w:rsidR="007B42F2" w:rsidRPr="009B42B5" w:rsidRDefault="007B42F2" w:rsidP="009B42B5"/>
    <w:p w14:paraId="45806A58" w14:textId="77777777" w:rsidR="007B42F2" w:rsidRPr="009B42B5" w:rsidRDefault="007B42F2" w:rsidP="009B42B5">
      <w:r w:rsidRPr="009B42B5">
        <w:rPr>
          <w:noProof/>
        </w:rPr>
        <w:lastRenderedPageBreak/>
        <w:drawing>
          <wp:anchor distT="0" distB="0" distL="114300" distR="114300" simplePos="0" relativeHeight="251665408" behindDoc="0" locked="0" layoutInCell="1" allowOverlap="1" wp14:anchorId="170DFE40" wp14:editId="0EDFA7CF">
            <wp:simplePos x="0" y="0"/>
            <wp:positionH relativeFrom="margin">
              <wp:align>right</wp:align>
            </wp:positionH>
            <wp:positionV relativeFrom="paragraph">
              <wp:posOffset>327949</wp:posOffset>
            </wp:positionV>
            <wp:extent cx="5760085" cy="3310890"/>
            <wp:effectExtent l="0" t="0" r="0" b="381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3310890"/>
                    </a:xfrm>
                    <a:prstGeom prst="rect">
                      <a:avLst/>
                    </a:prstGeom>
                    <a:noFill/>
                  </pic:spPr>
                </pic:pic>
              </a:graphicData>
            </a:graphic>
          </wp:anchor>
        </w:drawing>
      </w:r>
      <w:proofErr w:type="spellStart"/>
      <w:r w:rsidRPr="009B42B5">
        <w:t>Firua</w:t>
      </w:r>
      <w:proofErr w:type="spellEnd"/>
      <w:r w:rsidRPr="009B42B5">
        <w:t xml:space="preserve"> 7: </w:t>
      </w:r>
      <w:proofErr w:type="spellStart"/>
      <w:r w:rsidRPr="009B42B5">
        <w:t>Procdsso</w:t>
      </w:r>
      <w:proofErr w:type="spellEnd"/>
      <w:r w:rsidRPr="009B42B5">
        <w:t xml:space="preserve"> de Segmentação e </w:t>
      </w:r>
      <w:proofErr w:type="spellStart"/>
      <w:r w:rsidRPr="009B42B5">
        <w:t>Posicionametno</w:t>
      </w:r>
      <w:proofErr w:type="spellEnd"/>
    </w:p>
    <w:p w14:paraId="4631DFB3" w14:textId="77777777" w:rsidR="007B42F2" w:rsidRPr="009B42B5" w:rsidRDefault="007B42F2" w:rsidP="00A37804">
      <w:pPr>
        <w:pStyle w:val="Ttulo2"/>
      </w:pPr>
      <w:bookmarkStart w:id="161" w:name="_Toc510600070"/>
      <w:bookmarkStart w:id="162" w:name="_Toc184364713"/>
      <w:bookmarkStart w:id="163" w:name="_Toc184364865"/>
      <w:r w:rsidRPr="009B42B5">
        <w:t>Sumário e Reflexões</w:t>
      </w:r>
      <w:bookmarkEnd w:id="161"/>
      <w:bookmarkEnd w:id="162"/>
      <w:bookmarkEnd w:id="163"/>
    </w:p>
    <w:p w14:paraId="2CCADF3C" w14:textId="77777777" w:rsidR="007B42F2" w:rsidRPr="009B42B5" w:rsidRDefault="007B42F2" w:rsidP="009B42B5">
      <w:r w:rsidRPr="009B42B5">
        <w:t>O processo de segmentação, diferenciação e posicionamento dá foco às atividades de marketing, aumentando sua efetividade. O processo compreende a divisão do mercado em grupos homogêneos de consumidores, escolha de um público-alvo e construção de um posicionamento que, ao mesmo tempo, atenda aos anseios do público-alvo e diferencie a oferta da empresa daquela apresentada pelos concorrentes.</w:t>
      </w:r>
    </w:p>
    <w:p w14:paraId="7DE2CBA6" w14:textId="77777777" w:rsidR="007B42F2" w:rsidRPr="009B42B5" w:rsidRDefault="007B42F2" w:rsidP="009B42B5"/>
    <w:p w14:paraId="00ABA1C2" w14:textId="77777777" w:rsidR="007B42F2" w:rsidRPr="009B42B5" w:rsidRDefault="007B42F2" w:rsidP="009B42B5">
      <w:pPr>
        <w:numPr>
          <w:ilvl w:val="0"/>
          <w:numId w:val="27"/>
        </w:numPr>
        <w:contextualSpacing/>
        <w:jc w:val="left"/>
      </w:pPr>
      <w:r w:rsidRPr="009B42B5">
        <w:t>Qual o público-alvo escolhido pela organização onde você trabalha?</w:t>
      </w:r>
    </w:p>
    <w:p w14:paraId="53694C18" w14:textId="77777777" w:rsidR="007B42F2" w:rsidRPr="009B42B5" w:rsidRDefault="007B42F2" w:rsidP="009B42B5">
      <w:pPr>
        <w:numPr>
          <w:ilvl w:val="0"/>
          <w:numId w:val="27"/>
        </w:numPr>
        <w:contextualSpacing/>
        <w:jc w:val="left"/>
      </w:pPr>
      <w:r w:rsidRPr="009B42B5">
        <w:t>Qual a posicionamento escolhido pela empresa onde você trabalha? É distinto o suficiente da concorrência?</w:t>
      </w:r>
    </w:p>
    <w:p w14:paraId="09990C8A" w14:textId="77777777" w:rsidR="007B42F2" w:rsidRPr="009B42B5" w:rsidRDefault="007B42F2" w:rsidP="009B42B5">
      <w:pPr>
        <w:numPr>
          <w:ilvl w:val="0"/>
          <w:numId w:val="27"/>
        </w:numPr>
        <w:contextualSpacing/>
        <w:jc w:val="left"/>
      </w:pPr>
      <w:r w:rsidRPr="009B42B5">
        <w:t>Os colaboradores têm clareza quanto a esta definição de público-alvo e posicionamento?</w:t>
      </w:r>
    </w:p>
    <w:p w14:paraId="5229F281" w14:textId="77777777" w:rsidR="007B42F2" w:rsidRPr="009B42B5" w:rsidRDefault="007B42F2" w:rsidP="009B42B5"/>
    <w:p w14:paraId="2E491C60" w14:textId="77777777" w:rsidR="007B42F2" w:rsidRPr="009B42B5" w:rsidRDefault="007B42F2" w:rsidP="009B42B5">
      <w:pPr>
        <w:jc w:val="left"/>
        <w:rPr>
          <w:b/>
        </w:rPr>
      </w:pPr>
      <w:r w:rsidRPr="009B42B5">
        <w:rPr>
          <w:b/>
        </w:rPr>
        <w:t>Obras citadas:</w:t>
      </w:r>
    </w:p>
    <w:p w14:paraId="45D25CBA" w14:textId="77777777" w:rsidR="007B42F2" w:rsidRPr="009B42B5" w:rsidRDefault="007B42F2" w:rsidP="009B42B5">
      <w:pPr>
        <w:jc w:val="left"/>
      </w:pPr>
    </w:p>
    <w:p w14:paraId="323C1AD8" w14:textId="4263C182" w:rsidR="007B42F2" w:rsidRDefault="007B42F2" w:rsidP="009B42B5">
      <w:pPr>
        <w:jc w:val="left"/>
      </w:pPr>
      <w:r w:rsidRPr="009B42B5">
        <w:t xml:space="preserve">CORREA, J.  et al. Marketing: a teoria em prática. Rio de Janeiro: Senac Nacional, 2014. </w:t>
      </w:r>
    </w:p>
    <w:p w14:paraId="080376CA" w14:textId="77777777" w:rsidR="00A37804" w:rsidRPr="009B42B5" w:rsidRDefault="00A37804" w:rsidP="009B42B5">
      <w:pPr>
        <w:jc w:val="left"/>
      </w:pPr>
    </w:p>
    <w:p w14:paraId="46DEB10D" w14:textId="77777777" w:rsidR="007B42F2" w:rsidRPr="009B42B5" w:rsidRDefault="007B42F2" w:rsidP="009B42B5">
      <w:pPr>
        <w:ind w:left="720" w:hanging="720"/>
        <w:rPr>
          <w:noProof/>
        </w:rPr>
      </w:pPr>
      <w:r w:rsidRPr="009B42B5">
        <w:rPr>
          <w:noProof/>
        </w:rPr>
        <w:t xml:space="preserve">KOTLER, P.; KELLER, K. </w:t>
      </w:r>
      <w:r w:rsidRPr="009B42B5">
        <w:rPr>
          <w:i/>
          <w:iCs/>
          <w:noProof/>
        </w:rPr>
        <w:t>Administração de marketing.</w:t>
      </w:r>
      <w:r w:rsidRPr="009B42B5">
        <w:rPr>
          <w:noProof/>
        </w:rPr>
        <w:t xml:space="preserve"> São Paulo: Pearson Hall; 2006.</w:t>
      </w:r>
    </w:p>
    <w:p w14:paraId="3EC2B855" w14:textId="77777777" w:rsidR="00A37804" w:rsidRDefault="00A37804" w:rsidP="009B42B5"/>
    <w:p w14:paraId="683B1EBB" w14:textId="07F0DFB4" w:rsidR="007B42F2" w:rsidRPr="009B42B5" w:rsidRDefault="007B42F2" w:rsidP="009B42B5">
      <w:r w:rsidRPr="009B42B5">
        <w:t xml:space="preserve">KOTLER, P. </w:t>
      </w:r>
      <w:r w:rsidRPr="009B42B5">
        <w:rPr>
          <w:i/>
        </w:rPr>
        <w:t>Marketing para o século XXI.</w:t>
      </w:r>
      <w:r w:rsidRPr="009B42B5">
        <w:t xml:space="preserve"> “Como criar, conquistar e dominar mercados”. São Paulo: Editora Futura; 1999</w:t>
      </w:r>
    </w:p>
    <w:p w14:paraId="3F16D210" w14:textId="77777777" w:rsidR="007B42F2" w:rsidRPr="009B42B5" w:rsidRDefault="007B42F2" w:rsidP="009B42B5">
      <w:pPr>
        <w:jc w:val="left"/>
      </w:pPr>
      <w:r w:rsidRPr="009B42B5">
        <w:br w:type="page"/>
      </w:r>
    </w:p>
    <w:p w14:paraId="408ED967" w14:textId="77777777" w:rsidR="007B42F2" w:rsidRPr="009B42B5" w:rsidRDefault="007B42F2" w:rsidP="00A37804">
      <w:pPr>
        <w:pStyle w:val="Ttulo1"/>
      </w:pPr>
      <w:bookmarkStart w:id="164" w:name="_Toc510600071"/>
      <w:bookmarkStart w:id="165" w:name="_Toc184364714"/>
      <w:bookmarkStart w:id="166" w:name="_Toc184364866"/>
      <w:r w:rsidRPr="009B42B5">
        <w:lastRenderedPageBreak/>
        <w:t>MODULO 4: COMPOSTO DE MARKETING</w:t>
      </w:r>
      <w:bookmarkEnd w:id="164"/>
      <w:bookmarkEnd w:id="165"/>
      <w:bookmarkEnd w:id="166"/>
    </w:p>
    <w:p w14:paraId="364867DD" w14:textId="13D9DD29" w:rsidR="007B42F2" w:rsidRDefault="007B42F2" w:rsidP="009B42B5">
      <w:pPr>
        <w:shd w:val="clear" w:color="auto" w:fill="FFFFFF"/>
        <w:rPr>
          <w:rFonts w:cs="Arial"/>
          <w:lang w:eastAsia="pt-BR"/>
        </w:rPr>
      </w:pPr>
      <w:r w:rsidRPr="009B42B5">
        <w:rPr>
          <w:rFonts w:cs="Arial"/>
          <w:lang w:eastAsia="pt-BR"/>
        </w:rPr>
        <w:t>Para Churchill e Peter (2000) marketing é o processo de planejar e executar o composto de marketing, de forma a gerar trocas que satisfaçam indivíduos e organizações.</w:t>
      </w:r>
    </w:p>
    <w:p w14:paraId="2806389A" w14:textId="77777777" w:rsidR="00A37804" w:rsidRPr="009B42B5" w:rsidRDefault="00A37804" w:rsidP="009B42B5">
      <w:pPr>
        <w:shd w:val="clear" w:color="auto" w:fill="FFFFFF"/>
        <w:rPr>
          <w:rFonts w:cs="Arial"/>
          <w:lang w:eastAsia="pt-BR"/>
        </w:rPr>
      </w:pPr>
    </w:p>
    <w:p w14:paraId="12C551F8" w14:textId="77777777" w:rsidR="007B42F2" w:rsidRPr="009B42B5" w:rsidRDefault="007B42F2" w:rsidP="009B42B5">
      <w:r w:rsidRPr="009B42B5">
        <w:rPr>
          <w:rFonts w:cs="Arial"/>
        </w:rPr>
        <w:t xml:space="preserve">Mas o que é o composto de marketing? Classicamente, é composto pelos 4 </w:t>
      </w:r>
      <w:proofErr w:type="spellStart"/>
      <w:r w:rsidRPr="009B42B5">
        <w:rPr>
          <w:rFonts w:cs="Arial"/>
        </w:rPr>
        <w:t>P´s</w:t>
      </w:r>
      <w:proofErr w:type="spellEnd"/>
      <w:r w:rsidRPr="009B42B5">
        <w:rPr>
          <w:rFonts w:cs="Arial"/>
        </w:rPr>
        <w:t>, ou seja, produto, ponto (ou praça), preço e promoção, propostos na década de 60 pelo professor Jerome McCarthy</w:t>
      </w:r>
      <w:r w:rsidRPr="009B42B5">
        <w:t xml:space="preserve"> </w:t>
      </w:r>
      <w:sdt>
        <w:sdtPr>
          <w:id w:val="-655072538"/>
          <w:citation/>
        </w:sdtPr>
        <w:sdtEndPr/>
        <w:sdtContent>
          <w:r w:rsidRPr="009B42B5">
            <w:fldChar w:fldCharType="begin"/>
          </w:r>
          <w:r w:rsidRPr="009B42B5">
            <w:instrText xml:space="preserve"> CITATION Kot99 \l 1046 </w:instrText>
          </w:r>
          <w:r w:rsidRPr="009B42B5">
            <w:fldChar w:fldCharType="separate"/>
          </w:r>
          <w:r w:rsidRPr="009B42B5">
            <w:rPr>
              <w:noProof/>
            </w:rPr>
            <w:t>(KOTLER, 1999)</w:t>
          </w:r>
          <w:r w:rsidRPr="009B42B5">
            <w:fldChar w:fldCharType="end"/>
          </w:r>
        </w:sdtContent>
      </w:sdt>
      <w:r w:rsidRPr="009B42B5">
        <w:t xml:space="preserve">.  Teóricos de marketing já sugeriram agregar outros </w:t>
      </w:r>
      <w:proofErr w:type="spellStart"/>
      <w:r w:rsidRPr="009B42B5">
        <w:t>P´s</w:t>
      </w:r>
      <w:proofErr w:type="spellEnd"/>
      <w:r w:rsidRPr="009B42B5">
        <w:t xml:space="preserve"> à esta teoria, tais como Pós-venda, mas os 4Ps se mantém como o pilar desta disciplina. </w:t>
      </w:r>
    </w:p>
    <w:p w14:paraId="36E651EA" w14:textId="77777777" w:rsidR="007B42F2" w:rsidRPr="009B42B5" w:rsidRDefault="007B42F2" w:rsidP="009B42B5"/>
    <w:p w14:paraId="3CE1480A" w14:textId="77777777" w:rsidR="007B42F2" w:rsidRPr="009B42B5" w:rsidRDefault="007B42F2" w:rsidP="009B42B5">
      <w:r w:rsidRPr="009B42B5">
        <w:t>Os objetivos deste módulo, então, são:</w:t>
      </w:r>
    </w:p>
    <w:p w14:paraId="29956CCB" w14:textId="77777777" w:rsidR="007B42F2" w:rsidRPr="009B42B5" w:rsidRDefault="007B42F2" w:rsidP="009B42B5"/>
    <w:p w14:paraId="647B7452" w14:textId="77777777" w:rsidR="007B42F2" w:rsidRPr="009B42B5" w:rsidRDefault="007B42F2" w:rsidP="00A37804">
      <w:pPr>
        <w:pStyle w:val="PargrafodaLista"/>
        <w:numPr>
          <w:ilvl w:val="0"/>
          <w:numId w:val="34"/>
        </w:numPr>
      </w:pPr>
      <w:r w:rsidRPr="009B42B5">
        <w:t>Compreender o que é o composto de marketing e seus elementos</w:t>
      </w:r>
    </w:p>
    <w:p w14:paraId="6F2A600D" w14:textId="77777777" w:rsidR="007B42F2" w:rsidRPr="009B42B5" w:rsidRDefault="007B42F2" w:rsidP="00A37804">
      <w:pPr>
        <w:pStyle w:val="PargrafodaLista"/>
        <w:numPr>
          <w:ilvl w:val="0"/>
          <w:numId w:val="34"/>
        </w:numPr>
      </w:pPr>
      <w:r w:rsidRPr="009B42B5">
        <w:t>Identificar o marketing integrado</w:t>
      </w:r>
    </w:p>
    <w:p w14:paraId="47B3D300" w14:textId="77777777" w:rsidR="007B42F2" w:rsidRPr="009B42B5" w:rsidRDefault="007B42F2" w:rsidP="00A37804">
      <w:pPr>
        <w:pStyle w:val="PargrafodaLista"/>
        <w:numPr>
          <w:ilvl w:val="0"/>
          <w:numId w:val="34"/>
        </w:numPr>
      </w:pPr>
      <w:r w:rsidRPr="009B42B5">
        <w:t>Compreender a importância da construção de marca</w:t>
      </w:r>
    </w:p>
    <w:p w14:paraId="321CD26F" w14:textId="77777777" w:rsidR="007B42F2" w:rsidRPr="009B42B5" w:rsidRDefault="007B42F2" w:rsidP="00A37804">
      <w:pPr>
        <w:pStyle w:val="Ttulo2"/>
      </w:pPr>
      <w:bookmarkStart w:id="167" w:name="_Toc510600072"/>
      <w:bookmarkStart w:id="168" w:name="_Toc184364715"/>
      <w:bookmarkStart w:id="169" w:name="_Toc184364867"/>
      <w:r w:rsidRPr="009B42B5">
        <w:t>Composto de marketing</w:t>
      </w:r>
      <w:bookmarkEnd w:id="167"/>
      <w:bookmarkEnd w:id="168"/>
      <w:bookmarkEnd w:id="169"/>
    </w:p>
    <w:p w14:paraId="16C1B48F" w14:textId="339A12D0" w:rsidR="007B42F2" w:rsidRPr="009B42B5" w:rsidRDefault="00A37804" w:rsidP="00A37804">
      <w:pPr>
        <w:jc w:val="center"/>
      </w:pPr>
      <w:r w:rsidRPr="009B42B5">
        <w:rPr>
          <w:noProof/>
        </w:rPr>
        <w:drawing>
          <wp:inline distT="0" distB="0" distL="0" distR="0" wp14:anchorId="38D08224" wp14:editId="5292794E">
            <wp:extent cx="2609215" cy="2544445"/>
            <wp:effectExtent l="19050" t="57150" r="19685" b="46355"/>
            <wp:docPr id="11" name="Diagrama 11">
              <a:extLst xmlns:a="http://schemas.openxmlformats.org/drawingml/2006/main">
                <a:ext uri="{FF2B5EF4-FFF2-40B4-BE49-F238E27FC236}">
                  <a16:creationId xmlns:a16="http://schemas.microsoft.com/office/drawing/2014/main" id="{FA6E6AA6-C998-4723-8BBE-E711A6B831A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0388953" w14:textId="58447489" w:rsidR="007B42F2" w:rsidRDefault="007B42F2" w:rsidP="00A37804">
      <w:pPr>
        <w:jc w:val="center"/>
      </w:pPr>
      <w:r w:rsidRPr="009B42B5">
        <w:t xml:space="preserve">Figura 8: os 4 </w:t>
      </w:r>
      <w:proofErr w:type="spellStart"/>
      <w:r w:rsidRPr="009B42B5">
        <w:t>P´s</w:t>
      </w:r>
      <w:proofErr w:type="spellEnd"/>
      <w:r w:rsidRPr="009B42B5">
        <w:t xml:space="preserve"> de marketing</w:t>
      </w:r>
    </w:p>
    <w:p w14:paraId="55378562" w14:textId="77777777" w:rsidR="00A37804" w:rsidRPr="009B42B5" w:rsidRDefault="00A37804" w:rsidP="00A37804">
      <w:pPr>
        <w:jc w:val="center"/>
      </w:pPr>
    </w:p>
    <w:p w14:paraId="33F8F18C" w14:textId="10C2C3D2" w:rsidR="007B42F2" w:rsidRPr="009B42B5" w:rsidRDefault="007B42F2" w:rsidP="009B42B5">
      <w:r w:rsidRPr="009B42B5">
        <w:t xml:space="preserve">Para </w:t>
      </w:r>
      <w:proofErr w:type="spellStart"/>
      <w:r w:rsidRPr="009B42B5">
        <w:t>Baroli</w:t>
      </w:r>
      <w:proofErr w:type="spellEnd"/>
      <w:r w:rsidRPr="009B42B5">
        <w:t xml:space="preserve"> e Fernandes (2014), a adoção do marketing nas organizações de saúde dá foco à satisfação do paciente. Para garantia desta satisfação, a prioridade deve ser o acesso universal à Medicina (dentro de cada realidade) e a qualidade de vida do paciente. O composto de marketing deve adequar-se a este propósito e os 4Ps do composto de marketing devem ter coerência entre si para maximização dos resultados.</w:t>
      </w:r>
    </w:p>
    <w:p w14:paraId="20F3D6E0" w14:textId="77777777" w:rsidR="007B42F2" w:rsidRPr="009B42B5" w:rsidRDefault="007B42F2" w:rsidP="00086B80">
      <w:pPr>
        <w:pStyle w:val="Ttulo3"/>
      </w:pPr>
      <w:bookmarkStart w:id="170" w:name="_Toc510600073"/>
      <w:bookmarkStart w:id="171" w:name="_Toc184364716"/>
      <w:bookmarkStart w:id="172" w:name="_Toc184364868"/>
      <w:r w:rsidRPr="009B42B5">
        <w:t>Produto</w:t>
      </w:r>
      <w:bookmarkEnd w:id="170"/>
      <w:bookmarkEnd w:id="171"/>
      <w:bookmarkEnd w:id="172"/>
    </w:p>
    <w:p w14:paraId="6B98A7EB" w14:textId="77777777" w:rsidR="007B42F2" w:rsidRPr="009B42B5" w:rsidRDefault="007B42F2" w:rsidP="009B42B5">
      <w:r w:rsidRPr="009B42B5">
        <w:t>Produtos ou serviços são a base de qualquer negócio. Produtos podem ser conceituados como qualquer objeto disponibilizado no mercado para atendimento das necessidades ou desejos do cliente, enquanto serviços dizem respeito ao conjunto de atividades realizadas para atendimento das já mencionadas necessidades.</w:t>
      </w:r>
    </w:p>
    <w:p w14:paraId="6AEE5376" w14:textId="77777777" w:rsidR="007B42F2" w:rsidRPr="009B42B5" w:rsidRDefault="007B42F2" w:rsidP="009B42B5">
      <w:r w:rsidRPr="009B42B5">
        <w:lastRenderedPageBreak/>
        <w:t>Para Kotler (2005), empresas podem criar uma diferenciação relevante e singular para seus produtos com base em vários critérios. No que tange a diferenças físicas, sugere novas características e design. Também recomenda agregar valor aos produtos através da oferta de benefícios adicionais a seus clientes, tais como customização; maior conveniência; serviço mais rápido; mais ou melhores serviços; orientação, treinamento ou consultoria; garantias que excedem as oferecidas pelo mercado; ferramentas de tecnologia; programas de benefícios. Esta oferta expandida de valor ao paciente é chamada produto ampliado e tem grande relevância no mercado de saúde.</w:t>
      </w:r>
    </w:p>
    <w:p w14:paraId="5404BB9E" w14:textId="77777777" w:rsidR="007B42F2" w:rsidRPr="009B42B5" w:rsidRDefault="007B42F2" w:rsidP="009B42B5"/>
    <w:p w14:paraId="549E9003" w14:textId="77777777" w:rsidR="007B42F2" w:rsidRPr="009B42B5" w:rsidRDefault="007B42F2" w:rsidP="009B42B5">
      <w:r w:rsidRPr="009B42B5">
        <w:t>O gerenciamento do ciclo de vida do produto é fundamental para a sustentabilidade da empresa. Como os seres humanos, produtos e empresas nascem, crescem e morrem. E como nos estudos em ecologia, alguns espécimes podem ter vida bastante longa (ex: Coca-Cola), enquanto outros desaparecem rapidamente (ex: Yahoo).</w:t>
      </w:r>
    </w:p>
    <w:p w14:paraId="6207A758" w14:textId="77777777" w:rsidR="007B42F2" w:rsidRPr="009B42B5" w:rsidRDefault="007B42F2" w:rsidP="009B42B5"/>
    <w:p w14:paraId="5AABB628" w14:textId="77777777" w:rsidR="007B42F2" w:rsidRPr="009B42B5" w:rsidRDefault="007B42F2" w:rsidP="009B42B5">
      <w:r w:rsidRPr="009B42B5">
        <w:t xml:space="preserve">Tendo este pressuposto em vista, a matriz BCG é uma ferramenta bastante utilizada em marketing. Produtos são categorizados como: 1- “crianças-problemas”, ou seja, produtos em fase de introdução, que ainda não exigem altos investimentos, consomem caixa e não possuem alta participação de mercado; 2- “estrelas”, que compreendem produtos em crescimento, que já começam a gerar receitas, mas ainda consomem muito caixa para manutenção de elevadas taxas de crescimento e boa participação de mercado; 3- “vacas-leiteiras”, que envolvem os produtos que financiam os outros produtos da linha, pois estão em fase de maturidade (possuem alta participação de mercado, mas baixo crescimento) e 4- “cachorros”, que constituem produtos em declínio, com baixo crescimento e baixa participação relativa de mercado. </w:t>
      </w:r>
    </w:p>
    <w:p w14:paraId="36C41F4B" w14:textId="77777777" w:rsidR="007B42F2" w:rsidRPr="009B42B5" w:rsidRDefault="007B42F2" w:rsidP="00086B80">
      <w:pPr>
        <w:pStyle w:val="Ttulo3"/>
      </w:pPr>
      <w:bookmarkStart w:id="173" w:name="_Toc510600074"/>
      <w:bookmarkStart w:id="174" w:name="_Toc184364717"/>
      <w:bookmarkStart w:id="175" w:name="_Toc184364869"/>
      <w:r w:rsidRPr="009B42B5">
        <w:t>Ponto (ou Praça)</w:t>
      </w:r>
      <w:bookmarkEnd w:id="173"/>
      <w:bookmarkEnd w:id="174"/>
      <w:bookmarkEnd w:id="175"/>
    </w:p>
    <w:p w14:paraId="7202D0B2" w14:textId="47D44E86" w:rsidR="007B42F2" w:rsidRDefault="007B42F2" w:rsidP="009B42B5">
      <w:r w:rsidRPr="009B42B5">
        <w:t xml:space="preserve">Tradicionalmente, Ponto diz respeito, na área de saúde, ao local onde profissionais prestam serviços, tais como hospitais, consultórios, laboratórios, atendimentos domiciliares, etc. Hoje, a noção de Ponto expandiu-se para o processo de tornar serviços e mercadorias disponíveis aos clientes, incluindo opções pela venda direta e indireta, on-line, por representantes e distribuidores, ou uma combinação de canais. </w:t>
      </w:r>
    </w:p>
    <w:p w14:paraId="36D53456" w14:textId="77777777" w:rsidR="00086B80" w:rsidRPr="009B42B5" w:rsidRDefault="00086B80" w:rsidP="009B42B5"/>
    <w:p w14:paraId="710D3705" w14:textId="2C458FED" w:rsidR="007B42F2" w:rsidRDefault="007B42F2" w:rsidP="009B42B5">
      <w:r w:rsidRPr="009B42B5">
        <w:t>Além disto, com o aumento da sofisticação do marketing, as fronteiras entre o Ponto e os outros 4P´s vão se tornando esfumaçadas. Por exemplo, o ponto de vendas vem se destacando como um dos principais canais de comunicação, uma vez que é ali que o processo de compra se concretiza</w:t>
      </w:r>
      <w:sdt>
        <w:sdtPr>
          <w:id w:val="-2117511695"/>
          <w:citation/>
        </w:sdtPr>
        <w:sdtEndPr/>
        <w:sdtContent>
          <w:r w:rsidRPr="009B42B5">
            <w:fldChar w:fldCharType="begin"/>
          </w:r>
          <w:r w:rsidRPr="009B42B5">
            <w:instrText xml:space="preserve"> CITATION Cor14 \l 1046 </w:instrText>
          </w:r>
          <w:r w:rsidRPr="009B42B5">
            <w:fldChar w:fldCharType="separate"/>
          </w:r>
          <w:r w:rsidRPr="009B42B5">
            <w:rPr>
              <w:noProof/>
            </w:rPr>
            <w:t xml:space="preserve"> (CORREA, 2014)</w:t>
          </w:r>
          <w:r w:rsidRPr="009B42B5">
            <w:fldChar w:fldCharType="end"/>
          </w:r>
        </w:sdtContent>
      </w:sdt>
      <w:r w:rsidRPr="009B42B5">
        <w:t xml:space="preserve">. </w:t>
      </w:r>
    </w:p>
    <w:p w14:paraId="03AF31EC" w14:textId="77777777" w:rsidR="00086B80" w:rsidRPr="009B42B5" w:rsidRDefault="00086B80" w:rsidP="009B42B5"/>
    <w:p w14:paraId="2304AC7C" w14:textId="77777777" w:rsidR="007B42F2" w:rsidRPr="009B42B5" w:rsidRDefault="007B42F2" w:rsidP="009B42B5">
      <w:r w:rsidRPr="009B42B5">
        <w:t>Neste “P” também são discutidas as opções de distribuição do produto ou serviço, incluindo estratégias sobre questões transacionais, logísticas, de acesso ao crédito, diminuição da complexidade da cadeia e/ou redução de riscos financeiros (decréscimo do ciclo do capital circulante líquido).</w:t>
      </w:r>
    </w:p>
    <w:p w14:paraId="09EC87BF" w14:textId="77777777" w:rsidR="00086B80" w:rsidRDefault="00086B80">
      <w:pPr>
        <w:spacing w:line="240" w:lineRule="auto"/>
        <w:jc w:val="left"/>
        <w:rPr>
          <w:b/>
          <w:sz w:val="22"/>
          <w:szCs w:val="22"/>
        </w:rPr>
      </w:pPr>
      <w:bookmarkStart w:id="176" w:name="_Toc510600075"/>
      <w:r>
        <w:br w:type="page"/>
      </w:r>
    </w:p>
    <w:p w14:paraId="62FFB5E1" w14:textId="003B9C6C" w:rsidR="007B42F2" w:rsidRPr="009B42B5" w:rsidRDefault="007B42F2" w:rsidP="00086B80">
      <w:pPr>
        <w:pStyle w:val="Ttulo3"/>
      </w:pPr>
      <w:bookmarkStart w:id="177" w:name="_Toc184364718"/>
      <w:bookmarkStart w:id="178" w:name="_Toc184364870"/>
      <w:r w:rsidRPr="009B42B5">
        <w:lastRenderedPageBreak/>
        <w:t>Promoção</w:t>
      </w:r>
      <w:bookmarkEnd w:id="176"/>
      <w:bookmarkEnd w:id="177"/>
      <w:bookmarkEnd w:id="178"/>
    </w:p>
    <w:p w14:paraId="76F91B65" w14:textId="522059D1" w:rsidR="007B42F2" w:rsidRDefault="007B42F2" w:rsidP="009B42B5">
      <w:r w:rsidRPr="009B42B5">
        <w:t xml:space="preserve">Este é o “P” mais conhecido de marketing, e cobre todas as ferramentas de comunicação que fazem chegar uma mensagem ao público-alvo. Envolve publicidade, promoções e força de vendas, marketing direto, eventos, patrocínios, ações online, relações públicas, design, e ações de marketing social, cultural e de relacionamento. </w:t>
      </w:r>
    </w:p>
    <w:p w14:paraId="3E228E51" w14:textId="77777777" w:rsidR="00086B80" w:rsidRPr="009B42B5" w:rsidRDefault="00086B80" w:rsidP="009B42B5"/>
    <w:p w14:paraId="4D9CE827" w14:textId="4EBA9D74" w:rsidR="007B42F2" w:rsidRDefault="007B42F2" w:rsidP="009B42B5">
      <w:r w:rsidRPr="009B42B5">
        <w:t xml:space="preserve">Historicamente, aqui se destaca a propaganda, que se mostrou muito eficaz para promover a conscientização sobre empresas, produtos ou serviços para grandes massas populacionais e construção de imagem de marca. Hoje em dia, sabe-se campanhas que coordenam atividades online e offline, com vários pontos de contato com o consumidor, apresentam melhores resultados que ações unilaterais </w:t>
      </w:r>
      <w:sdt>
        <w:sdtPr>
          <w:id w:val="-671491365"/>
          <w:citation/>
        </w:sdtPr>
        <w:sdtEndPr/>
        <w:sdtContent>
          <w:r w:rsidRPr="009B42B5">
            <w:fldChar w:fldCharType="begin"/>
          </w:r>
          <w:r w:rsidRPr="009B42B5">
            <w:instrText xml:space="preserve"> CITATION Kot17 \l 1046 </w:instrText>
          </w:r>
          <w:r w:rsidRPr="009B42B5">
            <w:fldChar w:fldCharType="separate"/>
          </w:r>
          <w:r w:rsidRPr="009B42B5">
            <w:rPr>
              <w:noProof/>
            </w:rPr>
            <w:t>(KOTLER, KARTAJAYA e SETIAWAN, 2017)</w:t>
          </w:r>
          <w:r w:rsidRPr="009B42B5">
            <w:fldChar w:fldCharType="end"/>
          </w:r>
        </w:sdtContent>
      </w:sdt>
      <w:r w:rsidRPr="009B42B5">
        <w:t xml:space="preserve">. </w:t>
      </w:r>
    </w:p>
    <w:p w14:paraId="683757C9" w14:textId="77777777" w:rsidR="00086B80" w:rsidRPr="009B42B5" w:rsidRDefault="00086B80" w:rsidP="009B42B5"/>
    <w:p w14:paraId="178300C1" w14:textId="77777777" w:rsidR="007B42F2" w:rsidRPr="009B42B5" w:rsidRDefault="007B42F2" w:rsidP="009B42B5">
      <w:r w:rsidRPr="009B42B5">
        <w:t>O quadro seguinte resume as opções mais utilizadas no mercado para divulgação de produtos e serviços.</w:t>
      </w:r>
    </w:p>
    <w:p w14:paraId="17C0A4C3" w14:textId="77777777" w:rsidR="007B42F2" w:rsidRPr="009B42B5" w:rsidRDefault="007B42F2" w:rsidP="009B42B5"/>
    <w:p w14:paraId="547D8C9A" w14:textId="67D94F65" w:rsidR="007B42F2" w:rsidRDefault="007B42F2" w:rsidP="009B42B5">
      <w:r w:rsidRPr="009B42B5">
        <w:t>Tabela 1: Ferramentas de Comunicação</w:t>
      </w:r>
    </w:p>
    <w:p w14:paraId="16C7C650" w14:textId="77777777" w:rsidR="00086B80" w:rsidRPr="009B42B5" w:rsidRDefault="00086B80" w:rsidP="009B42B5"/>
    <w:tbl>
      <w:tblPr>
        <w:tblStyle w:val="Tabelacomgrade"/>
        <w:tblW w:w="9067" w:type="dxa"/>
        <w:tblLook w:val="04A0" w:firstRow="1" w:lastRow="0" w:firstColumn="1" w:lastColumn="0" w:noHBand="0" w:noVBand="1"/>
      </w:tblPr>
      <w:tblGrid>
        <w:gridCol w:w="1467"/>
        <w:gridCol w:w="4640"/>
        <w:gridCol w:w="2960"/>
      </w:tblGrid>
      <w:tr w:rsidR="007B42F2" w:rsidRPr="009B42B5" w14:paraId="23178037" w14:textId="77777777" w:rsidTr="005C73E9">
        <w:tc>
          <w:tcPr>
            <w:tcW w:w="1467" w:type="dxa"/>
          </w:tcPr>
          <w:p w14:paraId="6F87DFE3" w14:textId="77777777" w:rsidR="007B42F2" w:rsidRPr="009B42B5" w:rsidRDefault="007B42F2" w:rsidP="009B42B5">
            <w:pPr>
              <w:jc w:val="left"/>
            </w:pPr>
            <w:r w:rsidRPr="009B42B5">
              <w:t>Ferramenta</w:t>
            </w:r>
          </w:p>
        </w:tc>
        <w:tc>
          <w:tcPr>
            <w:tcW w:w="4640" w:type="dxa"/>
          </w:tcPr>
          <w:p w14:paraId="4AA4EF8A" w14:textId="77777777" w:rsidR="007B42F2" w:rsidRPr="009B42B5" w:rsidRDefault="007B42F2" w:rsidP="009B42B5">
            <w:pPr>
              <w:jc w:val="left"/>
            </w:pPr>
            <w:r w:rsidRPr="009B42B5">
              <w:t>O que é?</w:t>
            </w:r>
          </w:p>
        </w:tc>
        <w:tc>
          <w:tcPr>
            <w:tcW w:w="2960" w:type="dxa"/>
          </w:tcPr>
          <w:p w14:paraId="34866683" w14:textId="77777777" w:rsidR="007B42F2" w:rsidRPr="009B42B5" w:rsidRDefault="007B42F2" w:rsidP="009B42B5">
            <w:pPr>
              <w:jc w:val="left"/>
            </w:pPr>
            <w:r w:rsidRPr="009B42B5">
              <w:t>Quando Utilizar</w:t>
            </w:r>
          </w:p>
        </w:tc>
      </w:tr>
      <w:tr w:rsidR="007B42F2" w:rsidRPr="009B42B5" w14:paraId="444F4931" w14:textId="77777777" w:rsidTr="005C73E9">
        <w:tc>
          <w:tcPr>
            <w:tcW w:w="1467" w:type="dxa"/>
          </w:tcPr>
          <w:p w14:paraId="579E828A" w14:textId="77777777" w:rsidR="007B42F2" w:rsidRPr="009B42B5" w:rsidRDefault="007B42F2" w:rsidP="009B42B5">
            <w:pPr>
              <w:jc w:val="left"/>
            </w:pPr>
            <w:r w:rsidRPr="009B42B5">
              <w:t>Publicidade</w:t>
            </w:r>
          </w:p>
        </w:tc>
        <w:tc>
          <w:tcPr>
            <w:tcW w:w="4640" w:type="dxa"/>
          </w:tcPr>
          <w:p w14:paraId="7702C9B0" w14:textId="77777777" w:rsidR="007B42F2" w:rsidRPr="009B42B5" w:rsidRDefault="007B42F2" w:rsidP="009B42B5">
            <w:pPr>
              <w:jc w:val="left"/>
            </w:pPr>
            <w:r w:rsidRPr="009B42B5">
              <w:t>Atividade remunerada de difusão de ideias, produtos e/ou serviços, por parte de um anunciante identificado</w:t>
            </w:r>
          </w:p>
        </w:tc>
        <w:tc>
          <w:tcPr>
            <w:tcW w:w="2960" w:type="dxa"/>
          </w:tcPr>
          <w:p w14:paraId="410051CF" w14:textId="77777777" w:rsidR="007B42F2" w:rsidRPr="009B42B5" w:rsidRDefault="007B42F2" w:rsidP="009B42B5">
            <w:pPr>
              <w:jc w:val="left"/>
            </w:pPr>
            <w:r w:rsidRPr="009B42B5">
              <w:t>Necessidade de comunicar uma mensagem a um grande público</w:t>
            </w:r>
          </w:p>
        </w:tc>
      </w:tr>
      <w:tr w:rsidR="007B42F2" w:rsidRPr="009B42B5" w14:paraId="470970D7" w14:textId="77777777" w:rsidTr="005C73E9">
        <w:tc>
          <w:tcPr>
            <w:tcW w:w="1467" w:type="dxa"/>
          </w:tcPr>
          <w:p w14:paraId="30B7B238" w14:textId="77777777" w:rsidR="007B42F2" w:rsidRPr="009B42B5" w:rsidRDefault="007B42F2" w:rsidP="009B42B5">
            <w:pPr>
              <w:jc w:val="left"/>
            </w:pPr>
            <w:r w:rsidRPr="009B42B5">
              <w:t>Marketing Digital</w:t>
            </w:r>
          </w:p>
        </w:tc>
        <w:tc>
          <w:tcPr>
            <w:tcW w:w="4640" w:type="dxa"/>
          </w:tcPr>
          <w:p w14:paraId="123CEAE2" w14:textId="77777777" w:rsidR="007B42F2" w:rsidRPr="009B42B5" w:rsidRDefault="007B42F2" w:rsidP="009B42B5">
            <w:pPr>
              <w:jc w:val="left"/>
            </w:pPr>
            <w:r w:rsidRPr="009B42B5">
              <w:t>Grupo de ferramentas baseadas em tecnologia, usadas para criar, ampliar e capturar valor</w:t>
            </w:r>
          </w:p>
        </w:tc>
        <w:tc>
          <w:tcPr>
            <w:tcW w:w="2960" w:type="dxa"/>
          </w:tcPr>
          <w:p w14:paraId="460BA017" w14:textId="77777777" w:rsidR="007B42F2" w:rsidRPr="009B42B5" w:rsidRDefault="007B42F2" w:rsidP="009B42B5">
            <w:pPr>
              <w:jc w:val="left"/>
            </w:pPr>
            <w:r w:rsidRPr="009B42B5">
              <w:t>Melhor relacionamento com público-alvo</w:t>
            </w:r>
          </w:p>
        </w:tc>
      </w:tr>
      <w:tr w:rsidR="007B42F2" w:rsidRPr="009B42B5" w14:paraId="53C1EA8B" w14:textId="77777777" w:rsidTr="005C73E9">
        <w:tc>
          <w:tcPr>
            <w:tcW w:w="1467" w:type="dxa"/>
          </w:tcPr>
          <w:p w14:paraId="503AC3D1" w14:textId="77777777" w:rsidR="007B42F2" w:rsidRPr="009B42B5" w:rsidRDefault="007B42F2" w:rsidP="009B42B5">
            <w:pPr>
              <w:jc w:val="left"/>
            </w:pPr>
            <w:r w:rsidRPr="009B42B5">
              <w:t>Promoção de vendas</w:t>
            </w:r>
          </w:p>
        </w:tc>
        <w:tc>
          <w:tcPr>
            <w:tcW w:w="4640" w:type="dxa"/>
          </w:tcPr>
          <w:p w14:paraId="79770F59" w14:textId="77777777" w:rsidR="007B42F2" w:rsidRPr="009B42B5" w:rsidRDefault="007B42F2" w:rsidP="009B42B5">
            <w:pPr>
              <w:jc w:val="left"/>
            </w:pPr>
            <w:r w:rsidRPr="009B42B5">
              <w:t>Grupo de ferramentas que incentivam a compra imediata pelos consumidores</w:t>
            </w:r>
          </w:p>
        </w:tc>
        <w:tc>
          <w:tcPr>
            <w:tcW w:w="2960" w:type="dxa"/>
          </w:tcPr>
          <w:p w14:paraId="6794D525" w14:textId="77777777" w:rsidR="007B42F2" w:rsidRPr="009B42B5" w:rsidRDefault="007B42F2" w:rsidP="009B42B5">
            <w:pPr>
              <w:jc w:val="left"/>
            </w:pPr>
            <w:r w:rsidRPr="009B42B5">
              <w:t>Necessidade de rápido aumento de receita ou acúmulo de estoques</w:t>
            </w:r>
          </w:p>
        </w:tc>
      </w:tr>
      <w:tr w:rsidR="007B42F2" w:rsidRPr="009B42B5" w14:paraId="2D655613" w14:textId="77777777" w:rsidTr="005C73E9">
        <w:tc>
          <w:tcPr>
            <w:tcW w:w="1467" w:type="dxa"/>
          </w:tcPr>
          <w:p w14:paraId="514FCB3C" w14:textId="77777777" w:rsidR="007B42F2" w:rsidRPr="009B42B5" w:rsidRDefault="007B42F2" w:rsidP="009B42B5">
            <w:pPr>
              <w:jc w:val="left"/>
            </w:pPr>
            <w:r w:rsidRPr="009B42B5">
              <w:t>Eventos e experiências</w:t>
            </w:r>
          </w:p>
        </w:tc>
        <w:tc>
          <w:tcPr>
            <w:tcW w:w="4640" w:type="dxa"/>
          </w:tcPr>
          <w:p w14:paraId="7D34967C" w14:textId="77777777" w:rsidR="007B42F2" w:rsidRPr="009B42B5" w:rsidRDefault="007B42F2" w:rsidP="009B42B5">
            <w:pPr>
              <w:jc w:val="left"/>
            </w:pPr>
            <w:r w:rsidRPr="009B42B5">
              <w:t>Associação do produto e/ou serviço com eventos e experiências, proprietários ou patrocinados</w:t>
            </w:r>
          </w:p>
        </w:tc>
        <w:tc>
          <w:tcPr>
            <w:tcW w:w="2960" w:type="dxa"/>
          </w:tcPr>
          <w:p w14:paraId="657DFD25" w14:textId="77777777" w:rsidR="007B42F2" w:rsidRPr="009B42B5" w:rsidRDefault="007B42F2" w:rsidP="009B42B5">
            <w:pPr>
              <w:jc w:val="left"/>
            </w:pPr>
            <w:r w:rsidRPr="009B42B5">
              <w:t>Intenção de promover os significados e valores da marca</w:t>
            </w:r>
          </w:p>
        </w:tc>
      </w:tr>
      <w:tr w:rsidR="007B42F2" w:rsidRPr="009B42B5" w14:paraId="50DFADDB" w14:textId="77777777" w:rsidTr="005C73E9">
        <w:tc>
          <w:tcPr>
            <w:tcW w:w="1467" w:type="dxa"/>
          </w:tcPr>
          <w:p w14:paraId="23A3E461" w14:textId="77777777" w:rsidR="007B42F2" w:rsidRPr="009B42B5" w:rsidRDefault="007B42F2" w:rsidP="009B42B5">
            <w:pPr>
              <w:jc w:val="left"/>
            </w:pPr>
            <w:r w:rsidRPr="009B42B5">
              <w:t>Relações Públicas</w:t>
            </w:r>
          </w:p>
        </w:tc>
        <w:tc>
          <w:tcPr>
            <w:tcW w:w="4640" w:type="dxa"/>
          </w:tcPr>
          <w:p w14:paraId="617D3008" w14:textId="77777777" w:rsidR="007B42F2" w:rsidRPr="009B42B5" w:rsidRDefault="007B42F2" w:rsidP="009B42B5">
            <w:pPr>
              <w:jc w:val="left"/>
            </w:pPr>
            <w:r w:rsidRPr="009B42B5">
              <w:t>Conjunto de esforços para aprimoramento ou manutenção da reputação da empresa frente aos principais stakeholders, através da obtenção de espaços gratuitos na mídia</w:t>
            </w:r>
          </w:p>
        </w:tc>
        <w:tc>
          <w:tcPr>
            <w:tcW w:w="2960" w:type="dxa"/>
          </w:tcPr>
          <w:p w14:paraId="1AA89819" w14:textId="77777777" w:rsidR="007B42F2" w:rsidRPr="009B42B5" w:rsidRDefault="007B42F2" w:rsidP="009B42B5">
            <w:pPr>
              <w:jc w:val="left"/>
            </w:pPr>
            <w:r w:rsidRPr="009B42B5">
              <w:t>Melhora da reputação da marca ou gerenciamento de crise</w:t>
            </w:r>
          </w:p>
        </w:tc>
      </w:tr>
      <w:tr w:rsidR="007B42F2" w:rsidRPr="009B42B5" w14:paraId="49931AAE" w14:textId="77777777" w:rsidTr="005C73E9">
        <w:tc>
          <w:tcPr>
            <w:tcW w:w="1467" w:type="dxa"/>
          </w:tcPr>
          <w:p w14:paraId="301D7BEF" w14:textId="77777777" w:rsidR="007B42F2" w:rsidRPr="009B42B5" w:rsidRDefault="007B42F2" w:rsidP="009B42B5">
            <w:pPr>
              <w:jc w:val="left"/>
            </w:pPr>
            <w:r w:rsidRPr="009B42B5">
              <w:t>Marketing direto</w:t>
            </w:r>
          </w:p>
        </w:tc>
        <w:tc>
          <w:tcPr>
            <w:tcW w:w="4640" w:type="dxa"/>
          </w:tcPr>
          <w:p w14:paraId="76283D56" w14:textId="77777777" w:rsidR="007B42F2" w:rsidRPr="009B42B5" w:rsidRDefault="007B42F2" w:rsidP="009B42B5">
            <w:pPr>
              <w:jc w:val="left"/>
            </w:pPr>
            <w:r w:rsidRPr="009B42B5">
              <w:t>Ferramentas de comunicação segmentada para estabelecimento de contato direto com o público-alvo</w:t>
            </w:r>
          </w:p>
        </w:tc>
        <w:tc>
          <w:tcPr>
            <w:tcW w:w="2960" w:type="dxa"/>
          </w:tcPr>
          <w:p w14:paraId="00C61152" w14:textId="77777777" w:rsidR="007B42F2" w:rsidRPr="009B42B5" w:rsidRDefault="007B42F2" w:rsidP="009B42B5">
            <w:pPr>
              <w:jc w:val="left"/>
            </w:pPr>
            <w:r w:rsidRPr="009B42B5">
              <w:t>Construção de relacionamento com o consumidor</w:t>
            </w:r>
          </w:p>
        </w:tc>
      </w:tr>
    </w:tbl>
    <w:p w14:paraId="2B735F47" w14:textId="090F9EC4" w:rsidR="007B42F2" w:rsidRDefault="007B42F2" w:rsidP="009B42B5">
      <w:pPr>
        <w:rPr>
          <w:i/>
        </w:rPr>
      </w:pPr>
      <w:r w:rsidRPr="009B42B5">
        <w:rPr>
          <w:i/>
        </w:rPr>
        <w:t>Fonte: Adaptado de Sá e Lima (2018)</w:t>
      </w:r>
    </w:p>
    <w:p w14:paraId="374A856B" w14:textId="77777777" w:rsidR="00086B80" w:rsidRPr="009B42B5" w:rsidRDefault="00086B80" w:rsidP="009B42B5">
      <w:pPr>
        <w:rPr>
          <w:i/>
        </w:rPr>
      </w:pPr>
    </w:p>
    <w:p w14:paraId="041AF279" w14:textId="40ED26E6" w:rsidR="007B42F2" w:rsidRDefault="007B42F2" w:rsidP="009B42B5">
      <w:r w:rsidRPr="009B42B5">
        <w:t xml:space="preserve">Tudo é comunicação. Além da mídia paga (anúncios em meios de comunicação) e da mídia conquistada (blogs, matérias em jornais e revistas, boca-a-boca), a mídia proprietária (site, espaços físicos, aplicativos, páginas em mídia sociais) também colabora para a exposição e construção de marca </w:t>
      </w:r>
      <w:sdt>
        <w:sdtPr>
          <w:id w:val="364189370"/>
          <w:citation/>
        </w:sdtPr>
        <w:sdtEndPr/>
        <w:sdtContent>
          <w:r w:rsidRPr="009B42B5">
            <w:fldChar w:fldCharType="begin"/>
          </w:r>
          <w:r w:rsidRPr="009B42B5">
            <w:instrText xml:space="preserve"> CITATION SAP18 \l 1046 </w:instrText>
          </w:r>
          <w:r w:rsidRPr="009B42B5">
            <w:fldChar w:fldCharType="separate"/>
          </w:r>
          <w:r w:rsidRPr="009B42B5">
            <w:rPr>
              <w:noProof/>
            </w:rPr>
            <w:t>(SA e LIMA, 2018)</w:t>
          </w:r>
          <w:r w:rsidRPr="009B42B5">
            <w:fldChar w:fldCharType="end"/>
          </w:r>
        </w:sdtContent>
      </w:sdt>
      <w:r w:rsidRPr="009B42B5">
        <w:t>.</w:t>
      </w:r>
    </w:p>
    <w:p w14:paraId="64FA14E7" w14:textId="77777777" w:rsidR="00086B80" w:rsidRPr="009B42B5" w:rsidRDefault="00086B80" w:rsidP="009B42B5"/>
    <w:p w14:paraId="18D4D0F8" w14:textId="74C583E4" w:rsidR="007B42F2" w:rsidRDefault="007B42F2" w:rsidP="009B42B5">
      <w:r w:rsidRPr="009B42B5">
        <w:lastRenderedPageBreak/>
        <w:t xml:space="preserve">A coordenação das diversas opções listadas acima torna-se cada dia mais premente com as novas formas de relacionamento humano mediadas pela tecnologia. A representação tradicional do processo de comunicação pode ser vista no quadro abaixo. No auge dos meios de comunicação em massa, a mensagem caminha linearmente e unilateralmente pelos diversos agentes do sistema: </w:t>
      </w:r>
    </w:p>
    <w:p w14:paraId="5861BD02" w14:textId="77777777" w:rsidR="00086B80" w:rsidRDefault="00086B80" w:rsidP="009B42B5"/>
    <w:p w14:paraId="2A53CB7F" w14:textId="18286396" w:rsidR="00086B80" w:rsidRPr="009B42B5" w:rsidRDefault="00086B80" w:rsidP="009B42B5">
      <w:r w:rsidRPr="009B42B5">
        <w:rPr>
          <w:i/>
          <w:noProof/>
          <w:color w:val="595959"/>
        </w:rPr>
        <mc:AlternateContent>
          <mc:Choice Requires="wpg">
            <w:drawing>
              <wp:inline distT="0" distB="0" distL="0" distR="0" wp14:anchorId="6081342D" wp14:editId="0DB85C9C">
                <wp:extent cx="5760085" cy="1331115"/>
                <wp:effectExtent l="0" t="0" r="12065" b="0"/>
                <wp:docPr id="19" name="Agrupar 6"/>
                <wp:cNvGraphicFramePr/>
                <a:graphic xmlns:a="http://schemas.openxmlformats.org/drawingml/2006/main">
                  <a:graphicData uri="http://schemas.microsoft.com/office/word/2010/wordprocessingGroup">
                    <wpg:wgp>
                      <wpg:cNvGrpSpPr/>
                      <wpg:grpSpPr>
                        <a:xfrm>
                          <a:off x="0" y="0"/>
                          <a:ext cx="5760085" cy="1331115"/>
                          <a:chOff x="0" y="0"/>
                          <a:chExt cx="10945216" cy="6096000"/>
                        </a:xfrm>
                      </wpg:grpSpPr>
                      <wpg:graphicFrame>
                        <wpg:cNvPr id="20" name="Diagrama 20"/>
                        <wpg:cNvFrPr/>
                        <wpg:xfrm>
                          <a:off x="1044624" y="0"/>
                          <a:ext cx="9144000" cy="6096000"/>
                        </wpg:xfrm>
                        <a:graphic>
                          <a:graphicData uri="http://schemas.openxmlformats.org/drawingml/2006/diagram">
                            <dgm:relIds xmlns:dgm="http://schemas.openxmlformats.org/drawingml/2006/diagram" xmlns:r="http://schemas.openxmlformats.org/officeDocument/2006/relationships" r:dm="rId26" r:lo="rId27" r:qs="rId28" r:cs="rId29"/>
                          </a:graphicData>
                        </a:graphic>
                      </wpg:graphicFrame>
                      <wps:wsp>
                        <wps:cNvPr id="21" name="CaixaDeTexto 4"/>
                        <wps:cNvSpPr txBox="1"/>
                        <wps:spPr>
                          <a:xfrm>
                            <a:off x="1296102" y="1391816"/>
                            <a:ext cx="2469515" cy="494665"/>
                          </a:xfrm>
                          <a:prstGeom prst="rect">
                            <a:avLst/>
                          </a:prstGeom>
                          <a:noFill/>
                        </wps:spPr>
                        <wps:txbx>
                          <w:txbxContent>
                            <w:p w14:paraId="065F7C18" w14:textId="77777777" w:rsidR="00086B80" w:rsidRDefault="00086B80" w:rsidP="00086B80">
                              <w:pPr>
                                <w:textAlignment w:val="baseline"/>
                                <w:rPr>
                                  <w:sz w:val="24"/>
                                  <w:szCs w:val="24"/>
                                </w:rPr>
                              </w:pPr>
                              <w:r>
                                <w:rPr>
                                  <w:rFonts w:ascii="Arial" w:hAnsi="Arial" w:cs="Arial"/>
                                  <w:b/>
                                  <w:bCs/>
                                  <w:color w:val="000000" w:themeColor="text1"/>
                                  <w:kern w:val="24"/>
                                  <w:sz w:val="48"/>
                                  <w:szCs w:val="48"/>
                                </w:rPr>
                                <w:t>Canal (ou meio)</w:t>
                              </w:r>
                            </w:p>
                          </w:txbxContent>
                        </wps:txbx>
                        <wps:bodyPr wrap="square" rtlCol="0">
                          <a:noAutofit/>
                        </wps:bodyPr>
                      </wps:wsp>
                      <wps:wsp>
                        <wps:cNvPr id="22" name="Retângulo: Cantos Arredondados 22"/>
                        <wps:cNvSpPr/>
                        <wps:spPr>
                          <a:xfrm>
                            <a:off x="0" y="671736"/>
                            <a:ext cx="10945216" cy="4320480"/>
                          </a:xfrm>
                          <a:prstGeom prst="roundRect">
                            <a:avLst/>
                          </a:prstGeom>
                          <a:noFill/>
                          <a:ln w="25400" cap="flat" cmpd="sng" algn="ctr">
                            <a:solidFill>
                              <a:srgbClr val="4F81BD">
                                <a:shade val="50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081342D" id="Agrupar 6" o:spid="_x0000_s1026" style="width:453.55pt;height:104.8pt;mso-position-horizontal-relative:char;mso-position-vertical-relative:line" coordsize="109452,6096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a 20" o:spid="_x0000_s1027" type="#_x0000_t75" style="position:absolute;left:9730;top:12004;width:92899;height:390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">
                  <v:imagedata r:id="rId31" o:title=""/>
                  <o:lock v:ext="edit" aspectratio="f"/>
                </v:shape>
                <v:shapetype id="_x0000_t202" coordsize="21600,21600" o:spt="202" path="m,l,21600r21600,l21600,xe">
                  <v:stroke joinstyle="miter"/>
                  <v:path gradientshapeok="t" o:connecttype="rect"/>
                </v:shapetype>
                <v:shape id="CaixaDeTexto 4" o:spid="_x0000_s1028" type="#_x0000_t202" style="position:absolute;left:12961;top:13918;width:24695;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065F7C18" w14:textId="77777777" w:rsidR="00086B80" w:rsidRDefault="00086B80" w:rsidP="00086B80">
                        <w:pPr>
                          <w:textAlignment w:val="baseline"/>
                          <w:rPr>
                            <w:sz w:val="24"/>
                            <w:szCs w:val="24"/>
                          </w:rPr>
                        </w:pPr>
                        <w:r>
                          <w:rPr>
                            <w:rFonts w:ascii="Arial" w:hAnsi="Arial" w:cs="Arial"/>
                            <w:b/>
                            <w:bCs/>
                            <w:color w:val="000000" w:themeColor="text1"/>
                            <w:kern w:val="24"/>
                            <w:sz w:val="48"/>
                            <w:szCs w:val="48"/>
                          </w:rPr>
                          <w:t>Canal (ou meio)</w:t>
                        </w:r>
                      </w:p>
                    </w:txbxContent>
                  </v:textbox>
                </v:shape>
                <v:roundrect id="Retângulo: Cantos Arredondados 22" o:spid="_x0000_s1029" style="position:absolute;top:6717;width:109452;height:432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" filled="f" strokecolor="#385d8a" strokeweight="2pt"/>
                <w10:anchorlock/>
              </v:group>
            </w:pict>
          </mc:Fallback>
        </mc:AlternateContent>
      </w:r>
    </w:p>
    <w:p w14:paraId="376178BC" w14:textId="77777777" w:rsidR="007B42F2" w:rsidRPr="009B42B5" w:rsidRDefault="007B42F2" w:rsidP="009B42B5">
      <w:r w:rsidRPr="009B42B5">
        <w:t>Figura 9: Comunicação Tradicional</w:t>
      </w:r>
    </w:p>
    <w:p w14:paraId="31619871" w14:textId="51C377C8" w:rsidR="007B42F2" w:rsidRPr="009B42B5" w:rsidRDefault="007B42F2" w:rsidP="009B42B5">
      <w:pPr>
        <w:rPr>
          <w:i/>
        </w:rPr>
      </w:pPr>
      <w:r w:rsidRPr="009B42B5">
        <w:rPr>
          <w:i/>
        </w:rPr>
        <w:t>Fonte: adaptado de Sá e Lima (2018)</w:t>
      </w:r>
    </w:p>
    <w:p w14:paraId="08220038" w14:textId="77777777" w:rsidR="007B42F2" w:rsidRPr="009B42B5" w:rsidRDefault="007B42F2" w:rsidP="009B42B5"/>
    <w:p w14:paraId="1B6F1DAB" w14:textId="29E3022D" w:rsidR="007B42F2" w:rsidRDefault="007B42F2" w:rsidP="009B42B5">
      <w:r w:rsidRPr="009B42B5">
        <w:t>Já nos dias atuais, com a disseminação das redes sociais e da web, o fluxo da comunicação passa a ser dinâmico, múltiplo e simultâneo, como descrito graficamente na figura10:</w:t>
      </w:r>
    </w:p>
    <w:p w14:paraId="04D737F7" w14:textId="77777777" w:rsidR="00086B80" w:rsidRPr="009B42B5" w:rsidRDefault="00086B80" w:rsidP="009B42B5"/>
    <w:p w14:paraId="7660167A" w14:textId="433AC072" w:rsidR="00086B80" w:rsidRDefault="00086B80" w:rsidP="00086B80">
      <w:pPr>
        <w:jc w:val="center"/>
      </w:pPr>
      <w:r w:rsidRPr="009B42B5">
        <w:rPr>
          <w:noProof/>
        </w:rPr>
        <mc:AlternateContent>
          <mc:Choice Requires="wpg">
            <w:drawing>
              <wp:inline distT="0" distB="0" distL="0" distR="0" wp14:anchorId="3FF5AC55" wp14:editId="4EE10754">
                <wp:extent cx="2773680" cy="2588895"/>
                <wp:effectExtent l="0" t="0" r="26670" b="20955"/>
                <wp:docPr id="23" name="Agrupar 40"/>
                <wp:cNvGraphicFramePr/>
                <a:graphic xmlns:a="http://schemas.openxmlformats.org/drawingml/2006/main">
                  <a:graphicData uri="http://schemas.microsoft.com/office/word/2010/wordprocessingGroup">
                    <wpg:wgp>
                      <wpg:cNvGrpSpPr/>
                      <wpg:grpSpPr>
                        <a:xfrm>
                          <a:off x="0" y="0"/>
                          <a:ext cx="2773680" cy="2588895"/>
                          <a:chOff x="0" y="0"/>
                          <a:chExt cx="6408712" cy="6700340"/>
                        </a:xfrm>
                      </wpg:grpSpPr>
                      <wps:wsp>
                        <wps:cNvPr id="24" name="Conector reto 24"/>
                        <wps:cNvCnPr>
                          <a:cxnSpLocks/>
                        </wps:cNvCnPr>
                        <wps:spPr>
                          <a:xfrm>
                            <a:off x="3816424" y="576064"/>
                            <a:ext cx="1776897" cy="1230095"/>
                          </a:xfrm>
                          <a:prstGeom prst="line">
                            <a:avLst/>
                          </a:prstGeom>
                          <a:noFill/>
                          <a:ln w="9525" cap="flat" cmpd="sng" algn="ctr">
                            <a:solidFill>
                              <a:srgbClr val="4F81BD">
                                <a:shade val="95000"/>
                                <a:satMod val="105000"/>
                              </a:srgbClr>
                            </a:solidFill>
                            <a:prstDash val="solid"/>
                          </a:ln>
                          <a:effectLst/>
                        </wps:spPr>
                        <wps:bodyPr/>
                      </wps:wsp>
                      <wps:wsp>
                        <wps:cNvPr id="25" name="Conector reto 25"/>
                        <wps:cNvCnPr>
                          <a:cxnSpLocks/>
                        </wps:cNvCnPr>
                        <wps:spPr>
                          <a:xfrm flipH="1">
                            <a:off x="1047640" y="653364"/>
                            <a:ext cx="1612596" cy="1085102"/>
                          </a:xfrm>
                          <a:prstGeom prst="line">
                            <a:avLst/>
                          </a:prstGeom>
                          <a:noFill/>
                          <a:ln w="9525" cap="flat" cmpd="sng" algn="ctr">
                            <a:solidFill>
                              <a:srgbClr val="4F81BD">
                                <a:shade val="95000"/>
                                <a:satMod val="105000"/>
                              </a:srgbClr>
                            </a:solidFill>
                            <a:prstDash val="solid"/>
                          </a:ln>
                          <a:effectLst/>
                        </wps:spPr>
                        <wps:bodyPr/>
                      </wps:wsp>
                      <wps:wsp>
                        <wps:cNvPr id="26" name="Conector reto 26"/>
                        <wps:cNvCnPr>
                          <a:cxnSpLocks/>
                        </wps:cNvCnPr>
                        <wps:spPr>
                          <a:xfrm flipV="1">
                            <a:off x="3623703" y="5286270"/>
                            <a:ext cx="1776897" cy="918721"/>
                          </a:xfrm>
                          <a:prstGeom prst="line">
                            <a:avLst/>
                          </a:prstGeom>
                          <a:noFill/>
                          <a:ln w="9525" cap="flat" cmpd="sng" algn="ctr">
                            <a:solidFill>
                              <a:srgbClr val="4F81BD">
                                <a:shade val="95000"/>
                                <a:satMod val="105000"/>
                              </a:srgbClr>
                            </a:solidFill>
                            <a:prstDash val="solid"/>
                          </a:ln>
                          <a:effectLst/>
                        </wps:spPr>
                        <wps:bodyPr/>
                      </wps:wsp>
                      <wps:wsp>
                        <wps:cNvPr id="27" name="Conector reto 27"/>
                        <wps:cNvCnPr>
                          <a:cxnSpLocks/>
                        </wps:cNvCnPr>
                        <wps:spPr>
                          <a:xfrm>
                            <a:off x="861556" y="5119943"/>
                            <a:ext cx="1923453" cy="1085048"/>
                          </a:xfrm>
                          <a:prstGeom prst="line">
                            <a:avLst/>
                          </a:prstGeom>
                          <a:noFill/>
                          <a:ln w="9525" cap="flat" cmpd="sng" algn="ctr">
                            <a:solidFill>
                              <a:srgbClr val="4F81BD">
                                <a:shade val="95000"/>
                                <a:satMod val="105000"/>
                              </a:srgbClr>
                            </a:solidFill>
                            <a:prstDash val="solid"/>
                          </a:ln>
                          <a:effectLst/>
                        </wps:spPr>
                        <wps:bodyPr/>
                      </wps:wsp>
                      <wps:wsp>
                        <wps:cNvPr id="28" name="Conector reto 28"/>
                        <wps:cNvCnPr>
                          <a:cxnSpLocks/>
                        </wps:cNvCnPr>
                        <wps:spPr>
                          <a:xfrm flipV="1">
                            <a:off x="588875" y="2536947"/>
                            <a:ext cx="1" cy="2129224"/>
                          </a:xfrm>
                          <a:prstGeom prst="line">
                            <a:avLst/>
                          </a:prstGeom>
                          <a:noFill/>
                          <a:ln w="9525" cap="flat" cmpd="sng" algn="ctr">
                            <a:solidFill>
                              <a:srgbClr val="4F81BD">
                                <a:shade val="95000"/>
                                <a:satMod val="105000"/>
                              </a:srgbClr>
                            </a:solidFill>
                            <a:prstDash val="solid"/>
                          </a:ln>
                          <a:effectLst/>
                        </wps:spPr>
                        <wps:bodyPr/>
                      </wps:wsp>
                      <wps:wsp>
                        <wps:cNvPr id="29" name="Conector reto 29"/>
                        <wps:cNvCnPr>
                          <a:cxnSpLocks/>
                        </wps:cNvCnPr>
                        <wps:spPr>
                          <a:xfrm flipV="1">
                            <a:off x="5866441" y="2692949"/>
                            <a:ext cx="1" cy="2129224"/>
                          </a:xfrm>
                          <a:prstGeom prst="line">
                            <a:avLst/>
                          </a:prstGeom>
                          <a:noFill/>
                          <a:ln w="9525" cap="flat" cmpd="sng" algn="ctr">
                            <a:solidFill>
                              <a:srgbClr val="4F81BD">
                                <a:shade val="95000"/>
                                <a:satMod val="105000"/>
                              </a:srgbClr>
                            </a:solidFill>
                            <a:prstDash val="solid"/>
                          </a:ln>
                          <a:effectLst/>
                        </wps:spPr>
                        <wps:bodyPr/>
                      </wps:wsp>
                      <wps:wsp>
                        <wps:cNvPr id="30" name="Conector reto 30"/>
                        <wps:cNvCnPr>
                          <a:cxnSpLocks/>
                        </wps:cNvCnPr>
                        <wps:spPr>
                          <a:xfrm flipH="1">
                            <a:off x="982132" y="2202563"/>
                            <a:ext cx="4402702" cy="2477958"/>
                          </a:xfrm>
                          <a:prstGeom prst="line">
                            <a:avLst/>
                          </a:prstGeom>
                          <a:noFill/>
                          <a:ln w="9525" cap="flat" cmpd="sng" algn="ctr">
                            <a:solidFill>
                              <a:srgbClr val="4F81BD">
                                <a:shade val="95000"/>
                                <a:satMod val="105000"/>
                              </a:srgbClr>
                            </a:solidFill>
                            <a:prstDash val="solid"/>
                          </a:ln>
                          <a:effectLst/>
                        </wps:spPr>
                        <wps:bodyPr/>
                      </wps:wsp>
                      <wps:wsp>
                        <wps:cNvPr id="31" name="Conector reto 31"/>
                        <wps:cNvCnPr>
                          <a:cxnSpLocks/>
                        </wps:cNvCnPr>
                        <wps:spPr>
                          <a:xfrm flipH="1" flipV="1">
                            <a:off x="860010" y="2202563"/>
                            <a:ext cx="4613176" cy="2619610"/>
                          </a:xfrm>
                          <a:prstGeom prst="line">
                            <a:avLst/>
                          </a:prstGeom>
                          <a:noFill/>
                          <a:ln w="9525" cap="flat" cmpd="sng" algn="ctr">
                            <a:solidFill>
                              <a:srgbClr val="4F81BD">
                                <a:shade val="95000"/>
                                <a:satMod val="105000"/>
                              </a:srgbClr>
                            </a:solidFill>
                            <a:prstDash val="solid"/>
                          </a:ln>
                          <a:effectLst/>
                        </wps:spPr>
                        <wps:bodyPr/>
                      </wps:wsp>
                      <wps:wsp>
                        <wps:cNvPr id="32" name="Conector reto 32"/>
                        <wps:cNvCnPr>
                          <a:cxnSpLocks/>
                        </wps:cNvCnPr>
                        <wps:spPr>
                          <a:xfrm flipV="1">
                            <a:off x="3183483" y="1059505"/>
                            <a:ext cx="25031" cy="4845151"/>
                          </a:xfrm>
                          <a:prstGeom prst="line">
                            <a:avLst/>
                          </a:prstGeom>
                          <a:noFill/>
                          <a:ln w="9525" cap="flat" cmpd="sng" algn="ctr">
                            <a:solidFill>
                              <a:srgbClr val="4F81BD">
                                <a:shade val="95000"/>
                                <a:satMod val="105000"/>
                              </a:srgbClr>
                            </a:solidFill>
                            <a:prstDash val="solid"/>
                          </a:ln>
                          <a:effectLst/>
                        </wps:spPr>
                        <wps:bodyPr/>
                      </wps:wsp>
                      <wps:wsp>
                        <wps:cNvPr id="33" name="Elipse 33"/>
                        <wps:cNvSpPr/>
                        <wps:spPr>
                          <a:xfrm>
                            <a:off x="2615591" y="2808312"/>
                            <a:ext cx="1224136" cy="1296144"/>
                          </a:xfrm>
                          <a:prstGeom prst="ellipse">
                            <a:avLst/>
                          </a:prstGeom>
                          <a:solidFill>
                            <a:srgbClr val="1F497D"/>
                          </a:solidFill>
                          <a:ln w="25400" cap="flat" cmpd="sng" algn="ctr">
                            <a:solidFill>
                              <a:srgbClr val="4F81BD">
                                <a:shade val="50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Elipse 34"/>
                        <wps:cNvSpPr/>
                        <wps:spPr>
                          <a:xfrm>
                            <a:off x="0" y="1440160"/>
                            <a:ext cx="1224136" cy="1296144"/>
                          </a:xfrm>
                          <a:prstGeom prst="ellipse">
                            <a:avLst/>
                          </a:prstGeom>
                          <a:solidFill>
                            <a:srgbClr val="1F497D"/>
                          </a:solidFill>
                          <a:ln w="25400" cap="flat" cmpd="sng" algn="ctr">
                            <a:solidFill>
                              <a:srgbClr val="4F81BD">
                                <a:shade val="50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Elipse 35"/>
                        <wps:cNvSpPr/>
                        <wps:spPr>
                          <a:xfrm>
                            <a:off x="2615591" y="0"/>
                            <a:ext cx="1224136" cy="1296144"/>
                          </a:xfrm>
                          <a:prstGeom prst="ellipse">
                            <a:avLst/>
                          </a:prstGeom>
                          <a:solidFill>
                            <a:srgbClr val="1F497D"/>
                          </a:solidFill>
                          <a:ln w="25400" cap="flat" cmpd="sng" algn="ctr">
                            <a:solidFill>
                              <a:srgbClr val="4F81BD">
                                <a:shade val="50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Elipse 36"/>
                        <wps:cNvSpPr/>
                        <wps:spPr>
                          <a:xfrm>
                            <a:off x="5184576" y="1440160"/>
                            <a:ext cx="1224136" cy="1296144"/>
                          </a:xfrm>
                          <a:prstGeom prst="ellipse">
                            <a:avLst/>
                          </a:prstGeom>
                          <a:solidFill>
                            <a:srgbClr val="1F497D"/>
                          </a:solidFill>
                          <a:ln w="25400" cap="flat" cmpd="sng" algn="ctr">
                            <a:solidFill>
                              <a:srgbClr val="4F81BD">
                                <a:shade val="50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Elipse 37"/>
                        <wps:cNvSpPr/>
                        <wps:spPr>
                          <a:xfrm>
                            <a:off x="5184576" y="4392488"/>
                            <a:ext cx="1224136" cy="1296144"/>
                          </a:xfrm>
                          <a:prstGeom prst="ellipse">
                            <a:avLst/>
                          </a:prstGeom>
                          <a:solidFill>
                            <a:srgbClr val="1F497D"/>
                          </a:solidFill>
                          <a:ln w="25400" cap="flat" cmpd="sng" algn="ctr">
                            <a:solidFill>
                              <a:srgbClr val="4F81BD">
                                <a:shade val="50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Elipse 38"/>
                        <wps:cNvSpPr/>
                        <wps:spPr>
                          <a:xfrm>
                            <a:off x="0" y="4392488"/>
                            <a:ext cx="1224136" cy="1296144"/>
                          </a:xfrm>
                          <a:prstGeom prst="ellipse">
                            <a:avLst/>
                          </a:prstGeom>
                          <a:solidFill>
                            <a:srgbClr val="1F497D"/>
                          </a:solidFill>
                          <a:ln w="25400" cap="flat" cmpd="sng" algn="ctr">
                            <a:solidFill>
                              <a:srgbClr val="4F81BD">
                                <a:shade val="50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Elipse 39"/>
                        <wps:cNvSpPr/>
                        <wps:spPr>
                          <a:xfrm>
                            <a:off x="2615591" y="5404196"/>
                            <a:ext cx="1224136" cy="1296144"/>
                          </a:xfrm>
                          <a:prstGeom prst="ellipse">
                            <a:avLst/>
                          </a:prstGeom>
                          <a:solidFill>
                            <a:srgbClr val="1F497D"/>
                          </a:solidFill>
                          <a:ln w="25400" cap="flat" cmpd="sng" algn="ctr">
                            <a:solidFill>
                              <a:srgbClr val="4F81BD">
                                <a:shade val="50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C9AAF16" id="Agrupar 40" o:spid="_x0000_s1026" style="width:218.4pt;height:203.85pt;mso-position-horizontal-relative:char;mso-position-vertical-relative:line" coordsize="64087,67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">
                <v:line id="Conector reto 24" o:spid="_x0000_s1027" style="position:absolute;visibility:visible;mso-wrap-style:square" from="38164,5760" to="55933,18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" strokecolor="#4a7ebb">
                  <o:lock v:ext="edit" shapetype="f"/>
                </v:line>
                <v:line id="Conector reto 25" o:spid="_x0000_s1028" style="position:absolute;flip:x;visibility:visible;mso-wrap-style:square" from="10476,6533" to="26602,17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" strokecolor="#4a7ebb">
                  <o:lock v:ext="edit" shapetype="f"/>
                </v:line>
                <v:line id="Conector reto 26" o:spid="_x0000_s1029" style="position:absolute;flip:y;visibility:visible;mso-wrap-style:square" from="36237,52862" to="54006,62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" strokecolor="#4a7ebb">
                  <o:lock v:ext="edit" shapetype="f"/>
                </v:line>
                <v:line id="Conector reto 27" o:spid="_x0000_s1030" style="position:absolute;visibility:visible;mso-wrap-style:square" from="8615,51199" to="27850,62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" strokecolor="#4a7ebb">
                  <o:lock v:ext="edit" shapetype="f"/>
                </v:line>
                <v:line id="Conector reto 28" o:spid="_x0000_s1031" style="position:absolute;flip:y;visibility:visible;mso-wrap-style:square" from="5888,25369" to="5888,46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" strokecolor="#4a7ebb">
                  <o:lock v:ext="edit" shapetype="f"/>
                </v:line>
                <v:line id="Conector reto 29" o:spid="_x0000_s1032" style="position:absolute;flip:y;visibility:visible;mso-wrap-style:square" from="58664,26929" to="58664,4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" strokecolor="#4a7ebb">
                  <o:lock v:ext="edit" shapetype="f"/>
                </v:line>
                <v:line id="Conector reto 30" o:spid="_x0000_s1033" style="position:absolute;flip:x;visibility:visible;mso-wrap-style:square" from="9821,22025" to="53848,46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" strokecolor="#4a7ebb">
                  <o:lock v:ext="edit" shapetype="f"/>
                </v:line>
                <v:line id="Conector reto 31" o:spid="_x0000_s1034" style="position:absolute;flip:x y;visibility:visible;mso-wrap-style:square" from="8600,22025" to="54731,4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" strokecolor="#4a7ebb">
                  <o:lock v:ext="edit" shapetype="f"/>
                </v:line>
                <v:line id="Conector reto 32" o:spid="_x0000_s1035" style="position:absolute;flip:y;visibility:visible;mso-wrap-style:square" from="31834,10595" to="32085,59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" strokecolor="#4a7ebb">
                  <o:lock v:ext="edit" shapetype="f"/>
                </v:line>
                <v:oval id="Elipse 33" o:spid="_x0000_s1036" style="position:absolute;left:26155;top:28083;width:12242;height:12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" fillcolor="#1f497d" strokecolor="#385d8a" strokeweight="2pt"/>
                <v:oval id="Elipse 34" o:spid="_x0000_s1037" style="position:absolute;top:14401;width:12241;height:12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" fillcolor="#1f497d" strokecolor="#385d8a" strokeweight="2pt"/>
                <v:oval id="Elipse 35" o:spid="_x0000_s1038" style="position:absolute;left:26155;width:12242;height:12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" fillcolor="#1f497d" strokecolor="#385d8a" strokeweight="2pt"/>
                <v:oval id="Elipse 36" o:spid="_x0000_s1039" style="position:absolute;left:51845;top:14401;width:12242;height:12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" fillcolor="#1f497d" strokecolor="#385d8a" strokeweight="2pt"/>
                <v:oval id="Elipse 37" o:spid="_x0000_s1040" style="position:absolute;left:51845;top:43924;width:12242;height:12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" fillcolor="#1f497d" strokecolor="#385d8a" strokeweight="2pt"/>
                <v:oval id="Elipse 38" o:spid="_x0000_s1041" style="position:absolute;top:43924;width:12241;height:12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" fillcolor="#1f497d" strokecolor="#385d8a" strokeweight="2pt"/>
                <v:oval id="Elipse 39" o:spid="_x0000_s1042" style="position:absolute;left:26155;top:54041;width:12242;height:12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" fillcolor="#1f497d" strokecolor="#385d8a" strokeweight="2pt"/>
                <w10:anchorlock/>
              </v:group>
            </w:pict>
          </mc:Fallback>
        </mc:AlternateContent>
      </w:r>
    </w:p>
    <w:p w14:paraId="10D1DAE0" w14:textId="389CE73E" w:rsidR="007B42F2" w:rsidRPr="009B42B5" w:rsidRDefault="007B42F2" w:rsidP="00086B80">
      <w:pPr>
        <w:jc w:val="center"/>
      </w:pPr>
      <w:r w:rsidRPr="009B42B5">
        <w:t>Figura 10: comunicação em tempos digitais</w:t>
      </w:r>
    </w:p>
    <w:p w14:paraId="5DC68E3A" w14:textId="0DA026B7" w:rsidR="007B42F2" w:rsidRPr="009B42B5" w:rsidRDefault="007B42F2" w:rsidP="009B42B5"/>
    <w:p w14:paraId="254B3285" w14:textId="4F8ABA5F" w:rsidR="007B42F2" w:rsidRDefault="007B42F2" w:rsidP="009B42B5">
      <w:r w:rsidRPr="009B42B5">
        <w:t>Comunicação integrada é uma potente ferramenta de marketing que diz respeito à disseminação de uma mesma mensagem, relevante para o público-alvo, através de canais diversos, cada um com uma função distinta, o que potencializa a eficiência da promoção.</w:t>
      </w:r>
    </w:p>
    <w:p w14:paraId="181CBED5" w14:textId="77777777" w:rsidR="00086B80" w:rsidRPr="009B42B5" w:rsidRDefault="00086B80" w:rsidP="009B42B5"/>
    <w:p w14:paraId="50DDDDED" w14:textId="21D1AF92" w:rsidR="007B42F2" w:rsidRDefault="007B42F2" w:rsidP="009B42B5">
      <w:r w:rsidRPr="009B42B5">
        <w:t xml:space="preserve">Apesar da eficácia da comunicação integrada, revisão de literatura realizada na Alemanha, sobre como hospitais vêm trabalhando sua comunicação, releva que estas instituições vêm falhando tanto em posicionamento quanto no uso de ferramentas integradas de comunicação. Assim, falham em sua missão de propagar o bem-estar social. Poucos são hospitais que se dedicam a atividades de relações públicas; a comunicação de hospitais encontra-se focada em poucos meios. Por outro lado, a participação de hospitais em mídias </w:t>
      </w:r>
      <w:r w:rsidRPr="009B42B5">
        <w:lastRenderedPageBreak/>
        <w:t xml:space="preserve">online vem crescendo, e conteúdos vêm sendo gerados sobre as organizações em si, serviços prestados e conteúdos relacionados à saúde da população. </w:t>
      </w:r>
    </w:p>
    <w:p w14:paraId="044944BE" w14:textId="77777777" w:rsidR="00086B80" w:rsidRPr="009B42B5" w:rsidRDefault="00086B80" w:rsidP="009B42B5"/>
    <w:p w14:paraId="6A979D1E" w14:textId="77777777" w:rsidR="007B42F2" w:rsidRPr="009B42B5" w:rsidRDefault="007B42F2" w:rsidP="009B42B5">
      <w:r w:rsidRPr="009B42B5">
        <w:t xml:space="preserve">Este mesmo artigo também estudou os conteúdos disseminados, encontrando quatro arquétipos comunicacionais, ou seja, quatro imagens que os hospitais buscam propagar. A primeira chama-se Corporação de Valor, e foca no conteúdo institucional, como por exemplo a história do hospital, sua missão e valores. O segundo arquétipo diz respeito ao Provedor de Serviços, e foca no portfólio de serviços disponíveis. O terceiro é o Líder da Qualidade, onde o hospital busca posicionar-se como superior em qualidade através de uma política de transparência e objetividade. Finalmente, o Herói Público e Conselheiro de Confiança dedica-se a promover seu engajamento e serviços prestados para o bem-estar da comunidade. Também disponibiliza informação sobre saúde de forma acessível, compreensível e amigável, tornando-se uma fonte confiável de informações </w:t>
      </w:r>
      <w:sdt>
        <w:sdtPr>
          <w:id w:val="1199739535"/>
          <w:citation/>
        </w:sdtPr>
        <w:sdtEndPr/>
        <w:sdtContent>
          <w:r w:rsidRPr="009B42B5">
            <w:fldChar w:fldCharType="begin"/>
          </w:r>
          <w:r w:rsidRPr="009B42B5">
            <w:instrText xml:space="preserve"> CITATION FIS14 \l 1046 </w:instrText>
          </w:r>
          <w:r w:rsidRPr="009B42B5">
            <w:fldChar w:fldCharType="separate"/>
          </w:r>
          <w:r w:rsidRPr="009B42B5">
            <w:rPr>
              <w:noProof/>
            </w:rPr>
            <w:t>(FISCHER, 2014)</w:t>
          </w:r>
          <w:r w:rsidRPr="009B42B5">
            <w:fldChar w:fldCharType="end"/>
          </w:r>
        </w:sdtContent>
      </w:sdt>
      <w:r w:rsidRPr="009B42B5">
        <w:t>.</w:t>
      </w:r>
    </w:p>
    <w:p w14:paraId="4C2D9FA2" w14:textId="77777777" w:rsidR="007B42F2" w:rsidRPr="009B42B5" w:rsidRDefault="007B42F2" w:rsidP="00086B80">
      <w:pPr>
        <w:pStyle w:val="Ttulo3"/>
      </w:pPr>
      <w:bookmarkStart w:id="179" w:name="_Toc510600076"/>
      <w:bookmarkStart w:id="180" w:name="_Toc184364719"/>
      <w:bookmarkStart w:id="181" w:name="_Toc184364871"/>
      <w:r w:rsidRPr="009B42B5">
        <w:t>Preço</w:t>
      </w:r>
      <w:bookmarkEnd w:id="179"/>
      <w:bookmarkEnd w:id="180"/>
      <w:bookmarkEnd w:id="181"/>
    </w:p>
    <w:p w14:paraId="1BFFF34D" w14:textId="09DED231" w:rsidR="007B42F2" w:rsidRDefault="007B42F2" w:rsidP="009B42B5">
      <w:r w:rsidRPr="009B42B5">
        <w:t>Preço é o valor de troca de um produto ou serviço, não sendo necessariamente traduzido na troca monetária. É imbuído de significados, é contextual, dinâmico e difícil de estabelecer.</w:t>
      </w:r>
    </w:p>
    <w:p w14:paraId="443258E0" w14:textId="77777777" w:rsidR="00086B80" w:rsidRPr="009B42B5" w:rsidRDefault="00086B80" w:rsidP="009B42B5"/>
    <w:p w14:paraId="45258473" w14:textId="5A885042" w:rsidR="007B42F2" w:rsidRDefault="007B42F2" w:rsidP="009B42B5">
      <w:r w:rsidRPr="009B42B5">
        <w:t xml:space="preserve">Enquanto os outros elementos do composto de marketing relacionam-se com despesas, o preço está ligado a receitas, razão pela qual empresas estudam com detalhe como aumentar preços e estimar descontos ótimos, dentro do limite aceito pelos consumidores. Vale lembrar que, o mercado de saúde, a questão preço ganha complexidades adicionais: vários agentes participam do processo de decisão de compra e diversos profissionais envolvem-se em sua execução. </w:t>
      </w:r>
    </w:p>
    <w:p w14:paraId="3A7BC75F" w14:textId="77777777" w:rsidR="00086B80" w:rsidRPr="009B42B5" w:rsidRDefault="00086B80" w:rsidP="009B42B5"/>
    <w:p w14:paraId="4B570173" w14:textId="399C67B8" w:rsidR="007B42F2" w:rsidRDefault="007B42F2" w:rsidP="009B42B5">
      <w:r w:rsidRPr="009B42B5">
        <w:t xml:space="preserve">As bases do estudo de preço estão na economia, e nos trabalhos clássicos sobre monopólio e concorrência perfeita. Além do cenário econômico, preços também são afetados pelo estágio do ciclo de vida do produto – nas fases de Introdução e Crescimento, preços podem apoiar o ganho de participação de mercado; na fase de Maturidade busca-se maximização das margens; já na fase de Declínio, são comuns as políticas de desconto. </w:t>
      </w:r>
    </w:p>
    <w:p w14:paraId="4043E060" w14:textId="77777777" w:rsidR="00086B80" w:rsidRPr="009B42B5" w:rsidRDefault="00086B80" w:rsidP="009B42B5"/>
    <w:p w14:paraId="63DF722A" w14:textId="07039740" w:rsidR="007B42F2" w:rsidRDefault="007B42F2" w:rsidP="009B42B5">
      <w:r w:rsidRPr="009B42B5">
        <w:t>Três estratégias de apreçamento podem ser observadas no mercado. A Desnatação pressupõe a introdução de produtos a valores mais elevados, garantindo um posicionamento premium, com posterior decréscimos de preços com a entrada de concorrentes. A estratégia de penetração pressupõe movimento contrário – preços iniciais baixos garantem rápidos ganhos de participação de mercado. Já o apreçamento competitivo é observado em produtos maduros, cujos investimento em P&amp;D já foram amortizados. A empresa regula seus preços pela concorrência já que o produto vem perdendo diferenciação, ou porque a organização não tem a liderança de mercado.</w:t>
      </w:r>
    </w:p>
    <w:p w14:paraId="2FCE1398" w14:textId="77777777" w:rsidR="00086B80" w:rsidRPr="009B42B5" w:rsidRDefault="00086B80" w:rsidP="009B42B5"/>
    <w:p w14:paraId="0E2BA9D9" w14:textId="0FD2818B" w:rsidR="007B42F2" w:rsidRDefault="007B42F2" w:rsidP="009B42B5">
      <w:r w:rsidRPr="009B42B5">
        <w:t xml:space="preserve">Vários objetivos podem ser levados em conta na construção da estratégia de preços: maximização dos lucros, sobrevivência do negócio, obtenção de liderança de mercado, aumento de volume, equiparação com preço da concorrência, construção de imagem de marca </w:t>
      </w:r>
      <w:r w:rsidRPr="009B42B5">
        <w:rPr>
          <w:i/>
        </w:rPr>
        <w:t>premium</w:t>
      </w:r>
      <w:r w:rsidRPr="009B42B5">
        <w:t xml:space="preserve"> e/ou consolidação do prestígio da marca. Neste sentido, há que se tomar em consideração a elasticidade dos preços no mercado, ou seja, o quanto um público-alvo </w:t>
      </w:r>
      <w:r w:rsidRPr="009B42B5">
        <w:lastRenderedPageBreak/>
        <w:t xml:space="preserve">é sensível a aumentos de preços naquele segmento. Outros fatores, como por exemplo inflação, classe social, grau conhecimento do consumidor com relação aos preços praticados em um determinado mercado, poder de barganha dos canais de distribuição, também podem afetar a precificação </w:t>
      </w:r>
      <w:sdt>
        <w:sdtPr>
          <w:id w:val="800573745"/>
          <w:citation/>
        </w:sdtPr>
        <w:sdtEndPr/>
        <w:sdtContent>
          <w:r w:rsidRPr="009B42B5">
            <w:fldChar w:fldCharType="begin"/>
          </w:r>
          <w:r w:rsidRPr="009B42B5">
            <w:instrText xml:space="preserve"> CITATION Cor14 \l 1046 </w:instrText>
          </w:r>
          <w:r w:rsidRPr="009B42B5">
            <w:fldChar w:fldCharType="separate"/>
          </w:r>
          <w:r w:rsidRPr="009B42B5">
            <w:rPr>
              <w:noProof/>
            </w:rPr>
            <w:t>(CORREA, 2014)</w:t>
          </w:r>
          <w:r w:rsidRPr="009B42B5">
            <w:fldChar w:fldCharType="end"/>
          </w:r>
        </w:sdtContent>
      </w:sdt>
    </w:p>
    <w:p w14:paraId="19C06460" w14:textId="77777777" w:rsidR="00086B80" w:rsidRPr="009B42B5" w:rsidRDefault="00086B80" w:rsidP="009B42B5"/>
    <w:p w14:paraId="3C1FB596" w14:textId="77777777" w:rsidR="007B42F2" w:rsidRPr="009B42B5" w:rsidRDefault="007B42F2" w:rsidP="009B42B5">
      <w:r w:rsidRPr="009B42B5">
        <w:t xml:space="preserve">Muitas organizações ainda trabalham com o sistema de </w:t>
      </w:r>
      <w:proofErr w:type="spellStart"/>
      <w:r w:rsidRPr="009B42B5">
        <w:rPr>
          <w:i/>
        </w:rPr>
        <w:t>mark</w:t>
      </w:r>
      <w:proofErr w:type="spellEnd"/>
      <w:r w:rsidRPr="009B42B5">
        <w:rPr>
          <w:i/>
        </w:rPr>
        <w:t xml:space="preserve"> </w:t>
      </w:r>
      <w:proofErr w:type="spellStart"/>
      <w:r w:rsidRPr="009B42B5">
        <w:rPr>
          <w:i/>
        </w:rPr>
        <w:t>up</w:t>
      </w:r>
      <w:proofErr w:type="spellEnd"/>
      <w:r w:rsidRPr="009B42B5">
        <w:t xml:space="preserve">, ou seja, acrescentar uma margem sobre seus custos. Outras definem seus preços com base no consumidor, ou seja, com base no valor ofertado. Esta é uma estratégia que permite maiores margens e pode tornar-se ainda mais efetiva com o oferecimento de pacotes e opções de escolha aos </w:t>
      </w:r>
      <w:proofErr w:type="gramStart"/>
      <w:r w:rsidRPr="009B42B5">
        <w:t>clientes Este</w:t>
      </w:r>
      <w:proofErr w:type="gramEnd"/>
      <w:r w:rsidRPr="009B42B5">
        <w:t xml:space="preserve"> conjunto de atributos e serviços vendidos em conexão com um produto é chamado produto ampliado, e aí pode residir o maior potencial de lucro da organização. Neste cenário, o processo de determinação do preço de um produto ou serviço assemelha-se a uma espiral, que parte dos objetivos da organização e estratégia de marketing para estudar métodos de custeio, mapeamento de demanda e concorrência para determinar faixas de preço ideais. No topo desta espiral está a possibilidade de incrementar margens através da oferta de valor ao consumidor </w:t>
      </w:r>
      <w:sdt>
        <w:sdtPr>
          <w:id w:val="-835926749"/>
          <w:citation/>
        </w:sdtPr>
        <w:sdtEndPr/>
        <w:sdtContent>
          <w:r w:rsidRPr="009B42B5">
            <w:fldChar w:fldCharType="begin"/>
          </w:r>
          <w:r w:rsidRPr="009B42B5">
            <w:instrText xml:space="preserve"> CITATION Kot99 \l 1046 </w:instrText>
          </w:r>
          <w:r w:rsidRPr="009B42B5">
            <w:fldChar w:fldCharType="separate"/>
          </w:r>
          <w:r w:rsidRPr="009B42B5">
            <w:rPr>
              <w:noProof/>
            </w:rPr>
            <w:t>(KOTLER, 1999)</w:t>
          </w:r>
          <w:r w:rsidRPr="009B42B5">
            <w:fldChar w:fldCharType="end"/>
          </w:r>
        </w:sdtContent>
      </w:sdt>
      <w:r w:rsidRPr="009B42B5">
        <w:t>.</w:t>
      </w:r>
    </w:p>
    <w:p w14:paraId="5BD9677A" w14:textId="77777777" w:rsidR="007B42F2" w:rsidRPr="009B42B5" w:rsidRDefault="007B42F2" w:rsidP="00086B80">
      <w:pPr>
        <w:pStyle w:val="Ttulo2"/>
      </w:pPr>
      <w:bookmarkStart w:id="182" w:name="_Toc184364720"/>
      <w:bookmarkStart w:id="183" w:name="_Toc184364872"/>
      <w:r w:rsidRPr="009B42B5">
        <w:t>Outros conceitos relevantes de Marketing</w:t>
      </w:r>
      <w:bookmarkEnd w:id="182"/>
      <w:bookmarkEnd w:id="183"/>
    </w:p>
    <w:p w14:paraId="0B5F18C1" w14:textId="77777777" w:rsidR="007B42F2" w:rsidRPr="009B42B5" w:rsidRDefault="007B42F2" w:rsidP="00086B80">
      <w:pPr>
        <w:pStyle w:val="Ttulo3"/>
      </w:pPr>
      <w:bookmarkStart w:id="184" w:name="_Toc184364721"/>
      <w:bookmarkStart w:id="185" w:name="_Toc184364873"/>
      <w:r w:rsidRPr="009B42B5">
        <w:t xml:space="preserve">Os 3 </w:t>
      </w:r>
      <w:proofErr w:type="spellStart"/>
      <w:r w:rsidRPr="009B42B5">
        <w:t>P´s</w:t>
      </w:r>
      <w:proofErr w:type="spellEnd"/>
      <w:r w:rsidRPr="009B42B5">
        <w:t xml:space="preserve"> de Serviços</w:t>
      </w:r>
      <w:bookmarkEnd w:id="184"/>
      <w:bookmarkEnd w:id="185"/>
    </w:p>
    <w:p w14:paraId="5A4548D4" w14:textId="77777777" w:rsidR="007B42F2" w:rsidRPr="009B42B5" w:rsidRDefault="007B42F2" w:rsidP="009B42B5">
      <w:pPr>
        <w:rPr>
          <w:color w:val="FF0000"/>
        </w:rPr>
      </w:pPr>
      <w:r w:rsidRPr="009B42B5">
        <w:t xml:space="preserve">Agregar valor na área de saúde é desafiador, uma vez que a área é marcada pela intangibilidade (serviços não podem ser tocados), heterogeneidade (ao longo do tempo, não há serviços iguais, mesmo que performados pelo mesmo profissional, em função das distintas circunstâncias), inseparabilidade (consumo simultâneo com a produção) e perecibilidade (não há como armazenar serviços). Assim, há que se considerar três </w:t>
      </w:r>
      <w:proofErr w:type="spellStart"/>
      <w:r w:rsidRPr="009B42B5">
        <w:t>P´s</w:t>
      </w:r>
      <w:proofErr w:type="spellEnd"/>
      <w:r w:rsidRPr="009B42B5">
        <w:t xml:space="preserve"> adicionais: Pessoas (</w:t>
      </w:r>
      <w:proofErr w:type="spellStart"/>
      <w:r w:rsidRPr="009B42B5">
        <w:t>ex</w:t>
      </w:r>
      <w:proofErr w:type="spellEnd"/>
      <w:r w:rsidRPr="009B42B5">
        <w:t xml:space="preserve">: apresentação e reputação dos profissionais), Prova Física (evidências que passem segurança ao cliente) e Processo (cumprimento das expectativas do cliente através da padronização das atividades) </w:t>
      </w:r>
      <w:sdt>
        <w:sdtPr>
          <w:id w:val="472566765"/>
          <w:citation/>
        </w:sdtPr>
        <w:sdtEndPr/>
        <w:sdtContent>
          <w:r w:rsidRPr="009B42B5">
            <w:fldChar w:fldCharType="begin"/>
          </w:r>
          <w:r w:rsidRPr="009B42B5">
            <w:instrText xml:space="preserve"> CITATION KOT08 \l 1046 </w:instrText>
          </w:r>
          <w:r w:rsidRPr="009B42B5">
            <w:fldChar w:fldCharType="separate"/>
          </w:r>
          <w:r w:rsidRPr="009B42B5">
            <w:rPr>
              <w:noProof/>
            </w:rPr>
            <w:t>(KOTLER, SHALOWITZ e STEVENS, 2008)</w:t>
          </w:r>
          <w:r w:rsidRPr="009B42B5">
            <w:fldChar w:fldCharType="end"/>
          </w:r>
        </w:sdtContent>
      </w:sdt>
      <w:r w:rsidRPr="009B42B5">
        <w:t>.</w:t>
      </w:r>
      <w:r w:rsidRPr="009B42B5">
        <w:rPr>
          <w:color w:val="FF0000"/>
        </w:rPr>
        <w:t xml:space="preserve"> </w:t>
      </w:r>
    </w:p>
    <w:p w14:paraId="2F07C702" w14:textId="77777777" w:rsidR="007B42F2" w:rsidRPr="009B42B5" w:rsidRDefault="007B42F2" w:rsidP="009B42B5">
      <w:pPr>
        <w:rPr>
          <w:color w:val="FF0000"/>
        </w:rPr>
      </w:pPr>
    </w:p>
    <w:p w14:paraId="586A50F8" w14:textId="77777777" w:rsidR="007B42F2" w:rsidRPr="009B42B5" w:rsidRDefault="007B42F2" w:rsidP="009B42B5">
      <w:r w:rsidRPr="009B42B5">
        <w:t xml:space="preserve">O Fleury, por exemplo, desenvolveu um detalhado processo de </w:t>
      </w:r>
      <w:proofErr w:type="spellStart"/>
      <w:r w:rsidRPr="009B42B5">
        <w:rPr>
          <w:i/>
        </w:rPr>
        <w:t>onboarding</w:t>
      </w:r>
      <w:proofErr w:type="spellEnd"/>
      <w:r w:rsidRPr="009B42B5">
        <w:t>, ou seja, um extenso treinamento para funcionários quando da entrada na organização, para conscientização sobre a entrega de serviços padronizados e de alta qualidade. Este treinamento inclui até aulas de visagismo, ou seja, aulas de maquiagem e apresentação pessoal. Os processos são formais, detalhados e extensamente comunicados. A entrega de kits após exames ou pequenos brindes servem para tornar a experiência de consumo tangível.</w:t>
      </w:r>
    </w:p>
    <w:p w14:paraId="01B1319C" w14:textId="77777777" w:rsidR="007B42F2" w:rsidRPr="009B42B5" w:rsidRDefault="007B42F2" w:rsidP="009B42B5">
      <w:pPr>
        <w:rPr>
          <w:color w:val="FF0000"/>
        </w:rPr>
      </w:pPr>
    </w:p>
    <w:p w14:paraId="05C8D649" w14:textId="77777777" w:rsidR="007B42F2" w:rsidRPr="009B42B5" w:rsidRDefault="007B42F2" w:rsidP="009B42B5">
      <w:r w:rsidRPr="009B42B5">
        <w:t xml:space="preserve">Além disto, em saúde, o sucesso do tratamento depende da colaboração entre partes. A cocriação de valor depende do compartilhamento de responsabilidade entre médicos e pacientes. Assim, é fundamental compreender que a satisfação com um produto ou serviço no setor de saúde nem sempre está embasada em questões técnicas. Estudos indicam que pacientes priorizam a satisfação de necessidades emocionais, causadas por medo de morrer, da solidão e da perda de dignidade, que propriamente à qualidade de serviços médicos. Da mesma forma, um estudo português demonstrou que 70% dos pacientes não se sentem tratados como pessoas e que apenas 10% dos pacientes privilegiam aspectos técnicos à interação pessoal. </w:t>
      </w:r>
    </w:p>
    <w:p w14:paraId="723E7E8E" w14:textId="77777777" w:rsidR="007B42F2" w:rsidRPr="009B42B5" w:rsidRDefault="007B42F2" w:rsidP="00086B80">
      <w:pPr>
        <w:pStyle w:val="Ttulo3"/>
      </w:pPr>
      <w:bookmarkStart w:id="186" w:name="_Toc510600077"/>
      <w:bookmarkStart w:id="187" w:name="_Toc184364722"/>
      <w:bookmarkStart w:id="188" w:name="_Toc184364874"/>
      <w:r w:rsidRPr="009B42B5">
        <w:lastRenderedPageBreak/>
        <w:t>Construção de marca (</w:t>
      </w:r>
      <w:r w:rsidRPr="009B42B5">
        <w:rPr>
          <w:i/>
        </w:rPr>
        <w:t>Branding</w:t>
      </w:r>
      <w:r w:rsidRPr="009B42B5">
        <w:t>)</w:t>
      </w:r>
      <w:bookmarkEnd w:id="186"/>
      <w:bookmarkEnd w:id="187"/>
      <w:bookmarkEnd w:id="188"/>
    </w:p>
    <w:p w14:paraId="63389B7F" w14:textId="77777777" w:rsidR="007B42F2" w:rsidRPr="009B42B5" w:rsidRDefault="007B42F2" w:rsidP="009B42B5">
      <w:r w:rsidRPr="009B42B5">
        <w:t xml:space="preserve">Para Kotler (1999), a arte do marketing é, em grande parte, a arte de construir marcas, que envolve a escolha do nome do produto, construção de associações positivas (atributos, benefícios, valores da empresa, personalidade, tipos de usuários), ligações com palavras e cores, concepção de símbolos e logotipos, reprodução de estórias. </w:t>
      </w:r>
    </w:p>
    <w:p w14:paraId="0DB247D5" w14:textId="77777777" w:rsidR="007B42F2" w:rsidRPr="009B42B5" w:rsidRDefault="007B42F2" w:rsidP="009B42B5"/>
    <w:p w14:paraId="0B7A710D" w14:textId="77777777" w:rsidR="007B42F2" w:rsidRPr="009B42B5" w:rsidRDefault="007B42F2" w:rsidP="009B42B5">
      <w:r w:rsidRPr="009B42B5">
        <w:t>Símbolos fazem parte da história da humanidade desde os tempos mais remotos. Alguns destes símbolos estão tão embrenhados em nosso cotidiano que mal percebemos sua influência. Marca é a representação simbólica de uma entidade, que permite sua imediata identificação. Marcas são importantes para o marketing porque produtos podem ser copiados, mas o mesmo não ocorre com o relacionamento do cliente com uma marca.</w:t>
      </w:r>
    </w:p>
    <w:p w14:paraId="734FBBD0" w14:textId="77777777" w:rsidR="007B42F2" w:rsidRPr="009B42B5" w:rsidRDefault="007B42F2" w:rsidP="009B42B5"/>
    <w:p w14:paraId="54E50E53" w14:textId="77777777" w:rsidR="007B42F2" w:rsidRPr="009B42B5" w:rsidRDefault="007B42F2" w:rsidP="009B42B5">
      <w:r w:rsidRPr="009B42B5">
        <w:t xml:space="preserve">Vivemos em um mundo repleto de marcas. Por dia nos deparamos, em média, com 1500 produtos com marca registrada. Daí a importância de conectar-se emocionalmente com os consumidores – enquanto a razão leva a uma conclusão, a emoção com a razão leva à ação </w:t>
      </w:r>
      <w:sdt>
        <w:sdtPr>
          <w:id w:val="-1706172113"/>
          <w:citation/>
        </w:sdtPr>
        <w:sdtEndPr/>
        <w:sdtContent>
          <w:r w:rsidRPr="009B42B5">
            <w:fldChar w:fldCharType="begin"/>
          </w:r>
          <w:r w:rsidRPr="009B42B5">
            <w:instrText xml:space="preserve"> CITATION ROB04 \l 1046 </w:instrText>
          </w:r>
          <w:r w:rsidRPr="009B42B5">
            <w:fldChar w:fldCharType="separate"/>
          </w:r>
          <w:r w:rsidRPr="009B42B5">
            <w:rPr>
              <w:noProof/>
            </w:rPr>
            <w:t>(ROBERTS, 2004)</w:t>
          </w:r>
          <w:r w:rsidRPr="009B42B5">
            <w:fldChar w:fldCharType="end"/>
          </w:r>
        </w:sdtContent>
      </w:sdt>
      <w:r w:rsidRPr="009B42B5">
        <w:t>.</w:t>
      </w:r>
    </w:p>
    <w:p w14:paraId="7263786A" w14:textId="77777777" w:rsidR="007B42F2" w:rsidRPr="009B42B5" w:rsidRDefault="007B42F2" w:rsidP="009B42B5"/>
    <w:p w14:paraId="6D0F7AC8" w14:textId="77777777" w:rsidR="007B42F2" w:rsidRPr="009B42B5" w:rsidRDefault="007B42F2" w:rsidP="009B42B5">
      <w:r w:rsidRPr="009B42B5">
        <w:t xml:space="preserve">De acordo com a AMA, a marca tem como finalidade identificar produtos e serviços e diferencia-los da concorrência. Para alcançar esta diferenciação, a construção de marca requer planejamento cuidadoso e altos investimentos sustentados a longo prazo </w:t>
      </w:r>
      <w:sdt>
        <w:sdtPr>
          <w:id w:val="-1736619379"/>
          <w:citation/>
        </w:sdtPr>
        <w:sdtEndPr/>
        <w:sdtContent>
          <w:r w:rsidRPr="009B42B5">
            <w:fldChar w:fldCharType="begin"/>
          </w:r>
          <w:r w:rsidRPr="009B42B5">
            <w:instrText xml:space="preserve"> CITATION And14 \l 1046 </w:instrText>
          </w:r>
          <w:r w:rsidRPr="009B42B5">
            <w:fldChar w:fldCharType="separate"/>
          </w:r>
          <w:r w:rsidRPr="009B42B5">
            <w:rPr>
              <w:noProof/>
            </w:rPr>
            <w:t>(BAROLI e FERNANDES, 2014)</w:t>
          </w:r>
          <w:r w:rsidRPr="009B42B5">
            <w:fldChar w:fldCharType="end"/>
          </w:r>
        </w:sdtContent>
      </w:sdt>
      <w:r w:rsidRPr="009B42B5">
        <w:t xml:space="preserve">. </w:t>
      </w:r>
    </w:p>
    <w:p w14:paraId="05E649AA" w14:textId="77777777" w:rsidR="007B42F2" w:rsidRPr="009B42B5" w:rsidRDefault="007B42F2" w:rsidP="009B42B5"/>
    <w:p w14:paraId="6EA4ADBC" w14:textId="77777777" w:rsidR="007B42F2" w:rsidRPr="009B42B5" w:rsidRDefault="007B42F2" w:rsidP="009B42B5">
      <w:r w:rsidRPr="009B42B5">
        <w:t>A construção da marca na mente do consumidor passa pelos estágios de diferenciação (em relação aos concorrentes), relevância (marca apresenta razões para preferência), estima (início de uma relação emocional com consumidor) e familiaridade (consumidor reconhece e valoriza o que a marca representa).</w:t>
      </w:r>
    </w:p>
    <w:p w14:paraId="3EAA013B" w14:textId="77777777" w:rsidR="007B42F2" w:rsidRPr="009B42B5" w:rsidRDefault="007B42F2" w:rsidP="009B42B5"/>
    <w:p w14:paraId="1AFDF8B2" w14:textId="77777777" w:rsidR="007B42F2" w:rsidRPr="009B42B5" w:rsidRDefault="007B42F2" w:rsidP="009B42B5">
      <w:r w:rsidRPr="009B42B5">
        <w:t xml:space="preserve">Marcas bem construídas apresentam valor de marca, ou seja, um conjunto de ativos e passivos, que se adicionam ou se subtraem do valor que um produto ou serviço oferece para o consumidor </w:t>
      </w:r>
      <w:sdt>
        <w:sdtPr>
          <w:id w:val="2036998531"/>
          <w:citation/>
        </w:sdtPr>
        <w:sdtEndPr/>
        <w:sdtContent>
          <w:r w:rsidRPr="009B42B5">
            <w:fldChar w:fldCharType="begin"/>
          </w:r>
          <w:r w:rsidRPr="009B42B5">
            <w:instrText xml:space="preserve"> CITATION Cor14 \l 1046 </w:instrText>
          </w:r>
          <w:r w:rsidRPr="009B42B5">
            <w:fldChar w:fldCharType="separate"/>
          </w:r>
          <w:r w:rsidRPr="009B42B5">
            <w:rPr>
              <w:noProof/>
            </w:rPr>
            <w:t>(CORREA, 2014)</w:t>
          </w:r>
          <w:r w:rsidRPr="009B42B5">
            <w:fldChar w:fldCharType="end"/>
          </w:r>
        </w:sdtContent>
      </w:sdt>
      <w:r w:rsidRPr="009B42B5">
        <w:t xml:space="preserve">. </w:t>
      </w:r>
    </w:p>
    <w:p w14:paraId="1C3A8A5A" w14:textId="77777777" w:rsidR="007B42F2" w:rsidRPr="009B42B5" w:rsidRDefault="007B42F2" w:rsidP="009B42B5"/>
    <w:p w14:paraId="0CDA4F54" w14:textId="77777777" w:rsidR="007B42F2" w:rsidRPr="009B42B5" w:rsidRDefault="007B42F2" w:rsidP="009B42B5">
      <w:r w:rsidRPr="009B42B5">
        <w:t xml:space="preserve">Para garantir a maximização do valor de marca, é necessário ter uma visão clara sobre a gestão da mesma, ao que chamamos estratégia de marca. O conjunto de atividades que visa maximizar a gestão da marca é chamado de </w:t>
      </w:r>
      <w:r w:rsidRPr="009B42B5">
        <w:rPr>
          <w:i/>
        </w:rPr>
        <w:t>branding</w:t>
      </w:r>
      <w:r w:rsidRPr="009B42B5">
        <w:t xml:space="preserve"> e compreende atividades estratégicas (planejamento de identidade de marca e arquitetura de marca) e operacionais (pesquisa de mercado, </w:t>
      </w:r>
      <w:proofErr w:type="spellStart"/>
      <w:r w:rsidRPr="009B42B5">
        <w:rPr>
          <w:i/>
        </w:rPr>
        <w:t>naming</w:t>
      </w:r>
      <w:proofErr w:type="spellEnd"/>
      <w:r w:rsidRPr="009B42B5">
        <w:t xml:space="preserve">, comunicação, </w:t>
      </w:r>
      <w:r w:rsidRPr="009B42B5">
        <w:rPr>
          <w:i/>
        </w:rPr>
        <w:t>design</w:t>
      </w:r>
      <w:r w:rsidRPr="009B42B5">
        <w:t xml:space="preserve">, avaliação financeira e proteção legal) </w:t>
      </w:r>
      <w:sdt>
        <w:sdtPr>
          <w:id w:val="-1815707663"/>
          <w:citation/>
        </w:sdtPr>
        <w:sdtEndPr/>
        <w:sdtContent>
          <w:r w:rsidRPr="009B42B5">
            <w:fldChar w:fldCharType="begin"/>
          </w:r>
          <w:r w:rsidRPr="009B42B5">
            <w:instrText xml:space="preserve"> CITATION And14 \l 1046 </w:instrText>
          </w:r>
          <w:r w:rsidRPr="009B42B5">
            <w:fldChar w:fldCharType="separate"/>
          </w:r>
          <w:r w:rsidRPr="009B42B5">
            <w:rPr>
              <w:noProof/>
            </w:rPr>
            <w:t>(BAROLI e FERNANDES, 2014)</w:t>
          </w:r>
          <w:r w:rsidRPr="009B42B5">
            <w:fldChar w:fldCharType="end"/>
          </w:r>
        </w:sdtContent>
      </w:sdt>
      <w:r w:rsidRPr="009B42B5">
        <w:t>.</w:t>
      </w:r>
    </w:p>
    <w:p w14:paraId="2E21F892" w14:textId="77777777" w:rsidR="007B42F2" w:rsidRPr="009B42B5" w:rsidRDefault="007B42F2" w:rsidP="009B42B5"/>
    <w:p w14:paraId="6849D593" w14:textId="77777777" w:rsidR="007B42F2" w:rsidRPr="009B42B5" w:rsidRDefault="007B42F2" w:rsidP="009B42B5">
      <w:r w:rsidRPr="009B42B5">
        <w:t xml:space="preserve">Identidade de marca engloba os valores mais expressivos da marca e seu comprometimento com o propósito definido, ou seja, sua proposta de valor. Não podem ser uma proposta vazia. Os valores da marca são sustentados pela estrutura organizacional, sua cultura e competências, ou seja, toda a organização está envolvida na construção da identidade de marca </w:t>
      </w:r>
      <w:sdt>
        <w:sdtPr>
          <w:id w:val="-89083851"/>
          <w:citation/>
        </w:sdtPr>
        <w:sdtEndPr/>
        <w:sdtContent>
          <w:r w:rsidRPr="009B42B5">
            <w:fldChar w:fldCharType="begin"/>
          </w:r>
          <w:r w:rsidRPr="009B42B5">
            <w:instrText xml:space="preserve"> CITATION Aak18 \l 1046 </w:instrText>
          </w:r>
          <w:r w:rsidRPr="009B42B5">
            <w:fldChar w:fldCharType="separate"/>
          </w:r>
          <w:r w:rsidRPr="009B42B5">
            <w:rPr>
              <w:noProof/>
            </w:rPr>
            <w:t>(AAKER, 2018)</w:t>
          </w:r>
          <w:r w:rsidRPr="009B42B5">
            <w:fldChar w:fldCharType="end"/>
          </w:r>
        </w:sdtContent>
      </w:sdt>
      <w:r w:rsidRPr="009B42B5">
        <w:t>.</w:t>
      </w:r>
    </w:p>
    <w:p w14:paraId="7F559FF6" w14:textId="77777777" w:rsidR="00086B80" w:rsidRDefault="00086B80">
      <w:pPr>
        <w:spacing w:line="240" w:lineRule="auto"/>
        <w:jc w:val="left"/>
        <w:rPr>
          <w:b/>
          <w:sz w:val="22"/>
          <w:szCs w:val="22"/>
        </w:rPr>
      </w:pPr>
      <w:bookmarkStart w:id="189" w:name="_Toc510600078"/>
      <w:r>
        <w:br w:type="page"/>
      </w:r>
    </w:p>
    <w:p w14:paraId="5E8C695E" w14:textId="7EA0F14A" w:rsidR="007B42F2" w:rsidRPr="009B42B5" w:rsidRDefault="007B42F2" w:rsidP="00086B80">
      <w:pPr>
        <w:pStyle w:val="Ttulo3"/>
      </w:pPr>
      <w:bookmarkStart w:id="190" w:name="_Toc184364723"/>
      <w:bookmarkStart w:id="191" w:name="_Toc184364875"/>
      <w:r w:rsidRPr="009B42B5">
        <w:lastRenderedPageBreak/>
        <w:t>Marketing Holístico</w:t>
      </w:r>
      <w:bookmarkEnd w:id="189"/>
      <w:bookmarkEnd w:id="190"/>
      <w:bookmarkEnd w:id="191"/>
    </w:p>
    <w:p w14:paraId="4BB3289E" w14:textId="77777777" w:rsidR="007B42F2" w:rsidRPr="009B42B5" w:rsidRDefault="007B42F2" w:rsidP="009B42B5"/>
    <w:p w14:paraId="332A1DB3" w14:textId="77777777" w:rsidR="007B42F2" w:rsidRPr="009B42B5" w:rsidRDefault="007B42F2" w:rsidP="009B42B5">
      <w:r w:rsidRPr="009B42B5">
        <w:t>De acordo com Kotler e Keller (2006) o marketing vem se desenvolvendo na direção do Marketing Holístico. Por este conceito, todas as partes da organização estão integradas e, portanto, criar valor para o cliente é responsabilidade de todos os setores da empresa – e não somente do marketing!</w:t>
      </w:r>
    </w:p>
    <w:p w14:paraId="71C22FDF" w14:textId="77777777" w:rsidR="007B42F2" w:rsidRPr="009B42B5" w:rsidRDefault="007B42F2" w:rsidP="009B42B5"/>
    <w:p w14:paraId="41B361AB" w14:textId="77777777" w:rsidR="007B42F2" w:rsidRPr="009B42B5" w:rsidRDefault="007B42F2" w:rsidP="009B42B5">
      <w:r w:rsidRPr="009B42B5">
        <w:t xml:space="preserve">Assim, o marketing holístico pressupõe a integração entre o marketing de relacionamento (também conhecido como CRM, ou </w:t>
      </w:r>
      <w:proofErr w:type="spellStart"/>
      <w:r w:rsidRPr="009B42B5">
        <w:rPr>
          <w:i/>
        </w:rPr>
        <w:t>Customer</w:t>
      </w:r>
      <w:proofErr w:type="spellEnd"/>
      <w:r w:rsidRPr="009B42B5">
        <w:rPr>
          <w:i/>
        </w:rPr>
        <w:t xml:space="preserve"> </w:t>
      </w:r>
      <w:proofErr w:type="spellStart"/>
      <w:r w:rsidRPr="009B42B5">
        <w:rPr>
          <w:i/>
        </w:rPr>
        <w:t>Relationship</w:t>
      </w:r>
      <w:proofErr w:type="spellEnd"/>
      <w:r w:rsidRPr="009B42B5">
        <w:rPr>
          <w:i/>
        </w:rPr>
        <w:t xml:space="preserve"> Management</w:t>
      </w:r>
      <w:r w:rsidRPr="009B42B5">
        <w:t>), marketing integrado, o marketing interno (também chamado endomarketing, ou marketing para os colaboradores), e o marketing social (cuja importância vem crescendo graças ao aumento das expectativas sociais e legais, e sua relevância para a sustentação dos negócios à longo prazo).</w:t>
      </w:r>
    </w:p>
    <w:p w14:paraId="19B6A714" w14:textId="77777777" w:rsidR="007B42F2" w:rsidRPr="009B42B5" w:rsidRDefault="007B42F2" w:rsidP="009B42B5"/>
    <w:p w14:paraId="0F346876" w14:textId="77777777" w:rsidR="007B42F2" w:rsidRPr="009B42B5" w:rsidRDefault="007B42F2" w:rsidP="009B42B5">
      <w:r w:rsidRPr="009B42B5">
        <w:t xml:space="preserve">Vale aqui aprofundar algumas noções sobre CRM. Esta prática emprega ferramentas tecnológicas, mas não deve ser confundido com uma delas. CRM é um processo de gestão, orientado por uma estratégia, que visa reconhecer, atender e reter o cliente, através da integração de informações, para estabelecimento de contatos personalizados com o cliente. Pelo foco, permite maior eficiência e diminuição de custos promocionais. </w:t>
      </w:r>
    </w:p>
    <w:p w14:paraId="68982133" w14:textId="77777777" w:rsidR="007B42F2" w:rsidRPr="009B42B5" w:rsidRDefault="007B42F2" w:rsidP="009B42B5"/>
    <w:p w14:paraId="2F3E936B" w14:textId="77777777" w:rsidR="007B42F2" w:rsidRPr="009B42B5" w:rsidRDefault="007B42F2" w:rsidP="009B42B5">
      <w:r w:rsidRPr="009B42B5">
        <w:t xml:space="preserve">Alguns cuidados importantes devem ser tomados na construção de um CRM, tais como: conhecer os verdadeiros clientes, basear decisões sobre um histórico de contatos, garantir a integração de sistemas via tecnologia, instituir mecanismos de controle e aprimoramento, contar com colaboradores bem treinados, adotar uma metodologia consistente de implantação de projetos. </w:t>
      </w:r>
    </w:p>
    <w:p w14:paraId="0EAA4D4F" w14:textId="77777777" w:rsidR="007B42F2" w:rsidRPr="009B42B5" w:rsidRDefault="007B42F2" w:rsidP="009B42B5"/>
    <w:p w14:paraId="36649695" w14:textId="77777777" w:rsidR="007B42F2" w:rsidRPr="009B42B5" w:rsidRDefault="007B42F2" w:rsidP="009B42B5">
      <w:r w:rsidRPr="009B42B5">
        <w:t>Mas o ponto chave é a instituição de uma visão horizontal, onde todos os departamentos compreendam que são participantes ativos no processo, e não concorrentes. CRM pressupõe embasamento em uma estratégia para o cliente, devidamente comunicada, compartilhada pelos</w:t>
      </w:r>
      <w:r w:rsidRPr="009B42B5">
        <w:rPr>
          <w:i/>
        </w:rPr>
        <w:t xml:space="preserve"> </w:t>
      </w:r>
      <w:proofErr w:type="spellStart"/>
      <w:r w:rsidRPr="009B42B5">
        <w:rPr>
          <w:i/>
        </w:rPr>
        <w:t>stateholders</w:t>
      </w:r>
      <w:proofErr w:type="spellEnd"/>
      <w:r w:rsidRPr="009B42B5">
        <w:t xml:space="preserve"> e sustentada por uma estrutura organizacional condizente com este direcionamento.</w:t>
      </w:r>
    </w:p>
    <w:p w14:paraId="62046601" w14:textId="77777777" w:rsidR="007B42F2" w:rsidRPr="009B42B5" w:rsidRDefault="007B42F2" w:rsidP="00086B80">
      <w:pPr>
        <w:pStyle w:val="Ttulo2"/>
      </w:pPr>
      <w:bookmarkStart w:id="192" w:name="_Toc510600079"/>
      <w:bookmarkStart w:id="193" w:name="_Toc184364724"/>
      <w:bookmarkStart w:id="194" w:name="_Toc184364876"/>
      <w:r w:rsidRPr="009B42B5">
        <w:t>Resumo e Reflexões</w:t>
      </w:r>
      <w:bookmarkEnd w:id="192"/>
      <w:bookmarkEnd w:id="193"/>
      <w:bookmarkEnd w:id="194"/>
    </w:p>
    <w:p w14:paraId="2E9D8F63" w14:textId="77777777" w:rsidR="007B42F2" w:rsidRPr="009B42B5" w:rsidRDefault="007B42F2" w:rsidP="009B42B5">
      <w:r w:rsidRPr="009B42B5">
        <w:t>O consumidor apreende o marketing de uma organização através do composto de marketing (Produto, Ponto, Promoção, Preço). É aqui que a estratégia se tangibilizar. Daí a importância de implementar o composto de marketing com consistência e assegurar mecanismos de controle e aprendizado contínuo.</w:t>
      </w:r>
    </w:p>
    <w:p w14:paraId="2C2959C5" w14:textId="77777777" w:rsidR="007B42F2" w:rsidRPr="009B42B5" w:rsidRDefault="007B42F2" w:rsidP="009B42B5"/>
    <w:p w14:paraId="4965A784" w14:textId="77777777" w:rsidR="007B42F2" w:rsidRPr="009B42B5" w:rsidRDefault="007B42F2" w:rsidP="00086B80">
      <w:pPr>
        <w:numPr>
          <w:ilvl w:val="0"/>
          <w:numId w:val="26"/>
        </w:numPr>
        <w:contextualSpacing/>
      </w:pPr>
      <w:r w:rsidRPr="009B42B5">
        <w:t xml:space="preserve">Como a organização em que você trabalha vem implementando o composto de marketing? </w:t>
      </w:r>
    </w:p>
    <w:p w14:paraId="5BD861B2" w14:textId="77777777" w:rsidR="007B42F2" w:rsidRPr="009B42B5" w:rsidRDefault="007B42F2" w:rsidP="00086B80">
      <w:pPr>
        <w:numPr>
          <w:ilvl w:val="0"/>
          <w:numId w:val="26"/>
        </w:numPr>
        <w:contextualSpacing/>
      </w:pPr>
      <w:r w:rsidRPr="009B42B5">
        <w:t>Qual os 4Ps está melhor desenvolvido na organização onde você trabalha? E qual poderia ser aprimorado?</w:t>
      </w:r>
    </w:p>
    <w:p w14:paraId="1728D557" w14:textId="77777777" w:rsidR="007B42F2" w:rsidRPr="009B42B5" w:rsidRDefault="007B42F2" w:rsidP="00086B80">
      <w:pPr>
        <w:numPr>
          <w:ilvl w:val="0"/>
          <w:numId w:val="26"/>
        </w:numPr>
        <w:contextualSpacing/>
      </w:pPr>
      <w:r w:rsidRPr="009B42B5">
        <w:t>A organização onde você trabalha conta com uma estratégia de construção de marca?</w:t>
      </w:r>
    </w:p>
    <w:p w14:paraId="148D1EC2" w14:textId="77777777" w:rsidR="007B42F2" w:rsidRPr="009B42B5" w:rsidRDefault="007B42F2" w:rsidP="00086B80">
      <w:pPr>
        <w:numPr>
          <w:ilvl w:val="0"/>
          <w:numId w:val="26"/>
        </w:numPr>
        <w:contextualSpacing/>
      </w:pPr>
      <w:r w:rsidRPr="009B42B5">
        <w:t>A organização onde você trabalha adotou o conceito de marketing holístico?</w:t>
      </w:r>
    </w:p>
    <w:p w14:paraId="04E1BC24" w14:textId="77777777" w:rsidR="007B42F2" w:rsidRPr="009B42B5" w:rsidRDefault="007B42F2" w:rsidP="009B42B5">
      <w:r w:rsidRPr="009B42B5">
        <w:t xml:space="preserve"> </w:t>
      </w:r>
    </w:p>
    <w:p w14:paraId="06AFC9B1" w14:textId="77777777" w:rsidR="007B42F2" w:rsidRPr="009B42B5" w:rsidRDefault="007B42F2" w:rsidP="009B42B5">
      <w:pPr>
        <w:jc w:val="left"/>
        <w:rPr>
          <w:b/>
        </w:rPr>
      </w:pPr>
      <w:r w:rsidRPr="009B42B5">
        <w:rPr>
          <w:b/>
        </w:rPr>
        <w:lastRenderedPageBreak/>
        <w:t>Obras citadas:</w:t>
      </w:r>
    </w:p>
    <w:p w14:paraId="20D93470" w14:textId="77777777" w:rsidR="007B42F2" w:rsidRPr="009B42B5" w:rsidRDefault="007B42F2" w:rsidP="009B42B5">
      <w:pPr>
        <w:jc w:val="left"/>
        <w:rPr>
          <w:b/>
        </w:rPr>
      </w:pPr>
    </w:p>
    <w:p w14:paraId="47BD7BD0" w14:textId="77777777" w:rsidR="007B42F2" w:rsidRPr="009B42B5" w:rsidRDefault="007B42F2" w:rsidP="009B42B5">
      <w:pPr>
        <w:jc w:val="left"/>
        <w:rPr>
          <w:lang w:val="en-US"/>
        </w:rPr>
      </w:pPr>
      <w:r w:rsidRPr="009B42B5">
        <w:t xml:space="preserve">ANDRÉ, A.M. Gestão Estratégica de Clínicas e Hospitais. </w:t>
      </w:r>
      <w:r w:rsidRPr="009B42B5">
        <w:rPr>
          <w:lang w:val="en-US"/>
        </w:rPr>
        <w:t xml:space="preserve">São Paulo: </w:t>
      </w:r>
      <w:proofErr w:type="spellStart"/>
      <w:r w:rsidRPr="009B42B5">
        <w:rPr>
          <w:lang w:val="en-US"/>
        </w:rPr>
        <w:t>Atheneu</w:t>
      </w:r>
      <w:proofErr w:type="spellEnd"/>
      <w:r w:rsidRPr="009B42B5">
        <w:rPr>
          <w:lang w:val="en-US"/>
        </w:rPr>
        <w:t>; 2014.</w:t>
      </w:r>
    </w:p>
    <w:p w14:paraId="34EC2031" w14:textId="77777777" w:rsidR="00086B80" w:rsidRDefault="00086B80" w:rsidP="009B42B5">
      <w:pPr>
        <w:rPr>
          <w:noProof/>
          <w:lang w:val="en-US"/>
        </w:rPr>
      </w:pPr>
    </w:p>
    <w:p w14:paraId="4B43AD35" w14:textId="619BCA72" w:rsidR="007B42F2" w:rsidRDefault="007B42F2" w:rsidP="009B42B5">
      <w:pPr>
        <w:rPr>
          <w:noProof/>
          <w:lang w:val="en-US"/>
        </w:rPr>
      </w:pPr>
      <w:r w:rsidRPr="009B42B5">
        <w:rPr>
          <w:noProof/>
          <w:lang w:val="en-US"/>
        </w:rPr>
        <w:t xml:space="preserve">FISCHER, S. Hospital Positioning and Integrated Hospital Marketing Communications: State-of-the-Art Review, Conceptual Framework, and Research Agenda. </w:t>
      </w:r>
      <w:r w:rsidRPr="009B42B5">
        <w:rPr>
          <w:b/>
          <w:bCs/>
          <w:noProof/>
          <w:lang w:val="en-US"/>
        </w:rPr>
        <w:t>Journal of Nonpro</w:t>
      </w:r>
      <w:r w:rsidRPr="009B42B5">
        <w:rPr>
          <w:b/>
          <w:bCs/>
          <w:noProof/>
        </w:rPr>
        <w:t>ﬁ</w:t>
      </w:r>
      <w:r w:rsidRPr="009B42B5">
        <w:rPr>
          <w:b/>
          <w:bCs/>
          <w:noProof/>
          <w:lang w:val="en-US"/>
        </w:rPr>
        <w:t>t &amp; Public Sector Marketing</w:t>
      </w:r>
      <w:r w:rsidRPr="009B42B5">
        <w:rPr>
          <w:noProof/>
          <w:lang w:val="en-US"/>
        </w:rPr>
        <w:t>, v. 26, p. 1-34, 2014.</w:t>
      </w:r>
    </w:p>
    <w:p w14:paraId="30B25EAB" w14:textId="77777777" w:rsidR="00086B80" w:rsidRPr="009B42B5" w:rsidRDefault="00086B80" w:rsidP="009B42B5">
      <w:pPr>
        <w:rPr>
          <w:noProof/>
          <w:lang w:val="en-US"/>
        </w:rPr>
      </w:pPr>
    </w:p>
    <w:p w14:paraId="7E58B180" w14:textId="6C12AE2A" w:rsidR="007B42F2" w:rsidRDefault="007B42F2" w:rsidP="009B42B5">
      <w:pPr>
        <w:jc w:val="left"/>
      </w:pPr>
      <w:r w:rsidRPr="009B42B5">
        <w:rPr>
          <w:lang w:val="en-US"/>
        </w:rPr>
        <w:t xml:space="preserve">CORREA, J.  </w:t>
      </w:r>
      <w:r w:rsidRPr="009B42B5">
        <w:t xml:space="preserve">et al. Marketing: a teoria em prática. Rio de Janeiro: Senac Nacional, 2014. </w:t>
      </w:r>
    </w:p>
    <w:p w14:paraId="23B062D1" w14:textId="77777777" w:rsidR="00086B80" w:rsidRPr="009B42B5" w:rsidRDefault="00086B80" w:rsidP="009B42B5">
      <w:pPr>
        <w:jc w:val="left"/>
      </w:pPr>
    </w:p>
    <w:p w14:paraId="2B9E873E" w14:textId="45E68523" w:rsidR="007B42F2" w:rsidRDefault="007B42F2" w:rsidP="009B42B5">
      <w:pPr>
        <w:jc w:val="left"/>
      </w:pPr>
      <w:r w:rsidRPr="009B42B5">
        <w:t>KOTLER, P.; KELLER, K. Administração de marketing. São Paulo: Pearson Hall; 2006.</w:t>
      </w:r>
    </w:p>
    <w:p w14:paraId="378E6057" w14:textId="77777777" w:rsidR="00086B80" w:rsidRPr="009B42B5" w:rsidRDefault="00086B80" w:rsidP="009B42B5">
      <w:pPr>
        <w:jc w:val="left"/>
      </w:pPr>
    </w:p>
    <w:p w14:paraId="7BB72638" w14:textId="77777777" w:rsidR="007B42F2" w:rsidRPr="009B42B5" w:rsidRDefault="007B42F2" w:rsidP="009B42B5">
      <w:pPr>
        <w:jc w:val="left"/>
      </w:pPr>
      <w:r w:rsidRPr="009B42B5">
        <w:t>KOTLER, P. Marketing para o século XXI. “Como criar, conquistar e dominar mercados”. São Paulo: Editora Futura; 1999.</w:t>
      </w:r>
    </w:p>
    <w:p w14:paraId="3C42243C" w14:textId="77777777" w:rsidR="007B42F2" w:rsidRPr="009B42B5" w:rsidRDefault="007B42F2" w:rsidP="009B42B5">
      <w:pPr>
        <w:rPr>
          <w:color w:val="595959"/>
        </w:rPr>
      </w:pPr>
    </w:p>
    <w:p w14:paraId="5074EF3B" w14:textId="77777777" w:rsidR="007B42F2" w:rsidRPr="009B42B5" w:rsidRDefault="007B42F2" w:rsidP="009B42B5"/>
    <w:p w14:paraId="310A97AE" w14:textId="77777777" w:rsidR="007B42F2" w:rsidRPr="009B42B5" w:rsidRDefault="007B42F2" w:rsidP="009B42B5"/>
    <w:p w14:paraId="7E69C19A" w14:textId="77777777" w:rsidR="007B42F2" w:rsidRPr="009B42B5" w:rsidRDefault="007B42F2" w:rsidP="009B42B5">
      <w:pPr>
        <w:jc w:val="left"/>
      </w:pPr>
      <w:r w:rsidRPr="009B42B5">
        <w:br w:type="page"/>
      </w:r>
    </w:p>
    <w:p w14:paraId="269FA57C" w14:textId="77777777" w:rsidR="007B42F2" w:rsidRPr="009B42B5" w:rsidRDefault="007B42F2" w:rsidP="00086B80">
      <w:pPr>
        <w:pStyle w:val="Ttulo1"/>
      </w:pPr>
      <w:bookmarkStart w:id="195" w:name="_Toc510600080"/>
      <w:bookmarkStart w:id="196" w:name="_Toc184364725"/>
      <w:bookmarkStart w:id="197" w:name="_Toc184364877"/>
      <w:r w:rsidRPr="009B42B5">
        <w:lastRenderedPageBreak/>
        <w:t>MÓDULO 5: NOVAS TECNOLOGIAS E TENDÊNCIAS DE MARKETING</w:t>
      </w:r>
      <w:bookmarkEnd w:id="195"/>
      <w:bookmarkEnd w:id="196"/>
      <w:bookmarkEnd w:id="197"/>
    </w:p>
    <w:p w14:paraId="559C5A6A" w14:textId="77777777" w:rsidR="007B42F2" w:rsidRPr="009B42B5" w:rsidRDefault="007B42F2" w:rsidP="009B42B5">
      <w:r w:rsidRPr="009B42B5">
        <w:t xml:space="preserve">Como discutido no capítulo 1, o marketing vem evoluindo ao longo dos anos. Já em 1999, </w:t>
      </w:r>
      <w:proofErr w:type="spellStart"/>
      <w:r w:rsidRPr="009B42B5">
        <w:t>Achrol</w:t>
      </w:r>
      <w:proofErr w:type="spellEnd"/>
      <w:r w:rsidRPr="009B42B5">
        <w:t xml:space="preserve"> e Kotler discursavam sobre o impacto do crescimento das redes nas organizações. Previam que o marketing continuaria tendo como prioridade o bem-estar do consumidor, mas passaria a ser um agente do cliente. Ao invés do marketing </w:t>
      </w:r>
      <w:r w:rsidRPr="009B42B5">
        <w:rPr>
          <w:u w:val="single"/>
        </w:rPr>
        <w:t>para</w:t>
      </w:r>
      <w:r w:rsidRPr="009B42B5">
        <w:t xml:space="preserve"> o consumidor, organizações evoluiriam para o marketing </w:t>
      </w:r>
      <w:r w:rsidRPr="009B42B5">
        <w:rPr>
          <w:u w:val="single"/>
        </w:rPr>
        <w:t>em nome dos</w:t>
      </w:r>
      <w:r w:rsidRPr="009B42B5">
        <w:t xml:space="preserve"> consumidores </w:t>
      </w:r>
      <w:sdt>
        <w:sdtPr>
          <w:id w:val="-1607731686"/>
          <w:citation/>
        </w:sdtPr>
        <w:sdtEndPr/>
        <w:sdtContent>
          <w:r w:rsidRPr="009B42B5">
            <w:fldChar w:fldCharType="begin"/>
          </w:r>
          <w:r w:rsidRPr="009B42B5">
            <w:instrText xml:space="preserve"> CITATION Rav99 \l 1046 </w:instrText>
          </w:r>
          <w:r w:rsidRPr="009B42B5">
            <w:fldChar w:fldCharType="separate"/>
          </w:r>
          <w:r w:rsidRPr="009B42B5">
            <w:rPr>
              <w:noProof/>
            </w:rPr>
            <w:t>(ACHROL e KOTLER, 1999)</w:t>
          </w:r>
          <w:r w:rsidRPr="009B42B5">
            <w:fldChar w:fldCharType="end"/>
          </w:r>
        </w:sdtContent>
      </w:sdt>
      <w:r w:rsidRPr="009B42B5">
        <w:t>.</w:t>
      </w:r>
    </w:p>
    <w:p w14:paraId="6A458293" w14:textId="77777777" w:rsidR="007B42F2" w:rsidRPr="009B42B5" w:rsidRDefault="007B42F2" w:rsidP="009B42B5"/>
    <w:p w14:paraId="07AF3B17" w14:textId="77777777" w:rsidR="007B42F2" w:rsidRPr="009B42B5" w:rsidRDefault="007B42F2" w:rsidP="009B42B5">
      <w:r w:rsidRPr="009B42B5">
        <w:t>Este módulo visa discutir como estas novas tendências vêm modificando o marketing e agregando dinamismo a esta disciplina.</w:t>
      </w:r>
    </w:p>
    <w:p w14:paraId="687A943B" w14:textId="77777777" w:rsidR="007B42F2" w:rsidRPr="009B42B5" w:rsidRDefault="007B42F2" w:rsidP="009B42B5"/>
    <w:p w14:paraId="41958216" w14:textId="77777777" w:rsidR="007B42F2" w:rsidRPr="009B42B5" w:rsidRDefault="007B42F2" w:rsidP="009B42B5">
      <w:r w:rsidRPr="009B42B5">
        <w:t>Desta forma, os objetivos deste módulo são:</w:t>
      </w:r>
    </w:p>
    <w:p w14:paraId="1FAC59FD" w14:textId="2CE40B6E" w:rsidR="007B42F2" w:rsidRPr="009B42B5" w:rsidRDefault="007B42F2" w:rsidP="00086B80">
      <w:pPr>
        <w:pStyle w:val="PargrafodaLista"/>
        <w:numPr>
          <w:ilvl w:val="0"/>
          <w:numId w:val="34"/>
        </w:numPr>
      </w:pPr>
      <w:r w:rsidRPr="009B42B5">
        <w:t>Reconhecer como se dá a adoção de novas tecnologias</w:t>
      </w:r>
    </w:p>
    <w:p w14:paraId="32050A24" w14:textId="3991EC01" w:rsidR="007B42F2" w:rsidRPr="009B42B5" w:rsidRDefault="007B42F2" w:rsidP="00086B80">
      <w:pPr>
        <w:pStyle w:val="PargrafodaLista"/>
        <w:numPr>
          <w:ilvl w:val="0"/>
          <w:numId w:val="34"/>
        </w:numPr>
      </w:pPr>
      <w:r w:rsidRPr="009B42B5">
        <w:t>Identificar nas novas tendências do marketing, em especial no que diz respeito às mídias digitais e mídias sociais</w:t>
      </w:r>
    </w:p>
    <w:p w14:paraId="0662C8A5" w14:textId="6FA7C957" w:rsidR="007B42F2" w:rsidRPr="009B42B5" w:rsidRDefault="007B42F2" w:rsidP="00086B80">
      <w:pPr>
        <w:pStyle w:val="PargrafodaLista"/>
        <w:numPr>
          <w:ilvl w:val="0"/>
          <w:numId w:val="34"/>
        </w:numPr>
      </w:pPr>
      <w:r w:rsidRPr="009B42B5">
        <w:t>Reconhecer novas métricas e práticas de marketing</w:t>
      </w:r>
    </w:p>
    <w:p w14:paraId="6EEEB67E" w14:textId="77777777" w:rsidR="007B42F2" w:rsidRPr="009B42B5" w:rsidRDefault="007B42F2" w:rsidP="00086B80">
      <w:pPr>
        <w:pStyle w:val="Ttulo2"/>
      </w:pPr>
      <w:bookmarkStart w:id="198" w:name="_Toc184364726"/>
      <w:bookmarkStart w:id="199" w:name="_Toc184364878"/>
      <w:r w:rsidRPr="009B42B5">
        <w:t>Adoção de Novas Tecnologias</w:t>
      </w:r>
      <w:bookmarkEnd w:id="198"/>
      <w:bookmarkEnd w:id="199"/>
    </w:p>
    <w:p w14:paraId="4D6014F3" w14:textId="77777777" w:rsidR="007B42F2" w:rsidRPr="009B42B5" w:rsidRDefault="007B42F2" w:rsidP="009B42B5">
      <w:r w:rsidRPr="009B42B5">
        <w:t>Nem todas as tecnologias substituem totalmente as tecnologias anteriores. Quando a televisão, e, posteriormente, o videocassete foram lançados, muitos futuristas previram o fim do cinema. Por outro lado, a lentidão da Kodak em adaptar-se à câmera digital (inventada nos seus próprios laboratórios) levou a companhia a concordata. Encontrar o balanço entre lançar-se ou não às novas tecnologias envolve análise meticulosa.</w:t>
      </w:r>
    </w:p>
    <w:p w14:paraId="7A109D05" w14:textId="77777777" w:rsidR="007B42F2" w:rsidRPr="009B42B5" w:rsidRDefault="007B42F2" w:rsidP="009B42B5">
      <w:r w:rsidRPr="009B42B5">
        <w:t xml:space="preserve"> </w:t>
      </w:r>
    </w:p>
    <w:p w14:paraId="6A64B47C" w14:textId="77777777" w:rsidR="007B42F2" w:rsidRPr="009B42B5" w:rsidRDefault="007B42F2" w:rsidP="009B42B5">
      <w:r w:rsidRPr="009B42B5">
        <w:t xml:space="preserve">Nesta análise é importante ter em mente que nem todas as pessoas adotam tecnologias com a mesma velocidade. O gráfico 1 representa como grupos distintos de indivíduos reagem à novas tecnologias. Entusiastas e visionários serão os primeiros a abraçar as novidades, enquanto retardatários permanecerão reticentes por um período de tempo mais longo. Importante notar, porém, que entre a adoção do produto ou serviço pelos inovadores e o mercado principal, representado pela maioria dos indivíduos, corre-se o risco de haver um abismo, ou seja, dificuldades de persuadir pragmáticos e conservadores a adotarem a nova tecnologia. Como visionários e conservadores são heterófilos, ou seja, abraçam valores distintos, é necessário estabelecer uma ligação entre os dois grupos. Este é o papel dos influenciadores e formadores de opinião, membros de um grupo que melhor expressam os valores de um sistema social </w:t>
      </w:r>
      <w:sdt>
        <w:sdtPr>
          <w:id w:val="1068847529"/>
          <w:citation/>
        </w:sdtPr>
        <w:sdtEndPr/>
        <w:sdtContent>
          <w:r w:rsidRPr="009B42B5">
            <w:fldChar w:fldCharType="begin"/>
          </w:r>
          <w:r w:rsidRPr="009B42B5">
            <w:instrText xml:space="preserve"> CITATION SAP18 \l 1046 </w:instrText>
          </w:r>
          <w:r w:rsidRPr="009B42B5">
            <w:fldChar w:fldCharType="separate"/>
          </w:r>
          <w:r w:rsidRPr="009B42B5">
            <w:rPr>
              <w:noProof/>
            </w:rPr>
            <w:t>(SA e LIMA, 2018)</w:t>
          </w:r>
          <w:r w:rsidRPr="009B42B5">
            <w:fldChar w:fldCharType="end"/>
          </w:r>
        </w:sdtContent>
      </w:sdt>
      <w:r w:rsidRPr="009B42B5">
        <w:t>.</w:t>
      </w:r>
    </w:p>
    <w:p w14:paraId="346CFA00" w14:textId="77777777" w:rsidR="007B42F2" w:rsidRPr="009B42B5" w:rsidRDefault="007B42F2" w:rsidP="009B42B5"/>
    <w:p w14:paraId="53BF9CA1" w14:textId="77777777" w:rsidR="007B42F2" w:rsidRPr="009B42B5" w:rsidRDefault="007B42F2" w:rsidP="009B42B5">
      <w:r w:rsidRPr="009B42B5">
        <w:t xml:space="preserve">Por outro lado, diversos dados confirmam que tecnologias vêm sendo adotadas de forma cada vez mais rápida. Enquanto o telefone demorou 75 anos para atingir 50 milhões de usuários nos EUA, aplicativos como o </w:t>
      </w:r>
      <w:proofErr w:type="spellStart"/>
      <w:r w:rsidRPr="009B42B5">
        <w:t>Angry</w:t>
      </w:r>
      <w:proofErr w:type="spellEnd"/>
      <w:r w:rsidRPr="009B42B5">
        <w:t xml:space="preserve"> Birds atingem este número de usuários em 35 dias </w:t>
      </w:r>
      <w:sdt>
        <w:sdtPr>
          <w:id w:val="805745435"/>
          <w:citation/>
        </w:sdtPr>
        <w:sdtEndPr/>
        <w:sdtContent>
          <w:r w:rsidRPr="009B42B5">
            <w:fldChar w:fldCharType="begin"/>
          </w:r>
          <w:r w:rsidRPr="009B42B5">
            <w:instrText xml:space="preserve"> CITATION Rit13 \l 1046 </w:instrText>
          </w:r>
          <w:r w:rsidRPr="009B42B5">
            <w:fldChar w:fldCharType="separate"/>
          </w:r>
          <w:r w:rsidRPr="009B42B5">
            <w:rPr>
              <w:noProof/>
            </w:rPr>
            <w:t>(MCGRATH, 2013)</w:t>
          </w:r>
          <w:r w:rsidRPr="009B42B5">
            <w:fldChar w:fldCharType="end"/>
          </w:r>
        </w:sdtContent>
      </w:sdt>
      <w:r w:rsidRPr="009B42B5">
        <w:t>.</w:t>
      </w:r>
    </w:p>
    <w:p w14:paraId="78E8A307" w14:textId="77777777" w:rsidR="007B42F2" w:rsidRPr="009B42B5" w:rsidRDefault="007B42F2" w:rsidP="009B42B5"/>
    <w:p w14:paraId="0FC33BE2" w14:textId="607E4F53" w:rsidR="007B42F2" w:rsidRPr="009B42B5" w:rsidRDefault="00D82B90" w:rsidP="00D82B90">
      <w:pPr>
        <w:jc w:val="center"/>
      </w:pPr>
      <w:r w:rsidRPr="009B42B5">
        <w:rPr>
          <w:noProof/>
        </w:rPr>
        <w:lastRenderedPageBreak/>
        <w:drawing>
          <wp:inline distT="0" distB="0" distL="0" distR="0" wp14:anchorId="68B615A4" wp14:editId="2C692366">
            <wp:extent cx="4732856" cy="2620970"/>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759608" cy="2635785"/>
                    </a:xfrm>
                    <a:prstGeom prst="rect">
                      <a:avLst/>
                    </a:prstGeom>
                    <a:noFill/>
                  </pic:spPr>
                </pic:pic>
              </a:graphicData>
            </a:graphic>
          </wp:inline>
        </w:drawing>
      </w:r>
    </w:p>
    <w:p w14:paraId="4FDCF5C9" w14:textId="77777777" w:rsidR="007B42F2" w:rsidRPr="009B42B5" w:rsidRDefault="007B42F2" w:rsidP="009B42B5"/>
    <w:p w14:paraId="6ACE120F" w14:textId="77777777" w:rsidR="007B42F2" w:rsidRPr="009B42B5" w:rsidRDefault="007B42F2" w:rsidP="00D82B90">
      <w:pPr>
        <w:jc w:val="center"/>
      </w:pPr>
      <w:r w:rsidRPr="009B42B5">
        <w:t>Gráfico 1: Ciclo de Adoção de Novos Produtos pelos Consumidores</w:t>
      </w:r>
    </w:p>
    <w:p w14:paraId="1D00C15F" w14:textId="77777777" w:rsidR="007B42F2" w:rsidRPr="009B42B5" w:rsidRDefault="007B42F2" w:rsidP="00D82B90">
      <w:pPr>
        <w:jc w:val="center"/>
      </w:pPr>
      <w:r w:rsidRPr="009B42B5">
        <w:t xml:space="preserve">Fonte: Adaptado de “Crossing </w:t>
      </w:r>
      <w:proofErr w:type="spellStart"/>
      <w:r w:rsidRPr="009B42B5">
        <w:t>the</w:t>
      </w:r>
      <w:proofErr w:type="spellEnd"/>
      <w:r w:rsidRPr="009B42B5">
        <w:t xml:space="preserve"> </w:t>
      </w:r>
      <w:proofErr w:type="spellStart"/>
      <w:r w:rsidRPr="009B42B5">
        <w:t>Chasm</w:t>
      </w:r>
      <w:proofErr w:type="spellEnd"/>
      <w:r w:rsidRPr="009B42B5">
        <w:t>”, Geoffrey Moore</w:t>
      </w:r>
    </w:p>
    <w:p w14:paraId="46BDD541" w14:textId="77777777" w:rsidR="007B42F2" w:rsidRPr="009B42B5" w:rsidRDefault="007B42F2" w:rsidP="00D82B90">
      <w:pPr>
        <w:pStyle w:val="Ttulo2"/>
      </w:pPr>
      <w:bookmarkStart w:id="200" w:name="_Toc184364727"/>
      <w:bookmarkStart w:id="201" w:name="_Toc184364879"/>
      <w:r w:rsidRPr="009B42B5">
        <w:t>O Marketing no Século XXI</w:t>
      </w:r>
      <w:bookmarkEnd w:id="200"/>
      <w:bookmarkEnd w:id="201"/>
    </w:p>
    <w:p w14:paraId="5ABED90A" w14:textId="77777777" w:rsidR="007B42F2" w:rsidRPr="009B42B5" w:rsidRDefault="007B42F2" w:rsidP="009B42B5">
      <w:r w:rsidRPr="009B42B5">
        <w:t xml:space="preserve">Vários teóricos têm postulado que as drásticas mudanças experimentadas no final do século XX e início do século XXI devem vir acompanhadas de novas práticas mercadológicas. Gestores devem compreender que não basta capacitar-se para utilizar ferramentas digitais, mas sim desenvolver uma alma digital, ou seja, abraçar os princípios da impermanência e da imaterialidade </w:t>
      </w:r>
      <w:sdt>
        <w:sdtPr>
          <w:id w:val="-8999020"/>
          <w:citation/>
        </w:sdtPr>
        <w:sdtEndPr/>
        <w:sdtContent>
          <w:r w:rsidRPr="009B42B5">
            <w:fldChar w:fldCharType="begin"/>
          </w:r>
          <w:r w:rsidRPr="009B42B5">
            <w:instrText xml:space="preserve"> CITATION LON14 \l 1046 </w:instrText>
          </w:r>
          <w:r w:rsidRPr="009B42B5">
            <w:fldChar w:fldCharType="separate"/>
          </w:r>
          <w:r w:rsidRPr="009B42B5">
            <w:rPr>
              <w:noProof/>
            </w:rPr>
            <w:t>(LONGO, 2014)</w:t>
          </w:r>
          <w:r w:rsidRPr="009B42B5">
            <w:fldChar w:fldCharType="end"/>
          </w:r>
        </w:sdtContent>
      </w:sdt>
      <w:r w:rsidRPr="009B42B5">
        <w:t>.</w:t>
      </w:r>
    </w:p>
    <w:p w14:paraId="66993B48" w14:textId="77777777" w:rsidR="007B42F2" w:rsidRPr="009B42B5" w:rsidRDefault="007B42F2" w:rsidP="009B42B5"/>
    <w:p w14:paraId="1F843384" w14:textId="77777777" w:rsidR="007B42F2" w:rsidRPr="009B42B5" w:rsidRDefault="007B42F2" w:rsidP="009B42B5">
      <w:r w:rsidRPr="009B42B5">
        <w:t xml:space="preserve">De acordo com Kotler, </w:t>
      </w:r>
      <w:proofErr w:type="spellStart"/>
      <w:r w:rsidRPr="009B42B5">
        <w:t>Kartajaya</w:t>
      </w:r>
      <w:proofErr w:type="spellEnd"/>
      <w:r w:rsidRPr="009B42B5">
        <w:t xml:space="preserve"> e </w:t>
      </w:r>
      <w:proofErr w:type="spellStart"/>
      <w:r w:rsidRPr="009B42B5">
        <w:t>Setiawan</w:t>
      </w:r>
      <w:proofErr w:type="spellEnd"/>
      <w:r w:rsidRPr="009B42B5">
        <w:t xml:space="preserve"> (2017), o marketing passou por várias fases. O Marketing 1.0 surgiu na era industrial, quando o marketing se preocupava em gerar vendas. O Marketing 2.0 acompanha a era da informação. Neste momento, consumidores tornam-se mais exigentes e bem informados, exigindo do profissional de marketing orientação para o cliente: competência para utilizar ferramentas de segmentação, habilidade para construir propostas de valor, foco na fidelização do cliente. Já na era do Marketing 3.0, consumidores buscam conectar-se a marcas e produtos alinhados com seus valores. Mais recentemente, estes autores argumentam que estamos na fase do Marketing 4.0, onde empresas não devem mais ver consumidores como meros alvos: o relacionamento entre marcas e consumidores deverá ser cada vez mais horizontal. </w:t>
      </w:r>
    </w:p>
    <w:p w14:paraId="2DB91A2F" w14:textId="77777777" w:rsidR="007B42F2" w:rsidRPr="009B42B5" w:rsidRDefault="007B42F2" w:rsidP="009B42B5"/>
    <w:p w14:paraId="312E3EA3" w14:textId="77777777" w:rsidR="007B42F2" w:rsidRPr="009B42B5" w:rsidRDefault="007B42F2" w:rsidP="009B42B5">
      <w:r w:rsidRPr="009B42B5">
        <w:t xml:space="preserve">Brito (2014) também sugere que o marketing evoluiu do marketing de massa para o segmentado, e que atualmente estamos chegando ao marketing personalizado, </w:t>
      </w:r>
      <w:proofErr w:type="spellStart"/>
      <w:r w:rsidRPr="009B42B5">
        <w:rPr>
          <w:i/>
        </w:rPr>
        <w:t>one-to-one</w:t>
      </w:r>
      <w:proofErr w:type="spellEnd"/>
      <w:r w:rsidRPr="009B42B5">
        <w:t>. Este é o marketing da customização em massa, tornado possível graças às novas tecnologias. Esta abordagem representa uma mudança profunda: da lógica de venda para a lógica relacional, baseado na interação, ao invés da simples transação comercial. Não se trata de trabalhar para os clientes, mas sim com os clientes. Para Perez (2007), esta mudança exige que o profissional de marketing tenha um entendimento não só do momento de aquisição do em si, mas também dos rituais de busca, posse, uso e descarte.</w:t>
      </w:r>
    </w:p>
    <w:p w14:paraId="5625CA95" w14:textId="77777777" w:rsidR="007B42F2" w:rsidRPr="009B42B5" w:rsidRDefault="007B42F2" w:rsidP="009B42B5"/>
    <w:p w14:paraId="02D98808" w14:textId="77777777" w:rsidR="007B42F2" w:rsidRPr="009B42B5" w:rsidRDefault="007B42F2" w:rsidP="009B42B5">
      <w:r w:rsidRPr="009B42B5">
        <w:lastRenderedPageBreak/>
        <w:t xml:space="preserve">Já Meneses (2014) sugere que o marketing tribal, onde a segmentação é realizada com base na autoimagem do consumidor. Enquanto segmentos são constituídos por grupos de pessoas homogêneas que compartilham um grupo de características, tribos são caracterizadas por redes de pessoas heterogêneas, ligadas por uma paixão, convicção ou atividade que dinamiza a participação coletiva. Diferentemente dos clãs ou grupos étnicos, marcados pela hierarquia e submissão obrigatória ao coletivo, as “tribos” contemporâneas tem como característica a afiliação efêmera, voluntária e afetiva. O poder central é inexistente e é possível vincular-se a várias tribos simultaneamente. A integração social em uma tribo preenche o vazio e a solidão deixados pelo esvaziamento das instituições tradicionais (família, comunidade, religião, </w:t>
      </w:r>
      <w:proofErr w:type="spellStart"/>
      <w:r w:rsidRPr="009B42B5">
        <w:t>etc</w:t>
      </w:r>
      <w:proofErr w:type="spellEnd"/>
      <w:r w:rsidRPr="009B42B5">
        <w:t xml:space="preserve">). Tribos podem ser exploradas, do ponto de vista do marketing, em uma abordagem </w:t>
      </w:r>
      <w:proofErr w:type="spellStart"/>
      <w:r w:rsidRPr="009B42B5">
        <w:rPr>
          <w:i/>
        </w:rPr>
        <w:t>bottom-up</w:t>
      </w:r>
      <w:proofErr w:type="spellEnd"/>
      <w:r w:rsidRPr="009B42B5">
        <w:t xml:space="preserve"> (tribos identificam-se com produtos da empresa, que a partir daí passa a oferecer novos produtos para este grupo de consumidores) ou </w:t>
      </w:r>
      <w:r w:rsidRPr="009B42B5">
        <w:rPr>
          <w:i/>
        </w:rPr>
        <w:t>top-</w:t>
      </w:r>
      <w:proofErr w:type="spellStart"/>
      <w:r w:rsidRPr="009B42B5">
        <w:rPr>
          <w:i/>
        </w:rPr>
        <w:t>down</w:t>
      </w:r>
      <w:proofErr w:type="spellEnd"/>
      <w:r w:rsidRPr="009B42B5">
        <w:rPr>
          <w:i/>
        </w:rPr>
        <w:t xml:space="preserve"> </w:t>
      </w:r>
      <w:r w:rsidRPr="009B42B5">
        <w:t>(oferecimento de produtos a uma tribo existente).</w:t>
      </w:r>
    </w:p>
    <w:p w14:paraId="6E443C79" w14:textId="77777777" w:rsidR="007B42F2" w:rsidRPr="009B42B5" w:rsidRDefault="007B42F2" w:rsidP="009B42B5"/>
    <w:p w14:paraId="4AD0D62F" w14:textId="77777777" w:rsidR="007B42F2" w:rsidRPr="009B42B5" w:rsidRDefault="007B42F2" w:rsidP="009B42B5">
      <w:r w:rsidRPr="009B42B5">
        <w:t>Trabalhar com marketing nestes novos cenários não é tarefa simples. O Marketing 4.0 é marcado por uma série de paradoxos.</w:t>
      </w:r>
    </w:p>
    <w:p w14:paraId="48B5ACF4" w14:textId="77777777" w:rsidR="007B42F2" w:rsidRPr="009B42B5" w:rsidRDefault="007B42F2" w:rsidP="009B42B5"/>
    <w:p w14:paraId="7CB8EB59" w14:textId="77777777" w:rsidR="007B42F2" w:rsidRPr="009B42B5" w:rsidRDefault="007B42F2" w:rsidP="009B42B5">
      <w:r w:rsidRPr="009B42B5">
        <w:t xml:space="preserve">O primeiro é a interação online e off-line. Enquanto os primeiros teóricos sobre o mundo digital argumentavam que iniciativas online tomariam lugar do off-line, verifica-se na atualidade que as mesmas estão coexistindo e convergindo. Por exemplo, nas lojas, experiências para o cliente tornam-se mais atraentes com a instalação da tecnologia de sensores, como o iBeacon, que permitem a personalização da mensagem através da análise de big data. </w:t>
      </w:r>
    </w:p>
    <w:p w14:paraId="5D29A5F3" w14:textId="77777777" w:rsidR="007B42F2" w:rsidRPr="009B42B5" w:rsidRDefault="007B42F2" w:rsidP="009B42B5"/>
    <w:p w14:paraId="21D0356B" w14:textId="77777777" w:rsidR="007B42F2" w:rsidRPr="009B42B5" w:rsidRDefault="007B42F2" w:rsidP="009B42B5">
      <w:r w:rsidRPr="009B42B5">
        <w:t>O segundo paradoxo diz respeito ao quanto o consumidor está realmente mais informado. Boa parte dos profissionais de marketing argumentam que os clientes hoje em dia estão mais críticos com relação à publicidade, buscando informações de forma mais ativa. Por outro lado, a tomada de decisões do consumidor vem sendo influenciada fortemente pela opinião de outros, pela conectividade. Com isto, consumidores encontram-se, ao mesmo tempo, informados e distraídos. O desafio do profissional de marketing é captar sua atenção e estabelecer diálogos.</w:t>
      </w:r>
    </w:p>
    <w:p w14:paraId="4B9E110D" w14:textId="77777777" w:rsidR="007B42F2" w:rsidRPr="009B42B5" w:rsidRDefault="007B42F2" w:rsidP="009B42B5"/>
    <w:p w14:paraId="0A010EFF" w14:textId="77777777" w:rsidR="007B42F2" w:rsidRPr="009B42B5" w:rsidRDefault="007B42F2" w:rsidP="009B42B5">
      <w:r w:rsidRPr="009B42B5">
        <w:t>Por último, encontra-se a questão da defesa de marca. No passado, seu indicador mais utilizado era o Net Promoter Score, ou seja, a proporção entre promotores (clientes que recomendam a marca) e detratores (aqueles dispostos a argumentar contra a marca). Porém, tem se observado que é preferível ter alto índice tanto de promotores quanto detratores (gerando muitas discussões sobre a marca) que alto nível de passivos (clientes cuja atitude não é nem positiva nem negativa).</w:t>
      </w:r>
    </w:p>
    <w:p w14:paraId="65A8F5FF" w14:textId="77777777" w:rsidR="007B42F2" w:rsidRPr="009B42B5" w:rsidRDefault="007B42F2" w:rsidP="009B42B5"/>
    <w:p w14:paraId="1DF21BAB" w14:textId="77777777" w:rsidR="007B42F2" w:rsidRPr="009B42B5" w:rsidRDefault="007B42F2" w:rsidP="009B42B5">
      <w:r w:rsidRPr="009B42B5">
        <w:t xml:space="preserve">Frente a estes desafios, Kotler, </w:t>
      </w:r>
      <w:proofErr w:type="spellStart"/>
      <w:r w:rsidRPr="009B42B5">
        <w:t>Kartajaya</w:t>
      </w:r>
      <w:proofErr w:type="spellEnd"/>
      <w:r w:rsidRPr="009B42B5">
        <w:t xml:space="preserve"> e </w:t>
      </w:r>
      <w:proofErr w:type="spellStart"/>
      <w:r w:rsidRPr="009B42B5">
        <w:t>Setiawan</w:t>
      </w:r>
      <w:proofErr w:type="spellEnd"/>
      <w:r w:rsidRPr="009B42B5">
        <w:t xml:space="preserve"> (2017), propõem uma série de redefinições para conceitos tradicionais de marketing, a serem incorporados juntos com as práticas habituais:</w:t>
      </w:r>
    </w:p>
    <w:p w14:paraId="6C1C3567" w14:textId="77777777" w:rsidR="007B42F2" w:rsidRPr="009B42B5" w:rsidRDefault="007B42F2" w:rsidP="009B42B5"/>
    <w:p w14:paraId="113998CC" w14:textId="77777777" w:rsidR="007B42F2" w:rsidRPr="009B42B5" w:rsidRDefault="007B42F2" w:rsidP="009B42B5">
      <w:pPr>
        <w:numPr>
          <w:ilvl w:val="0"/>
          <w:numId w:val="22"/>
        </w:numPr>
      </w:pPr>
      <w:r w:rsidRPr="009B42B5">
        <w:rPr>
          <w:u w:val="single"/>
        </w:rPr>
        <w:t>Tradicionais 4Ps pelos 4C´s</w:t>
      </w:r>
      <w:r w:rsidRPr="009B42B5">
        <w:t xml:space="preserve">: cocriação/ </w:t>
      </w:r>
      <w:proofErr w:type="spellStart"/>
      <w:r w:rsidRPr="009B42B5">
        <w:t>co-criation</w:t>
      </w:r>
      <w:proofErr w:type="spellEnd"/>
      <w:r w:rsidRPr="009B42B5">
        <w:t xml:space="preserve"> (nova estratégia de desenvolvimento de produtos e serviços que considera o envolvimento dos clientes desde a concepção dos mesmos), moeda/</w:t>
      </w:r>
      <w:proofErr w:type="spellStart"/>
      <w:r w:rsidRPr="009B42B5">
        <w:t>currency</w:t>
      </w:r>
      <w:proofErr w:type="spellEnd"/>
      <w:r w:rsidRPr="009B42B5">
        <w:t xml:space="preserve"> (precificação dinâmica), ativação comunitária/comunal </w:t>
      </w:r>
      <w:proofErr w:type="spellStart"/>
      <w:r w:rsidRPr="009B42B5">
        <w:t>activation</w:t>
      </w:r>
      <w:proofErr w:type="spellEnd"/>
      <w:r w:rsidRPr="009B42B5">
        <w:t xml:space="preserve"> (novos modelos de distribuição ponto a ponto) e </w:t>
      </w:r>
      <w:r w:rsidRPr="009B42B5">
        <w:lastRenderedPageBreak/>
        <w:t>conversa/</w:t>
      </w:r>
      <w:proofErr w:type="spellStart"/>
      <w:r w:rsidRPr="009B42B5">
        <w:t>conversation</w:t>
      </w:r>
      <w:proofErr w:type="spellEnd"/>
      <w:r w:rsidRPr="009B42B5">
        <w:t xml:space="preserve"> (promoções que permitam uma conversa com o consumidor, e não somente o envio unilateral de mensagens). </w:t>
      </w:r>
    </w:p>
    <w:p w14:paraId="69A77EA2" w14:textId="77777777" w:rsidR="007B42F2" w:rsidRPr="009B42B5" w:rsidRDefault="007B42F2" w:rsidP="009B42B5">
      <w:pPr>
        <w:numPr>
          <w:ilvl w:val="0"/>
          <w:numId w:val="22"/>
        </w:numPr>
      </w:pPr>
      <w:r w:rsidRPr="009B42B5">
        <w:rPr>
          <w:u w:val="single"/>
        </w:rPr>
        <w:t>Modelo AIDA vs. 5 As</w:t>
      </w:r>
      <w:r w:rsidRPr="009B42B5">
        <w:t>: o modelo AIDA (atenção, interesse, desejo, ação), criado há aproximadamente um século atrás, apresenta-se como uma moldura para profissionais de publicidade e vendas compreenderem o processo de compra do consumidor. Ainda que válido nos dias de hoje, estes autores sugerem considerar o modelo dos 5 As: assimilação (contato com a marca por publicidade ou boca a boca), atração (momento em que o consumidor prioriza que marcas considerará, limitando suas opções a um número manejável), arguição (etapa onde consumidores, movidos pela curiosidade, continuam suas pesquisas, mas agora mudando da dimensão individual para a social), ação (o ato de aquisição em si) e apologia (defesa espontânea da marca).</w:t>
      </w:r>
    </w:p>
    <w:p w14:paraId="59B1F35A" w14:textId="77777777" w:rsidR="007B42F2" w:rsidRPr="009B42B5" w:rsidRDefault="007B42F2" w:rsidP="009B42B5">
      <w:pPr>
        <w:numPr>
          <w:ilvl w:val="0"/>
          <w:numId w:val="22"/>
        </w:numPr>
      </w:pPr>
      <w:r w:rsidRPr="009B42B5">
        <w:rPr>
          <w:u w:val="single"/>
        </w:rPr>
        <w:t>Taxa de conversão vs. CDM</w:t>
      </w:r>
      <w:r w:rsidRPr="009B42B5">
        <w:t>: uma mensuração comum no marketing é a medida de quantos potenciais consumidores impactados por uma atividade efetivamente realizam uma compra. Atualmente, postula-se também considerar o CDM (coeficiente de defesa de marca), constituído pela proporção entre quantos clientes defendem a marca, entre aqueles que a conhecem, ou seja, a razão entre apologia e assimilação (CDM = apologia / assimilação).</w:t>
      </w:r>
    </w:p>
    <w:p w14:paraId="1AD1B01F" w14:textId="77777777" w:rsidR="007B42F2" w:rsidRPr="009B42B5" w:rsidRDefault="007B42F2" w:rsidP="009B42B5">
      <w:pPr>
        <w:numPr>
          <w:ilvl w:val="0"/>
          <w:numId w:val="22"/>
        </w:numPr>
      </w:pPr>
      <w:r w:rsidRPr="009B42B5">
        <w:rPr>
          <w:u w:val="single"/>
        </w:rPr>
        <w:t>Funil de compra vs. arquétipos</w:t>
      </w:r>
      <w:r w:rsidRPr="009B42B5">
        <w:t>: uma representação habitual do processo de compra é em forma de funil, onde o número de consumidores impactados por uma marca vão paulatinamente diminuindo em cada etapa do processo de compra. No modelo dos 5 As, este processo pode adquirir diferentes formatos (arquétipos), tais como maçaneta de porta (comum em bens de consumo, apresenta alta ação com pouca curiosidade, ou seja, pouca arguição e defesa de marca); peixinho dourado (comum no B2B, com baixa atração, muita arguição e pouca defesa de marca); trompete (mais defesa de marca que ação, comum em bens de luxo); e, finalmente, o arquétipo mais desejado pelas organizações, em formato de gravata borboleta (pouca arguição, muita ação e defesa de marca).</w:t>
      </w:r>
    </w:p>
    <w:p w14:paraId="795E425E" w14:textId="77777777" w:rsidR="007B42F2" w:rsidRPr="009B42B5" w:rsidRDefault="007B42F2" w:rsidP="009B42B5">
      <w:pPr>
        <w:numPr>
          <w:ilvl w:val="0"/>
          <w:numId w:val="22"/>
        </w:numPr>
      </w:pPr>
      <w:r w:rsidRPr="009B42B5">
        <w:rPr>
          <w:u w:val="single"/>
        </w:rPr>
        <w:t>Novas metodologias em pesquisa de mercado</w:t>
      </w:r>
      <w:r w:rsidRPr="009B42B5">
        <w:t xml:space="preserve">: para que marcas mantenham uma conversa com consumidores, é necessário conhecer seus desejos latentes. Novas técnicas podem ser utilizadas, tais como a escuta social (processo proativo de monitorar conversas nos meios online), netnografia (observação participante aplicada a internet) e pesquisa empática (combinação de observação pessoal, diálogo e </w:t>
      </w:r>
      <w:r w:rsidRPr="009B42B5">
        <w:rPr>
          <w:i/>
        </w:rPr>
        <w:t>brainstorming</w:t>
      </w:r>
      <w:r w:rsidRPr="009B42B5">
        <w:t>).</w:t>
      </w:r>
    </w:p>
    <w:p w14:paraId="3024F753" w14:textId="77777777" w:rsidR="007B42F2" w:rsidRPr="009B42B5" w:rsidRDefault="007B42F2" w:rsidP="009B42B5">
      <w:pPr>
        <w:numPr>
          <w:ilvl w:val="0"/>
          <w:numId w:val="22"/>
        </w:numPr>
      </w:pPr>
      <w:r w:rsidRPr="009B42B5">
        <w:rPr>
          <w:u w:val="single"/>
        </w:rPr>
        <w:t>Marketing de conteúdo vs. publicidade</w:t>
      </w:r>
      <w:r w:rsidRPr="009B42B5">
        <w:t xml:space="preserve">: marketing de conteúdo é a “abordagem que envolve criar, selecionar, distribuir e ampliar conteúdos que seja interessante, relevante e útil para um público claramente definido, com o objetivo de gerar conversar sobre este conteúdo” (KOTLER; KARTAJAYA; SETIAWAN, 2017, p. 148). Conteúdo se tornou a nova propaganda e #hashtags, os novos slogans. </w:t>
      </w:r>
    </w:p>
    <w:p w14:paraId="153109A4" w14:textId="77777777" w:rsidR="007B42F2" w:rsidRPr="009B42B5" w:rsidRDefault="007B42F2" w:rsidP="009B42B5"/>
    <w:p w14:paraId="154B8DEE" w14:textId="77777777" w:rsidR="007B42F2" w:rsidRPr="00D82B90" w:rsidRDefault="007B42F2" w:rsidP="009B42B5">
      <w:r w:rsidRPr="00D82B90">
        <w:t xml:space="preserve">Outros autores têm explorado novas facetas do marketing contemporâneo, trazendo sugestões estimulantes. Por exemplo, Rodrigues (2014) defende que a emergência de novos valores humanos, a conectividade, a tecnologia e a cultura social contribuem para um consumidor mais hedonista e individualista. Marcas podem, então, obter melhores resultados através do marketing sensorial, que explora pistas sensoriais e estímulos visuais, auditivos, olfativos, táteis e gustativos para gerar valor para consumidores. Estas experiências têm valor por si mesmas, e podem contribuir para a criação de uma </w:t>
      </w:r>
      <w:r w:rsidRPr="00D82B90">
        <w:lastRenderedPageBreak/>
        <w:t>identidade, através do consumo, assim como para a autorrealização, pelo bem-estar e qualidade de vida.</w:t>
      </w:r>
    </w:p>
    <w:p w14:paraId="66D0505A" w14:textId="77777777" w:rsidR="007B42F2" w:rsidRPr="009B42B5" w:rsidRDefault="007B42F2" w:rsidP="00D82B90">
      <w:pPr>
        <w:pStyle w:val="Ttulo2"/>
      </w:pPr>
      <w:bookmarkStart w:id="202" w:name="_Toc510600081"/>
      <w:bookmarkStart w:id="203" w:name="_Toc184364728"/>
      <w:bookmarkStart w:id="204" w:name="_Toc184364880"/>
      <w:r w:rsidRPr="009B42B5">
        <w:t>Métricas de Marketing</w:t>
      </w:r>
      <w:bookmarkEnd w:id="203"/>
      <w:bookmarkEnd w:id="204"/>
    </w:p>
    <w:p w14:paraId="60A76EA0" w14:textId="465CCE2E" w:rsidR="007B42F2" w:rsidRDefault="007B42F2" w:rsidP="00FE67BF">
      <w:bookmarkStart w:id="205" w:name="_Toc184364729"/>
      <w:r w:rsidRPr="009B42B5">
        <w:t>Com os avanços da tecnologia e do marketing, várias métricas vêm se juntando aquelas tradicionalmente utilizadas.</w:t>
      </w:r>
      <w:bookmarkEnd w:id="205"/>
      <w:r w:rsidRPr="009B42B5">
        <w:t xml:space="preserve"> </w:t>
      </w:r>
    </w:p>
    <w:p w14:paraId="715EA076" w14:textId="77777777" w:rsidR="00D82B90" w:rsidRPr="009B42B5" w:rsidRDefault="00D82B90" w:rsidP="00FE67BF"/>
    <w:p w14:paraId="124BD97A" w14:textId="77777777" w:rsidR="007B42F2" w:rsidRPr="009B42B5" w:rsidRDefault="007B42F2" w:rsidP="00FE67BF">
      <w:bookmarkStart w:id="206" w:name="_Toc184364730"/>
      <w:r w:rsidRPr="009B42B5">
        <w:t xml:space="preserve">Entre as métricas tradicionais para publicidade e propaganda temos </w:t>
      </w:r>
      <w:bookmarkStart w:id="207" w:name="_Hlk5651396"/>
      <w:r w:rsidRPr="009B42B5">
        <w:t xml:space="preserve">audiência (número de domicílios ou pessoas alcançadas por um certo programa ou veículo), cobertura (audiência em um determinado período), frequência (número de vezes que um indivíduo foi exposto a uma peça promocional), GRP (soma dos índices de audiência em um certo período), custo por mil (relação entre custo de uma veiculação pelo número de pessoas impactadas), recall (índice de lembrança de uma veiculação), </w:t>
      </w:r>
      <w:proofErr w:type="spellStart"/>
      <w:r w:rsidRPr="009B42B5">
        <w:t>awareness</w:t>
      </w:r>
      <w:proofErr w:type="spellEnd"/>
      <w:r w:rsidRPr="009B42B5">
        <w:t xml:space="preserve"> (menções espontâneas), top of mind (marca citada em primeiro lugar, espontaneamente).</w:t>
      </w:r>
      <w:bookmarkEnd w:id="206"/>
    </w:p>
    <w:p w14:paraId="02E2DFA3" w14:textId="77777777" w:rsidR="007B42F2" w:rsidRPr="009B42B5" w:rsidRDefault="007B42F2" w:rsidP="009B42B5"/>
    <w:p w14:paraId="54AA1A2C" w14:textId="77777777" w:rsidR="007B42F2" w:rsidRPr="009B42B5" w:rsidRDefault="007B42F2" w:rsidP="009B42B5">
      <w:r w:rsidRPr="009B42B5">
        <w:t xml:space="preserve">Para promoção de vendas, são utilizadas, por exemplo, vendas incrementais, média de descontos, porcentagem de vendas com descontos. Em eventos, são medidos o recall e o público que compareceu ao evento. Em relações públicas existem medidas como menções (número de vezes que a marca é mencionada na mídia), impactos e número de artigos positivos ou negativos publicados. </w:t>
      </w:r>
    </w:p>
    <w:p w14:paraId="1CBAFF67" w14:textId="77777777" w:rsidR="007B42F2" w:rsidRPr="009B42B5" w:rsidRDefault="007B42F2" w:rsidP="009B42B5"/>
    <w:p w14:paraId="4CE4CEBC" w14:textId="77777777" w:rsidR="007B42F2" w:rsidRPr="009B42B5" w:rsidRDefault="007B42F2" w:rsidP="009B42B5">
      <w:r w:rsidRPr="009B42B5">
        <w:t xml:space="preserve">Finalmente, são muitas as possibilidades de mensuração do marketing digital. Destacam-se </w:t>
      </w:r>
      <w:proofErr w:type="spellStart"/>
      <w:r w:rsidRPr="009B42B5">
        <w:t>page</w:t>
      </w:r>
      <w:proofErr w:type="spellEnd"/>
      <w:r w:rsidRPr="009B42B5">
        <w:t xml:space="preserve"> </w:t>
      </w:r>
      <w:proofErr w:type="spellStart"/>
      <w:r w:rsidRPr="009B42B5">
        <w:t>views</w:t>
      </w:r>
      <w:proofErr w:type="spellEnd"/>
      <w:r w:rsidRPr="009B42B5">
        <w:t xml:space="preserve"> (número de vezes que uma página é visualizada), números de visitas, número de visitantes, tempo de permanência, custo por clique, e conversão (em caso de venda, acesso ou cadastro)</w:t>
      </w:r>
      <w:bookmarkEnd w:id="207"/>
      <w:r w:rsidRPr="009B42B5">
        <w:t xml:space="preserve"> </w:t>
      </w:r>
      <w:sdt>
        <w:sdtPr>
          <w:id w:val="1411039824"/>
          <w:citation/>
        </w:sdtPr>
        <w:sdtEndPr/>
        <w:sdtContent>
          <w:r w:rsidRPr="009B42B5">
            <w:fldChar w:fldCharType="begin"/>
          </w:r>
          <w:r w:rsidRPr="009B42B5">
            <w:instrText xml:space="preserve"> CITATION SAP18 \l 1046 </w:instrText>
          </w:r>
          <w:r w:rsidRPr="009B42B5">
            <w:fldChar w:fldCharType="separate"/>
          </w:r>
          <w:r w:rsidRPr="009B42B5">
            <w:rPr>
              <w:noProof/>
            </w:rPr>
            <w:t>(SA e LIMA, 2018)</w:t>
          </w:r>
          <w:r w:rsidRPr="009B42B5">
            <w:fldChar w:fldCharType="end"/>
          </w:r>
        </w:sdtContent>
      </w:sdt>
      <w:r w:rsidRPr="009B42B5">
        <w:t>.</w:t>
      </w:r>
    </w:p>
    <w:p w14:paraId="27FC52B3" w14:textId="77777777" w:rsidR="007B42F2" w:rsidRPr="009B42B5" w:rsidRDefault="007B42F2" w:rsidP="00D82B90">
      <w:pPr>
        <w:pStyle w:val="Ttulo2"/>
      </w:pPr>
      <w:bookmarkStart w:id="208" w:name="_Toc184364731"/>
      <w:bookmarkStart w:id="209" w:name="_Toc184364881"/>
      <w:r w:rsidRPr="009B42B5">
        <w:t>Marketing da Saúde no contexto atual</w:t>
      </w:r>
      <w:bookmarkEnd w:id="202"/>
      <w:bookmarkEnd w:id="208"/>
      <w:bookmarkEnd w:id="209"/>
    </w:p>
    <w:p w14:paraId="35BACBDC" w14:textId="77777777" w:rsidR="007B42F2" w:rsidRPr="009B42B5" w:rsidRDefault="007B42F2" w:rsidP="009B42B5">
      <w:r w:rsidRPr="009B42B5">
        <w:t>Com os avanços da tecnologia e aumento da qualidade de vida, verificamos o desenvolvimento de nova orientação no desenvolvimento de produtos e prestação de serviços em saúde: do foco na doença para promoção da saúde e prevenção. Este modelo pressupõe cocriação de valor, ou seja, o paciente é agente ativo para obtenção dos resultados esperados. Em outras palavras, o foco vem sendo direcionado para resultados e decisões clínicas embasadas nas preferências dos pacientes, entendimento da complexa interação de fatores que resultam na saúde e bem-estar e foco nos sintomas e deficiências - não só na sobrevivência.</w:t>
      </w:r>
    </w:p>
    <w:p w14:paraId="5A2B7F14" w14:textId="77777777" w:rsidR="007B42F2" w:rsidRPr="009B42B5" w:rsidRDefault="007B42F2" w:rsidP="009B42B5"/>
    <w:p w14:paraId="51B6F908" w14:textId="77777777" w:rsidR="007B42F2" w:rsidRPr="009B42B5" w:rsidRDefault="007B42F2" w:rsidP="009B42B5">
      <w:r w:rsidRPr="009B42B5">
        <w:t xml:space="preserve">Nesta visão, é fundamental compreender a impaciência do paciente, que pode se encontrar em um momento de fragilidade emocional e em uma relação assimétrica, ou seja, o prestador de serviço de saúde detém mais informação que o cliente. Ao mesmo tempo em pacientes tem acesso a mais informações, não possuem, necessariamente, qualificação técnica para compreendê-las, o que pode gerar confusões e dificuldades na comunicação. </w:t>
      </w:r>
    </w:p>
    <w:p w14:paraId="737C8EC8" w14:textId="77777777" w:rsidR="007B42F2" w:rsidRPr="009B42B5" w:rsidRDefault="007B42F2" w:rsidP="009B42B5"/>
    <w:p w14:paraId="0C7E778F" w14:textId="77777777" w:rsidR="007B42F2" w:rsidRPr="009B42B5" w:rsidRDefault="007B42F2" w:rsidP="009B42B5">
      <w:r w:rsidRPr="009B42B5">
        <w:t xml:space="preserve">De fato, serviços de saúde são frequentemente apontados como </w:t>
      </w:r>
      <w:proofErr w:type="spellStart"/>
      <w:r w:rsidRPr="009B42B5">
        <w:rPr>
          <w:i/>
        </w:rPr>
        <w:t>credence</w:t>
      </w:r>
      <w:proofErr w:type="spellEnd"/>
      <w:r w:rsidRPr="009B42B5">
        <w:rPr>
          <w:i/>
        </w:rPr>
        <w:t xml:space="preserve"> </w:t>
      </w:r>
      <w:proofErr w:type="spellStart"/>
      <w:r w:rsidRPr="009B42B5">
        <w:rPr>
          <w:i/>
        </w:rPr>
        <w:t>services</w:t>
      </w:r>
      <w:proofErr w:type="spellEnd"/>
      <w:r w:rsidRPr="009B42B5">
        <w:rPr>
          <w:i/>
        </w:rPr>
        <w:t>,</w:t>
      </w:r>
      <w:r w:rsidRPr="009B42B5">
        <w:t xml:space="preserve"> ou seja, aqueles que o consumidor tem dificuldade em avaliar. Estas avaliações subjetivas são realizadas com base em comparações com experiências passadas, próprias ou de </w:t>
      </w:r>
      <w:r w:rsidRPr="009B42B5">
        <w:lastRenderedPageBreak/>
        <w:t>outros (parentes, amigos, redes sociais, boca a boca). Pacientes também buscam sinais sugestivos de qualidade de serviço e dão muita importância para a capacidade não clínica.</w:t>
      </w:r>
    </w:p>
    <w:p w14:paraId="6ABD67D0" w14:textId="77777777" w:rsidR="007B42F2" w:rsidRPr="009B42B5" w:rsidRDefault="007B42F2" w:rsidP="009B42B5"/>
    <w:p w14:paraId="7F447F9C" w14:textId="77777777" w:rsidR="007B42F2" w:rsidRPr="009B42B5" w:rsidRDefault="007B42F2" w:rsidP="009B42B5">
      <w:r w:rsidRPr="009B42B5">
        <w:t xml:space="preserve">A OMS (Organização Mundial de Saúde) descreve a capacidade não clínica como a capacidade de resposta do sistema de saúde em termos interpessoais e estruturais. Os fatores interpessoais incluem garantia da dignidade e autonomia do paciente; comunicação clara e bilateral e confidencialidade assegurada. Os fatores interpessoais têm como elementos os </w:t>
      </w:r>
      <w:proofErr w:type="spellStart"/>
      <w:r w:rsidRPr="009B42B5">
        <w:rPr>
          <w:i/>
        </w:rPr>
        <w:t>amenities</w:t>
      </w:r>
      <w:proofErr w:type="spellEnd"/>
      <w:r w:rsidRPr="009B42B5">
        <w:t xml:space="preserve"> básicos, capacidade de escolha, apoio social e atenção imediata.</w:t>
      </w:r>
    </w:p>
    <w:p w14:paraId="01E076D7" w14:textId="77777777" w:rsidR="007B42F2" w:rsidRPr="009B42B5" w:rsidRDefault="007B42F2" w:rsidP="009B42B5"/>
    <w:p w14:paraId="1B3BD0A1" w14:textId="77777777" w:rsidR="007B42F2" w:rsidRPr="009B42B5" w:rsidRDefault="007B42F2" w:rsidP="009B42B5">
      <w:r w:rsidRPr="009B42B5">
        <w:t xml:space="preserve">Uma vez que a capacidade não clínica vem sendo cada vez mais valorizada, observa-se a mudança de foco promocional da qualidade baseada em aspectos técnicos e econômicos para aspectos qualitativos. </w:t>
      </w:r>
    </w:p>
    <w:p w14:paraId="60BF5EA5" w14:textId="77777777" w:rsidR="007B42F2" w:rsidRPr="009B42B5" w:rsidRDefault="007B42F2" w:rsidP="009B42B5"/>
    <w:p w14:paraId="289ECC97" w14:textId="77777777" w:rsidR="007B42F2" w:rsidRPr="009B42B5" w:rsidRDefault="007B42F2" w:rsidP="009B42B5">
      <w:r w:rsidRPr="009B42B5">
        <w:t>Outra tendência relevante é o crescimento do e-saúde. A internet criou possibilidades de acesso a informações, oportunidades para novos modelos de negócios e formas de relacionamento com os clientes. Serviços de e-saúde relacionados com interação nos dois sentidos, como fóruns e comunidades, são os e-serviços mais bem avaliados pelos pacientes (PEDRO, 2014).</w:t>
      </w:r>
    </w:p>
    <w:p w14:paraId="5E15BF66" w14:textId="77777777" w:rsidR="007B42F2" w:rsidRPr="009B42B5" w:rsidRDefault="007B42F2" w:rsidP="00D82B90">
      <w:pPr>
        <w:pStyle w:val="Ttulo2"/>
      </w:pPr>
      <w:bookmarkStart w:id="210" w:name="_Toc510600082"/>
      <w:bookmarkStart w:id="211" w:name="_Toc184364732"/>
      <w:bookmarkStart w:id="212" w:name="_Toc184364882"/>
      <w:r w:rsidRPr="009B42B5">
        <w:t>Resumo e Reflexões</w:t>
      </w:r>
      <w:bookmarkEnd w:id="210"/>
      <w:bookmarkEnd w:id="211"/>
      <w:bookmarkEnd w:id="212"/>
    </w:p>
    <w:p w14:paraId="12F06CAE" w14:textId="77777777" w:rsidR="007B42F2" w:rsidRPr="009B42B5" w:rsidRDefault="007B42F2" w:rsidP="009B42B5">
      <w:pPr>
        <w:numPr>
          <w:ilvl w:val="0"/>
          <w:numId w:val="28"/>
        </w:numPr>
      </w:pPr>
      <w:r w:rsidRPr="009B42B5">
        <w:t xml:space="preserve">A organização onde você trabalha tem consciência das novas tendências em marketing? </w:t>
      </w:r>
    </w:p>
    <w:p w14:paraId="2C86138C" w14:textId="77777777" w:rsidR="007B42F2" w:rsidRPr="009B42B5" w:rsidRDefault="007B42F2" w:rsidP="009B42B5">
      <w:pPr>
        <w:numPr>
          <w:ilvl w:val="0"/>
          <w:numId w:val="28"/>
        </w:numPr>
      </w:pPr>
      <w:r w:rsidRPr="009B42B5">
        <w:t xml:space="preserve">A empresa opara </w:t>
      </w:r>
      <w:proofErr w:type="spellStart"/>
      <w:r w:rsidRPr="009B42B5">
        <w:t>nde</w:t>
      </w:r>
      <w:proofErr w:type="spellEnd"/>
      <w:r w:rsidRPr="009B42B5">
        <w:t xml:space="preserve"> você trabalha tem experiência com as mídias online?</w:t>
      </w:r>
    </w:p>
    <w:p w14:paraId="2EA8AE83" w14:textId="77777777" w:rsidR="007B42F2" w:rsidRPr="009B42B5" w:rsidRDefault="007B42F2" w:rsidP="009B42B5">
      <w:pPr>
        <w:numPr>
          <w:ilvl w:val="0"/>
          <w:numId w:val="28"/>
        </w:numPr>
      </w:pPr>
      <w:r w:rsidRPr="009B42B5">
        <w:t>A organização onde você trabalha está preparada para as novas tendências em Saúde?</w:t>
      </w:r>
    </w:p>
    <w:p w14:paraId="56EA8618" w14:textId="77777777" w:rsidR="00D82B90" w:rsidRDefault="00D82B90" w:rsidP="009B42B5">
      <w:pPr>
        <w:jc w:val="left"/>
        <w:rPr>
          <w:b/>
        </w:rPr>
      </w:pPr>
    </w:p>
    <w:p w14:paraId="39C52E30" w14:textId="5D5D148E" w:rsidR="007B42F2" w:rsidRPr="009B42B5" w:rsidRDefault="007B42F2" w:rsidP="009B42B5">
      <w:pPr>
        <w:jc w:val="left"/>
        <w:rPr>
          <w:b/>
        </w:rPr>
      </w:pPr>
      <w:r w:rsidRPr="009B42B5">
        <w:rPr>
          <w:b/>
        </w:rPr>
        <w:t>Obras citadas</w:t>
      </w:r>
    </w:p>
    <w:p w14:paraId="5C89B18A" w14:textId="77777777" w:rsidR="007B42F2" w:rsidRPr="009B42B5" w:rsidRDefault="007B42F2" w:rsidP="009B42B5">
      <w:pPr>
        <w:jc w:val="left"/>
      </w:pPr>
    </w:p>
    <w:p w14:paraId="296CEDA0" w14:textId="7E271FE1" w:rsidR="007B42F2" w:rsidRDefault="007B42F2" w:rsidP="009B42B5">
      <w:pPr>
        <w:rPr>
          <w:noProof/>
        </w:rPr>
      </w:pPr>
      <w:r w:rsidRPr="009B42B5">
        <w:rPr>
          <w:noProof/>
        </w:rPr>
        <w:t xml:space="preserve">BRITO, C. M.; LENCASTRE, P. </w:t>
      </w:r>
      <w:r w:rsidRPr="009B42B5">
        <w:rPr>
          <w:b/>
          <w:noProof/>
        </w:rPr>
        <w:t>Novos horizontes do Marketing</w:t>
      </w:r>
      <w:r w:rsidRPr="009B42B5">
        <w:rPr>
          <w:noProof/>
        </w:rPr>
        <w:t>. Alfragide: Editora Dom Quixote; 2014.</w:t>
      </w:r>
    </w:p>
    <w:p w14:paraId="3DFF00C9" w14:textId="77777777" w:rsidR="00D82B90" w:rsidRPr="009B42B5" w:rsidRDefault="00D82B90" w:rsidP="009B42B5">
      <w:pPr>
        <w:rPr>
          <w:noProof/>
        </w:rPr>
      </w:pPr>
    </w:p>
    <w:p w14:paraId="52E4DB94" w14:textId="7ACDF735" w:rsidR="007B42F2" w:rsidRDefault="007B42F2" w:rsidP="009B42B5">
      <w:pPr>
        <w:rPr>
          <w:noProof/>
        </w:rPr>
      </w:pPr>
      <w:r w:rsidRPr="009B42B5">
        <w:rPr>
          <w:noProof/>
        </w:rPr>
        <w:t xml:space="preserve">KOTLER, P.; KARTAJAYA. H.; SETIAWAN, I. </w:t>
      </w:r>
      <w:r w:rsidRPr="009B42B5">
        <w:rPr>
          <w:b/>
          <w:noProof/>
        </w:rPr>
        <w:t>Marketing 4.0</w:t>
      </w:r>
      <w:r w:rsidRPr="009B42B5">
        <w:rPr>
          <w:noProof/>
        </w:rPr>
        <w:t>: do tradicional ao digital. Rio de Janeiro: Editora Sextante; 2017</w:t>
      </w:r>
    </w:p>
    <w:p w14:paraId="4A91A470" w14:textId="77777777" w:rsidR="00D82B90" w:rsidRPr="009B42B5" w:rsidRDefault="00D82B90" w:rsidP="009B42B5">
      <w:pPr>
        <w:rPr>
          <w:noProof/>
        </w:rPr>
      </w:pPr>
    </w:p>
    <w:p w14:paraId="30C8AF68" w14:textId="77777777" w:rsidR="007B42F2" w:rsidRPr="009B42B5" w:rsidRDefault="007B42F2" w:rsidP="009B42B5">
      <w:pPr>
        <w:rPr>
          <w:noProof/>
          <w:lang w:val="en-US"/>
        </w:rPr>
      </w:pPr>
      <w:r w:rsidRPr="009B42B5">
        <w:rPr>
          <w:noProof/>
        </w:rPr>
        <w:t xml:space="preserve">SA, P. R. G.; LIMA, V. M. </w:t>
      </w:r>
      <w:r w:rsidRPr="009B42B5">
        <w:rPr>
          <w:b/>
          <w:bCs/>
          <w:noProof/>
        </w:rPr>
        <w:t>Comunicação, Planejamento e Convergência de midias</w:t>
      </w:r>
      <w:r w:rsidRPr="009B42B5">
        <w:rPr>
          <w:noProof/>
        </w:rPr>
        <w:t xml:space="preserve">. </w:t>
      </w:r>
      <w:r w:rsidRPr="009B42B5">
        <w:rPr>
          <w:noProof/>
          <w:lang w:val="en-US"/>
        </w:rPr>
        <w:t>Rio de Janeiro: FGV, 2018.</w:t>
      </w:r>
    </w:p>
    <w:p w14:paraId="1DFDFF2D" w14:textId="77777777" w:rsidR="007B42F2" w:rsidRPr="009B42B5" w:rsidRDefault="007B42F2" w:rsidP="009B42B5">
      <w:pPr>
        <w:rPr>
          <w:lang w:val="en-US"/>
        </w:rPr>
      </w:pPr>
    </w:p>
    <w:p w14:paraId="34332562" w14:textId="77777777" w:rsidR="007B42F2" w:rsidRPr="009B42B5" w:rsidRDefault="007B42F2" w:rsidP="009B42B5">
      <w:pPr>
        <w:rPr>
          <w:lang w:val="en-US"/>
        </w:rPr>
      </w:pPr>
    </w:p>
    <w:p w14:paraId="292DF7BF" w14:textId="77777777" w:rsidR="007B42F2" w:rsidRPr="009B42B5" w:rsidRDefault="007B42F2" w:rsidP="009B42B5">
      <w:pPr>
        <w:rPr>
          <w:lang w:val="en-US"/>
        </w:rPr>
      </w:pPr>
    </w:p>
    <w:p w14:paraId="63861760" w14:textId="77777777" w:rsidR="007B42F2" w:rsidRPr="009B42B5" w:rsidRDefault="007B42F2" w:rsidP="009B42B5">
      <w:pPr>
        <w:jc w:val="left"/>
        <w:rPr>
          <w:lang w:val="en-US"/>
        </w:rPr>
      </w:pPr>
      <w:r w:rsidRPr="009B42B5">
        <w:rPr>
          <w:lang w:val="en-US"/>
        </w:rPr>
        <w:br w:type="page"/>
      </w:r>
    </w:p>
    <w:bookmarkStart w:id="213" w:name="_Toc184364733" w:displacedByCustomXml="next"/>
    <w:bookmarkStart w:id="214" w:name="_Toc510600083" w:displacedByCustomXml="next"/>
    <w:sdt>
      <w:sdtPr>
        <w:id w:val="479354472"/>
        <w:docPartObj>
          <w:docPartGallery w:val="Bibliographies"/>
          <w:docPartUnique/>
        </w:docPartObj>
      </w:sdtPr>
      <w:sdtEndPr/>
      <w:sdtContent>
        <w:p w14:paraId="50232082" w14:textId="7DF8F4B8" w:rsidR="007B42F2" w:rsidRPr="00BB3493" w:rsidRDefault="00FE67BF" w:rsidP="00BB3493">
          <w:pPr>
            <w:rPr>
              <w:b/>
              <w:noProof/>
            </w:rPr>
          </w:pPr>
          <w:r w:rsidRPr="00BB3493">
            <w:rPr>
              <w:b/>
              <w:caps/>
              <w:noProof/>
              <w:lang w:val="en-US"/>
            </w:rPr>
            <w:t>BIBLIOGRAFIA</w:t>
          </w:r>
          <w:bookmarkEnd w:id="214"/>
          <w:bookmarkEnd w:id="213"/>
        </w:p>
        <w:p w14:paraId="32AFD9A0" w14:textId="77777777" w:rsidR="00DD4BAE" w:rsidRPr="00BB3493" w:rsidRDefault="00DD4BAE" w:rsidP="00BB3493">
          <w:pPr>
            <w:rPr>
              <w:b/>
              <w:noProof/>
            </w:rPr>
          </w:pPr>
        </w:p>
        <w:sdt>
          <w:sdtPr>
            <w:id w:val="111145805"/>
            <w:bibliography/>
          </w:sdtPr>
          <w:sdtEndPr/>
          <w:sdtContent>
            <w:p w14:paraId="6EA2F2AA" w14:textId="77777777" w:rsidR="007B42F2" w:rsidRPr="009B42B5" w:rsidRDefault="007B42F2" w:rsidP="00DD4BAE">
              <w:pPr>
                <w:spacing w:after="240"/>
                <w:rPr>
                  <w:noProof/>
                  <w:lang w:val="en-US"/>
                </w:rPr>
              </w:pPr>
              <w:r w:rsidRPr="009B42B5">
                <w:fldChar w:fldCharType="begin"/>
              </w:r>
              <w:r w:rsidRPr="009B42B5">
                <w:rPr>
                  <w:lang w:val="en-US"/>
                </w:rPr>
                <w:instrText>BIBLIOGRAPHY</w:instrText>
              </w:r>
              <w:r w:rsidRPr="009B42B5">
                <w:fldChar w:fldCharType="separate"/>
              </w:r>
              <w:r w:rsidRPr="009B42B5">
                <w:rPr>
                  <w:noProof/>
                  <w:lang w:val="en-US"/>
                </w:rPr>
                <w:t xml:space="preserve">AAKER, D. </w:t>
              </w:r>
              <w:r w:rsidRPr="009B42B5">
                <w:rPr>
                  <w:b/>
                  <w:bCs/>
                  <w:noProof/>
                  <w:lang w:val="en-US"/>
                </w:rPr>
                <w:t>Creating Signature Stories:</w:t>
              </w:r>
              <w:r w:rsidRPr="009B42B5">
                <w:rPr>
                  <w:noProof/>
                  <w:lang w:val="en-US"/>
                </w:rPr>
                <w:t xml:space="preserve"> Strategic Messaging that Energizes, Persuades and Inspires. New York: Morgan James Publishing, 2018.</w:t>
              </w:r>
            </w:p>
            <w:p w14:paraId="7C4462FC" w14:textId="77777777" w:rsidR="007B42F2" w:rsidRPr="009B42B5" w:rsidRDefault="007B42F2" w:rsidP="00DD4BAE">
              <w:pPr>
                <w:spacing w:after="240"/>
                <w:rPr>
                  <w:noProof/>
                  <w:lang w:val="en-US"/>
                </w:rPr>
              </w:pPr>
              <w:r w:rsidRPr="009B42B5">
                <w:rPr>
                  <w:noProof/>
                  <w:lang w:val="en-US"/>
                </w:rPr>
                <w:t xml:space="preserve">ACHROL, R. S.; KOTLER, P. Marketing in the Network Economy. </w:t>
              </w:r>
              <w:r w:rsidRPr="009B42B5">
                <w:rPr>
                  <w:b/>
                  <w:bCs/>
                  <w:noProof/>
                  <w:lang w:val="en-US"/>
                </w:rPr>
                <w:t>Journal of Marketing</w:t>
              </w:r>
              <w:r w:rsidRPr="009B42B5">
                <w:rPr>
                  <w:noProof/>
                  <w:lang w:val="en-US"/>
                </w:rPr>
                <w:t>, v. 63 (Special Issue), p. 146-163, 1999.</w:t>
              </w:r>
            </w:p>
            <w:p w14:paraId="669647DE" w14:textId="77777777" w:rsidR="007B42F2" w:rsidRPr="009B42B5" w:rsidRDefault="007B42F2" w:rsidP="00DD4BAE">
              <w:pPr>
                <w:spacing w:after="240"/>
                <w:rPr>
                  <w:noProof/>
                  <w:lang w:val="en-US"/>
                </w:rPr>
              </w:pPr>
              <w:r w:rsidRPr="009B42B5">
                <w:rPr>
                  <w:noProof/>
                  <w:lang w:val="en-US"/>
                </w:rPr>
                <w:t xml:space="preserve">ACHROL, R. S.; KOTLER, P. Frontiers of the marketing paradigm in the third millennium. </w:t>
              </w:r>
              <w:r w:rsidRPr="009B42B5">
                <w:rPr>
                  <w:b/>
                  <w:bCs/>
                  <w:noProof/>
                  <w:lang w:val="en-US"/>
                </w:rPr>
                <w:t>Journal of the Academy of Marketing Science</w:t>
              </w:r>
              <w:r w:rsidRPr="009B42B5">
                <w:rPr>
                  <w:noProof/>
                  <w:lang w:val="en-US"/>
                </w:rPr>
                <w:t>, v. 40, p. 35–52 , 2012.</w:t>
              </w:r>
            </w:p>
            <w:p w14:paraId="2E500643" w14:textId="77777777" w:rsidR="007B42F2" w:rsidRPr="009B42B5" w:rsidRDefault="007B42F2" w:rsidP="00DD4BAE">
              <w:pPr>
                <w:spacing w:after="240"/>
                <w:rPr>
                  <w:noProof/>
                </w:rPr>
              </w:pPr>
              <w:r w:rsidRPr="009B42B5">
                <w:rPr>
                  <w:noProof/>
                  <w:lang w:val="en-US"/>
                </w:rPr>
                <w:t xml:space="preserve">ANDRE, A. M. </w:t>
              </w:r>
              <w:r w:rsidRPr="009B42B5">
                <w:rPr>
                  <w:b/>
                  <w:bCs/>
                  <w:noProof/>
                  <w:lang w:val="en-US"/>
                </w:rPr>
                <w:t>Gestão Estratégica de Clínicas e Hospitais</w:t>
              </w:r>
              <w:r w:rsidRPr="009B42B5">
                <w:rPr>
                  <w:noProof/>
                  <w:lang w:val="en-US"/>
                </w:rPr>
                <w:t xml:space="preserve">. 2a. ed. </w:t>
              </w:r>
              <w:r w:rsidRPr="009B42B5">
                <w:rPr>
                  <w:noProof/>
                </w:rPr>
                <w:t>São Paulo: Atheneu, 2014.</w:t>
              </w:r>
            </w:p>
            <w:p w14:paraId="4F0D006C" w14:textId="77777777" w:rsidR="007B42F2" w:rsidRPr="009B42B5" w:rsidRDefault="007B42F2" w:rsidP="00DD4BAE">
              <w:pPr>
                <w:spacing w:after="240"/>
                <w:rPr>
                  <w:noProof/>
                </w:rPr>
              </w:pPr>
              <w:r w:rsidRPr="009B42B5">
                <w:rPr>
                  <w:noProof/>
                </w:rPr>
                <w:t xml:space="preserve">BAROLI, H.; FERNANDES, R. Marketing Estratégico. In: ANDRE, A. M. </w:t>
              </w:r>
              <w:r w:rsidRPr="009B42B5">
                <w:rPr>
                  <w:b/>
                  <w:bCs/>
                  <w:noProof/>
                </w:rPr>
                <w:t>Gestão Estratégica de Clínicas e Hospitais</w:t>
              </w:r>
              <w:r w:rsidRPr="009B42B5">
                <w:rPr>
                  <w:noProof/>
                </w:rPr>
                <w:t>. São Paulo: Atheneu, 2014.</w:t>
              </w:r>
            </w:p>
            <w:p w14:paraId="40D5FF09" w14:textId="77777777" w:rsidR="007B42F2" w:rsidRPr="009B42B5" w:rsidRDefault="007B42F2" w:rsidP="00DD4BAE">
              <w:pPr>
                <w:spacing w:after="240"/>
                <w:rPr>
                  <w:noProof/>
                </w:rPr>
              </w:pPr>
              <w:r w:rsidRPr="009B42B5">
                <w:rPr>
                  <w:noProof/>
                </w:rPr>
                <w:t xml:space="preserve">BAUMAN, Z. </w:t>
              </w:r>
              <w:r w:rsidRPr="009B42B5">
                <w:rPr>
                  <w:b/>
                  <w:bCs/>
                  <w:noProof/>
                </w:rPr>
                <w:t>Vida Líquida</w:t>
              </w:r>
              <w:r w:rsidRPr="009B42B5">
                <w:rPr>
                  <w:noProof/>
                </w:rPr>
                <w:t>. Rio de Janeiro: Zahar, 2005.</w:t>
              </w:r>
            </w:p>
            <w:p w14:paraId="6CA5C0E7" w14:textId="77777777" w:rsidR="007B42F2" w:rsidRPr="009B42B5" w:rsidRDefault="007B42F2" w:rsidP="00DD4BAE">
              <w:pPr>
                <w:spacing w:after="240"/>
                <w:rPr>
                  <w:noProof/>
                </w:rPr>
              </w:pPr>
              <w:r w:rsidRPr="009B42B5">
                <w:rPr>
                  <w:noProof/>
                </w:rPr>
                <w:t xml:space="preserve">BAYER. </w:t>
              </w:r>
              <w:r w:rsidRPr="009B42B5">
                <w:rPr>
                  <w:b/>
                  <w:bCs/>
                  <w:noProof/>
                </w:rPr>
                <w:t>Reclames da Bayer - 1911- 1942</w:t>
              </w:r>
              <w:r w:rsidRPr="009B42B5">
                <w:rPr>
                  <w:noProof/>
                </w:rPr>
                <w:t>. São Paulo: Carrenho Editorial, 2005.</w:t>
              </w:r>
            </w:p>
            <w:p w14:paraId="2DE64672" w14:textId="77777777" w:rsidR="007B42F2" w:rsidRPr="009B42B5" w:rsidRDefault="007B42F2" w:rsidP="00DD4BAE">
              <w:pPr>
                <w:spacing w:after="240"/>
                <w:rPr>
                  <w:noProof/>
                </w:rPr>
              </w:pPr>
              <w:r w:rsidRPr="009B42B5">
                <w:rPr>
                  <w:noProof/>
                </w:rPr>
                <w:t xml:space="preserve">BLANK, S.; DORF, B. </w:t>
              </w:r>
              <w:r w:rsidRPr="009B42B5">
                <w:rPr>
                  <w:b/>
                  <w:bCs/>
                  <w:noProof/>
                </w:rPr>
                <w:t>Start up:</w:t>
              </w:r>
              <w:r w:rsidRPr="009B42B5">
                <w:rPr>
                  <w:noProof/>
                </w:rPr>
                <w:t xml:space="preserve"> Manual do Empreeendedor. Rio de Janeiro: Alta Books, 2014.</w:t>
              </w:r>
            </w:p>
            <w:p w14:paraId="762945DF" w14:textId="77777777" w:rsidR="007B42F2" w:rsidRPr="009B42B5" w:rsidRDefault="007B42F2" w:rsidP="00DD4BAE">
              <w:pPr>
                <w:spacing w:after="240"/>
                <w:rPr>
                  <w:noProof/>
                </w:rPr>
              </w:pPr>
              <w:r w:rsidRPr="009B42B5">
                <w:rPr>
                  <w:noProof/>
                </w:rPr>
                <w:t xml:space="preserve">BRITO, C. M.; LENCASTRE, P. D. </w:t>
              </w:r>
              <w:r w:rsidRPr="009B42B5">
                <w:rPr>
                  <w:b/>
                  <w:bCs/>
                  <w:noProof/>
                </w:rPr>
                <w:t>Novos Horizontes do Marketing</w:t>
              </w:r>
              <w:r w:rsidRPr="009B42B5">
                <w:rPr>
                  <w:noProof/>
                </w:rPr>
                <w:t>. Alfragide: Dom Quixote, 2014.</w:t>
              </w:r>
            </w:p>
            <w:p w14:paraId="286A80A3" w14:textId="77777777" w:rsidR="007B42F2" w:rsidRPr="009B42B5" w:rsidRDefault="007B42F2" w:rsidP="00DD4BAE">
              <w:pPr>
                <w:spacing w:after="240"/>
                <w:rPr>
                  <w:noProof/>
                </w:rPr>
              </w:pPr>
              <w:r w:rsidRPr="009B42B5">
                <w:rPr>
                  <w:noProof/>
                </w:rPr>
                <w:t xml:space="preserve">CAMARANO, A. M. </w:t>
              </w:r>
              <w:r w:rsidRPr="009B42B5">
                <w:rPr>
                  <w:b/>
                  <w:bCs/>
                  <w:noProof/>
                </w:rPr>
                <w:t>Novo Regime Demográfico:</w:t>
              </w:r>
              <w:r w:rsidRPr="009B42B5">
                <w:rPr>
                  <w:noProof/>
                </w:rPr>
                <w:t xml:space="preserve"> uma nova relação entre população e desenvolvimento? Rio de Janeiro: IPEA, 2014.</w:t>
              </w:r>
            </w:p>
            <w:p w14:paraId="18D5B42D" w14:textId="77777777" w:rsidR="007B42F2" w:rsidRPr="009B42B5" w:rsidRDefault="007B42F2" w:rsidP="00DD4BAE">
              <w:pPr>
                <w:spacing w:after="240"/>
                <w:rPr>
                  <w:noProof/>
                </w:rPr>
              </w:pPr>
              <w:r w:rsidRPr="009B42B5">
                <w:rPr>
                  <w:noProof/>
                </w:rPr>
                <w:t xml:space="preserve">CHAUVEL, M. A. </w:t>
              </w:r>
              <w:r w:rsidRPr="009B42B5">
                <w:rPr>
                  <w:b/>
                  <w:bCs/>
                  <w:noProof/>
                </w:rPr>
                <w:t>A SATISFAÇÃO DO CONSUMIDOR NO PENSAMENTO DE MARKETING:</w:t>
              </w:r>
              <w:r w:rsidRPr="009B42B5">
                <w:rPr>
                  <w:noProof/>
                </w:rPr>
                <w:t xml:space="preserve"> REVISÃO DE LITERATURA. Enanpad. Foz do Iguaçú: [s.n.]. 1999. p. 1-15.</w:t>
              </w:r>
            </w:p>
            <w:p w14:paraId="596DD659" w14:textId="77777777" w:rsidR="007B42F2" w:rsidRPr="009B42B5" w:rsidRDefault="007B42F2" w:rsidP="00DD4BAE">
              <w:pPr>
                <w:spacing w:after="240"/>
                <w:rPr>
                  <w:noProof/>
                </w:rPr>
              </w:pPr>
              <w:r w:rsidRPr="009B42B5">
                <w:rPr>
                  <w:noProof/>
                </w:rPr>
                <w:t xml:space="preserve">CHURCHILL JR, G.; PETER, J. P. </w:t>
              </w:r>
              <w:r w:rsidRPr="009B42B5">
                <w:rPr>
                  <w:b/>
                  <w:bCs/>
                  <w:noProof/>
                </w:rPr>
                <w:t>Marketing - Criando Valor Para Os Clientes</w:t>
              </w:r>
              <w:r w:rsidRPr="009B42B5">
                <w:rPr>
                  <w:noProof/>
                </w:rPr>
                <w:t>. 3a. ed. São Paulo: Saraiva, 2013.</w:t>
              </w:r>
            </w:p>
            <w:p w14:paraId="65C4F06B" w14:textId="77777777" w:rsidR="007B42F2" w:rsidRPr="009B42B5" w:rsidRDefault="007B42F2" w:rsidP="00DD4BAE">
              <w:pPr>
                <w:spacing w:after="240"/>
                <w:rPr>
                  <w:noProof/>
                </w:rPr>
              </w:pPr>
              <w:r w:rsidRPr="009B42B5">
                <w:rPr>
                  <w:noProof/>
                </w:rPr>
                <w:t xml:space="preserve">COBRA, M. </w:t>
              </w:r>
              <w:r w:rsidRPr="009B42B5">
                <w:rPr>
                  <w:b/>
                  <w:bCs/>
                  <w:noProof/>
                </w:rPr>
                <w:t>Administração de Marketing no Brasil:</w:t>
              </w:r>
              <w:r w:rsidRPr="009B42B5">
                <w:rPr>
                  <w:noProof/>
                </w:rPr>
                <w:t xml:space="preserve"> modelagem multivariada para tomada de decisões. São Paulo: Elsevier, 2008.</w:t>
              </w:r>
            </w:p>
            <w:p w14:paraId="4F481BC7" w14:textId="77777777" w:rsidR="007B42F2" w:rsidRPr="009B42B5" w:rsidRDefault="007B42F2" w:rsidP="00DD4BAE">
              <w:pPr>
                <w:spacing w:after="240"/>
                <w:rPr>
                  <w:noProof/>
                </w:rPr>
              </w:pPr>
              <w:r w:rsidRPr="009B42B5">
                <w:rPr>
                  <w:noProof/>
                </w:rPr>
                <w:t xml:space="preserve">CORREA, J. </w:t>
              </w:r>
              <w:r w:rsidRPr="009B42B5">
                <w:rPr>
                  <w:b/>
                  <w:bCs/>
                  <w:noProof/>
                </w:rPr>
                <w:t>Marketing:</w:t>
              </w:r>
              <w:r w:rsidRPr="009B42B5">
                <w:rPr>
                  <w:noProof/>
                </w:rPr>
                <w:t xml:space="preserve"> a teoria em prática. Rio de Janeiro: Senac Nacional, 2014.</w:t>
              </w:r>
            </w:p>
            <w:p w14:paraId="1C5E7225" w14:textId="77777777" w:rsidR="007B42F2" w:rsidRPr="009B42B5" w:rsidRDefault="007B42F2" w:rsidP="00DD4BAE">
              <w:pPr>
                <w:spacing w:after="240"/>
                <w:rPr>
                  <w:noProof/>
                  <w:lang w:val="en-US"/>
                </w:rPr>
              </w:pPr>
              <w:r w:rsidRPr="009B42B5">
                <w:rPr>
                  <w:noProof/>
                </w:rPr>
                <w:t xml:space="preserve">D’ANGELO, A. C. A ÉTICA NO MARKETING. </w:t>
              </w:r>
              <w:r w:rsidRPr="009B42B5">
                <w:rPr>
                  <w:b/>
                  <w:bCs/>
                  <w:noProof/>
                  <w:lang w:val="en-US"/>
                </w:rPr>
                <w:t>RAC</w:t>
              </w:r>
              <w:r w:rsidRPr="009B42B5">
                <w:rPr>
                  <w:noProof/>
                  <w:lang w:val="en-US"/>
                </w:rPr>
                <w:t>, v. 7, n. 4, p. 55-75, Out./Dez. 2003.</w:t>
              </w:r>
            </w:p>
            <w:p w14:paraId="6E4DA88A" w14:textId="77777777" w:rsidR="007B42F2" w:rsidRPr="009B42B5" w:rsidRDefault="007B42F2" w:rsidP="00DD4BAE">
              <w:pPr>
                <w:spacing w:after="240"/>
                <w:rPr>
                  <w:noProof/>
                </w:rPr>
              </w:pPr>
              <w:r w:rsidRPr="009B42B5">
                <w:rPr>
                  <w:noProof/>
                </w:rPr>
                <w:t xml:space="preserve">D'ANGELO, A. C. A ética no marketing. </w:t>
              </w:r>
              <w:r w:rsidRPr="009B42B5">
                <w:rPr>
                  <w:b/>
                  <w:bCs/>
                  <w:noProof/>
                </w:rPr>
                <w:t>Revista de Administração Contemporânea</w:t>
              </w:r>
              <w:r w:rsidRPr="009B42B5">
                <w:rPr>
                  <w:noProof/>
                </w:rPr>
                <w:t>, v. vol.7 , n. no.4, Oct./Dec. 2003.</w:t>
              </w:r>
            </w:p>
            <w:p w14:paraId="3447B1B1" w14:textId="77777777" w:rsidR="007B42F2" w:rsidRPr="009B42B5" w:rsidRDefault="007B42F2" w:rsidP="00DD4BAE">
              <w:pPr>
                <w:spacing w:after="240"/>
                <w:rPr>
                  <w:noProof/>
                  <w:lang w:val="en-US"/>
                </w:rPr>
              </w:pPr>
              <w:r w:rsidRPr="009B42B5">
                <w:rPr>
                  <w:noProof/>
                  <w:lang w:val="en-US"/>
                </w:rPr>
                <w:t xml:space="preserve">EAGLY, A. H.; CHAIKEN, S. </w:t>
              </w:r>
              <w:r w:rsidRPr="009B42B5">
                <w:rPr>
                  <w:b/>
                  <w:bCs/>
                  <w:noProof/>
                  <w:lang w:val="en-US"/>
                </w:rPr>
                <w:t>The Psychology of Attitudes</w:t>
              </w:r>
              <w:r w:rsidRPr="009B42B5">
                <w:rPr>
                  <w:noProof/>
                  <w:lang w:val="en-US"/>
                </w:rPr>
                <w:t>. Fort Worth, TX: Hartcourt, Brace &amp; Janovich, 1993.</w:t>
              </w:r>
            </w:p>
            <w:p w14:paraId="3D789B02" w14:textId="77777777" w:rsidR="007B42F2" w:rsidRPr="009B42B5" w:rsidRDefault="007B42F2" w:rsidP="00DD4BAE">
              <w:pPr>
                <w:spacing w:after="240"/>
                <w:rPr>
                  <w:noProof/>
                </w:rPr>
              </w:pPr>
              <w:r w:rsidRPr="009B42B5">
                <w:rPr>
                  <w:noProof/>
                </w:rPr>
                <w:lastRenderedPageBreak/>
                <w:t xml:space="preserve">EXPONENTIAL Medicine. </w:t>
              </w:r>
              <w:r w:rsidRPr="009B42B5">
                <w:rPr>
                  <w:b/>
                  <w:bCs/>
                  <w:noProof/>
                </w:rPr>
                <w:t>Singularity University</w:t>
              </w:r>
              <w:r w:rsidRPr="009B42B5">
                <w:rPr>
                  <w:noProof/>
                </w:rPr>
                <w:t>, 2018. Disponivel em: &lt;https://exponential.singularityu.org/medicine/&gt;. Acesso em: 2 abr. 2018.</w:t>
              </w:r>
            </w:p>
            <w:p w14:paraId="56DF6F0C" w14:textId="77777777" w:rsidR="007B42F2" w:rsidRPr="009B42B5" w:rsidRDefault="007B42F2" w:rsidP="00DD4BAE">
              <w:pPr>
                <w:spacing w:after="240"/>
                <w:rPr>
                  <w:noProof/>
                  <w:lang w:val="en-US"/>
                </w:rPr>
              </w:pPr>
              <w:r w:rsidRPr="009B42B5">
                <w:rPr>
                  <w:noProof/>
                </w:rPr>
                <w:t xml:space="preserve">FAUZE NAJIB MATTAR, B. O. M. </w:t>
              </w:r>
              <w:r w:rsidRPr="009B42B5">
                <w:rPr>
                  <w:b/>
                  <w:bCs/>
                  <w:noProof/>
                </w:rPr>
                <w:t>Pesquisa de Marketing:</w:t>
              </w:r>
              <w:r w:rsidRPr="009B42B5">
                <w:rPr>
                  <w:noProof/>
                </w:rPr>
                <w:t xml:space="preserve"> Metodologia, Planejamento, Execução e Análise. </w:t>
              </w:r>
              <w:r w:rsidRPr="009B42B5">
                <w:rPr>
                  <w:noProof/>
                  <w:lang w:val="en-US"/>
                </w:rPr>
                <w:t>São Paulo: Elsevier, 2014.</w:t>
              </w:r>
            </w:p>
            <w:p w14:paraId="54B3F899" w14:textId="77777777" w:rsidR="007B42F2" w:rsidRPr="009B42B5" w:rsidRDefault="007B42F2" w:rsidP="00DD4BAE">
              <w:pPr>
                <w:spacing w:after="240"/>
                <w:rPr>
                  <w:noProof/>
                </w:rPr>
              </w:pPr>
              <w:r w:rsidRPr="009B42B5">
                <w:rPr>
                  <w:noProof/>
                  <w:lang w:val="en-US"/>
                </w:rPr>
                <w:t xml:space="preserve">FISCHER, S. Hospital Positioning and Integrated Hospital Marketing Communications: State-of-the-Art Review, Conceptual Framework, and Research Agenda. </w:t>
              </w:r>
              <w:r w:rsidRPr="009B42B5">
                <w:rPr>
                  <w:b/>
                  <w:bCs/>
                  <w:noProof/>
                </w:rPr>
                <w:t>Journal of Nonproﬁt &amp; Public Sector Marketing</w:t>
              </w:r>
              <w:r w:rsidRPr="009B42B5">
                <w:rPr>
                  <w:noProof/>
                </w:rPr>
                <w:t>, v. 26, p. 1-34, 2014.</w:t>
              </w:r>
            </w:p>
            <w:p w14:paraId="1754EC3D" w14:textId="77777777" w:rsidR="007B42F2" w:rsidRPr="009B42B5" w:rsidRDefault="007B42F2" w:rsidP="00DD4BAE">
              <w:pPr>
                <w:spacing w:after="240"/>
                <w:rPr>
                  <w:noProof/>
                </w:rPr>
              </w:pPr>
              <w:r w:rsidRPr="009B42B5">
                <w:rPr>
                  <w:noProof/>
                </w:rPr>
                <w:t xml:space="preserve">FREUD, S. </w:t>
              </w:r>
              <w:r w:rsidRPr="009B42B5">
                <w:rPr>
                  <w:b/>
                  <w:bCs/>
                  <w:noProof/>
                </w:rPr>
                <w:t>Psicologia das Massas e Análise do Eu</w:t>
              </w:r>
              <w:r w:rsidRPr="009B42B5">
                <w:rPr>
                  <w:noProof/>
                </w:rPr>
                <w:t>. Porto Alegre: L&amp;PM , 2013.</w:t>
              </w:r>
            </w:p>
            <w:p w14:paraId="2FF78DCB" w14:textId="77777777" w:rsidR="007B42F2" w:rsidRPr="009B42B5" w:rsidRDefault="007B42F2" w:rsidP="00DD4BAE">
              <w:pPr>
                <w:spacing w:after="240"/>
                <w:rPr>
                  <w:noProof/>
                </w:rPr>
              </w:pPr>
              <w:r w:rsidRPr="009B42B5">
                <w:rPr>
                  <w:noProof/>
                  <w:lang w:val="en-US"/>
                </w:rPr>
                <w:t xml:space="preserve">GHASEM, A.; EHSAN, A. Prioritizing of marketing mix elements effects on patients’ tendency to the hospital using analytic hierarchy process. </w:t>
              </w:r>
              <w:r w:rsidRPr="009B42B5">
                <w:rPr>
                  <w:b/>
                  <w:bCs/>
                  <w:noProof/>
                </w:rPr>
                <w:t>International Journal of Healthcare Management</w:t>
              </w:r>
              <w:r w:rsidRPr="009B42B5">
                <w:rPr>
                  <w:noProof/>
                </w:rPr>
                <w:t>, v. 10, n. 1, p. 34-42, 2017.</w:t>
              </w:r>
            </w:p>
            <w:p w14:paraId="47076FF9" w14:textId="77777777" w:rsidR="007B42F2" w:rsidRPr="009B42B5" w:rsidRDefault="007B42F2" w:rsidP="00DD4BAE">
              <w:pPr>
                <w:spacing w:after="240"/>
                <w:rPr>
                  <w:noProof/>
                </w:rPr>
              </w:pPr>
              <w:r w:rsidRPr="009B42B5">
                <w:rPr>
                  <w:noProof/>
                </w:rPr>
                <w:t xml:space="preserve">GONÇALVES, R.; PAIVA, A. D. </w:t>
              </w:r>
              <w:r w:rsidRPr="009B42B5">
                <w:rPr>
                  <w:b/>
                  <w:bCs/>
                  <w:noProof/>
                </w:rPr>
                <w:t>TRIUNO Neurobusiness e qualidade de vida</w:t>
              </w:r>
              <w:r w:rsidRPr="009B42B5">
                <w:rPr>
                  <w:noProof/>
                </w:rPr>
                <w:t>. São Paulo: Edição dos Autores, 2015.</w:t>
              </w:r>
            </w:p>
            <w:p w14:paraId="035F8B63" w14:textId="77777777" w:rsidR="007B42F2" w:rsidRPr="009B42B5" w:rsidRDefault="007B42F2" w:rsidP="00DD4BAE">
              <w:pPr>
                <w:spacing w:after="240"/>
                <w:rPr>
                  <w:noProof/>
                  <w:lang w:val="en-US"/>
                </w:rPr>
              </w:pPr>
              <w:r w:rsidRPr="009B42B5">
                <w:rPr>
                  <w:noProof/>
                  <w:lang w:val="en-US"/>
                </w:rPr>
                <w:t xml:space="preserve">GUNDLACH, G. T.; WILKIE, W. L. The American Marketing Association’s New Definition of Marketing: Perspective and Commentary on the 2007 Revision. </w:t>
              </w:r>
              <w:r w:rsidRPr="009B42B5">
                <w:rPr>
                  <w:b/>
                  <w:bCs/>
                  <w:noProof/>
                  <w:lang w:val="en-US"/>
                </w:rPr>
                <w:t xml:space="preserve">Journal of Public Policy &amp; Marketing </w:t>
              </w:r>
              <w:r w:rsidRPr="009B42B5">
                <w:rPr>
                  <w:noProof/>
                  <w:lang w:val="en-US"/>
                </w:rPr>
                <w:t>, v. 28, n. 2, p. 259–264, 2009.</w:t>
              </w:r>
            </w:p>
            <w:p w14:paraId="037305F9" w14:textId="77777777" w:rsidR="007B42F2" w:rsidRPr="009B42B5" w:rsidRDefault="007B42F2" w:rsidP="00DD4BAE">
              <w:pPr>
                <w:spacing w:after="240"/>
                <w:rPr>
                  <w:noProof/>
                </w:rPr>
              </w:pPr>
              <w:r w:rsidRPr="009B42B5">
                <w:rPr>
                  <w:noProof/>
                  <w:lang w:val="en-US"/>
                </w:rPr>
                <w:t xml:space="preserve">HARARI, Y. N. </w:t>
              </w:r>
              <w:r w:rsidRPr="009B42B5">
                <w:rPr>
                  <w:b/>
                  <w:bCs/>
                  <w:noProof/>
                  <w:lang w:val="en-US"/>
                </w:rPr>
                <w:t>Homo Deus</w:t>
              </w:r>
              <w:r w:rsidRPr="009B42B5">
                <w:rPr>
                  <w:noProof/>
                  <w:lang w:val="en-US"/>
                </w:rPr>
                <w:t xml:space="preserve">. </w:t>
              </w:r>
              <w:r w:rsidRPr="009B42B5">
                <w:rPr>
                  <w:noProof/>
                </w:rPr>
                <w:t>São Paulo: Cia das Letras, 2016.</w:t>
              </w:r>
            </w:p>
            <w:p w14:paraId="6EB8CCFD" w14:textId="77777777" w:rsidR="007B42F2" w:rsidRPr="009B42B5" w:rsidRDefault="007B42F2" w:rsidP="00DD4BAE">
              <w:pPr>
                <w:spacing w:after="240"/>
                <w:rPr>
                  <w:noProof/>
                  <w:lang w:val="en-US"/>
                </w:rPr>
              </w:pPr>
              <w:r w:rsidRPr="009B42B5">
                <w:rPr>
                  <w:noProof/>
                  <w:lang w:val="en-US"/>
                </w:rPr>
                <w:t xml:space="preserve">HILLS, M. D. Kluckhohn and Strodtbeck's Values Orientation Theory. </w:t>
              </w:r>
              <w:r w:rsidRPr="009B42B5">
                <w:rPr>
                  <w:b/>
                  <w:bCs/>
                  <w:noProof/>
                  <w:lang w:val="en-US"/>
                </w:rPr>
                <w:t>Online Readings in Psychology and Culture</w:t>
              </w:r>
              <w:r w:rsidRPr="009B42B5">
                <w:rPr>
                  <w:noProof/>
                  <w:lang w:val="en-US"/>
                </w:rPr>
                <w:t>, v. 4, p. 1-14, 2002.</w:t>
              </w:r>
            </w:p>
            <w:p w14:paraId="429CF434" w14:textId="77777777" w:rsidR="007B42F2" w:rsidRPr="009B42B5" w:rsidRDefault="007B42F2" w:rsidP="00DD4BAE">
              <w:pPr>
                <w:spacing w:after="240"/>
                <w:rPr>
                  <w:noProof/>
                  <w:lang w:val="en-US"/>
                </w:rPr>
              </w:pPr>
              <w:r w:rsidRPr="009B42B5">
                <w:rPr>
                  <w:noProof/>
                  <w:lang w:val="en-US"/>
                </w:rPr>
                <w:t xml:space="preserve">IPSOS. </w:t>
              </w:r>
              <w:r w:rsidRPr="009B42B5">
                <w:rPr>
                  <w:b/>
                  <w:bCs/>
                  <w:noProof/>
                  <w:lang w:val="en-US"/>
                </w:rPr>
                <w:t>GTS</w:t>
              </w:r>
              <w:r w:rsidRPr="009B42B5">
                <w:rPr>
                  <w:noProof/>
                  <w:lang w:val="en-US"/>
                </w:rPr>
                <w:t>. Londres. 2014.</w:t>
              </w:r>
            </w:p>
            <w:p w14:paraId="1A51571E" w14:textId="77777777" w:rsidR="007B42F2" w:rsidRPr="009B42B5" w:rsidRDefault="007B42F2" w:rsidP="00DD4BAE">
              <w:pPr>
                <w:spacing w:after="240"/>
                <w:rPr>
                  <w:noProof/>
                </w:rPr>
              </w:pPr>
              <w:r w:rsidRPr="009B42B5">
                <w:rPr>
                  <w:noProof/>
                  <w:lang w:val="en-US"/>
                </w:rPr>
                <w:t xml:space="preserve">KEMP, E.; JILLAPALLI, R.; BECERRA, E. Healthcare branding: developing emotionally based consumer brand relationships. </w:t>
              </w:r>
              <w:r w:rsidRPr="009B42B5">
                <w:rPr>
                  <w:b/>
                  <w:bCs/>
                  <w:noProof/>
                </w:rPr>
                <w:t>Journal of Services Marketing</w:t>
              </w:r>
              <w:r w:rsidRPr="009B42B5">
                <w:rPr>
                  <w:noProof/>
                </w:rPr>
                <w:t>, v. 28, n. 2, p. 126–137, 2014.</w:t>
              </w:r>
            </w:p>
            <w:p w14:paraId="3D87E6C6" w14:textId="77777777" w:rsidR="007B42F2" w:rsidRPr="009B42B5" w:rsidRDefault="007B42F2" w:rsidP="00DD4BAE">
              <w:pPr>
                <w:spacing w:after="240"/>
                <w:rPr>
                  <w:noProof/>
                </w:rPr>
              </w:pPr>
              <w:r w:rsidRPr="009B42B5">
                <w:rPr>
                  <w:noProof/>
                </w:rPr>
                <w:t xml:space="preserve">KOTLER, P. </w:t>
              </w:r>
              <w:r w:rsidRPr="009B42B5">
                <w:rPr>
                  <w:b/>
                  <w:bCs/>
                  <w:noProof/>
                </w:rPr>
                <w:t>Marketing para o século XXI:</w:t>
              </w:r>
              <w:r w:rsidRPr="009B42B5">
                <w:rPr>
                  <w:noProof/>
                </w:rPr>
                <w:t xml:space="preserve"> como criar, conquistar e dominar mercados. São Paulo: Futura, 1999.</w:t>
              </w:r>
            </w:p>
            <w:p w14:paraId="21AD21B5" w14:textId="77777777" w:rsidR="007B42F2" w:rsidRPr="009B42B5" w:rsidRDefault="007B42F2" w:rsidP="00DD4BAE">
              <w:pPr>
                <w:spacing w:after="240"/>
                <w:rPr>
                  <w:noProof/>
                </w:rPr>
              </w:pPr>
              <w:r w:rsidRPr="009B42B5">
                <w:rPr>
                  <w:noProof/>
                </w:rPr>
                <w:t xml:space="preserve">KOTLER, P.; KARTAJAYA, H.; SETIAWAN, I. </w:t>
              </w:r>
              <w:r w:rsidRPr="009B42B5">
                <w:rPr>
                  <w:b/>
                  <w:bCs/>
                  <w:noProof/>
                </w:rPr>
                <w:t>Marketing 3.0:</w:t>
              </w:r>
              <w:r w:rsidRPr="009B42B5">
                <w:rPr>
                  <w:noProof/>
                </w:rPr>
                <w:t xml:space="preserve"> as forças que estão definindo o novo marketing centrado no ser humano. Rio de Janeiro: Campus, 2010.</w:t>
              </w:r>
            </w:p>
            <w:p w14:paraId="09F2E630" w14:textId="77777777" w:rsidR="007B42F2" w:rsidRPr="009B42B5" w:rsidRDefault="007B42F2" w:rsidP="00DD4BAE">
              <w:pPr>
                <w:spacing w:after="240"/>
                <w:rPr>
                  <w:noProof/>
                </w:rPr>
              </w:pPr>
              <w:r w:rsidRPr="009B42B5">
                <w:rPr>
                  <w:noProof/>
                </w:rPr>
                <w:t xml:space="preserve">KOTLER, P.; KARTAJAYA, H.; SETIAWAN, I. </w:t>
              </w:r>
              <w:r w:rsidRPr="009B42B5">
                <w:rPr>
                  <w:b/>
                  <w:bCs/>
                  <w:noProof/>
                </w:rPr>
                <w:t>Marketing 4.0:</w:t>
              </w:r>
              <w:r w:rsidRPr="009B42B5">
                <w:rPr>
                  <w:noProof/>
                </w:rPr>
                <w:t xml:space="preserve"> do tradicional ao digital. Rio de Janeiro: Sextante, 2017.</w:t>
              </w:r>
            </w:p>
            <w:p w14:paraId="46757336" w14:textId="77777777" w:rsidR="007B42F2" w:rsidRPr="009B42B5" w:rsidRDefault="007B42F2" w:rsidP="00DD4BAE">
              <w:pPr>
                <w:spacing w:after="240"/>
                <w:rPr>
                  <w:noProof/>
                  <w:lang w:val="en-US"/>
                </w:rPr>
              </w:pPr>
              <w:r w:rsidRPr="009B42B5">
                <w:rPr>
                  <w:noProof/>
                </w:rPr>
                <w:t xml:space="preserve">KOTLER, P.; KELLER, K. L. </w:t>
              </w:r>
              <w:r w:rsidRPr="009B42B5">
                <w:rPr>
                  <w:b/>
                  <w:bCs/>
                  <w:noProof/>
                </w:rPr>
                <w:t>Administração de marketing</w:t>
              </w:r>
              <w:r w:rsidRPr="009B42B5">
                <w:rPr>
                  <w:noProof/>
                </w:rPr>
                <w:t xml:space="preserve">. </w:t>
              </w:r>
              <w:r w:rsidRPr="009B42B5">
                <w:rPr>
                  <w:noProof/>
                  <w:lang w:val="en-US"/>
                </w:rPr>
                <w:t>São Paulo: Pearson Hall, 2006.</w:t>
              </w:r>
            </w:p>
            <w:p w14:paraId="22D1CC2A" w14:textId="77777777" w:rsidR="007B42F2" w:rsidRPr="009B42B5" w:rsidRDefault="007B42F2" w:rsidP="00DD4BAE">
              <w:pPr>
                <w:spacing w:after="240"/>
                <w:rPr>
                  <w:noProof/>
                  <w:lang w:val="en-US"/>
                </w:rPr>
              </w:pPr>
              <w:r w:rsidRPr="009B42B5">
                <w:rPr>
                  <w:noProof/>
                  <w:lang w:val="en-US"/>
                </w:rPr>
                <w:t xml:space="preserve">KOTLER, P.; SHALOWITZ, J.; STEVENS, R. </w:t>
              </w:r>
              <w:r w:rsidRPr="009B42B5">
                <w:rPr>
                  <w:b/>
                  <w:bCs/>
                  <w:noProof/>
                  <w:lang w:val="en-US"/>
                </w:rPr>
                <w:t>Strategic Marketing for Health Care Organizations</w:t>
              </w:r>
              <w:r w:rsidRPr="009B42B5">
                <w:rPr>
                  <w:noProof/>
                  <w:lang w:val="en-US"/>
                </w:rPr>
                <w:t>. [S.l.]: John Wiley &amp; Sons, 2008.</w:t>
              </w:r>
            </w:p>
            <w:p w14:paraId="65923029" w14:textId="77777777" w:rsidR="007B42F2" w:rsidRPr="009B42B5" w:rsidRDefault="007B42F2" w:rsidP="00DD4BAE">
              <w:pPr>
                <w:spacing w:after="240"/>
                <w:rPr>
                  <w:noProof/>
                  <w:lang w:val="en-US"/>
                </w:rPr>
              </w:pPr>
              <w:r w:rsidRPr="009B42B5">
                <w:rPr>
                  <w:noProof/>
                  <w:lang w:val="en-US"/>
                </w:rPr>
                <w:lastRenderedPageBreak/>
                <w:t>KRYSTALLIS, A.; VASSALLO, M.; CHRYSSOHOIDIS, G. The usefulness of Schwartz’s‘ValuesTheory’ in understanding consumer behaviour towards differentiated products, v. 28, n. 11-12, p. 1438–1463, Out. 2012.</w:t>
              </w:r>
            </w:p>
            <w:p w14:paraId="344E8AFC" w14:textId="77777777" w:rsidR="007B42F2" w:rsidRPr="009B42B5" w:rsidRDefault="007B42F2" w:rsidP="00DD4BAE">
              <w:pPr>
                <w:spacing w:after="240"/>
                <w:rPr>
                  <w:noProof/>
                </w:rPr>
              </w:pPr>
              <w:r w:rsidRPr="009B42B5">
                <w:rPr>
                  <w:noProof/>
                </w:rPr>
                <w:t xml:space="preserve">LAS CASAS, A. L. </w:t>
              </w:r>
              <w:r w:rsidRPr="009B42B5">
                <w:rPr>
                  <w:b/>
                  <w:bCs/>
                  <w:noProof/>
                </w:rPr>
                <w:t>Administração de Marketing - Conceitos, Planejamento e Aplicações À Realidade Brasileira</w:t>
              </w:r>
              <w:r w:rsidRPr="009B42B5">
                <w:rPr>
                  <w:noProof/>
                </w:rPr>
                <w:t>. São Paulo: Atlas, 2012.</w:t>
              </w:r>
            </w:p>
            <w:p w14:paraId="4436A337" w14:textId="77777777" w:rsidR="007B42F2" w:rsidRPr="009B42B5" w:rsidRDefault="007B42F2" w:rsidP="00DD4BAE">
              <w:pPr>
                <w:spacing w:after="240"/>
                <w:rPr>
                  <w:noProof/>
                </w:rPr>
              </w:pPr>
              <w:r w:rsidRPr="009B42B5">
                <w:rPr>
                  <w:noProof/>
                </w:rPr>
                <w:t xml:space="preserve">LEVITT, T. Miopia do Marketing. In: REVIEW, H. B. </w:t>
              </w:r>
              <w:r w:rsidRPr="009B42B5">
                <w:rPr>
                  <w:b/>
                  <w:bCs/>
                  <w:noProof/>
                </w:rPr>
                <w:t>Os 10+ da HBR</w:t>
              </w:r>
              <w:r w:rsidRPr="009B42B5">
                <w:rPr>
                  <w:noProof/>
                </w:rPr>
                <w:t>. São Paulo: HBR, 2016. p. 149-174.</w:t>
              </w:r>
            </w:p>
            <w:p w14:paraId="7F203B42" w14:textId="77777777" w:rsidR="007B42F2" w:rsidRPr="009B42B5" w:rsidRDefault="007B42F2" w:rsidP="00DD4BAE">
              <w:pPr>
                <w:spacing w:after="240"/>
                <w:rPr>
                  <w:noProof/>
                </w:rPr>
              </w:pPr>
              <w:r w:rsidRPr="009B42B5">
                <w:rPr>
                  <w:noProof/>
                </w:rPr>
                <w:t xml:space="preserve">LEVITT, T. Miopia em Marketing. In: HBR </w:t>
              </w:r>
              <w:r w:rsidRPr="009B42B5">
                <w:rPr>
                  <w:b/>
                  <w:bCs/>
                  <w:noProof/>
                </w:rPr>
                <w:t>Os Essenciais</w:t>
              </w:r>
              <w:r w:rsidRPr="009B42B5">
                <w:rPr>
                  <w:noProof/>
                </w:rPr>
                <w:t>. São Paulo: Harvard Business Review Brasil, 2016. p. 149-174.</w:t>
              </w:r>
            </w:p>
            <w:p w14:paraId="128E61B8" w14:textId="77777777" w:rsidR="007B42F2" w:rsidRPr="009B42B5" w:rsidRDefault="007B42F2" w:rsidP="00DD4BAE">
              <w:pPr>
                <w:spacing w:after="240"/>
                <w:rPr>
                  <w:noProof/>
                </w:rPr>
              </w:pPr>
              <w:r w:rsidRPr="009B42B5">
                <w:rPr>
                  <w:noProof/>
                </w:rPr>
                <w:t xml:space="preserve">LIPOVETSKY, G.; SERROY, J. </w:t>
              </w:r>
              <w:r w:rsidRPr="009B42B5">
                <w:rPr>
                  <w:b/>
                  <w:bCs/>
                  <w:noProof/>
                </w:rPr>
                <w:t>A Estetização do Mundo:</w:t>
              </w:r>
              <w:r w:rsidRPr="009B42B5">
                <w:rPr>
                  <w:noProof/>
                </w:rPr>
                <w:t xml:space="preserve"> viver na era do capitalismo artista. São Paulo: Companhia das Letras, 2015.</w:t>
              </w:r>
            </w:p>
            <w:p w14:paraId="7B47845D" w14:textId="77777777" w:rsidR="007B42F2" w:rsidRPr="009B42B5" w:rsidRDefault="007B42F2" w:rsidP="00DD4BAE">
              <w:pPr>
                <w:spacing w:after="240"/>
                <w:rPr>
                  <w:noProof/>
                </w:rPr>
              </w:pPr>
              <w:r w:rsidRPr="009B42B5">
                <w:rPr>
                  <w:noProof/>
                </w:rPr>
                <w:t xml:space="preserve">LONGO, W. </w:t>
              </w:r>
              <w:r w:rsidRPr="009B42B5">
                <w:rPr>
                  <w:b/>
                  <w:bCs/>
                  <w:noProof/>
                </w:rPr>
                <w:t>Marketing e comunicação na era pós-digital:</w:t>
              </w:r>
              <w:r w:rsidRPr="009B42B5">
                <w:rPr>
                  <w:noProof/>
                </w:rPr>
                <w:t xml:space="preserve"> as regras mudaram. São Paulo: HSM, 2014.</w:t>
              </w:r>
            </w:p>
            <w:p w14:paraId="01ADF0A8" w14:textId="77777777" w:rsidR="007B42F2" w:rsidRPr="009B42B5" w:rsidRDefault="007B42F2" w:rsidP="00DD4BAE">
              <w:pPr>
                <w:spacing w:after="240"/>
                <w:rPr>
                  <w:noProof/>
                  <w:lang w:val="en-US"/>
                </w:rPr>
              </w:pPr>
              <w:r w:rsidRPr="009B42B5">
                <w:rPr>
                  <w:noProof/>
                </w:rPr>
                <w:t xml:space="preserve">MALHOTRA, N. K. </w:t>
              </w:r>
              <w:r w:rsidRPr="009B42B5">
                <w:rPr>
                  <w:b/>
                  <w:bCs/>
                  <w:noProof/>
                </w:rPr>
                <w:t>Pesquisa de Marketing:</w:t>
              </w:r>
              <w:r w:rsidRPr="009B42B5">
                <w:rPr>
                  <w:noProof/>
                </w:rPr>
                <w:t xml:space="preserve"> Uma Orientação Aplicada. </w:t>
              </w:r>
              <w:r w:rsidRPr="009B42B5">
                <w:rPr>
                  <w:noProof/>
                  <w:lang w:val="en-US"/>
                </w:rPr>
                <w:t>São Paulo: Bookman, 2012.</w:t>
              </w:r>
            </w:p>
            <w:p w14:paraId="08F5FCBB" w14:textId="77777777" w:rsidR="007B42F2" w:rsidRPr="009B42B5" w:rsidRDefault="007B42F2" w:rsidP="00DD4BAE">
              <w:pPr>
                <w:spacing w:after="240"/>
                <w:rPr>
                  <w:noProof/>
                  <w:lang w:val="en-US"/>
                </w:rPr>
              </w:pPr>
              <w:r w:rsidRPr="009B42B5">
                <w:rPr>
                  <w:noProof/>
                  <w:lang w:val="en-US"/>
                </w:rPr>
                <w:t xml:space="preserve">MARTIN, J. </w:t>
              </w:r>
              <w:r w:rsidRPr="009B42B5">
                <w:rPr>
                  <w:b/>
                  <w:bCs/>
                  <w:noProof/>
                  <w:lang w:val="en-US"/>
                </w:rPr>
                <w:t>Organizational Culture:</w:t>
              </w:r>
              <w:r w:rsidRPr="009B42B5">
                <w:rPr>
                  <w:noProof/>
                  <w:lang w:val="en-US"/>
                </w:rPr>
                <w:t xml:space="preserve"> mapping the terrain. Thousand Oaks: Sage, 2002.</w:t>
              </w:r>
            </w:p>
            <w:p w14:paraId="5FED3F0B" w14:textId="77777777" w:rsidR="007B42F2" w:rsidRPr="009B42B5" w:rsidRDefault="007B42F2" w:rsidP="00DD4BAE">
              <w:pPr>
                <w:spacing w:after="240"/>
                <w:rPr>
                  <w:noProof/>
                  <w:lang w:val="en-US"/>
                </w:rPr>
              </w:pPr>
              <w:r w:rsidRPr="009B42B5">
                <w:rPr>
                  <w:noProof/>
                  <w:lang w:val="en-US"/>
                </w:rPr>
                <w:t xml:space="preserve">MCGRATH, R. G. The Pace of Technology Adoption is Speeding Up. </w:t>
              </w:r>
              <w:r w:rsidRPr="009B42B5">
                <w:rPr>
                  <w:b/>
                  <w:bCs/>
                  <w:noProof/>
                  <w:lang w:val="en-US"/>
                </w:rPr>
                <w:t>Harvard Business Review</w:t>
              </w:r>
              <w:r w:rsidRPr="009B42B5">
                <w:rPr>
                  <w:noProof/>
                  <w:lang w:val="en-US"/>
                </w:rPr>
                <w:t>, nov. 2013.</w:t>
              </w:r>
            </w:p>
            <w:p w14:paraId="2B9860CE" w14:textId="77777777" w:rsidR="007B42F2" w:rsidRPr="009B42B5" w:rsidRDefault="007B42F2" w:rsidP="00DD4BAE">
              <w:pPr>
                <w:spacing w:after="240"/>
                <w:rPr>
                  <w:noProof/>
                </w:rPr>
              </w:pPr>
              <w:r w:rsidRPr="009B42B5">
                <w:rPr>
                  <w:noProof/>
                  <w:lang w:val="en-US"/>
                </w:rPr>
                <w:t xml:space="preserve">MICHAELIS. </w:t>
              </w:r>
              <w:r w:rsidRPr="009B42B5">
                <w:rPr>
                  <w:noProof/>
                </w:rPr>
                <w:t>Dicionário brasileiro da língua portuguesa, 2019. Disponivel em: &lt;http://michaelis.uol.com.br/moderno-portugues/busca/portugues-brasileiro/marketing/&gt;. Acesso em: 2019.</w:t>
              </w:r>
            </w:p>
            <w:p w14:paraId="0FC684E6" w14:textId="77777777" w:rsidR="007B42F2" w:rsidRPr="009B42B5" w:rsidRDefault="007B42F2" w:rsidP="00DD4BAE">
              <w:pPr>
                <w:spacing w:after="240"/>
                <w:rPr>
                  <w:noProof/>
                </w:rPr>
              </w:pPr>
              <w:r w:rsidRPr="009B42B5">
                <w:rPr>
                  <w:noProof/>
                </w:rPr>
                <w:t xml:space="preserve">MOTTA, D. A. </w:t>
              </w:r>
              <w:r w:rsidRPr="009B42B5">
                <w:rPr>
                  <w:b/>
                  <w:bCs/>
                  <w:noProof/>
                </w:rPr>
                <w:t>Liderança Essencial</w:t>
              </w:r>
              <w:r w:rsidRPr="009B42B5">
                <w:rPr>
                  <w:noProof/>
                </w:rPr>
                <w:t>. São Paulo: Virgiliae, 2014.</w:t>
              </w:r>
            </w:p>
            <w:p w14:paraId="4DE518A9" w14:textId="77777777" w:rsidR="007B42F2" w:rsidRPr="009B42B5" w:rsidRDefault="007B42F2" w:rsidP="00DD4BAE">
              <w:pPr>
                <w:spacing w:after="240"/>
                <w:rPr>
                  <w:noProof/>
                  <w:lang w:val="en-US"/>
                </w:rPr>
              </w:pPr>
              <w:r w:rsidRPr="009B42B5">
                <w:rPr>
                  <w:noProof/>
                </w:rPr>
                <w:t xml:space="preserve">PEREZ, C. </w:t>
              </w:r>
              <w:r w:rsidRPr="009B42B5">
                <w:rPr>
                  <w:b/>
                  <w:bCs/>
                  <w:noProof/>
                </w:rPr>
                <w:t>SIGNOS DA MARCA:</w:t>
              </w:r>
              <w:r w:rsidRPr="009B42B5">
                <w:rPr>
                  <w:noProof/>
                </w:rPr>
                <w:t xml:space="preserve"> expressividade e sensorialidade. </w:t>
              </w:r>
              <w:r w:rsidRPr="009B42B5">
                <w:rPr>
                  <w:noProof/>
                  <w:lang w:val="en-US"/>
                </w:rPr>
                <w:t>São Paulo: Thompson Pioneira, 2016.</w:t>
              </w:r>
            </w:p>
            <w:p w14:paraId="68EFF292" w14:textId="77777777" w:rsidR="007B42F2" w:rsidRPr="009B42B5" w:rsidRDefault="007B42F2" w:rsidP="00DD4BAE">
              <w:pPr>
                <w:spacing w:after="240"/>
                <w:rPr>
                  <w:noProof/>
                  <w:lang w:val="en-US"/>
                </w:rPr>
              </w:pPr>
              <w:r w:rsidRPr="009B42B5">
                <w:rPr>
                  <w:noProof/>
                  <w:lang w:val="en-US"/>
                </w:rPr>
                <w:t xml:space="preserve">PORTER, M.; TEISBERGER, E. O. </w:t>
              </w:r>
              <w:r w:rsidRPr="009B42B5">
                <w:rPr>
                  <w:b/>
                  <w:bCs/>
                  <w:noProof/>
                  <w:lang w:val="en-US"/>
                </w:rPr>
                <w:t>Redefining Health Care:</w:t>
              </w:r>
              <w:r w:rsidRPr="009B42B5">
                <w:rPr>
                  <w:noProof/>
                  <w:lang w:val="en-US"/>
                </w:rPr>
                <w:t xml:space="preserve"> creating value-based competition on results. Boston: Harvard Business School Press, 2006.</w:t>
              </w:r>
            </w:p>
            <w:p w14:paraId="5839A973" w14:textId="77777777" w:rsidR="007B42F2" w:rsidRPr="009B42B5" w:rsidRDefault="007B42F2" w:rsidP="00DD4BAE">
              <w:pPr>
                <w:spacing w:after="240"/>
                <w:rPr>
                  <w:noProof/>
                </w:rPr>
              </w:pPr>
              <w:r w:rsidRPr="009B42B5">
                <w:rPr>
                  <w:noProof/>
                  <w:lang w:val="en-US"/>
                </w:rPr>
                <w:t xml:space="preserve">ROBERTS, K. </w:t>
              </w:r>
              <w:r w:rsidRPr="009B42B5">
                <w:rPr>
                  <w:b/>
                  <w:bCs/>
                  <w:noProof/>
                  <w:lang w:val="en-US"/>
                </w:rPr>
                <w:t>Lovemarks:</w:t>
              </w:r>
              <w:r w:rsidRPr="009B42B5">
                <w:rPr>
                  <w:noProof/>
                  <w:lang w:val="en-US"/>
                </w:rPr>
                <w:t xml:space="preserve"> il futuro oltre i brands. </w:t>
              </w:r>
              <w:r w:rsidRPr="009B42B5">
                <w:rPr>
                  <w:noProof/>
                </w:rPr>
                <w:t>Milão: Mondadori, 2004.</w:t>
              </w:r>
            </w:p>
            <w:p w14:paraId="37267586" w14:textId="77777777" w:rsidR="007B42F2" w:rsidRPr="009B42B5" w:rsidRDefault="007B42F2" w:rsidP="00DD4BAE">
              <w:pPr>
                <w:spacing w:after="240"/>
                <w:rPr>
                  <w:noProof/>
                  <w:lang w:val="en-US"/>
                </w:rPr>
              </w:pPr>
              <w:r w:rsidRPr="009B42B5">
                <w:rPr>
                  <w:noProof/>
                </w:rPr>
                <w:t xml:space="preserve">SA, P. R. G.; LIMA, V. M. </w:t>
              </w:r>
              <w:r w:rsidRPr="009B42B5">
                <w:rPr>
                  <w:b/>
                  <w:bCs/>
                  <w:noProof/>
                </w:rPr>
                <w:t>Comunicação, Planejamento e Convergência de midias</w:t>
              </w:r>
              <w:r w:rsidRPr="009B42B5">
                <w:rPr>
                  <w:noProof/>
                </w:rPr>
                <w:t xml:space="preserve">. </w:t>
              </w:r>
              <w:r w:rsidRPr="009B42B5">
                <w:rPr>
                  <w:noProof/>
                  <w:lang w:val="en-US"/>
                </w:rPr>
                <w:t>Rio de Janeiro: FGV, 2018.</w:t>
              </w:r>
            </w:p>
            <w:p w14:paraId="597759DD" w14:textId="77777777" w:rsidR="007B42F2" w:rsidRPr="009B42B5" w:rsidRDefault="007B42F2" w:rsidP="00DD4BAE">
              <w:pPr>
                <w:spacing w:after="240"/>
                <w:rPr>
                  <w:noProof/>
                </w:rPr>
              </w:pPr>
              <w:r w:rsidRPr="009B42B5">
                <w:rPr>
                  <w:noProof/>
                  <w:lang w:val="en-US"/>
                </w:rPr>
                <w:t xml:space="preserve">SCHWARTZ, S. H. E. A. Refining the theory of basic individual values. </w:t>
              </w:r>
              <w:r w:rsidRPr="009B42B5">
                <w:rPr>
                  <w:b/>
                  <w:bCs/>
                  <w:noProof/>
                </w:rPr>
                <w:t>Journal of Personality and Social Psychology</w:t>
              </w:r>
              <w:r w:rsidRPr="009B42B5">
                <w:rPr>
                  <w:noProof/>
                </w:rPr>
                <w:t>, v. 103, n. 4, p. 663-688, 2012.</w:t>
              </w:r>
            </w:p>
            <w:p w14:paraId="52BF585D" w14:textId="77777777" w:rsidR="007B42F2" w:rsidRPr="009B42B5" w:rsidRDefault="007B42F2" w:rsidP="00DD4BAE">
              <w:pPr>
                <w:spacing w:after="240"/>
                <w:rPr>
                  <w:noProof/>
                </w:rPr>
              </w:pPr>
              <w:r w:rsidRPr="009B42B5">
                <w:rPr>
                  <w:noProof/>
                </w:rPr>
                <w:t xml:space="preserve">TAVARES, M. C.; AFONSO, T.; LOCATELLI, R. L. Segmentação de mercado, diferenciação de produtos e a perspectiva da antropologia do consumo. </w:t>
              </w:r>
              <w:r w:rsidRPr="009B42B5">
                <w:rPr>
                  <w:b/>
                  <w:bCs/>
                  <w:noProof/>
                </w:rPr>
                <w:t>Revista Gestão &amp; Tecnologia</w:t>
              </w:r>
              <w:r w:rsidRPr="009B42B5">
                <w:rPr>
                  <w:noProof/>
                </w:rPr>
                <w:t>, v. 11, n. 1, p. p. 106-122, jan./jun. 2011.</w:t>
              </w:r>
            </w:p>
            <w:p w14:paraId="11ADC2E7" w14:textId="77777777" w:rsidR="007B42F2" w:rsidRPr="009B42B5" w:rsidRDefault="007B42F2" w:rsidP="00DD4BAE">
              <w:pPr>
                <w:spacing w:after="240"/>
                <w:rPr>
                  <w:noProof/>
                </w:rPr>
              </w:pPr>
              <w:r w:rsidRPr="009B42B5">
                <w:rPr>
                  <w:noProof/>
                </w:rPr>
                <w:lastRenderedPageBreak/>
                <w:t xml:space="preserve">TORRES, C. V.; NEIVA, E. R. </w:t>
              </w:r>
              <w:r w:rsidRPr="009B42B5">
                <w:rPr>
                  <w:b/>
                  <w:bCs/>
                  <w:noProof/>
                </w:rPr>
                <w:t>Psicologia Social:</w:t>
              </w:r>
              <w:r w:rsidRPr="009B42B5">
                <w:rPr>
                  <w:noProof/>
                </w:rPr>
                <w:t xml:space="preserve"> princiais temas e vertentes. São Paulo: Artmed, 2011.</w:t>
              </w:r>
            </w:p>
            <w:p w14:paraId="521AC699" w14:textId="77777777" w:rsidR="007B42F2" w:rsidRPr="009B42B5" w:rsidRDefault="007B42F2" w:rsidP="00DD4BAE">
              <w:pPr>
                <w:spacing w:after="240"/>
                <w:rPr>
                  <w:noProof/>
                </w:rPr>
              </w:pPr>
              <w:r w:rsidRPr="009B42B5">
                <w:rPr>
                  <w:noProof/>
                </w:rPr>
                <w:t xml:space="preserve">VALA, J.; MONTEIRO, M. B. </w:t>
              </w:r>
              <w:r w:rsidRPr="009B42B5">
                <w:rPr>
                  <w:b/>
                  <w:bCs/>
                  <w:noProof/>
                </w:rPr>
                <w:t>Psicologia Social</w:t>
              </w:r>
              <w:r w:rsidRPr="009B42B5">
                <w:rPr>
                  <w:noProof/>
                </w:rPr>
                <w:t>. Lisboa: Fundação Calouste Gulbenkian, 2013.</w:t>
              </w:r>
            </w:p>
            <w:p w14:paraId="6841BBA3" w14:textId="77777777" w:rsidR="007B42F2" w:rsidRPr="009B42B5" w:rsidRDefault="007B42F2" w:rsidP="00DD4BAE">
              <w:pPr>
                <w:spacing w:after="240"/>
                <w:rPr>
                  <w:noProof/>
                </w:rPr>
              </w:pPr>
              <w:r w:rsidRPr="009B42B5">
                <w:rPr>
                  <w:noProof/>
                </w:rPr>
                <w:t xml:space="preserve">VIEIRA, V. A.; TIBOLA, F. PESQUISA QUALITATIVA EM MARKETING E SUAS VARIAÇÕES: TRILHAS PARA PESQUISAS FUTURAS. </w:t>
              </w:r>
              <w:r w:rsidRPr="009B42B5">
                <w:rPr>
                  <w:b/>
                  <w:bCs/>
                  <w:noProof/>
                </w:rPr>
                <w:t>RAC</w:t>
              </w:r>
              <w:r w:rsidRPr="009B42B5">
                <w:rPr>
                  <w:noProof/>
                </w:rPr>
                <w:t>, v. 9, n. 2, p. 9-33, Abr./Jun. 2005.</w:t>
              </w:r>
            </w:p>
            <w:p w14:paraId="3CC8572C" w14:textId="77777777" w:rsidR="007B42F2" w:rsidRPr="009B42B5" w:rsidRDefault="007B42F2" w:rsidP="009B42B5">
              <w:r w:rsidRPr="009B42B5">
                <w:rPr>
                  <w:b/>
                  <w:bCs/>
                </w:rPr>
                <w:fldChar w:fldCharType="end"/>
              </w:r>
            </w:p>
          </w:sdtContent>
        </w:sdt>
      </w:sdtContent>
    </w:sdt>
    <w:p w14:paraId="6CC50F98" w14:textId="77777777" w:rsidR="007B42F2" w:rsidRPr="009B42B5" w:rsidRDefault="007B42F2" w:rsidP="009B42B5">
      <w:pPr>
        <w:rPr>
          <w:i/>
        </w:rPr>
      </w:pPr>
    </w:p>
    <w:sectPr w:rsidR="007B42F2" w:rsidRPr="009B42B5" w:rsidSect="00580FEF">
      <w:headerReference w:type="default" r:id="rId33"/>
      <w:footerReference w:type="default" r:id="rId34"/>
      <w:pgSz w:w="11907" w:h="16839" w:code="9"/>
      <w:pgMar w:top="1701" w:right="1418" w:bottom="1701" w:left="1418" w:header="1134"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6281F" w14:textId="77777777" w:rsidR="00B43D91" w:rsidRDefault="00B43D91">
      <w:r>
        <w:separator/>
      </w:r>
    </w:p>
  </w:endnote>
  <w:endnote w:type="continuationSeparator" w:id="0">
    <w:p w14:paraId="6340CE12" w14:textId="77777777" w:rsidR="00B43D91" w:rsidRDefault="00B43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NeueLT Std Cn">
    <w:altName w:val="Cambria"/>
    <w:panose1 w:val="020B070603050203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Roman">
    <w:charset w:val="00"/>
    <w:family w:val="auto"/>
    <w:pitch w:val="variable"/>
    <w:sig w:usb0="00000003" w:usb1="00000000" w:usb2="00000000" w:usb3="00000000" w:csb0="00000001" w:csb1="00000000"/>
  </w:font>
  <w:font w:name="HelveticaNeueLT Std Thin Cn">
    <w:altName w:val="Cambria"/>
    <w:panose1 w:val="020B040602020203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panose1 w:val="02040503050306020203"/>
    <w:charset w:val="00"/>
    <w:family w:val="auto"/>
    <w:pitch w:val="variable"/>
    <w:sig w:usb0="00000001"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0F5C3" w14:textId="77777777" w:rsidR="008C7961" w:rsidRPr="00A97681" w:rsidRDefault="008C7961" w:rsidP="000A6C28">
    <w:pPr>
      <w:pStyle w:val="Rodap"/>
      <w:pBdr>
        <w:top w:val="single" w:sz="18" w:space="1" w:color="0070C0"/>
      </w:pBdr>
      <w:jc w:val="right"/>
      <w:rPr>
        <w:sz w:val="18"/>
        <w:szCs w:val="18"/>
      </w:rPr>
    </w:pPr>
    <w:r w:rsidRPr="00A97681">
      <w:rPr>
        <w:rFonts w:cs="HelveticaNeueLT Std Thin Cn"/>
        <w:sz w:val="18"/>
        <w:szCs w:val="18"/>
      </w:rPr>
      <w:t>FGV</w:t>
    </w:r>
    <w:r w:rsidRPr="00A97681">
      <w:rPr>
        <w:sz w:val="18"/>
        <w:szCs w:val="18"/>
      </w:rPr>
      <w:t xml:space="preserve"> </w:t>
    </w:r>
    <w:r w:rsidRPr="00A97681">
      <w:rPr>
        <w:rFonts w:cs="HelveticaNeueLT Std Thin Cn"/>
        <w:sz w:val="18"/>
        <w:szCs w:val="18"/>
      </w:rPr>
      <w:t>l</w:t>
    </w:r>
    <w:r w:rsidRPr="00A97681">
      <w:rPr>
        <w:sz w:val="18"/>
        <w:szCs w:val="18"/>
      </w:rPr>
      <w:t xml:space="preserve"> </w:t>
    </w:r>
    <w:r w:rsidRPr="00A97681">
      <w:rPr>
        <w:sz w:val="18"/>
        <w:szCs w:val="18"/>
      </w:rPr>
      <w:fldChar w:fldCharType="begin"/>
    </w:r>
    <w:r w:rsidRPr="00A97681">
      <w:rPr>
        <w:sz w:val="18"/>
        <w:szCs w:val="18"/>
      </w:rPr>
      <w:instrText>PAGE   \* MERGEFORMAT</w:instrText>
    </w:r>
    <w:r w:rsidRPr="00A97681">
      <w:rPr>
        <w:sz w:val="18"/>
        <w:szCs w:val="18"/>
      </w:rPr>
      <w:fldChar w:fldCharType="separate"/>
    </w:r>
    <w:r w:rsidR="00EC5E10">
      <w:rPr>
        <w:noProof/>
        <w:sz w:val="18"/>
        <w:szCs w:val="18"/>
      </w:rPr>
      <w:t>3</w:t>
    </w:r>
    <w:r w:rsidRPr="00A97681">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F1EF9" w14:textId="77777777" w:rsidR="008C7961" w:rsidRPr="005C0572" w:rsidRDefault="008C7961" w:rsidP="005C057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47CAD" w14:textId="77777777" w:rsidR="008C7961" w:rsidRPr="008C7961" w:rsidRDefault="008C7961" w:rsidP="008C7961">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15677" w14:textId="69EC69BA" w:rsidR="005C0572" w:rsidRPr="009B42B5" w:rsidRDefault="009B42B5" w:rsidP="009B42B5">
    <w:pPr>
      <w:pStyle w:val="Rodap"/>
      <w:pBdr>
        <w:top w:val="single" w:sz="4" w:space="1" w:color="auto"/>
      </w:pBdr>
      <w:jc w:val="right"/>
    </w:pPr>
    <w:r w:rsidRPr="009B42B5">
      <w:rPr>
        <w:rFonts w:cs="HelveticaNeueLT Std Thin Cn"/>
      </w:rPr>
      <w:t>Marketing em saúde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671ED" w14:textId="77777777" w:rsidR="00B43D91" w:rsidRDefault="00B43D91">
      <w:r>
        <w:separator/>
      </w:r>
    </w:p>
  </w:footnote>
  <w:footnote w:type="continuationSeparator" w:id="0">
    <w:p w14:paraId="3C63C1F4" w14:textId="77777777" w:rsidR="00B43D91" w:rsidRDefault="00B43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272C6" w14:textId="77777777" w:rsidR="008C7961" w:rsidRPr="00B207A1" w:rsidRDefault="002522B4" w:rsidP="00B207A1">
    <w:pPr>
      <w:pStyle w:val="MYRIADCABEALHO"/>
    </w:pPr>
    <w:r w:rsidRPr="00B207A1">
      <w:rPr>
        <w:lang w:val="pt-BR"/>
      </w:rPr>
      <w:drawing>
        <wp:anchor distT="0" distB="0" distL="114300" distR="114300" simplePos="0" relativeHeight="251657728" behindDoc="0" locked="0" layoutInCell="1" allowOverlap="1" wp14:anchorId="0369E9AD" wp14:editId="113632BF">
          <wp:simplePos x="0" y="0"/>
          <wp:positionH relativeFrom="column">
            <wp:posOffset>-31461</wp:posOffset>
          </wp:positionH>
          <wp:positionV relativeFrom="paragraph">
            <wp:posOffset>-250190</wp:posOffset>
          </wp:positionV>
          <wp:extent cx="1219200" cy="399415"/>
          <wp:effectExtent l="0" t="0" r="0" b="635"/>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399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961" w:rsidRPr="00B207A1">
      <w:t>Nome da Disciplina</w:t>
    </w:r>
  </w:p>
  <w:p w14:paraId="4DBA0918" w14:textId="77777777" w:rsidR="008C7961" w:rsidRDefault="008C796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4B320" w14:textId="77777777" w:rsidR="005C0572" w:rsidRPr="005C0572" w:rsidRDefault="005C0572" w:rsidP="005C057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2CE48" w14:textId="77777777" w:rsidR="008C7961" w:rsidRPr="008C7961" w:rsidRDefault="008C7961" w:rsidP="008C796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A523A" w14:textId="77777777" w:rsidR="005C0572" w:rsidRPr="00B207A1" w:rsidRDefault="003C4A8B" w:rsidP="003C4A8B">
    <w:pPr>
      <w:pStyle w:val="MYRIADCABEALHO"/>
      <w:pBdr>
        <w:bottom w:val="single" w:sz="8" w:space="1" w:color="auto"/>
      </w:pBdr>
      <w:spacing w:line="360" w:lineRule="auto"/>
    </w:pPr>
    <w:r w:rsidRPr="00B207A1">
      <w:rPr>
        <w:lang w:val="pt-BR"/>
      </w:rPr>
      <w:drawing>
        <wp:anchor distT="0" distB="0" distL="114300" distR="114300" simplePos="0" relativeHeight="251664896" behindDoc="0" locked="0" layoutInCell="1" allowOverlap="1" wp14:anchorId="674572E5" wp14:editId="6E55AD28">
          <wp:simplePos x="0" y="0"/>
          <wp:positionH relativeFrom="column">
            <wp:posOffset>-120372</wp:posOffset>
          </wp:positionH>
          <wp:positionV relativeFrom="paragraph">
            <wp:posOffset>-135047</wp:posOffset>
          </wp:positionV>
          <wp:extent cx="892732" cy="341630"/>
          <wp:effectExtent l="0" t="0" r="317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892732" cy="34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0572" w:rsidRPr="00B207A1">
      <w:t xml:space="preserve"> </w:t>
    </w:r>
    <w:r w:rsidR="005C0572" w:rsidRPr="00D31615">
      <w:fldChar w:fldCharType="begin"/>
    </w:r>
    <w:r w:rsidR="005C0572" w:rsidRPr="00D31615">
      <w:instrText>PAGE   \* MERGEFORMAT</w:instrText>
    </w:r>
    <w:r w:rsidR="005C0572" w:rsidRPr="00D31615">
      <w:fldChar w:fldCharType="separate"/>
    </w:r>
    <w:r w:rsidR="005C3FEE">
      <w:t>2</w:t>
    </w:r>
    <w:r w:rsidR="005C0572" w:rsidRPr="00D31615">
      <w:fldChar w:fldCharType="end"/>
    </w:r>
  </w:p>
  <w:p w14:paraId="02C14614" w14:textId="77777777" w:rsidR="005C0572" w:rsidRDefault="005C0572" w:rsidP="00D1406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75B8"/>
    <w:multiLevelType w:val="hybridMultilevel"/>
    <w:tmpl w:val="195890F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FF40D2"/>
    <w:multiLevelType w:val="hybridMultilevel"/>
    <w:tmpl w:val="D0340BC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06A478BE"/>
    <w:multiLevelType w:val="multilevel"/>
    <w:tmpl w:val="971A5D18"/>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i w:val="0"/>
        <w:iCs/>
      </w:rPr>
    </w:lvl>
    <w:lvl w:ilvl="3">
      <w:start w:val="1"/>
      <w:numFmt w:val="decimal"/>
      <w:pStyle w:val="Ttulo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4C745DF"/>
    <w:multiLevelType w:val="multilevel"/>
    <w:tmpl w:val="CD6EADC0"/>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0043FF"/>
    <w:multiLevelType w:val="hybridMultilevel"/>
    <w:tmpl w:val="822C610C"/>
    <w:lvl w:ilvl="0" w:tplc="68B8D610">
      <w:start w:val="1"/>
      <w:numFmt w:val="bullet"/>
      <w:pStyle w:val="BULLETS"/>
      <w:lvlText w:val=""/>
      <w:lvlJc w:val="left"/>
      <w:pPr>
        <w:ind w:left="2123" w:hanging="360"/>
      </w:pPr>
      <w:rPr>
        <w:rFonts w:ascii="Wingdings" w:hAnsi="Wingdings" w:hint="default"/>
      </w:rPr>
    </w:lvl>
    <w:lvl w:ilvl="1" w:tplc="04160003">
      <w:start w:val="1"/>
      <w:numFmt w:val="bullet"/>
      <w:lvlText w:val="o"/>
      <w:lvlJc w:val="left"/>
      <w:pPr>
        <w:ind w:left="2843" w:hanging="360"/>
      </w:pPr>
      <w:rPr>
        <w:rFonts w:ascii="Courier New" w:hAnsi="Courier New" w:cs="Courier New" w:hint="default"/>
      </w:rPr>
    </w:lvl>
    <w:lvl w:ilvl="2" w:tplc="04160005" w:tentative="1">
      <w:start w:val="1"/>
      <w:numFmt w:val="bullet"/>
      <w:lvlText w:val=""/>
      <w:lvlJc w:val="left"/>
      <w:pPr>
        <w:ind w:left="3563" w:hanging="360"/>
      </w:pPr>
      <w:rPr>
        <w:rFonts w:ascii="Wingdings" w:hAnsi="Wingdings" w:hint="default"/>
      </w:rPr>
    </w:lvl>
    <w:lvl w:ilvl="3" w:tplc="04160001" w:tentative="1">
      <w:start w:val="1"/>
      <w:numFmt w:val="bullet"/>
      <w:lvlText w:val=""/>
      <w:lvlJc w:val="left"/>
      <w:pPr>
        <w:ind w:left="4283" w:hanging="360"/>
      </w:pPr>
      <w:rPr>
        <w:rFonts w:ascii="Symbol" w:hAnsi="Symbol" w:hint="default"/>
      </w:rPr>
    </w:lvl>
    <w:lvl w:ilvl="4" w:tplc="04160003" w:tentative="1">
      <w:start w:val="1"/>
      <w:numFmt w:val="bullet"/>
      <w:lvlText w:val="o"/>
      <w:lvlJc w:val="left"/>
      <w:pPr>
        <w:ind w:left="5003" w:hanging="360"/>
      </w:pPr>
      <w:rPr>
        <w:rFonts w:ascii="Courier New" w:hAnsi="Courier New" w:cs="Courier New" w:hint="default"/>
      </w:rPr>
    </w:lvl>
    <w:lvl w:ilvl="5" w:tplc="04160005" w:tentative="1">
      <w:start w:val="1"/>
      <w:numFmt w:val="bullet"/>
      <w:lvlText w:val=""/>
      <w:lvlJc w:val="left"/>
      <w:pPr>
        <w:ind w:left="5723" w:hanging="360"/>
      </w:pPr>
      <w:rPr>
        <w:rFonts w:ascii="Wingdings" w:hAnsi="Wingdings" w:hint="default"/>
      </w:rPr>
    </w:lvl>
    <w:lvl w:ilvl="6" w:tplc="04160001" w:tentative="1">
      <w:start w:val="1"/>
      <w:numFmt w:val="bullet"/>
      <w:lvlText w:val=""/>
      <w:lvlJc w:val="left"/>
      <w:pPr>
        <w:ind w:left="6443" w:hanging="360"/>
      </w:pPr>
      <w:rPr>
        <w:rFonts w:ascii="Symbol" w:hAnsi="Symbol" w:hint="default"/>
      </w:rPr>
    </w:lvl>
    <w:lvl w:ilvl="7" w:tplc="04160003" w:tentative="1">
      <w:start w:val="1"/>
      <w:numFmt w:val="bullet"/>
      <w:lvlText w:val="o"/>
      <w:lvlJc w:val="left"/>
      <w:pPr>
        <w:ind w:left="7163" w:hanging="360"/>
      </w:pPr>
      <w:rPr>
        <w:rFonts w:ascii="Courier New" w:hAnsi="Courier New" w:cs="Courier New" w:hint="default"/>
      </w:rPr>
    </w:lvl>
    <w:lvl w:ilvl="8" w:tplc="04160005" w:tentative="1">
      <w:start w:val="1"/>
      <w:numFmt w:val="bullet"/>
      <w:lvlText w:val=""/>
      <w:lvlJc w:val="left"/>
      <w:pPr>
        <w:ind w:left="7883" w:hanging="360"/>
      </w:pPr>
      <w:rPr>
        <w:rFonts w:ascii="Wingdings" w:hAnsi="Wingdings" w:hint="default"/>
      </w:rPr>
    </w:lvl>
  </w:abstractNum>
  <w:abstractNum w:abstractNumId="5" w15:restartNumberingAfterBreak="0">
    <w:nsid w:val="15BB6963"/>
    <w:multiLevelType w:val="hybridMultilevel"/>
    <w:tmpl w:val="7E04C7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75A1360"/>
    <w:multiLevelType w:val="hybridMultilevel"/>
    <w:tmpl w:val="34923096"/>
    <w:lvl w:ilvl="0" w:tplc="15A238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A0D0BCF"/>
    <w:multiLevelType w:val="multilevel"/>
    <w:tmpl w:val="CD6EADC0"/>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1551D7"/>
    <w:multiLevelType w:val="hybridMultilevel"/>
    <w:tmpl w:val="E662EAC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29B076F8"/>
    <w:multiLevelType w:val="multilevel"/>
    <w:tmpl w:val="CD6EADC0"/>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F77C1E"/>
    <w:multiLevelType w:val="hybridMultilevel"/>
    <w:tmpl w:val="E0384A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52C0DCB"/>
    <w:multiLevelType w:val="hybridMultilevel"/>
    <w:tmpl w:val="1C680078"/>
    <w:lvl w:ilvl="0" w:tplc="463A900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DFE6BFE"/>
    <w:multiLevelType w:val="multilevel"/>
    <w:tmpl w:val="CD6EADC0"/>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416F3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EB540E"/>
    <w:multiLevelType w:val="hybridMultilevel"/>
    <w:tmpl w:val="D0422C5E"/>
    <w:lvl w:ilvl="0" w:tplc="E7A8A2F2">
      <w:numFmt w:val="bullet"/>
      <w:lvlText w:val="•"/>
      <w:lvlJc w:val="left"/>
      <w:pPr>
        <w:ind w:left="720" w:hanging="360"/>
      </w:pPr>
      <w:rPr>
        <w:rFonts w:ascii="Verdana" w:eastAsia="Times New Roman" w:hAnsi="Verdan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6E87BD4"/>
    <w:multiLevelType w:val="hybridMultilevel"/>
    <w:tmpl w:val="A8D0BD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402BA2"/>
    <w:multiLevelType w:val="hybridMultilevel"/>
    <w:tmpl w:val="31AE2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B6408AD"/>
    <w:multiLevelType w:val="hybridMultilevel"/>
    <w:tmpl w:val="11241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F8C7109"/>
    <w:multiLevelType w:val="hybridMultilevel"/>
    <w:tmpl w:val="4C2EE96A"/>
    <w:lvl w:ilvl="0" w:tplc="7E9A6BE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0104E4E"/>
    <w:multiLevelType w:val="multilevel"/>
    <w:tmpl w:val="95FA0C4E"/>
    <w:lvl w:ilvl="0">
      <w:start w:val="1"/>
      <w:numFmt w:val="upp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3D66FCC"/>
    <w:multiLevelType w:val="hybridMultilevel"/>
    <w:tmpl w:val="97CE48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4AA4949"/>
    <w:multiLevelType w:val="hybridMultilevel"/>
    <w:tmpl w:val="686C5FC4"/>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596139B7"/>
    <w:multiLevelType w:val="hybridMultilevel"/>
    <w:tmpl w:val="9A821E02"/>
    <w:lvl w:ilvl="0" w:tplc="B2F026C2">
      <w:start w:val="1"/>
      <w:numFmt w:val="decimal"/>
      <w:pStyle w:val="MYRIADNUMERAO"/>
      <w:lvlText w:val="%1."/>
      <w:lvlJc w:val="left"/>
      <w:pPr>
        <w:ind w:left="1069" w:hanging="360"/>
      </w:pPr>
    </w:lvl>
    <w:lvl w:ilvl="1" w:tplc="58E2661A" w:tentative="1">
      <w:start w:val="1"/>
      <w:numFmt w:val="lowerLetter"/>
      <w:lvlText w:val="%2."/>
      <w:lvlJc w:val="left"/>
      <w:pPr>
        <w:ind w:left="1789" w:hanging="360"/>
      </w:pPr>
    </w:lvl>
    <w:lvl w:ilvl="2" w:tplc="7B7E2FB0" w:tentative="1">
      <w:start w:val="1"/>
      <w:numFmt w:val="lowerRoman"/>
      <w:lvlText w:val="%3."/>
      <w:lvlJc w:val="right"/>
      <w:pPr>
        <w:ind w:left="2509" w:hanging="180"/>
      </w:pPr>
    </w:lvl>
    <w:lvl w:ilvl="3" w:tplc="F8D47238" w:tentative="1">
      <w:start w:val="1"/>
      <w:numFmt w:val="decimal"/>
      <w:lvlText w:val="%4."/>
      <w:lvlJc w:val="left"/>
      <w:pPr>
        <w:ind w:left="3229" w:hanging="360"/>
      </w:pPr>
    </w:lvl>
    <w:lvl w:ilvl="4" w:tplc="6E90FE92" w:tentative="1">
      <w:start w:val="1"/>
      <w:numFmt w:val="lowerLetter"/>
      <w:lvlText w:val="%5."/>
      <w:lvlJc w:val="left"/>
      <w:pPr>
        <w:ind w:left="3949" w:hanging="360"/>
      </w:pPr>
    </w:lvl>
    <w:lvl w:ilvl="5" w:tplc="AB660E0E" w:tentative="1">
      <w:start w:val="1"/>
      <w:numFmt w:val="lowerRoman"/>
      <w:lvlText w:val="%6."/>
      <w:lvlJc w:val="right"/>
      <w:pPr>
        <w:ind w:left="4669" w:hanging="180"/>
      </w:pPr>
    </w:lvl>
    <w:lvl w:ilvl="6" w:tplc="8F706370" w:tentative="1">
      <w:start w:val="1"/>
      <w:numFmt w:val="decimal"/>
      <w:lvlText w:val="%7."/>
      <w:lvlJc w:val="left"/>
      <w:pPr>
        <w:ind w:left="5389" w:hanging="360"/>
      </w:pPr>
    </w:lvl>
    <w:lvl w:ilvl="7" w:tplc="2F38C1EE" w:tentative="1">
      <w:start w:val="1"/>
      <w:numFmt w:val="lowerLetter"/>
      <w:lvlText w:val="%8."/>
      <w:lvlJc w:val="left"/>
      <w:pPr>
        <w:ind w:left="6109" w:hanging="360"/>
      </w:pPr>
    </w:lvl>
    <w:lvl w:ilvl="8" w:tplc="49280E38" w:tentative="1">
      <w:start w:val="1"/>
      <w:numFmt w:val="lowerRoman"/>
      <w:lvlText w:val="%9."/>
      <w:lvlJc w:val="right"/>
      <w:pPr>
        <w:ind w:left="6829" w:hanging="180"/>
      </w:pPr>
    </w:lvl>
  </w:abstractNum>
  <w:abstractNum w:abstractNumId="23" w15:restartNumberingAfterBreak="0">
    <w:nsid w:val="5D1D58AB"/>
    <w:multiLevelType w:val="hybridMultilevel"/>
    <w:tmpl w:val="D5607B38"/>
    <w:lvl w:ilvl="0" w:tplc="E7A8A2F2">
      <w:numFmt w:val="bullet"/>
      <w:lvlText w:val="•"/>
      <w:lvlJc w:val="left"/>
      <w:pPr>
        <w:ind w:left="720" w:hanging="360"/>
      </w:pPr>
      <w:rPr>
        <w:rFonts w:ascii="Verdana" w:eastAsia="Times New Roman" w:hAnsi="Verdan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7D3522C"/>
    <w:multiLevelType w:val="multilevel"/>
    <w:tmpl w:val="CD6EADC0"/>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721F96"/>
    <w:multiLevelType w:val="multilevel"/>
    <w:tmpl w:val="CD6EADC0"/>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8171EC"/>
    <w:multiLevelType w:val="hybridMultilevel"/>
    <w:tmpl w:val="8AC055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8FF3CA1"/>
    <w:multiLevelType w:val="hybridMultilevel"/>
    <w:tmpl w:val="A4224CFE"/>
    <w:lvl w:ilvl="0" w:tplc="1FB6D7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92B76A9"/>
    <w:multiLevelType w:val="hybridMultilevel"/>
    <w:tmpl w:val="84ECC424"/>
    <w:lvl w:ilvl="0" w:tplc="E7A8A2F2">
      <w:numFmt w:val="bullet"/>
      <w:lvlText w:val="•"/>
      <w:lvlJc w:val="left"/>
      <w:pPr>
        <w:ind w:left="720" w:hanging="360"/>
      </w:pPr>
      <w:rPr>
        <w:rFonts w:ascii="Verdana" w:eastAsia="Times New Roman" w:hAnsi="Verdan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EC55AEF"/>
    <w:multiLevelType w:val="hybridMultilevel"/>
    <w:tmpl w:val="63EE19A6"/>
    <w:lvl w:ilvl="0" w:tplc="04160001">
      <w:start w:val="1"/>
      <w:numFmt w:val="bullet"/>
      <w:lvlText w:val=""/>
      <w:lvlJc w:val="left"/>
      <w:pPr>
        <w:ind w:left="720" w:hanging="360"/>
      </w:pPr>
      <w:rPr>
        <w:rFonts w:ascii="Symbol" w:hAnsi="Symbol" w:hint="default"/>
      </w:rPr>
    </w:lvl>
    <w:lvl w:ilvl="1" w:tplc="7938DF74">
      <w:start w:val="2"/>
      <w:numFmt w:val="bullet"/>
      <w:lvlText w:val="•"/>
      <w:lvlJc w:val="left"/>
      <w:pPr>
        <w:ind w:left="1788" w:hanging="708"/>
      </w:pPr>
      <w:rPr>
        <w:rFonts w:ascii="Verdana" w:eastAsia="Times New Roman" w:hAnsi="Verdana" w:cs="Times New Roman"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35C5634"/>
    <w:multiLevelType w:val="hybridMultilevel"/>
    <w:tmpl w:val="0A084996"/>
    <w:lvl w:ilvl="0" w:tplc="1EAABEFA">
      <w:start w:val="1"/>
      <w:numFmt w:val="decimal"/>
      <w:suff w:val="space"/>
      <w:lvlText w:val="%1."/>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F3861A2"/>
    <w:multiLevelType w:val="hybridMultilevel"/>
    <w:tmpl w:val="2F46E39C"/>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F6D56CB"/>
    <w:multiLevelType w:val="multilevel"/>
    <w:tmpl w:val="CD6EADC0"/>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FC50321"/>
    <w:multiLevelType w:val="hybridMultilevel"/>
    <w:tmpl w:val="49EC5A60"/>
    <w:lvl w:ilvl="0" w:tplc="2C307B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18194551">
    <w:abstractNumId w:val="4"/>
  </w:num>
  <w:num w:numId="2" w16cid:durableId="902178162">
    <w:abstractNumId w:val="22"/>
  </w:num>
  <w:num w:numId="3" w16cid:durableId="185562706">
    <w:abstractNumId w:val="10"/>
  </w:num>
  <w:num w:numId="4" w16cid:durableId="1516457276">
    <w:abstractNumId w:val="2"/>
  </w:num>
  <w:num w:numId="5" w16cid:durableId="1482574052">
    <w:abstractNumId w:val="19"/>
  </w:num>
  <w:num w:numId="6" w16cid:durableId="603346260">
    <w:abstractNumId w:val="21"/>
  </w:num>
  <w:num w:numId="7" w16cid:durableId="2129813214">
    <w:abstractNumId w:val="9"/>
  </w:num>
  <w:num w:numId="8" w16cid:durableId="798883941">
    <w:abstractNumId w:val="32"/>
  </w:num>
  <w:num w:numId="9" w16cid:durableId="1489714233">
    <w:abstractNumId w:val="3"/>
  </w:num>
  <w:num w:numId="10" w16cid:durableId="153690342">
    <w:abstractNumId w:val="24"/>
  </w:num>
  <w:num w:numId="11" w16cid:durableId="137920233">
    <w:abstractNumId w:val="25"/>
  </w:num>
  <w:num w:numId="12" w16cid:durableId="1244877531">
    <w:abstractNumId w:val="12"/>
  </w:num>
  <w:num w:numId="13" w16cid:durableId="1771704941">
    <w:abstractNumId w:val="7"/>
  </w:num>
  <w:num w:numId="14" w16cid:durableId="1903903158">
    <w:abstractNumId w:val="30"/>
  </w:num>
  <w:num w:numId="15" w16cid:durableId="258103793">
    <w:abstractNumId w:val="29"/>
  </w:num>
  <w:num w:numId="16" w16cid:durableId="318004410">
    <w:abstractNumId w:val="13"/>
  </w:num>
  <w:num w:numId="17" w16cid:durableId="1716201748">
    <w:abstractNumId w:val="1"/>
  </w:num>
  <w:num w:numId="18" w16cid:durableId="1503203551">
    <w:abstractNumId w:val="8"/>
  </w:num>
  <w:num w:numId="19" w16cid:durableId="701513067">
    <w:abstractNumId w:val="18"/>
  </w:num>
  <w:num w:numId="20" w16cid:durableId="1326586557">
    <w:abstractNumId w:val="26"/>
  </w:num>
  <w:num w:numId="21" w16cid:durableId="578055498">
    <w:abstractNumId w:val="20"/>
  </w:num>
  <w:num w:numId="22" w16cid:durableId="425082906">
    <w:abstractNumId w:val="6"/>
  </w:num>
  <w:num w:numId="23" w16cid:durableId="344600631">
    <w:abstractNumId w:val="31"/>
  </w:num>
  <w:num w:numId="24" w16cid:durableId="854420347">
    <w:abstractNumId w:val="11"/>
  </w:num>
  <w:num w:numId="25" w16cid:durableId="37750941">
    <w:abstractNumId w:val="0"/>
  </w:num>
  <w:num w:numId="26" w16cid:durableId="5910429">
    <w:abstractNumId w:val="15"/>
  </w:num>
  <w:num w:numId="27" w16cid:durableId="1436287616">
    <w:abstractNumId w:val="27"/>
  </w:num>
  <w:num w:numId="28" w16cid:durableId="2009866237">
    <w:abstractNumId w:val="33"/>
  </w:num>
  <w:num w:numId="29" w16cid:durableId="1710455573">
    <w:abstractNumId w:val="16"/>
  </w:num>
  <w:num w:numId="30" w16cid:durableId="1560283338">
    <w:abstractNumId w:val="5"/>
  </w:num>
  <w:num w:numId="31" w16cid:durableId="1901594882">
    <w:abstractNumId w:val="28"/>
  </w:num>
  <w:num w:numId="32" w16cid:durableId="2013213346">
    <w:abstractNumId w:val="2"/>
  </w:num>
  <w:num w:numId="33" w16cid:durableId="1445463214">
    <w:abstractNumId w:val="17"/>
  </w:num>
  <w:num w:numId="34" w16cid:durableId="850802042">
    <w:abstractNumId w:val="23"/>
  </w:num>
  <w:num w:numId="35" w16cid:durableId="997684963">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F7"/>
    <w:rsid w:val="000046F4"/>
    <w:rsid w:val="00025523"/>
    <w:rsid w:val="00040BF0"/>
    <w:rsid w:val="00047CD4"/>
    <w:rsid w:val="00055164"/>
    <w:rsid w:val="00075660"/>
    <w:rsid w:val="00081FD2"/>
    <w:rsid w:val="00086B80"/>
    <w:rsid w:val="00090D8B"/>
    <w:rsid w:val="000A0D74"/>
    <w:rsid w:val="000A6441"/>
    <w:rsid w:val="000A6C28"/>
    <w:rsid w:val="000B6357"/>
    <w:rsid w:val="000C0192"/>
    <w:rsid w:val="000C066A"/>
    <w:rsid w:val="000D26EB"/>
    <w:rsid w:val="000D4861"/>
    <w:rsid w:val="000E0A46"/>
    <w:rsid w:val="000E3BF2"/>
    <w:rsid w:val="000E723E"/>
    <w:rsid w:val="000E7281"/>
    <w:rsid w:val="000F684F"/>
    <w:rsid w:val="0010055A"/>
    <w:rsid w:val="00101326"/>
    <w:rsid w:val="0010457D"/>
    <w:rsid w:val="00116082"/>
    <w:rsid w:val="00124E8B"/>
    <w:rsid w:val="001306D3"/>
    <w:rsid w:val="00135BC7"/>
    <w:rsid w:val="00144E81"/>
    <w:rsid w:val="001611EB"/>
    <w:rsid w:val="001645D6"/>
    <w:rsid w:val="001704A8"/>
    <w:rsid w:val="0017252A"/>
    <w:rsid w:val="001867E7"/>
    <w:rsid w:val="001905C1"/>
    <w:rsid w:val="00190617"/>
    <w:rsid w:val="001E340D"/>
    <w:rsid w:val="001F1F86"/>
    <w:rsid w:val="001F243F"/>
    <w:rsid w:val="001F6711"/>
    <w:rsid w:val="001F7140"/>
    <w:rsid w:val="001F7FB7"/>
    <w:rsid w:val="00200180"/>
    <w:rsid w:val="00205917"/>
    <w:rsid w:val="00205E1F"/>
    <w:rsid w:val="00224673"/>
    <w:rsid w:val="00224D13"/>
    <w:rsid w:val="0022758C"/>
    <w:rsid w:val="002449D6"/>
    <w:rsid w:val="00244B7D"/>
    <w:rsid w:val="00244B8A"/>
    <w:rsid w:val="0024571F"/>
    <w:rsid w:val="00247AA2"/>
    <w:rsid w:val="002522B4"/>
    <w:rsid w:val="00281037"/>
    <w:rsid w:val="002824F0"/>
    <w:rsid w:val="0028538E"/>
    <w:rsid w:val="0029438C"/>
    <w:rsid w:val="002944CE"/>
    <w:rsid w:val="002A0A5E"/>
    <w:rsid w:val="002B1163"/>
    <w:rsid w:val="002C07A5"/>
    <w:rsid w:val="002C121D"/>
    <w:rsid w:val="002E7458"/>
    <w:rsid w:val="003050FB"/>
    <w:rsid w:val="00305DFC"/>
    <w:rsid w:val="00307E13"/>
    <w:rsid w:val="003236BF"/>
    <w:rsid w:val="003557D4"/>
    <w:rsid w:val="00360C2E"/>
    <w:rsid w:val="00362460"/>
    <w:rsid w:val="003A67B6"/>
    <w:rsid w:val="003C4A8B"/>
    <w:rsid w:val="00405A94"/>
    <w:rsid w:val="00413489"/>
    <w:rsid w:val="004217D2"/>
    <w:rsid w:val="00422168"/>
    <w:rsid w:val="00424A78"/>
    <w:rsid w:val="00427BD9"/>
    <w:rsid w:val="00434980"/>
    <w:rsid w:val="0043540D"/>
    <w:rsid w:val="004376A5"/>
    <w:rsid w:val="004420D9"/>
    <w:rsid w:val="004576EC"/>
    <w:rsid w:val="00460F9B"/>
    <w:rsid w:val="0046702B"/>
    <w:rsid w:val="00471D48"/>
    <w:rsid w:val="00476564"/>
    <w:rsid w:val="00482F18"/>
    <w:rsid w:val="00490560"/>
    <w:rsid w:val="00496E42"/>
    <w:rsid w:val="0049704E"/>
    <w:rsid w:val="004A3FEA"/>
    <w:rsid w:val="004C0513"/>
    <w:rsid w:val="004C73BD"/>
    <w:rsid w:val="004D24F1"/>
    <w:rsid w:val="004D2677"/>
    <w:rsid w:val="005004D1"/>
    <w:rsid w:val="00502431"/>
    <w:rsid w:val="005040B0"/>
    <w:rsid w:val="005559DF"/>
    <w:rsid w:val="00561491"/>
    <w:rsid w:val="00561DA5"/>
    <w:rsid w:val="00580FEF"/>
    <w:rsid w:val="0058264D"/>
    <w:rsid w:val="005847D1"/>
    <w:rsid w:val="0058684F"/>
    <w:rsid w:val="005872E3"/>
    <w:rsid w:val="00587EE8"/>
    <w:rsid w:val="005A38DA"/>
    <w:rsid w:val="005C0572"/>
    <w:rsid w:val="005C3FEE"/>
    <w:rsid w:val="005C56ED"/>
    <w:rsid w:val="005C5DFF"/>
    <w:rsid w:val="005E2CEA"/>
    <w:rsid w:val="005E4CA6"/>
    <w:rsid w:val="00602C4D"/>
    <w:rsid w:val="00605DA5"/>
    <w:rsid w:val="006147FD"/>
    <w:rsid w:val="006437ED"/>
    <w:rsid w:val="00650E7D"/>
    <w:rsid w:val="00651EA1"/>
    <w:rsid w:val="00663381"/>
    <w:rsid w:val="00666FB2"/>
    <w:rsid w:val="006761C6"/>
    <w:rsid w:val="006A4EF9"/>
    <w:rsid w:val="006A7A99"/>
    <w:rsid w:val="006B3123"/>
    <w:rsid w:val="006C6E36"/>
    <w:rsid w:val="006D670B"/>
    <w:rsid w:val="006D7FA0"/>
    <w:rsid w:val="006F419B"/>
    <w:rsid w:val="00701948"/>
    <w:rsid w:val="00701F57"/>
    <w:rsid w:val="00702BD5"/>
    <w:rsid w:val="00714E6E"/>
    <w:rsid w:val="007307D5"/>
    <w:rsid w:val="00740425"/>
    <w:rsid w:val="007718DD"/>
    <w:rsid w:val="00772523"/>
    <w:rsid w:val="00775BCF"/>
    <w:rsid w:val="00777EDC"/>
    <w:rsid w:val="007828B9"/>
    <w:rsid w:val="00782BC7"/>
    <w:rsid w:val="00783E40"/>
    <w:rsid w:val="00786D5B"/>
    <w:rsid w:val="00791321"/>
    <w:rsid w:val="007956B2"/>
    <w:rsid w:val="007A0732"/>
    <w:rsid w:val="007A2A73"/>
    <w:rsid w:val="007B42F2"/>
    <w:rsid w:val="007B4ADF"/>
    <w:rsid w:val="007B6A23"/>
    <w:rsid w:val="007C1464"/>
    <w:rsid w:val="007C7809"/>
    <w:rsid w:val="007D4F53"/>
    <w:rsid w:val="007F6F1B"/>
    <w:rsid w:val="0080541A"/>
    <w:rsid w:val="0082065C"/>
    <w:rsid w:val="0082401E"/>
    <w:rsid w:val="008273F1"/>
    <w:rsid w:val="0083383D"/>
    <w:rsid w:val="008345A4"/>
    <w:rsid w:val="00835759"/>
    <w:rsid w:val="008405F0"/>
    <w:rsid w:val="00843973"/>
    <w:rsid w:val="00843D1B"/>
    <w:rsid w:val="00852AE8"/>
    <w:rsid w:val="008549B0"/>
    <w:rsid w:val="00855ED1"/>
    <w:rsid w:val="008703CD"/>
    <w:rsid w:val="00885856"/>
    <w:rsid w:val="008A0592"/>
    <w:rsid w:val="008A2DC6"/>
    <w:rsid w:val="008B533B"/>
    <w:rsid w:val="008C7961"/>
    <w:rsid w:val="00916294"/>
    <w:rsid w:val="009330A2"/>
    <w:rsid w:val="0093400C"/>
    <w:rsid w:val="00967A44"/>
    <w:rsid w:val="00967B25"/>
    <w:rsid w:val="009715B5"/>
    <w:rsid w:val="0099054D"/>
    <w:rsid w:val="009B0830"/>
    <w:rsid w:val="009B3B00"/>
    <w:rsid w:val="009B42B5"/>
    <w:rsid w:val="009D07C3"/>
    <w:rsid w:val="009D44F7"/>
    <w:rsid w:val="009D7E57"/>
    <w:rsid w:val="009E29FE"/>
    <w:rsid w:val="009F6A2B"/>
    <w:rsid w:val="00A12171"/>
    <w:rsid w:val="00A152E3"/>
    <w:rsid w:val="00A23ED9"/>
    <w:rsid w:val="00A36CDA"/>
    <w:rsid w:val="00A37804"/>
    <w:rsid w:val="00A55E09"/>
    <w:rsid w:val="00A63B12"/>
    <w:rsid w:val="00A74192"/>
    <w:rsid w:val="00A75F73"/>
    <w:rsid w:val="00A80925"/>
    <w:rsid w:val="00A85A65"/>
    <w:rsid w:val="00A930B6"/>
    <w:rsid w:val="00A97681"/>
    <w:rsid w:val="00AA1BE9"/>
    <w:rsid w:val="00AA78BB"/>
    <w:rsid w:val="00AE013B"/>
    <w:rsid w:val="00AE1D0A"/>
    <w:rsid w:val="00AF2B67"/>
    <w:rsid w:val="00AF7EF7"/>
    <w:rsid w:val="00B00E89"/>
    <w:rsid w:val="00B025CB"/>
    <w:rsid w:val="00B207A1"/>
    <w:rsid w:val="00B21FD1"/>
    <w:rsid w:val="00B23D63"/>
    <w:rsid w:val="00B43D91"/>
    <w:rsid w:val="00B6773D"/>
    <w:rsid w:val="00B71D86"/>
    <w:rsid w:val="00B7410D"/>
    <w:rsid w:val="00BA1896"/>
    <w:rsid w:val="00BB3493"/>
    <w:rsid w:val="00BC1A47"/>
    <w:rsid w:val="00BF182C"/>
    <w:rsid w:val="00C04C25"/>
    <w:rsid w:val="00C202CD"/>
    <w:rsid w:val="00C35391"/>
    <w:rsid w:val="00C37481"/>
    <w:rsid w:val="00C45CCE"/>
    <w:rsid w:val="00C506D2"/>
    <w:rsid w:val="00C63107"/>
    <w:rsid w:val="00C84DF1"/>
    <w:rsid w:val="00C925B3"/>
    <w:rsid w:val="00CA305C"/>
    <w:rsid w:val="00CB48DA"/>
    <w:rsid w:val="00CB507F"/>
    <w:rsid w:val="00CE3FAE"/>
    <w:rsid w:val="00CE5A5A"/>
    <w:rsid w:val="00CE5E79"/>
    <w:rsid w:val="00CF2CE6"/>
    <w:rsid w:val="00CF5BDC"/>
    <w:rsid w:val="00D14062"/>
    <w:rsid w:val="00D145E6"/>
    <w:rsid w:val="00D154D8"/>
    <w:rsid w:val="00D21CC9"/>
    <w:rsid w:val="00D21CFA"/>
    <w:rsid w:val="00D2288D"/>
    <w:rsid w:val="00D303EE"/>
    <w:rsid w:val="00D31615"/>
    <w:rsid w:val="00D32D42"/>
    <w:rsid w:val="00D354AF"/>
    <w:rsid w:val="00D47AA5"/>
    <w:rsid w:val="00D51EAB"/>
    <w:rsid w:val="00D62AC2"/>
    <w:rsid w:val="00D654B6"/>
    <w:rsid w:val="00D74B31"/>
    <w:rsid w:val="00D82AE4"/>
    <w:rsid w:val="00D82B90"/>
    <w:rsid w:val="00D8527E"/>
    <w:rsid w:val="00D85B70"/>
    <w:rsid w:val="00DA43F0"/>
    <w:rsid w:val="00DC0AE7"/>
    <w:rsid w:val="00DC531B"/>
    <w:rsid w:val="00DC5F88"/>
    <w:rsid w:val="00DD2AF7"/>
    <w:rsid w:val="00DD4BAE"/>
    <w:rsid w:val="00DD4CDF"/>
    <w:rsid w:val="00DF7CD2"/>
    <w:rsid w:val="00E052CC"/>
    <w:rsid w:val="00E16C3E"/>
    <w:rsid w:val="00E17776"/>
    <w:rsid w:val="00E21AAC"/>
    <w:rsid w:val="00E41219"/>
    <w:rsid w:val="00E45E27"/>
    <w:rsid w:val="00E47D2F"/>
    <w:rsid w:val="00E5283F"/>
    <w:rsid w:val="00E54484"/>
    <w:rsid w:val="00E7230F"/>
    <w:rsid w:val="00E80700"/>
    <w:rsid w:val="00E81ADB"/>
    <w:rsid w:val="00E82E2C"/>
    <w:rsid w:val="00E92B24"/>
    <w:rsid w:val="00E97667"/>
    <w:rsid w:val="00EC5E10"/>
    <w:rsid w:val="00ED4356"/>
    <w:rsid w:val="00EE32B9"/>
    <w:rsid w:val="00EE5928"/>
    <w:rsid w:val="00EF4B1F"/>
    <w:rsid w:val="00EF551F"/>
    <w:rsid w:val="00EF6F35"/>
    <w:rsid w:val="00F115C6"/>
    <w:rsid w:val="00F30252"/>
    <w:rsid w:val="00F3043D"/>
    <w:rsid w:val="00F40796"/>
    <w:rsid w:val="00F452D3"/>
    <w:rsid w:val="00F5419F"/>
    <w:rsid w:val="00F5569A"/>
    <w:rsid w:val="00F63F20"/>
    <w:rsid w:val="00F71896"/>
    <w:rsid w:val="00F71B42"/>
    <w:rsid w:val="00F72DED"/>
    <w:rsid w:val="00F84FFF"/>
    <w:rsid w:val="00FE119A"/>
    <w:rsid w:val="00FE5EC9"/>
    <w:rsid w:val="00FE67BF"/>
    <w:rsid w:val="00FF64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669BFC"/>
  <w15:docId w15:val="{DC8B2E07-6582-49CC-861C-0F0B61EF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7A1"/>
    <w:pPr>
      <w:spacing w:line="276" w:lineRule="auto"/>
      <w:jc w:val="both"/>
    </w:pPr>
    <w:rPr>
      <w:rFonts w:ascii="Verdana" w:hAnsi="Verdana"/>
      <w:lang w:eastAsia="en-US"/>
    </w:rPr>
  </w:style>
  <w:style w:type="paragraph" w:styleId="Ttulo1">
    <w:name w:val="heading 1"/>
    <w:basedOn w:val="MDULO"/>
    <w:next w:val="Normal"/>
    <w:link w:val="Ttulo1Char"/>
    <w:uiPriority w:val="9"/>
    <w:qFormat/>
    <w:rsid w:val="009B42B5"/>
    <w:pPr>
      <w:numPr>
        <w:numId w:val="32"/>
      </w:numPr>
      <w:outlineLvl w:val="0"/>
    </w:pPr>
  </w:style>
  <w:style w:type="paragraph" w:styleId="Ttulo2">
    <w:name w:val="heading 2"/>
    <w:basedOn w:val="SEO"/>
    <w:next w:val="Normal"/>
    <w:qFormat/>
    <w:rsid w:val="009B42B5"/>
    <w:pPr>
      <w:numPr>
        <w:ilvl w:val="1"/>
        <w:numId w:val="32"/>
      </w:numPr>
      <w:outlineLvl w:val="1"/>
    </w:pPr>
    <w:rPr>
      <w:szCs w:val="24"/>
    </w:rPr>
  </w:style>
  <w:style w:type="paragraph" w:styleId="Ttulo3">
    <w:name w:val="heading 3"/>
    <w:basedOn w:val="Ttulo2"/>
    <w:next w:val="Normal"/>
    <w:qFormat/>
    <w:rsid w:val="009B42B5"/>
    <w:pPr>
      <w:numPr>
        <w:ilvl w:val="2"/>
      </w:numPr>
      <w:outlineLvl w:val="2"/>
    </w:pPr>
    <w:rPr>
      <w:sz w:val="22"/>
      <w:szCs w:val="22"/>
    </w:rPr>
  </w:style>
  <w:style w:type="paragraph" w:styleId="Ttulo4">
    <w:name w:val="heading 4"/>
    <w:basedOn w:val="Ttulo3"/>
    <w:next w:val="Normal"/>
    <w:qFormat/>
    <w:rsid w:val="00CA305C"/>
    <w:pPr>
      <w:numPr>
        <w:ilvl w:val="3"/>
      </w:numPr>
      <w:outlineLvl w:val="3"/>
    </w:pPr>
  </w:style>
  <w:style w:type="paragraph" w:styleId="Ttulo5">
    <w:name w:val="heading 5"/>
    <w:basedOn w:val="Normal"/>
    <w:next w:val="Normal"/>
    <w:qFormat/>
    <w:rsid w:val="00205917"/>
    <w:pPr>
      <w:keepNext/>
      <w:outlineLvl w:val="4"/>
    </w:pPr>
    <w:rPr>
      <w:sz w:val="40"/>
    </w:rPr>
  </w:style>
  <w:style w:type="paragraph" w:styleId="Ttulo6">
    <w:name w:val="heading 6"/>
    <w:basedOn w:val="Normal"/>
    <w:next w:val="Normal"/>
    <w:qFormat/>
    <w:rsid w:val="00205917"/>
    <w:pPr>
      <w:keepNext/>
      <w:jc w:val="center"/>
      <w:outlineLvl w:val="5"/>
    </w:pPr>
    <w:rPr>
      <w:i/>
    </w:rPr>
  </w:style>
  <w:style w:type="paragraph" w:styleId="Ttulo7">
    <w:name w:val="heading 7"/>
    <w:basedOn w:val="Normal"/>
    <w:next w:val="Normal"/>
    <w:qFormat/>
    <w:rsid w:val="00205917"/>
    <w:pPr>
      <w:keepNext/>
      <w:jc w:val="center"/>
      <w:outlineLvl w:val="6"/>
    </w:pPr>
    <w:rPr>
      <w:b/>
      <w:bCs/>
    </w:rPr>
  </w:style>
  <w:style w:type="paragraph" w:styleId="Ttulo8">
    <w:name w:val="heading 8"/>
    <w:basedOn w:val="Normal"/>
    <w:next w:val="Normal"/>
    <w:qFormat/>
    <w:rsid w:val="00A63B12"/>
    <w:pPr>
      <w:spacing w:before="240" w:after="60"/>
      <w:outlineLvl w:val="7"/>
    </w:pPr>
    <w:rPr>
      <w:rFonts w:ascii="Times New Roman" w:hAnsi="Times New Roman"/>
      <w:i/>
      <w:iCs/>
      <w:sz w:val="24"/>
      <w:szCs w:val="24"/>
    </w:rPr>
  </w:style>
  <w:style w:type="paragraph" w:styleId="Ttulo9">
    <w:name w:val="heading 9"/>
    <w:basedOn w:val="Normal"/>
    <w:next w:val="Normal"/>
    <w:qFormat/>
    <w:rsid w:val="00F40796"/>
    <w:pPr>
      <w:keepNext/>
      <w:spacing w:before="60" w:line="240" w:lineRule="auto"/>
      <w:jc w:val="left"/>
      <w:outlineLvl w:val="8"/>
    </w:pPr>
    <w:rPr>
      <w:rFonts w:ascii="Arial" w:hAnsi="Arial"/>
      <w:b/>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205917"/>
    <w:pPr>
      <w:tabs>
        <w:tab w:val="center" w:pos="4419"/>
        <w:tab w:val="right" w:pos="8838"/>
      </w:tabs>
    </w:pPr>
  </w:style>
  <w:style w:type="paragraph" w:customStyle="1" w:styleId="Captulo">
    <w:name w:val="Capítulo"/>
    <w:basedOn w:val="Normal"/>
    <w:autoRedefine/>
    <w:rsid w:val="00490560"/>
    <w:pPr>
      <w:pageBreakBefore/>
      <w:spacing w:before="1440" w:after="480" w:line="240" w:lineRule="auto"/>
    </w:pPr>
    <w:rPr>
      <w:b/>
      <w:sz w:val="36"/>
    </w:rPr>
  </w:style>
  <w:style w:type="paragraph" w:customStyle="1" w:styleId="Seo0">
    <w:name w:val="Seção"/>
    <w:basedOn w:val="Normal"/>
    <w:autoRedefine/>
    <w:qFormat/>
    <w:rsid w:val="00A75F73"/>
    <w:pPr>
      <w:spacing w:before="480" w:after="240"/>
    </w:pPr>
    <w:rPr>
      <w:b/>
      <w:sz w:val="28"/>
      <w:szCs w:val="24"/>
    </w:rPr>
  </w:style>
  <w:style w:type="paragraph" w:customStyle="1" w:styleId="Subseo">
    <w:name w:val="Subseção"/>
    <w:basedOn w:val="Normal"/>
    <w:autoRedefine/>
    <w:qFormat/>
    <w:rsid w:val="006D670B"/>
    <w:pPr>
      <w:spacing w:before="280" w:after="240"/>
    </w:pPr>
    <w:rPr>
      <w:b/>
    </w:rPr>
  </w:style>
  <w:style w:type="paragraph" w:customStyle="1" w:styleId="Subsubseo">
    <w:name w:val="Subsubseção"/>
    <w:basedOn w:val="Normal"/>
    <w:autoRedefine/>
    <w:rsid w:val="007828B9"/>
    <w:pPr>
      <w:spacing w:before="240" w:after="240"/>
    </w:pPr>
    <w:rPr>
      <w:b/>
    </w:rPr>
  </w:style>
  <w:style w:type="character" w:styleId="Nmerodepgina">
    <w:name w:val="page number"/>
    <w:basedOn w:val="Fontepargpadro"/>
    <w:semiHidden/>
    <w:rsid w:val="00205917"/>
  </w:style>
  <w:style w:type="paragraph" w:styleId="Cabealho">
    <w:name w:val="header"/>
    <w:basedOn w:val="Normal"/>
    <w:link w:val="CabealhoChar"/>
    <w:uiPriority w:val="99"/>
    <w:rsid w:val="00205917"/>
    <w:pPr>
      <w:tabs>
        <w:tab w:val="center" w:pos="4419"/>
        <w:tab w:val="right" w:pos="8838"/>
      </w:tabs>
    </w:pPr>
  </w:style>
  <w:style w:type="paragraph" w:styleId="Recuodecorpodetexto">
    <w:name w:val="Body Text Indent"/>
    <w:basedOn w:val="Normal"/>
    <w:semiHidden/>
    <w:rsid w:val="00205917"/>
    <w:pPr>
      <w:ind w:left="2552" w:hanging="2552"/>
    </w:pPr>
  </w:style>
  <w:style w:type="paragraph" w:styleId="Sumrio1">
    <w:name w:val="toc 1"/>
    <w:basedOn w:val="Normal"/>
    <w:next w:val="Normal"/>
    <w:autoRedefine/>
    <w:uiPriority w:val="39"/>
    <w:rsid w:val="00FE67BF"/>
    <w:pPr>
      <w:tabs>
        <w:tab w:val="right" w:leader="dot" w:pos="9061"/>
      </w:tabs>
      <w:spacing w:before="240"/>
    </w:pPr>
    <w:rPr>
      <w:b/>
      <w:bCs/>
      <w:caps/>
      <w:noProof/>
    </w:rPr>
  </w:style>
  <w:style w:type="paragraph" w:customStyle="1" w:styleId="Sumrio">
    <w:name w:val="Sumário"/>
    <w:basedOn w:val="Captulo"/>
    <w:autoRedefine/>
    <w:rsid w:val="00D145E6"/>
    <w:pPr>
      <w:spacing w:line="276" w:lineRule="auto"/>
      <w:jc w:val="left"/>
    </w:pPr>
  </w:style>
  <w:style w:type="paragraph" w:styleId="Sumrio2">
    <w:name w:val="toc 2"/>
    <w:basedOn w:val="Normal"/>
    <w:next w:val="Normal"/>
    <w:autoRedefine/>
    <w:uiPriority w:val="39"/>
    <w:rsid w:val="00FE67BF"/>
    <w:pPr>
      <w:tabs>
        <w:tab w:val="right" w:leader="dot" w:pos="9061"/>
      </w:tabs>
    </w:pPr>
    <w:rPr>
      <w:bCs/>
      <w:caps/>
      <w:noProof/>
    </w:rPr>
  </w:style>
  <w:style w:type="paragraph" w:styleId="Sumrio3">
    <w:name w:val="toc 3"/>
    <w:basedOn w:val="Normal"/>
    <w:next w:val="Normal"/>
    <w:autoRedefine/>
    <w:uiPriority w:val="39"/>
    <w:rsid w:val="00205917"/>
    <w:pPr>
      <w:jc w:val="left"/>
    </w:pPr>
    <w:rPr>
      <w:rFonts w:ascii="Calibri" w:hAnsi="Calibri"/>
      <w:smallCaps/>
      <w:sz w:val="22"/>
      <w:szCs w:val="22"/>
    </w:rPr>
  </w:style>
  <w:style w:type="paragraph" w:styleId="Sumrio4">
    <w:name w:val="toc 4"/>
    <w:basedOn w:val="Normal"/>
    <w:next w:val="Normal"/>
    <w:autoRedefine/>
    <w:rsid w:val="00205917"/>
    <w:pPr>
      <w:jc w:val="left"/>
    </w:pPr>
    <w:rPr>
      <w:rFonts w:ascii="Calibri" w:hAnsi="Calibri"/>
      <w:sz w:val="22"/>
      <w:szCs w:val="22"/>
    </w:rPr>
  </w:style>
  <w:style w:type="paragraph" w:styleId="Sumrio5">
    <w:name w:val="toc 5"/>
    <w:basedOn w:val="Normal"/>
    <w:next w:val="Normal"/>
    <w:autoRedefine/>
    <w:rsid w:val="00205917"/>
    <w:pPr>
      <w:jc w:val="left"/>
    </w:pPr>
    <w:rPr>
      <w:rFonts w:ascii="Calibri" w:hAnsi="Calibri"/>
      <w:sz w:val="22"/>
      <w:szCs w:val="22"/>
    </w:rPr>
  </w:style>
  <w:style w:type="paragraph" w:styleId="Sumrio6">
    <w:name w:val="toc 6"/>
    <w:basedOn w:val="Normal"/>
    <w:next w:val="Normal"/>
    <w:autoRedefine/>
    <w:rsid w:val="00205917"/>
    <w:pPr>
      <w:jc w:val="left"/>
    </w:pPr>
    <w:rPr>
      <w:rFonts w:ascii="Calibri" w:hAnsi="Calibri"/>
      <w:sz w:val="22"/>
      <w:szCs w:val="22"/>
    </w:rPr>
  </w:style>
  <w:style w:type="paragraph" w:styleId="Sumrio7">
    <w:name w:val="toc 7"/>
    <w:basedOn w:val="Normal"/>
    <w:next w:val="Normal"/>
    <w:autoRedefine/>
    <w:rsid w:val="00205917"/>
    <w:pPr>
      <w:jc w:val="left"/>
    </w:pPr>
    <w:rPr>
      <w:rFonts w:ascii="Calibri" w:hAnsi="Calibri"/>
      <w:sz w:val="22"/>
      <w:szCs w:val="22"/>
    </w:rPr>
  </w:style>
  <w:style w:type="paragraph" w:styleId="Sumrio8">
    <w:name w:val="toc 8"/>
    <w:basedOn w:val="Normal"/>
    <w:next w:val="Normal"/>
    <w:autoRedefine/>
    <w:rsid w:val="00205917"/>
    <w:pPr>
      <w:jc w:val="left"/>
    </w:pPr>
    <w:rPr>
      <w:rFonts w:ascii="Calibri" w:hAnsi="Calibri"/>
      <w:sz w:val="22"/>
      <w:szCs w:val="22"/>
    </w:rPr>
  </w:style>
  <w:style w:type="paragraph" w:styleId="Sumrio9">
    <w:name w:val="toc 9"/>
    <w:basedOn w:val="Normal"/>
    <w:next w:val="Normal"/>
    <w:autoRedefine/>
    <w:rsid w:val="00205917"/>
    <w:pPr>
      <w:jc w:val="left"/>
    </w:pPr>
    <w:rPr>
      <w:rFonts w:ascii="Calibri" w:hAnsi="Calibri"/>
      <w:sz w:val="22"/>
      <w:szCs w:val="22"/>
    </w:rPr>
  </w:style>
  <w:style w:type="character" w:customStyle="1" w:styleId="RodapChar">
    <w:name w:val="Rodapé Char"/>
    <w:link w:val="Rodap"/>
    <w:uiPriority w:val="99"/>
    <w:rsid w:val="00F40796"/>
    <w:rPr>
      <w:rFonts w:ascii="Verdana" w:hAnsi="Verdana"/>
      <w:lang w:val="pt-BR" w:eastAsia="en-US" w:bidi="ar-SA"/>
    </w:rPr>
  </w:style>
  <w:style w:type="paragraph" w:styleId="Corpodetexto">
    <w:name w:val="Body Text"/>
    <w:basedOn w:val="Normal"/>
    <w:rsid w:val="00F40796"/>
    <w:pPr>
      <w:spacing w:before="120" w:line="240" w:lineRule="auto"/>
    </w:pPr>
    <w:rPr>
      <w:rFonts w:ascii="Comic Sans MS" w:hAnsi="Comic Sans MS"/>
      <w:sz w:val="24"/>
      <w:lang w:eastAsia="pt-BR"/>
    </w:rPr>
  </w:style>
  <w:style w:type="paragraph" w:customStyle="1" w:styleId="Nomedaempresa">
    <w:name w:val="Nome da empresa"/>
    <w:basedOn w:val="Normal"/>
    <w:next w:val="Normal"/>
    <w:rsid w:val="00F40796"/>
    <w:pPr>
      <w:spacing w:before="420" w:after="60" w:line="320" w:lineRule="exact"/>
      <w:jc w:val="left"/>
    </w:pPr>
    <w:rPr>
      <w:rFonts w:ascii="Garamond" w:hAnsi="Garamond"/>
      <w:caps/>
      <w:kern w:val="36"/>
      <w:sz w:val="38"/>
    </w:rPr>
  </w:style>
  <w:style w:type="paragraph" w:styleId="ndicedeilustraes">
    <w:name w:val="table of figures"/>
    <w:basedOn w:val="Normal"/>
    <w:next w:val="Normal"/>
    <w:rsid w:val="0010457D"/>
    <w:pPr>
      <w:spacing w:line="240" w:lineRule="auto"/>
      <w:jc w:val="left"/>
    </w:pPr>
    <w:rPr>
      <w:rFonts w:ascii="Arial" w:hAnsi="Arial"/>
      <w:b/>
      <w:iCs/>
      <w:sz w:val="22"/>
      <w:szCs w:val="24"/>
      <w:lang w:eastAsia="pt-BR"/>
    </w:rPr>
  </w:style>
  <w:style w:type="paragraph" w:styleId="Recuodecorpodetexto3">
    <w:name w:val="Body Text Indent 3"/>
    <w:basedOn w:val="Normal"/>
    <w:rsid w:val="00A63B12"/>
    <w:pPr>
      <w:spacing w:after="120"/>
      <w:ind w:left="283"/>
    </w:pPr>
    <w:rPr>
      <w:sz w:val="16"/>
      <w:szCs w:val="16"/>
    </w:rPr>
  </w:style>
  <w:style w:type="character" w:styleId="Hyperlink">
    <w:name w:val="Hyperlink"/>
    <w:uiPriority w:val="99"/>
    <w:rsid w:val="00A63B12"/>
    <w:rPr>
      <w:color w:val="0000FF"/>
      <w:u w:val="single"/>
    </w:rPr>
  </w:style>
  <w:style w:type="paragraph" w:customStyle="1" w:styleId="NoParagraphStyle">
    <w:name w:val="[No Paragraph Style]"/>
    <w:rsid w:val="004376A5"/>
    <w:pPr>
      <w:autoSpaceDE w:val="0"/>
      <w:autoSpaceDN w:val="0"/>
      <w:adjustRightInd w:val="0"/>
      <w:spacing w:line="288" w:lineRule="auto"/>
      <w:textAlignment w:val="center"/>
    </w:pPr>
    <w:rPr>
      <w:color w:val="000000"/>
      <w:sz w:val="24"/>
      <w:szCs w:val="24"/>
      <w:lang w:val="en-GB" w:eastAsia="es-ES_tradnl"/>
    </w:rPr>
  </w:style>
  <w:style w:type="paragraph" w:customStyle="1" w:styleId="MDULO">
    <w:name w:val="_MÓDULO"/>
    <w:basedOn w:val="Normal"/>
    <w:qFormat/>
    <w:rsid w:val="00F3043D"/>
    <w:pPr>
      <w:spacing w:after="170"/>
    </w:pPr>
    <w:rPr>
      <w:b/>
      <w:caps/>
      <w:sz w:val="26"/>
      <w:szCs w:val="26"/>
    </w:rPr>
  </w:style>
  <w:style w:type="paragraph" w:customStyle="1" w:styleId="UNIDADE">
    <w:name w:val="_UNIDADE"/>
    <w:basedOn w:val="MDULO"/>
    <w:qFormat/>
    <w:rsid w:val="00B23D63"/>
    <w:rPr>
      <w:rFonts w:ascii="HelveticaNeueLT Std Cn" w:hAnsi="HelveticaNeueLT Std Cn"/>
      <w:b w:val="0"/>
      <w:sz w:val="24"/>
    </w:rPr>
  </w:style>
  <w:style w:type="paragraph" w:customStyle="1" w:styleId="SEO">
    <w:name w:val="_SEÇÃO"/>
    <w:basedOn w:val="UNIDADE"/>
    <w:qFormat/>
    <w:rsid w:val="00EF551F"/>
    <w:pPr>
      <w:spacing w:before="240" w:after="140"/>
    </w:pPr>
    <w:rPr>
      <w:rFonts w:ascii="Verdana" w:hAnsi="Verdana"/>
      <w:b/>
      <w:caps w:val="0"/>
    </w:rPr>
  </w:style>
  <w:style w:type="paragraph" w:customStyle="1" w:styleId="MYRIAD">
    <w:name w:val="_MYRIAD"/>
    <w:basedOn w:val="Normal"/>
    <w:qFormat/>
    <w:rsid w:val="00A97681"/>
    <w:pPr>
      <w:spacing w:line="312" w:lineRule="auto"/>
    </w:pPr>
    <w:rPr>
      <w:lang w:eastAsia="pt-BR"/>
    </w:rPr>
  </w:style>
  <w:style w:type="paragraph" w:customStyle="1" w:styleId="BULLETS">
    <w:name w:val="_BULLETS"/>
    <w:basedOn w:val="MYRIAD"/>
    <w:qFormat/>
    <w:rsid w:val="0058264D"/>
    <w:pPr>
      <w:numPr>
        <w:numId w:val="1"/>
      </w:numPr>
      <w:ind w:left="714" w:hanging="357"/>
      <w:jc w:val="left"/>
    </w:pPr>
  </w:style>
  <w:style w:type="paragraph" w:customStyle="1" w:styleId="MYRIADAVANADO">
    <w:name w:val="_MYRIAD_AVANÇADO"/>
    <w:basedOn w:val="MYRIAD"/>
    <w:qFormat/>
    <w:rsid w:val="001611EB"/>
    <w:pPr>
      <w:ind w:left="851"/>
    </w:pPr>
    <w:rPr>
      <w:lang w:val="en-US"/>
    </w:rPr>
  </w:style>
  <w:style w:type="paragraph" w:customStyle="1" w:styleId="MYRIADBALO">
    <w:name w:val="_MYRIAD_BALÃO"/>
    <w:basedOn w:val="MYRIAD"/>
    <w:qFormat/>
    <w:rsid w:val="00224D13"/>
    <w:pPr>
      <w:pBdr>
        <w:top w:val="single" w:sz="4" w:space="1" w:color="auto"/>
        <w:left w:val="single" w:sz="4" w:space="4" w:color="auto"/>
        <w:bottom w:val="single" w:sz="4" w:space="1" w:color="auto"/>
        <w:right w:val="single" w:sz="4" w:space="4" w:color="auto"/>
      </w:pBdr>
      <w:jc w:val="center"/>
    </w:pPr>
  </w:style>
  <w:style w:type="paragraph" w:customStyle="1" w:styleId="MYRIADCABEALHO">
    <w:name w:val="_MYRIAD_CABEÇALHO"/>
    <w:basedOn w:val="NoParagraphStyle"/>
    <w:qFormat/>
    <w:rsid w:val="00967B25"/>
    <w:pPr>
      <w:pBdr>
        <w:bottom w:val="single" w:sz="2" w:space="1" w:color="auto"/>
      </w:pBdr>
      <w:jc w:val="right"/>
    </w:pPr>
    <w:rPr>
      <w:rFonts w:ascii="Verdana" w:hAnsi="Verdana"/>
      <w:noProof/>
      <w:sz w:val="20"/>
      <w:szCs w:val="20"/>
      <w:lang w:eastAsia="pt-BR"/>
    </w:rPr>
  </w:style>
  <w:style w:type="character" w:customStyle="1" w:styleId="apple-style-span">
    <w:name w:val="apple-style-span"/>
    <w:rsid w:val="00422168"/>
  </w:style>
  <w:style w:type="character" w:customStyle="1" w:styleId="apple-converted-space">
    <w:name w:val="apple-converted-space"/>
    <w:rsid w:val="00422168"/>
  </w:style>
  <w:style w:type="paragraph" w:styleId="NormalWeb">
    <w:name w:val="Normal (Web)"/>
    <w:basedOn w:val="Normal"/>
    <w:uiPriority w:val="99"/>
    <w:unhideWhenUsed/>
    <w:rsid w:val="00422168"/>
    <w:pPr>
      <w:spacing w:before="100" w:beforeAutospacing="1" w:after="100" w:afterAutospacing="1" w:line="240" w:lineRule="auto"/>
      <w:jc w:val="left"/>
    </w:pPr>
    <w:rPr>
      <w:rFonts w:ascii="Times New Roman" w:hAnsi="Times New Roman"/>
      <w:sz w:val="24"/>
      <w:szCs w:val="24"/>
      <w:lang w:eastAsia="pt-BR"/>
    </w:rPr>
  </w:style>
  <w:style w:type="paragraph" w:customStyle="1" w:styleId="semmargem">
    <w:name w:val="semmargem"/>
    <w:basedOn w:val="Normal"/>
    <w:rsid w:val="00422168"/>
    <w:pPr>
      <w:spacing w:before="100" w:beforeAutospacing="1" w:after="100" w:afterAutospacing="1" w:line="240" w:lineRule="auto"/>
      <w:jc w:val="left"/>
    </w:pPr>
    <w:rPr>
      <w:rFonts w:ascii="Times New Roman" w:hAnsi="Times New Roman"/>
      <w:sz w:val="24"/>
      <w:szCs w:val="24"/>
      <w:lang w:eastAsia="pt-BR"/>
    </w:rPr>
  </w:style>
  <w:style w:type="character" w:styleId="nfase">
    <w:name w:val="Emphasis"/>
    <w:uiPriority w:val="20"/>
    <w:qFormat/>
    <w:rsid w:val="00422168"/>
    <w:rPr>
      <w:i/>
      <w:iCs/>
    </w:rPr>
  </w:style>
  <w:style w:type="paragraph" w:customStyle="1" w:styleId="destaque-fade">
    <w:name w:val="destaque-fade"/>
    <w:basedOn w:val="Normal"/>
    <w:rsid w:val="00791321"/>
    <w:pPr>
      <w:spacing w:before="100" w:beforeAutospacing="1" w:after="100" w:afterAutospacing="1" w:line="240" w:lineRule="auto"/>
      <w:jc w:val="left"/>
    </w:pPr>
    <w:rPr>
      <w:rFonts w:ascii="Times New Roman" w:hAnsi="Times New Roman"/>
      <w:sz w:val="24"/>
      <w:szCs w:val="24"/>
      <w:lang w:eastAsia="pt-BR"/>
    </w:rPr>
  </w:style>
  <w:style w:type="paragraph" w:customStyle="1" w:styleId="destaque">
    <w:name w:val="destaque"/>
    <w:basedOn w:val="Normal"/>
    <w:rsid w:val="00791321"/>
    <w:pPr>
      <w:spacing w:before="100" w:beforeAutospacing="1" w:after="100" w:afterAutospacing="1" w:line="240" w:lineRule="auto"/>
      <w:jc w:val="left"/>
    </w:pPr>
    <w:rPr>
      <w:rFonts w:ascii="Times New Roman" w:hAnsi="Times New Roman"/>
      <w:sz w:val="24"/>
      <w:szCs w:val="24"/>
      <w:lang w:eastAsia="pt-BR"/>
    </w:rPr>
  </w:style>
  <w:style w:type="paragraph" w:customStyle="1" w:styleId="espacovtop30">
    <w:name w:val="espaco_v_top_30"/>
    <w:basedOn w:val="Normal"/>
    <w:rsid w:val="00791321"/>
    <w:pPr>
      <w:spacing w:before="100" w:beforeAutospacing="1" w:after="100" w:afterAutospacing="1" w:line="240" w:lineRule="auto"/>
      <w:jc w:val="left"/>
    </w:pPr>
    <w:rPr>
      <w:rFonts w:ascii="Times New Roman" w:hAnsi="Times New Roman"/>
      <w:sz w:val="24"/>
      <w:szCs w:val="24"/>
      <w:lang w:eastAsia="pt-BR"/>
    </w:rPr>
  </w:style>
  <w:style w:type="character" w:customStyle="1" w:styleId="hipertextomodal">
    <w:name w:val="hipertexto_modal"/>
    <w:rsid w:val="00791321"/>
  </w:style>
  <w:style w:type="paragraph" w:customStyle="1" w:styleId="BULLETSAVANADO">
    <w:name w:val="_BULLETS_AVANÇADO"/>
    <w:basedOn w:val="BULLETS"/>
    <w:qFormat/>
    <w:rsid w:val="00B025CB"/>
    <w:pPr>
      <w:ind w:left="1571" w:hanging="360"/>
    </w:pPr>
  </w:style>
  <w:style w:type="paragraph" w:customStyle="1" w:styleId="centralizado">
    <w:name w:val="centralizado"/>
    <w:basedOn w:val="Normal"/>
    <w:rsid w:val="006D7FA0"/>
    <w:pPr>
      <w:spacing w:before="100" w:beforeAutospacing="1" w:after="100" w:afterAutospacing="1" w:line="240" w:lineRule="auto"/>
      <w:jc w:val="left"/>
    </w:pPr>
    <w:rPr>
      <w:rFonts w:ascii="Times New Roman" w:hAnsi="Times New Roman"/>
      <w:sz w:val="24"/>
      <w:szCs w:val="24"/>
      <w:lang w:eastAsia="pt-BR"/>
    </w:rPr>
  </w:style>
  <w:style w:type="paragraph" w:styleId="Textodebalo">
    <w:name w:val="Balloon Text"/>
    <w:basedOn w:val="Normal"/>
    <w:link w:val="TextodebaloChar"/>
    <w:uiPriority w:val="99"/>
    <w:semiHidden/>
    <w:unhideWhenUsed/>
    <w:rsid w:val="00C84DF1"/>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C84DF1"/>
    <w:rPr>
      <w:rFonts w:ascii="Tahoma" w:hAnsi="Tahoma" w:cs="Tahoma"/>
      <w:sz w:val="16"/>
      <w:szCs w:val="16"/>
      <w:lang w:eastAsia="en-US"/>
    </w:rPr>
  </w:style>
  <w:style w:type="paragraph" w:customStyle="1" w:styleId="espacovtop20">
    <w:name w:val="espaco_v_top_20"/>
    <w:basedOn w:val="Normal"/>
    <w:rsid w:val="00885856"/>
    <w:pPr>
      <w:spacing w:before="100" w:beforeAutospacing="1" w:after="100" w:afterAutospacing="1" w:line="240" w:lineRule="auto"/>
      <w:jc w:val="left"/>
    </w:pPr>
    <w:rPr>
      <w:rFonts w:ascii="Times New Roman" w:hAnsi="Times New Roman"/>
      <w:sz w:val="24"/>
      <w:szCs w:val="24"/>
      <w:lang w:eastAsia="pt-BR"/>
    </w:rPr>
  </w:style>
  <w:style w:type="paragraph" w:customStyle="1" w:styleId="espacovtop50">
    <w:name w:val="espaco_v_top_50"/>
    <w:basedOn w:val="Normal"/>
    <w:rsid w:val="00885856"/>
    <w:pPr>
      <w:spacing w:before="100" w:beforeAutospacing="1" w:after="100" w:afterAutospacing="1" w:line="240" w:lineRule="auto"/>
      <w:jc w:val="left"/>
    </w:pPr>
    <w:rPr>
      <w:rFonts w:ascii="Times New Roman" w:hAnsi="Times New Roman"/>
      <w:sz w:val="24"/>
      <w:szCs w:val="24"/>
      <w:lang w:eastAsia="pt-BR"/>
    </w:rPr>
  </w:style>
  <w:style w:type="paragraph" w:customStyle="1" w:styleId="espacovtop40">
    <w:name w:val="espaco_v_top_40"/>
    <w:basedOn w:val="Normal"/>
    <w:rsid w:val="00307E13"/>
    <w:pPr>
      <w:spacing w:before="100" w:beforeAutospacing="1" w:after="100" w:afterAutospacing="1" w:line="240" w:lineRule="auto"/>
      <w:jc w:val="left"/>
    </w:pPr>
    <w:rPr>
      <w:rFonts w:ascii="Times New Roman" w:hAnsi="Times New Roman"/>
      <w:sz w:val="24"/>
      <w:szCs w:val="24"/>
      <w:lang w:eastAsia="pt-BR"/>
    </w:rPr>
  </w:style>
  <w:style w:type="paragraph" w:customStyle="1" w:styleId="show">
    <w:name w:val="show"/>
    <w:basedOn w:val="Normal"/>
    <w:rsid w:val="00E54484"/>
    <w:pPr>
      <w:spacing w:before="100" w:beforeAutospacing="1" w:after="100" w:afterAutospacing="1" w:line="240" w:lineRule="auto"/>
      <w:jc w:val="left"/>
    </w:pPr>
    <w:rPr>
      <w:rFonts w:ascii="Times New Roman" w:hAnsi="Times New Roman"/>
      <w:sz w:val="24"/>
      <w:szCs w:val="24"/>
      <w:lang w:eastAsia="pt-BR"/>
    </w:rPr>
  </w:style>
  <w:style w:type="paragraph" w:customStyle="1" w:styleId="recuo">
    <w:name w:val="recuo"/>
    <w:basedOn w:val="Normal"/>
    <w:rsid w:val="00E54484"/>
    <w:pPr>
      <w:spacing w:before="100" w:beforeAutospacing="1" w:after="100" w:afterAutospacing="1" w:line="240" w:lineRule="auto"/>
      <w:jc w:val="left"/>
    </w:pPr>
    <w:rPr>
      <w:rFonts w:ascii="Times New Roman" w:hAnsi="Times New Roman"/>
      <w:sz w:val="24"/>
      <w:szCs w:val="24"/>
      <w:lang w:eastAsia="pt-BR"/>
    </w:rPr>
  </w:style>
  <w:style w:type="paragraph" w:customStyle="1" w:styleId="titulo">
    <w:name w:val="titulo"/>
    <w:basedOn w:val="Normal"/>
    <w:rsid w:val="00E54484"/>
    <w:pPr>
      <w:spacing w:before="100" w:beforeAutospacing="1" w:after="100" w:afterAutospacing="1" w:line="240" w:lineRule="auto"/>
      <w:jc w:val="left"/>
    </w:pPr>
    <w:rPr>
      <w:rFonts w:ascii="Times New Roman" w:hAnsi="Times New Roman"/>
      <w:sz w:val="24"/>
      <w:szCs w:val="24"/>
      <w:lang w:eastAsia="pt-BR"/>
    </w:rPr>
  </w:style>
  <w:style w:type="table" w:styleId="Tabelacomgrade">
    <w:name w:val="Table Grid"/>
    <w:basedOn w:val="Tabelanormal"/>
    <w:uiPriority w:val="59"/>
    <w:rsid w:val="009B3B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pacovbottom20">
    <w:name w:val="espaco_v_bottom_20"/>
    <w:basedOn w:val="Normal"/>
    <w:rsid w:val="000C066A"/>
    <w:pPr>
      <w:spacing w:before="100" w:beforeAutospacing="1" w:after="100" w:afterAutospacing="1" w:line="240" w:lineRule="auto"/>
      <w:jc w:val="left"/>
    </w:pPr>
    <w:rPr>
      <w:rFonts w:ascii="Times New Roman" w:hAnsi="Times New Roman"/>
      <w:sz w:val="24"/>
      <w:szCs w:val="24"/>
      <w:lang w:eastAsia="pt-BR"/>
    </w:rPr>
  </w:style>
  <w:style w:type="paragraph" w:customStyle="1" w:styleId="MYRIADUNIDADE">
    <w:name w:val="_MYRIAD_UNIDADE"/>
    <w:basedOn w:val="MYRIAD"/>
    <w:qFormat/>
    <w:rsid w:val="0082401E"/>
    <w:pPr>
      <w:ind w:left="709"/>
      <w:jc w:val="right"/>
    </w:pPr>
    <w:rPr>
      <w:i/>
      <w:sz w:val="18"/>
      <w:szCs w:val="18"/>
    </w:rPr>
  </w:style>
  <w:style w:type="paragraph" w:customStyle="1" w:styleId="text-center">
    <w:name w:val="text-center"/>
    <w:basedOn w:val="Normal"/>
    <w:rsid w:val="006A4EF9"/>
    <w:pPr>
      <w:spacing w:before="100" w:beforeAutospacing="1" w:after="100" w:afterAutospacing="1" w:line="240" w:lineRule="auto"/>
      <w:jc w:val="left"/>
    </w:pPr>
    <w:rPr>
      <w:rFonts w:ascii="Times New Roman" w:hAnsi="Times New Roman"/>
      <w:sz w:val="24"/>
      <w:szCs w:val="24"/>
      <w:lang w:eastAsia="pt-BR"/>
    </w:rPr>
  </w:style>
  <w:style w:type="paragraph" w:customStyle="1" w:styleId="text-right">
    <w:name w:val="text-right"/>
    <w:basedOn w:val="Normal"/>
    <w:rsid w:val="006A4EF9"/>
    <w:pPr>
      <w:spacing w:before="100" w:beforeAutospacing="1" w:after="100" w:afterAutospacing="1" w:line="240" w:lineRule="auto"/>
      <w:jc w:val="left"/>
    </w:pPr>
    <w:rPr>
      <w:rFonts w:ascii="Times New Roman" w:hAnsi="Times New Roman"/>
      <w:sz w:val="24"/>
      <w:szCs w:val="24"/>
      <w:lang w:eastAsia="pt-BR"/>
    </w:rPr>
  </w:style>
  <w:style w:type="paragraph" w:customStyle="1" w:styleId="SUBSEO0">
    <w:name w:val="_SUB_SEÇÃO"/>
    <w:basedOn w:val="SEO"/>
    <w:qFormat/>
    <w:rsid w:val="00EF551F"/>
    <w:rPr>
      <w:sz w:val="22"/>
      <w:szCs w:val="22"/>
    </w:rPr>
  </w:style>
  <w:style w:type="paragraph" w:customStyle="1" w:styleId="textodir">
    <w:name w:val="textodir"/>
    <w:basedOn w:val="Normal"/>
    <w:rsid w:val="00843973"/>
    <w:pPr>
      <w:spacing w:before="100" w:beforeAutospacing="1" w:after="100" w:afterAutospacing="1" w:line="240" w:lineRule="auto"/>
      <w:jc w:val="left"/>
    </w:pPr>
    <w:rPr>
      <w:rFonts w:ascii="Times New Roman" w:hAnsi="Times New Roman"/>
      <w:sz w:val="24"/>
      <w:szCs w:val="24"/>
      <w:lang w:eastAsia="pt-BR"/>
    </w:rPr>
  </w:style>
  <w:style w:type="paragraph" w:customStyle="1" w:styleId="MYRIADFONTE">
    <w:name w:val="_MYRIAD_FONTE"/>
    <w:basedOn w:val="MYRIAD"/>
    <w:qFormat/>
    <w:rsid w:val="00843973"/>
    <w:pPr>
      <w:jc w:val="right"/>
    </w:pPr>
    <w:rPr>
      <w:sz w:val="18"/>
      <w:szCs w:val="18"/>
    </w:rPr>
  </w:style>
  <w:style w:type="paragraph" w:customStyle="1" w:styleId="MYRIADNUMERAO">
    <w:name w:val="_MYRIAD_NUMERAÇÃO"/>
    <w:basedOn w:val="MYRIAD"/>
    <w:qFormat/>
    <w:rsid w:val="00C37481"/>
    <w:pPr>
      <w:numPr>
        <w:numId w:val="2"/>
      </w:numPr>
    </w:pPr>
  </w:style>
  <w:style w:type="paragraph" w:customStyle="1" w:styleId="sempadding">
    <w:name w:val="sempadding"/>
    <w:basedOn w:val="Normal"/>
    <w:rsid w:val="00DA43F0"/>
    <w:pPr>
      <w:spacing w:before="100" w:beforeAutospacing="1" w:after="100" w:afterAutospacing="1" w:line="240" w:lineRule="auto"/>
      <w:jc w:val="left"/>
    </w:pPr>
    <w:rPr>
      <w:rFonts w:ascii="Times New Roman" w:hAnsi="Times New Roman"/>
      <w:sz w:val="24"/>
      <w:szCs w:val="24"/>
      <w:lang w:eastAsia="pt-BR"/>
    </w:rPr>
  </w:style>
  <w:style w:type="paragraph" w:customStyle="1" w:styleId="espacovbottom30">
    <w:name w:val="espaco_v_bottom_30"/>
    <w:basedOn w:val="Normal"/>
    <w:rsid w:val="00786D5B"/>
    <w:pPr>
      <w:spacing w:before="100" w:beforeAutospacing="1" w:after="100" w:afterAutospacing="1" w:line="240" w:lineRule="auto"/>
      <w:jc w:val="left"/>
    </w:pPr>
    <w:rPr>
      <w:rFonts w:ascii="Times New Roman" w:hAnsi="Times New Roman"/>
      <w:sz w:val="24"/>
      <w:szCs w:val="24"/>
      <w:lang w:eastAsia="pt-BR"/>
    </w:rPr>
  </w:style>
  <w:style w:type="paragraph" w:customStyle="1" w:styleId="col-sm-8">
    <w:name w:val="col-sm-8"/>
    <w:basedOn w:val="Normal"/>
    <w:rsid w:val="00C45CCE"/>
    <w:pPr>
      <w:spacing w:before="100" w:beforeAutospacing="1" w:after="100" w:afterAutospacing="1" w:line="240" w:lineRule="auto"/>
      <w:jc w:val="left"/>
    </w:pPr>
    <w:rPr>
      <w:rFonts w:ascii="Times New Roman" w:hAnsi="Times New Roman"/>
      <w:sz w:val="24"/>
      <w:szCs w:val="24"/>
      <w:lang w:eastAsia="pt-BR"/>
    </w:rPr>
  </w:style>
  <w:style w:type="paragraph" w:customStyle="1" w:styleId="MYRIADAVANADO25">
    <w:name w:val="_MYRIAD_AVANÇADO_25"/>
    <w:basedOn w:val="MYRIADAVANADO"/>
    <w:qFormat/>
    <w:rsid w:val="006761C6"/>
    <w:pPr>
      <w:ind w:left="1418"/>
    </w:pPr>
  </w:style>
  <w:style w:type="paragraph" w:customStyle="1" w:styleId="myriadavanado0">
    <w:name w:val="myriad avançado"/>
    <w:uiPriority w:val="99"/>
    <w:rsid w:val="00B025CB"/>
    <w:pPr>
      <w:autoSpaceDE w:val="0"/>
      <w:autoSpaceDN w:val="0"/>
      <w:adjustRightInd w:val="0"/>
      <w:spacing w:line="290" w:lineRule="atLeast"/>
      <w:ind w:left="850"/>
      <w:jc w:val="both"/>
    </w:pPr>
    <w:rPr>
      <w:rFonts w:ascii="Myriad Roman" w:hAnsi="Myriad Roman" w:cs="Myriad Roman"/>
    </w:rPr>
  </w:style>
  <w:style w:type="paragraph" w:customStyle="1" w:styleId="Recuodecorpodetexto21">
    <w:name w:val="Recuo de corpo de texto 21"/>
    <w:basedOn w:val="Normal"/>
    <w:rsid w:val="000A0D74"/>
    <w:pPr>
      <w:suppressAutoHyphens/>
      <w:spacing w:line="360" w:lineRule="auto"/>
      <w:ind w:left="-142"/>
    </w:pPr>
    <w:rPr>
      <w:rFonts w:ascii="Times New Roman" w:hAnsi="Times New Roman"/>
      <w:sz w:val="24"/>
      <w:lang w:eastAsia="ar-SA"/>
    </w:rPr>
  </w:style>
  <w:style w:type="paragraph" w:styleId="TextosemFormatao">
    <w:name w:val="Plain Text"/>
    <w:basedOn w:val="Normal"/>
    <w:link w:val="TextosemFormataoChar"/>
    <w:uiPriority w:val="99"/>
    <w:semiHidden/>
    <w:unhideWhenUsed/>
    <w:rsid w:val="000A6C28"/>
    <w:pPr>
      <w:spacing w:line="240" w:lineRule="auto"/>
      <w:jc w:val="left"/>
    </w:pPr>
    <w:rPr>
      <w:rFonts w:ascii="Calibri" w:hAnsi="Calibri"/>
      <w:color w:val="1F497D"/>
      <w:sz w:val="22"/>
      <w:szCs w:val="22"/>
    </w:rPr>
  </w:style>
  <w:style w:type="character" w:customStyle="1" w:styleId="TextosemFormataoChar">
    <w:name w:val="Texto sem Formatação Char"/>
    <w:basedOn w:val="Fontepargpadro"/>
    <w:link w:val="TextosemFormatao"/>
    <w:uiPriority w:val="99"/>
    <w:semiHidden/>
    <w:rsid w:val="000A6C28"/>
    <w:rPr>
      <w:rFonts w:ascii="Calibri" w:hAnsi="Calibri"/>
      <w:color w:val="1F497D"/>
      <w:sz w:val="22"/>
      <w:szCs w:val="22"/>
      <w:lang w:eastAsia="en-US"/>
    </w:rPr>
  </w:style>
  <w:style w:type="character" w:customStyle="1" w:styleId="CabealhoChar">
    <w:name w:val="Cabeçalho Char"/>
    <w:basedOn w:val="Fontepargpadro"/>
    <w:link w:val="Cabealho"/>
    <w:uiPriority w:val="99"/>
    <w:rsid w:val="002C121D"/>
    <w:rPr>
      <w:rFonts w:ascii="Verdana" w:hAnsi="Verdana"/>
      <w:lang w:eastAsia="en-US"/>
    </w:rPr>
  </w:style>
  <w:style w:type="paragraph" w:styleId="PargrafodaLista">
    <w:name w:val="List Paragraph"/>
    <w:basedOn w:val="Normal"/>
    <w:uiPriority w:val="34"/>
    <w:qFormat/>
    <w:rsid w:val="00244B7D"/>
    <w:pPr>
      <w:ind w:left="720"/>
      <w:contextualSpacing/>
    </w:pPr>
  </w:style>
  <w:style w:type="paragraph" w:styleId="Bibliografia">
    <w:name w:val="Bibliography"/>
    <w:basedOn w:val="Normal"/>
    <w:next w:val="Normal"/>
    <w:uiPriority w:val="37"/>
    <w:unhideWhenUsed/>
    <w:rsid w:val="00E21AAC"/>
  </w:style>
  <w:style w:type="character" w:styleId="Forte">
    <w:name w:val="Strong"/>
    <w:uiPriority w:val="22"/>
    <w:qFormat/>
    <w:rsid w:val="007B42F2"/>
    <w:rPr>
      <w:b/>
      <w:bCs/>
    </w:rPr>
  </w:style>
  <w:style w:type="paragraph" w:customStyle="1" w:styleId="paginas">
    <w:name w:val="paginas"/>
    <w:basedOn w:val="Rodap"/>
    <w:link w:val="paginasChar"/>
    <w:qFormat/>
    <w:rsid w:val="007B42F2"/>
    <w:pPr>
      <w:jc w:val="right"/>
    </w:pPr>
    <w:rPr>
      <w:rFonts w:ascii="HelveticaNeueLT Std Thin Cn" w:hAnsi="HelveticaNeueLT Std Thin Cn" w:cs="HelveticaNeueLT Std Thin Cn"/>
      <w:sz w:val="22"/>
      <w:szCs w:val="22"/>
    </w:rPr>
  </w:style>
  <w:style w:type="character" w:customStyle="1" w:styleId="paginasChar">
    <w:name w:val="paginas Char"/>
    <w:link w:val="paginas"/>
    <w:rsid w:val="007B42F2"/>
    <w:rPr>
      <w:rFonts w:ascii="HelveticaNeueLT Std Thin Cn" w:hAnsi="HelveticaNeueLT Std Thin Cn" w:cs="HelveticaNeueLT Std Thin Cn"/>
      <w:sz w:val="22"/>
      <w:szCs w:val="22"/>
      <w:lang w:eastAsia="en-US"/>
    </w:rPr>
  </w:style>
  <w:style w:type="character" w:styleId="Nmerodelinha">
    <w:name w:val="line number"/>
    <w:basedOn w:val="Fontepargpadro"/>
    <w:uiPriority w:val="99"/>
    <w:semiHidden/>
    <w:unhideWhenUsed/>
    <w:rsid w:val="007B42F2"/>
  </w:style>
  <w:style w:type="paragraph" w:styleId="CabealhodoSumrio">
    <w:name w:val="TOC Heading"/>
    <w:basedOn w:val="Ttulo1"/>
    <w:next w:val="Normal"/>
    <w:uiPriority w:val="39"/>
    <w:unhideWhenUsed/>
    <w:qFormat/>
    <w:rsid w:val="007B42F2"/>
    <w:pPr>
      <w:keepLines/>
      <w:spacing w:after="0" w:line="259" w:lineRule="auto"/>
      <w:jc w:val="left"/>
      <w:outlineLvl w:val="9"/>
    </w:pPr>
    <w:rPr>
      <w:rFonts w:asciiTheme="majorHAnsi" w:eastAsiaTheme="majorEastAsia" w:hAnsiTheme="majorHAnsi" w:cstheme="majorBidi"/>
      <w:b w:val="0"/>
      <w:smallCaps/>
      <w:color w:val="365F91" w:themeColor="accent1" w:themeShade="BF"/>
      <w:sz w:val="32"/>
      <w:szCs w:val="32"/>
      <w:lang w:eastAsia="pt-BR"/>
    </w:rPr>
  </w:style>
  <w:style w:type="paragraph" w:customStyle="1" w:styleId="BasicParagraph">
    <w:name w:val="[Basic Paragraph]"/>
    <w:basedOn w:val="Normal"/>
    <w:uiPriority w:val="99"/>
    <w:rsid w:val="007B42F2"/>
    <w:pPr>
      <w:widowControl w:val="0"/>
      <w:autoSpaceDE w:val="0"/>
      <w:autoSpaceDN w:val="0"/>
      <w:adjustRightInd w:val="0"/>
      <w:spacing w:line="288" w:lineRule="auto"/>
      <w:jc w:val="left"/>
    </w:pPr>
    <w:rPr>
      <w:rFonts w:ascii="MinionPro-Regular" w:eastAsiaTheme="minorEastAsia" w:hAnsi="MinionPro-Regular" w:cs="MinionPro-Regular"/>
      <w:color w:val="000000"/>
      <w:sz w:val="24"/>
      <w:szCs w:val="24"/>
      <w:lang w:val="en-US"/>
    </w:rPr>
  </w:style>
  <w:style w:type="character" w:customStyle="1" w:styleId="Ttulo1Char">
    <w:name w:val="Título 1 Char"/>
    <w:basedOn w:val="Fontepargpadro"/>
    <w:link w:val="Ttulo1"/>
    <w:uiPriority w:val="9"/>
    <w:rsid w:val="009B42B5"/>
    <w:rPr>
      <w:rFonts w:ascii="Verdana" w:hAnsi="Verdana"/>
      <w:b/>
      <w:caps/>
      <w:sz w:val="26"/>
      <w:szCs w:val="26"/>
      <w:lang w:eastAsia="en-US"/>
    </w:rPr>
  </w:style>
  <w:style w:type="paragraph" w:styleId="Subttulo">
    <w:name w:val="Subtitle"/>
    <w:basedOn w:val="Normal"/>
    <w:next w:val="Normal"/>
    <w:link w:val="SubttuloChar"/>
    <w:uiPriority w:val="11"/>
    <w:qFormat/>
    <w:rsid w:val="007B42F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7B42F2"/>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110">
      <w:bodyDiv w:val="1"/>
      <w:marLeft w:val="0"/>
      <w:marRight w:val="0"/>
      <w:marTop w:val="0"/>
      <w:marBottom w:val="0"/>
      <w:divBdr>
        <w:top w:val="none" w:sz="0" w:space="0" w:color="auto"/>
        <w:left w:val="none" w:sz="0" w:space="0" w:color="auto"/>
        <w:bottom w:val="none" w:sz="0" w:space="0" w:color="auto"/>
        <w:right w:val="none" w:sz="0" w:space="0" w:color="auto"/>
      </w:divBdr>
      <w:divsChild>
        <w:div w:id="624459067">
          <w:marLeft w:val="0"/>
          <w:marRight w:val="0"/>
          <w:marTop w:val="0"/>
          <w:marBottom w:val="0"/>
          <w:divBdr>
            <w:top w:val="none" w:sz="0" w:space="0" w:color="auto"/>
            <w:left w:val="none" w:sz="0" w:space="0" w:color="auto"/>
            <w:bottom w:val="none" w:sz="0" w:space="0" w:color="auto"/>
            <w:right w:val="none" w:sz="0" w:space="0" w:color="auto"/>
          </w:divBdr>
          <w:divsChild>
            <w:div w:id="8728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4">
      <w:bodyDiv w:val="1"/>
      <w:marLeft w:val="0"/>
      <w:marRight w:val="0"/>
      <w:marTop w:val="0"/>
      <w:marBottom w:val="0"/>
      <w:divBdr>
        <w:top w:val="none" w:sz="0" w:space="0" w:color="auto"/>
        <w:left w:val="none" w:sz="0" w:space="0" w:color="auto"/>
        <w:bottom w:val="none" w:sz="0" w:space="0" w:color="auto"/>
        <w:right w:val="none" w:sz="0" w:space="0" w:color="auto"/>
      </w:divBdr>
      <w:divsChild>
        <w:div w:id="1531453128">
          <w:marLeft w:val="0"/>
          <w:marRight w:val="0"/>
          <w:marTop w:val="0"/>
          <w:marBottom w:val="0"/>
          <w:divBdr>
            <w:top w:val="none" w:sz="0" w:space="0" w:color="auto"/>
            <w:left w:val="none" w:sz="0" w:space="0" w:color="auto"/>
            <w:bottom w:val="none" w:sz="0" w:space="0" w:color="auto"/>
            <w:right w:val="none" w:sz="0" w:space="0" w:color="auto"/>
          </w:divBdr>
          <w:divsChild>
            <w:div w:id="14513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364">
      <w:bodyDiv w:val="1"/>
      <w:marLeft w:val="0"/>
      <w:marRight w:val="0"/>
      <w:marTop w:val="0"/>
      <w:marBottom w:val="0"/>
      <w:divBdr>
        <w:top w:val="none" w:sz="0" w:space="0" w:color="auto"/>
        <w:left w:val="none" w:sz="0" w:space="0" w:color="auto"/>
        <w:bottom w:val="none" w:sz="0" w:space="0" w:color="auto"/>
        <w:right w:val="none" w:sz="0" w:space="0" w:color="auto"/>
      </w:divBdr>
      <w:divsChild>
        <w:div w:id="747533282">
          <w:marLeft w:val="0"/>
          <w:marRight w:val="0"/>
          <w:marTop w:val="0"/>
          <w:marBottom w:val="0"/>
          <w:divBdr>
            <w:top w:val="none" w:sz="0" w:space="0" w:color="auto"/>
            <w:left w:val="none" w:sz="0" w:space="0" w:color="auto"/>
            <w:bottom w:val="none" w:sz="0" w:space="0" w:color="auto"/>
            <w:right w:val="none" w:sz="0" w:space="0" w:color="auto"/>
          </w:divBdr>
        </w:div>
        <w:div w:id="1432387409">
          <w:marLeft w:val="0"/>
          <w:marRight w:val="0"/>
          <w:marTop w:val="0"/>
          <w:marBottom w:val="0"/>
          <w:divBdr>
            <w:top w:val="none" w:sz="0" w:space="0" w:color="auto"/>
            <w:left w:val="none" w:sz="0" w:space="0" w:color="auto"/>
            <w:bottom w:val="none" w:sz="0" w:space="0" w:color="auto"/>
            <w:right w:val="none" w:sz="0" w:space="0" w:color="auto"/>
          </w:divBdr>
        </w:div>
      </w:divsChild>
    </w:div>
    <w:div w:id="20476586">
      <w:bodyDiv w:val="1"/>
      <w:marLeft w:val="0"/>
      <w:marRight w:val="0"/>
      <w:marTop w:val="0"/>
      <w:marBottom w:val="0"/>
      <w:divBdr>
        <w:top w:val="none" w:sz="0" w:space="0" w:color="auto"/>
        <w:left w:val="none" w:sz="0" w:space="0" w:color="auto"/>
        <w:bottom w:val="none" w:sz="0" w:space="0" w:color="auto"/>
        <w:right w:val="none" w:sz="0" w:space="0" w:color="auto"/>
      </w:divBdr>
      <w:divsChild>
        <w:div w:id="1864054411">
          <w:marLeft w:val="0"/>
          <w:marRight w:val="0"/>
          <w:marTop w:val="0"/>
          <w:marBottom w:val="0"/>
          <w:divBdr>
            <w:top w:val="none" w:sz="0" w:space="0" w:color="auto"/>
            <w:left w:val="none" w:sz="0" w:space="0" w:color="auto"/>
            <w:bottom w:val="none" w:sz="0" w:space="0" w:color="auto"/>
            <w:right w:val="none" w:sz="0" w:space="0" w:color="auto"/>
          </w:divBdr>
        </w:div>
      </w:divsChild>
    </w:div>
    <w:div w:id="20936739">
      <w:bodyDiv w:val="1"/>
      <w:marLeft w:val="0"/>
      <w:marRight w:val="0"/>
      <w:marTop w:val="0"/>
      <w:marBottom w:val="0"/>
      <w:divBdr>
        <w:top w:val="none" w:sz="0" w:space="0" w:color="auto"/>
        <w:left w:val="none" w:sz="0" w:space="0" w:color="auto"/>
        <w:bottom w:val="none" w:sz="0" w:space="0" w:color="auto"/>
        <w:right w:val="none" w:sz="0" w:space="0" w:color="auto"/>
      </w:divBdr>
      <w:divsChild>
        <w:div w:id="111368171">
          <w:marLeft w:val="0"/>
          <w:marRight w:val="0"/>
          <w:marTop w:val="0"/>
          <w:marBottom w:val="0"/>
          <w:divBdr>
            <w:top w:val="none" w:sz="0" w:space="0" w:color="auto"/>
            <w:left w:val="none" w:sz="0" w:space="0" w:color="auto"/>
            <w:bottom w:val="none" w:sz="0" w:space="0" w:color="auto"/>
            <w:right w:val="none" w:sz="0" w:space="0" w:color="auto"/>
          </w:divBdr>
        </w:div>
      </w:divsChild>
    </w:div>
    <w:div w:id="37097546">
      <w:bodyDiv w:val="1"/>
      <w:marLeft w:val="0"/>
      <w:marRight w:val="0"/>
      <w:marTop w:val="0"/>
      <w:marBottom w:val="0"/>
      <w:divBdr>
        <w:top w:val="none" w:sz="0" w:space="0" w:color="auto"/>
        <w:left w:val="none" w:sz="0" w:space="0" w:color="auto"/>
        <w:bottom w:val="none" w:sz="0" w:space="0" w:color="auto"/>
        <w:right w:val="none" w:sz="0" w:space="0" w:color="auto"/>
      </w:divBdr>
    </w:div>
    <w:div w:id="39745876">
      <w:bodyDiv w:val="1"/>
      <w:marLeft w:val="0"/>
      <w:marRight w:val="0"/>
      <w:marTop w:val="0"/>
      <w:marBottom w:val="0"/>
      <w:divBdr>
        <w:top w:val="none" w:sz="0" w:space="0" w:color="auto"/>
        <w:left w:val="none" w:sz="0" w:space="0" w:color="auto"/>
        <w:bottom w:val="none" w:sz="0" w:space="0" w:color="auto"/>
        <w:right w:val="none" w:sz="0" w:space="0" w:color="auto"/>
      </w:divBdr>
      <w:divsChild>
        <w:div w:id="1611357414">
          <w:marLeft w:val="0"/>
          <w:marRight w:val="0"/>
          <w:marTop w:val="0"/>
          <w:marBottom w:val="0"/>
          <w:divBdr>
            <w:top w:val="none" w:sz="0" w:space="0" w:color="auto"/>
            <w:left w:val="none" w:sz="0" w:space="0" w:color="auto"/>
            <w:bottom w:val="none" w:sz="0" w:space="0" w:color="auto"/>
            <w:right w:val="none" w:sz="0" w:space="0" w:color="auto"/>
          </w:divBdr>
          <w:divsChild>
            <w:div w:id="1063721228">
              <w:marLeft w:val="0"/>
              <w:marRight w:val="0"/>
              <w:marTop w:val="0"/>
              <w:marBottom w:val="0"/>
              <w:divBdr>
                <w:top w:val="none" w:sz="0" w:space="0" w:color="auto"/>
                <w:left w:val="none" w:sz="0" w:space="0" w:color="auto"/>
                <w:bottom w:val="none" w:sz="0" w:space="0" w:color="auto"/>
                <w:right w:val="none" w:sz="0" w:space="0" w:color="auto"/>
              </w:divBdr>
              <w:divsChild>
                <w:div w:id="3738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497">
      <w:bodyDiv w:val="1"/>
      <w:marLeft w:val="0"/>
      <w:marRight w:val="0"/>
      <w:marTop w:val="0"/>
      <w:marBottom w:val="0"/>
      <w:divBdr>
        <w:top w:val="none" w:sz="0" w:space="0" w:color="auto"/>
        <w:left w:val="none" w:sz="0" w:space="0" w:color="auto"/>
        <w:bottom w:val="none" w:sz="0" w:space="0" w:color="auto"/>
        <w:right w:val="none" w:sz="0" w:space="0" w:color="auto"/>
      </w:divBdr>
    </w:div>
    <w:div w:id="46494039">
      <w:bodyDiv w:val="1"/>
      <w:marLeft w:val="0"/>
      <w:marRight w:val="0"/>
      <w:marTop w:val="0"/>
      <w:marBottom w:val="0"/>
      <w:divBdr>
        <w:top w:val="none" w:sz="0" w:space="0" w:color="auto"/>
        <w:left w:val="none" w:sz="0" w:space="0" w:color="auto"/>
        <w:bottom w:val="none" w:sz="0" w:space="0" w:color="auto"/>
        <w:right w:val="none" w:sz="0" w:space="0" w:color="auto"/>
      </w:divBdr>
    </w:div>
    <w:div w:id="51005292">
      <w:bodyDiv w:val="1"/>
      <w:marLeft w:val="0"/>
      <w:marRight w:val="0"/>
      <w:marTop w:val="0"/>
      <w:marBottom w:val="0"/>
      <w:divBdr>
        <w:top w:val="none" w:sz="0" w:space="0" w:color="auto"/>
        <w:left w:val="none" w:sz="0" w:space="0" w:color="auto"/>
        <w:bottom w:val="none" w:sz="0" w:space="0" w:color="auto"/>
        <w:right w:val="none" w:sz="0" w:space="0" w:color="auto"/>
      </w:divBdr>
      <w:divsChild>
        <w:div w:id="469716647">
          <w:marLeft w:val="0"/>
          <w:marRight w:val="0"/>
          <w:marTop w:val="0"/>
          <w:marBottom w:val="0"/>
          <w:divBdr>
            <w:top w:val="none" w:sz="0" w:space="0" w:color="auto"/>
            <w:left w:val="none" w:sz="0" w:space="0" w:color="auto"/>
            <w:bottom w:val="none" w:sz="0" w:space="0" w:color="auto"/>
            <w:right w:val="none" w:sz="0" w:space="0" w:color="auto"/>
          </w:divBdr>
        </w:div>
      </w:divsChild>
    </w:div>
    <w:div w:id="52848269">
      <w:bodyDiv w:val="1"/>
      <w:marLeft w:val="0"/>
      <w:marRight w:val="0"/>
      <w:marTop w:val="0"/>
      <w:marBottom w:val="0"/>
      <w:divBdr>
        <w:top w:val="none" w:sz="0" w:space="0" w:color="auto"/>
        <w:left w:val="none" w:sz="0" w:space="0" w:color="auto"/>
        <w:bottom w:val="none" w:sz="0" w:space="0" w:color="auto"/>
        <w:right w:val="none" w:sz="0" w:space="0" w:color="auto"/>
      </w:divBdr>
    </w:div>
    <w:div w:id="53240052">
      <w:bodyDiv w:val="1"/>
      <w:marLeft w:val="0"/>
      <w:marRight w:val="0"/>
      <w:marTop w:val="0"/>
      <w:marBottom w:val="0"/>
      <w:divBdr>
        <w:top w:val="none" w:sz="0" w:space="0" w:color="auto"/>
        <w:left w:val="none" w:sz="0" w:space="0" w:color="auto"/>
        <w:bottom w:val="none" w:sz="0" w:space="0" w:color="auto"/>
        <w:right w:val="none" w:sz="0" w:space="0" w:color="auto"/>
      </w:divBdr>
    </w:div>
    <w:div w:id="61604159">
      <w:bodyDiv w:val="1"/>
      <w:marLeft w:val="0"/>
      <w:marRight w:val="0"/>
      <w:marTop w:val="0"/>
      <w:marBottom w:val="0"/>
      <w:divBdr>
        <w:top w:val="none" w:sz="0" w:space="0" w:color="auto"/>
        <w:left w:val="none" w:sz="0" w:space="0" w:color="auto"/>
        <w:bottom w:val="none" w:sz="0" w:space="0" w:color="auto"/>
        <w:right w:val="none" w:sz="0" w:space="0" w:color="auto"/>
      </w:divBdr>
    </w:div>
    <w:div w:id="65614864">
      <w:bodyDiv w:val="1"/>
      <w:marLeft w:val="0"/>
      <w:marRight w:val="0"/>
      <w:marTop w:val="0"/>
      <w:marBottom w:val="0"/>
      <w:divBdr>
        <w:top w:val="none" w:sz="0" w:space="0" w:color="auto"/>
        <w:left w:val="none" w:sz="0" w:space="0" w:color="auto"/>
        <w:bottom w:val="none" w:sz="0" w:space="0" w:color="auto"/>
        <w:right w:val="none" w:sz="0" w:space="0" w:color="auto"/>
      </w:divBdr>
      <w:divsChild>
        <w:div w:id="1973902392">
          <w:marLeft w:val="0"/>
          <w:marRight w:val="0"/>
          <w:marTop w:val="0"/>
          <w:marBottom w:val="0"/>
          <w:divBdr>
            <w:top w:val="none" w:sz="0" w:space="0" w:color="auto"/>
            <w:left w:val="none" w:sz="0" w:space="0" w:color="auto"/>
            <w:bottom w:val="none" w:sz="0" w:space="0" w:color="auto"/>
            <w:right w:val="none" w:sz="0" w:space="0" w:color="auto"/>
          </w:divBdr>
        </w:div>
      </w:divsChild>
    </w:div>
    <w:div w:id="74598131">
      <w:bodyDiv w:val="1"/>
      <w:marLeft w:val="0"/>
      <w:marRight w:val="0"/>
      <w:marTop w:val="0"/>
      <w:marBottom w:val="0"/>
      <w:divBdr>
        <w:top w:val="none" w:sz="0" w:space="0" w:color="auto"/>
        <w:left w:val="none" w:sz="0" w:space="0" w:color="auto"/>
        <w:bottom w:val="none" w:sz="0" w:space="0" w:color="auto"/>
        <w:right w:val="none" w:sz="0" w:space="0" w:color="auto"/>
      </w:divBdr>
      <w:divsChild>
        <w:div w:id="2067754238">
          <w:marLeft w:val="0"/>
          <w:marRight w:val="0"/>
          <w:marTop w:val="0"/>
          <w:marBottom w:val="0"/>
          <w:divBdr>
            <w:top w:val="none" w:sz="0" w:space="0" w:color="auto"/>
            <w:left w:val="none" w:sz="0" w:space="0" w:color="auto"/>
            <w:bottom w:val="none" w:sz="0" w:space="0" w:color="auto"/>
            <w:right w:val="none" w:sz="0" w:space="0" w:color="auto"/>
          </w:divBdr>
          <w:divsChild>
            <w:div w:id="2774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9139">
      <w:bodyDiv w:val="1"/>
      <w:marLeft w:val="0"/>
      <w:marRight w:val="0"/>
      <w:marTop w:val="0"/>
      <w:marBottom w:val="0"/>
      <w:divBdr>
        <w:top w:val="none" w:sz="0" w:space="0" w:color="auto"/>
        <w:left w:val="none" w:sz="0" w:space="0" w:color="auto"/>
        <w:bottom w:val="none" w:sz="0" w:space="0" w:color="auto"/>
        <w:right w:val="none" w:sz="0" w:space="0" w:color="auto"/>
      </w:divBdr>
    </w:div>
    <w:div w:id="82070824">
      <w:bodyDiv w:val="1"/>
      <w:marLeft w:val="0"/>
      <w:marRight w:val="0"/>
      <w:marTop w:val="0"/>
      <w:marBottom w:val="0"/>
      <w:divBdr>
        <w:top w:val="none" w:sz="0" w:space="0" w:color="auto"/>
        <w:left w:val="none" w:sz="0" w:space="0" w:color="auto"/>
        <w:bottom w:val="none" w:sz="0" w:space="0" w:color="auto"/>
        <w:right w:val="none" w:sz="0" w:space="0" w:color="auto"/>
      </w:divBdr>
      <w:divsChild>
        <w:div w:id="1423990981">
          <w:marLeft w:val="0"/>
          <w:marRight w:val="0"/>
          <w:marTop w:val="0"/>
          <w:marBottom w:val="0"/>
          <w:divBdr>
            <w:top w:val="none" w:sz="0" w:space="0" w:color="auto"/>
            <w:left w:val="none" w:sz="0" w:space="0" w:color="auto"/>
            <w:bottom w:val="none" w:sz="0" w:space="0" w:color="auto"/>
            <w:right w:val="none" w:sz="0" w:space="0" w:color="auto"/>
          </w:divBdr>
          <w:divsChild>
            <w:div w:id="628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6260">
      <w:bodyDiv w:val="1"/>
      <w:marLeft w:val="0"/>
      <w:marRight w:val="0"/>
      <w:marTop w:val="0"/>
      <w:marBottom w:val="0"/>
      <w:divBdr>
        <w:top w:val="none" w:sz="0" w:space="0" w:color="auto"/>
        <w:left w:val="none" w:sz="0" w:space="0" w:color="auto"/>
        <w:bottom w:val="none" w:sz="0" w:space="0" w:color="auto"/>
        <w:right w:val="none" w:sz="0" w:space="0" w:color="auto"/>
      </w:divBdr>
    </w:div>
    <w:div w:id="92634862">
      <w:bodyDiv w:val="1"/>
      <w:marLeft w:val="0"/>
      <w:marRight w:val="0"/>
      <w:marTop w:val="0"/>
      <w:marBottom w:val="0"/>
      <w:divBdr>
        <w:top w:val="none" w:sz="0" w:space="0" w:color="auto"/>
        <w:left w:val="none" w:sz="0" w:space="0" w:color="auto"/>
        <w:bottom w:val="none" w:sz="0" w:space="0" w:color="auto"/>
        <w:right w:val="none" w:sz="0" w:space="0" w:color="auto"/>
      </w:divBdr>
      <w:divsChild>
        <w:div w:id="727991785">
          <w:marLeft w:val="0"/>
          <w:marRight w:val="0"/>
          <w:marTop w:val="0"/>
          <w:marBottom w:val="0"/>
          <w:divBdr>
            <w:top w:val="none" w:sz="0" w:space="0" w:color="auto"/>
            <w:left w:val="none" w:sz="0" w:space="0" w:color="auto"/>
            <w:bottom w:val="none" w:sz="0" w:space="0" w:color="auto"/>
            <w:right w:val="none" w:sz="0" w:space="0" w:color="auto"/>
          </w:divBdr>
        </w:div>
      </w:divsChild>
    </w:div>
    <w:div w:id="95172043">
      <w:bodyDiv w:val="1"/>
      <w:marLeft w:val="0"/>
      <w:marRight w:val="0"/>
      <w:marTop w:val="0"/>
      <w:marBottom w:val="0"/>
      <w:divBdr>
        <w:top w:val="none" w:sz="0" w:space="0" w:color="auto"/>
        <w:left w:val="none" w:sz="0" w:space="0" w:color="auto"/>
        <w:bottom w:val="none" w:sz="0" w:space="0" w:color="auto"/>
        <w:right w:val="none" w:sz="0" w:space="0" w:color="auto"/>
      </w:divBdr>
      <w:divsChild>
        <w:div w:id="2061399432">
          <w:marLeft w:val="0"/>
          <w:marRight w:val="0"/>
          <w:marTop w:val="0"/>
          <w:marBottom w:val="0"/>
          <w:divBdr>
            <w:top w:val="none" w:sz="0" w:space="0" w:color="auto"/>
            <w:left w:val="none" w:sz="0" w:space="0" w:color="auto"/>
            <w:bottom w:val="none" w:sz="0" w:space="0" w:color="auto"/>
            <w:right w:val="none" w:sz="0" w:space="0" w:color="auto"/>
          </w:divBdr>
        </w:div>
      </w:divsChild>
    </w:div>
    <w:div w:id="99422358">
      <w:bodyDiv w:val="1"/>
      <w:marLeft w:val="0"/>
      <w:marRight w:val="0"/>
      <w:marTop w:val="0"/>
      <w:marBottom w:val="0"/>
      <w:divBdr>
        <w:top w:val="none" w:sz="0" w:space="0" w:color="auto"/>
        <w:left w:val="none" w:sz="0" w:space="0" w:color="auto"/>
        <w:bottom w:val="none" w:sz="0" w:space="0" w:color="auto"/>
        <w:right w:val="none" w:sz="0" w:space="0" w:color="auto"/>
      </w:divBdr>
      <w:divsChild>
        <w:div w:id="1977055444">
          <w:marLeft w:val="0"/>
          <w:marRight w:val="0"/>
          <w:marTop w:val="0"/>
          <w:marBottom w:val="0"/>
          <w:divBdr>
            <w:top w:val="none" w:sz="0" w:space="0" w:color="auto"/>
            <w:left w:val="none" w:sz="0" w:space="0" w:color="auto"/>
            <w:bottom w:val="none" w:sz="0" w:space="0" w:color="auto"/>
            <w:right w:val="none" w:sz="0" w:space="0" w:color="auto"/>
          </w:divBdr>
        </w:div>
      </w:divsChild>
    </w:div>
    <w:div w:id="100491884">
      <w:bodyDiv w:val="1"/>
      <w:marLeft w:val="0"/>
      <w:marRight w:val="0"/>
      <w:marTop w:val="0"/>
      <w:marBottom w:val="0"/>
      <w:divBdr>
        <w:top w:val="none" w:sz="0" w:space="0" w:color="auto"/>
        <w:left w:val="none" w:sz="0" w:space="0" w:color="auto"/>
        <w:bottom w:val="none" w:sz="0" w:space="0" w:color="auto"/>
        <w:right w:val="none" w:sz="0" w:space="0" w:color="auto"/>
      </w:divBdr>
      <w:divsChild>
        <w:div w:id="1405370576">
          <w:marLeft w:val="0"/>
          <w:marRight w:val="0"/>
          <w:marTop w:val="0"/>
          <w:marBottom w:val="0"/>
          <w:divBdr>
            <w:top w:val="none" w:sz="0" w:space="0" w:color="auto"/>
            <w:left w:val="none" w:sz="0" w:space="0" w:color="auto"/>
            <w:bottom w:val="none" w:sz="0" w:space="0" w:color="auto"/>
            <w:right w:val="none" w:sz="0" w:space="0" w:color="auto"/>
          </w:divBdr>
          <w:divsChild>
            <w:div w:id="10553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7851">
      <w:bodyDiv w:val="1"/>
      <w:marLeft w:val="0"/>
      <w:marRight w:val="0"/>
      <w:marTop w:val="0"/>
      <w:marBottom w:val="0"/>
      <w:divBdr>
        <w:top w:val="none" w:sz="0" w:space="0" w:color="auto"/>
        <w:left w:val="none" w:sz="0" w:space="0" w:color="auto"/>
        <w:bottom w:val="none" w:sz="0" w:space="0" w:color="auto"/>
        <w:right w:val="none" w:sz="0" w:space="0" w:color="auto"/>
      </w:divBdr>
    </w:div>
    <w:div w:id="113209794">
      <w:bodyDiv w:val="1"/>
      <w:marLeft w:val="0"/>
      <w:marRight w:val="0"/>
      <w:marTop w:val="0"/>
      <w:marBottom w:val="0"/>
      <w:divBdr>
        <w:top w:val="none" w:sz="0" w:space="0" w:color="auto"/>
        <w:left w:val="none" w:sz="0" w:space="0" w:color="auto"/>
        <w:bottom w:val="none" w:sz="0" w:space="0" w:color="auto"/>
        <w:right w:val="none" w:sz="0" w:space="0" w:color="auto"/>
      </w:divBdr>
      <w:divsChild>
        <w:div w:id="2027561259">
          <w:marLeft w:val="0"/>
          <w:marRight w:val="0"/>
          <w:marTop w:val="0"/>
          <w:marBottom w:val="0"/>
          <w:divBdr>
            <w:top w:val="none" w:sz="0" w:space="0" w:color="auto"/>
            <w:left w:val="none" w:sz="0" w:space="0" w:color="auto"/>
            <w:bottom w:val="none" w:sz="0" w:space="0" w:color="auto"/>
            <w:right w:val="none" w:sz="0" w:space="0" w:color="auto"/>
          </w:divBdr>
        </w:div>
      </w:divsChild>
    </w:div>
    <w:div w:id="115220648">
      <w:bodyDiv w:val="1"/>
      <w:marLeft w:val="0"/>
      <w:marRight w:val="0"/>
      <w:marTop w:val="0"/>
      <w:marBottom w:val="0"/>
      <w:divBdr>
        <w:top w:val="none" w:sz="0" w:space="0" w:color="auto"/>
        <w:left w:val="none" w:sz="0" w:space="0" w:color="auto"/>
        <w:bottom w:val="none" w:sz="0" w:space="0" w:color="auto"/>
        <w:right w:val="none" w:sz="0" w:space="0" w:color="auto"/>
      </w:divBdr>
    </w:div>
    <w:div w:id="124474679">
      <w:bodyDiv w:val="1"/>
      <w:marLeft w:val="0"/>
      <w:marRight w:val="0"/>
      <w:marTop w:val="0"/>
      <w:marBottom w:val="0"/>
      <w:divBdr>
        <w:top w:val="none" w:sz="0" w:space="0" w:color="auto"/>
        <w:left w:val="none" w:sz="0" w:space="0" w:color="auto"/>
        <w:bottom w:val="none" w:sz="0" w:space="0" w:color="auto"/>
        <w:right w:val="none" w:sz="0" w:space="0" w:color="auto"/>
      </w:divBdr>
    </w:div>
    <w:div w:id="134103153">
      <w:bodyDiv w:val="1"/>
      <w:marLeft w:val="0"/>
      <w:marRight w:val="0"/>
      <w:marTop w:val="0"/>
      <w:marBottom w:val="0"/>
      <w:divBdr>
        <w:top w:val="none" w:sz="0" w:space="0" w:color="auto"/>
        <w:left w:val="none" w:sz="0" w:space="0" w:color="auto"/>
        <w:bottom w:val="none" w:sz="0" w:space="0" w:color="auto"/>
        <w:right w:val="none" w:sz="0" w:space="0" w:color="auto"/>
      </w:divBdr>
      <w:divsChild>
        <w:div w:id="757018778">
          <w:marLeft w:val="0"/>
          <w:marRight w:val="0"/>
          <w:marTop w:val="0"/>
          <w:marBottom w:val="0"/>
          <w:divBdr>
            <w:top w:val="none" w:sz="0" w:space="0" w:color="auto"/>
            <w:left w:val="none" w:sz="0" w:space="0" w:color="auto"/>
            <w:bottom w:val="none" w:sz="0" w:space="0" w:color="auto"/>
            <w:right w:val="none" w:sz="0" w:space="0" w:color="auto"/>
          </w:divBdr>
        </w:div>
      </w:divsChild>
    </w:div>
    <w:div w:id="141234760">
      <w:bodyDiv w:val="1"/>
      <w:marLeft w:val="0"/>
      <w:marRight w:val="0"/>
      <w:marTop w:val="0"/>
      <w:marBottom w:val="0"/>
      <w:divBdr>
        <w:top w:val="none" w:sz="0" w:space="0" w:color="auto"/>
        <w:left w:val="none" w:sz="0" w:space="0" w:color="auto"/>
        <w:bottom w:val="none" w:sz="0" w:space="0" w:color="auto"/>
        <w:right w:val="none" w:sz="0" w:space="0" w:color="auto"/>
      </w:divBdr>
    </w:div>
    <w:div w:id="142090845">
      <w:bodyDiv w:val="1"/>
      <w:marLeft w:val="0"/>
      <w:marRight w:val="0"/>
      <w:marTop w:val="0"/>
      <w:marBottom w:val="0"/>
      <w:divBdr>
        <w:top w:val="none" w:sz="0" w:space="0" w:color="auto"/>
        <w:left w:val="none" w:sz="0" w:space="0" w:color="auto"/>
        <w:bottom w:val="none" w:sz="0" w:space="0" w:color="auto"/>
        <w:right w:val="none" w:sz="0" w:space="0" w:color="auto"/>
      </w:divBdr>
    </w:div>
    <w:div w:id="144204683">
      <w:bodyDiv w:val="1"/>
      <w:marLeft w:val="0"/>
      <w:marRight w:val="0"/>
      <w:marTop w:val="0"/>
      <w:marBottom w:val="0"/>
      <w:divBdr>
        <w:top w:val="none" w:sz="0" w:space="0" w:color="auto"/>
        <w:left w:val="none" w:sz="0" w:space="0" w:color="auto"/>
        <w:bottom w:val="none" w:sz="0" w:space="0" w:color="auto"/>
        <w:right w:val="none" w:sz="0" w:space="0" w:color="auto"/>
      </w:divBdr>
    </w:div>
    <w:div w:id="147945560">
      <w:bodyDiv w:val="1"/>
      <w:marLeft w:val="0"/>
      <w:marRight w:val="0"/>
      <w:marTop w:val="0"/>
      <w:marBottom w:val="0"/>
      <w:divBdr>
        <w:top w:val="none" w:sz="0" w:space="0" w:color="auto"/>
        <w:left w:val="none" w:sz="0" w:space="0" w:color="auto"/>
        <w:bottom w:val="none" w:sz="0" w:space="0" w:color="auto"/>
        <w:right w:val="none" w:sz="0" w:space="0" w:color="auto"/>
      </w:divBdr>
    </w:div>
    <w:div w:id="152839142">
      <w:bodyDiv w:val="1"/>
      <w:marLeft w:val="0"/>
      <w:marRight w:val="0"/>
      <w:marTop w:val="0"/>
      <w:marBottom w:val="0"/>
      <w:divBdr>
        <w:top w:val="none" w:sz="0" w:space="0" w:color="auto"/>
        <w:left w:val="none" w:sz="0" w:space="0" w:color="auto"/>
        <w:bottom w:val="none" w:sz="0" w:space="0" w:color="auto"/>
        <w:right w:val="none" w:sz="0" w:space="0" w:color="auto"/>
      </w:divBdr>
      <w:divsChild>
        <w:div w:id="923414985">
          <w:marLeft w:val="0"/>
          <w:marRight w:val="0"/>
          <w:marTop w:val="0"/>
          <w:marBottom w:val="0"/>
          <w:divBdr>
            <w:top w:val="none" w:sz="0" w:space="0" w:color="auto"/>
            <w:left w:val="none" w:sz="0" w:space="0" w:color="auto"/>
            <w:bottom w:val="none" w:sz="0" w:space="0" w:color="auto"/>
            <w:right w:val="none" w:sz="0" w:space="0" w:color="auto"/>
          </w:divBdr>
          <w:divsChild>
            <w:div w:id="4430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2157">
      <w:bodyDiv w:val="1"/>
      <w:marLeft w:val="0"/>
      <w:marRight w:val="0"/>
      <w:marTop w:val="0"/>
      <w:marBottom w:val="0"/>
      <w:divBdr>
        <w:top w:val="none" w:sz="0" w:space="0" w:color="auto"/>
        <w:left w:val="none" w:sz="0" w:space="0" w:color="auto"/>
        <w:bottom w:val="none" w:sz="0" w:space="0" w:color="auto"/>
        <w:right w:val="none" w:sz="0" w:space="0" w:color="auto"/>
      </w:divBdr>
      <w:divsChild>
        <w:div w:id="1578399606">
          <w:marLeft w:val="0"/>
          <w:marRight w:val="0"/>
          <w:marTop w:val="0"/>
          <w:marBottom w:val="0"/>
          <w:divBdr>
            <w:top w:val="none" w:sz="0" w:space="0" w:color="auto"/>
            <w:left w:val="none" w:sz="0" w:space="0" w:color="auto"/>
            <w:bottom w:val="none" w:sz="0" w:space="0" w:color="auto"/>
            <w:right w:val="none" w:sz="0" w:space="0" w:color="auto"/>
          </w:divBdr>
        </w:div>
      </w:divsChild>
    </w:div>
    <w:div w:id="174464899">
      <w:bodyDiv w:val="1"/>
      <w:marLeft w:val="0"/>
      <w:marRight w:val="0"/>
      <w:marTop w:val="0"/>
      <w:marBottom w:val="0"/>
      <w:divBdr>
        <w:top w:val="none" w:sz="0" w:space="0" w:color="auto"/>
        <w:left w:val="none" w:sz="0" w:space="0" w:color="auto"/>
        <w:bottom w:val="none" w:sz="0" w:space="0" w:color="auto"/>
        <w:right w:val="none" w:sz="0" w:space="0" w:color="auto"/>
      </w:divBdr>
    </w:div>
    <w:div w:id="183984914">
      <w:bodyDiv w:val="1"/>
      <w:marLeft w:val="0"/>
      <w:marRight w:val="0"/>
      <w:marTop w:val="0"/>
      <w:marBottom w:val="0"/>
      <w:divBdr>
        <w:top w:val="none" w:sz="0" w:space="0" w:color="auto"/>
        <w:left w:val="none" w:sz="0" w:space="0" w:color="auto"/>
        <w:bottom w:val="none" w:sz="0" w:space="0" w:color="auto"/>
        <w:right w:val="none" w:sz="0" w:space="0" w:color="auto"/>
      </w:divBdr>
    </w:div>
    <w:div w:id="186872287">
      <w:bodyDiv w:val="1"/>
      <w:marLeft w:val="0"/>
      <w:marRight w:val="0"/>
      <w:marTop w:val="0"/>
      <w:marBottom w:val="0"/>
      <w:divBdr>
        <w:top w:val="none" w:sz="0" w:space="0" w:color="auto"/>
        <w:left w:val="none" w:sz="0" w:space="0" w:color="auto"/>
        <w:bottom w:val="none" w:sz="0" w:space="0" w:color="auto"/>
        <w:right w:val="none" w:sz="0" w:space="0" w:color="auto"/>
      </w:divBdr>
      <w:divsChild>
        <w:div w:id="557665838">
          <w:marLeft w:val="0"/>
          <w:marRight w:val="0"/>
          <w:marTop w:val="0"/>
          <w:marBottom w:val="0"/>
          <w:divBdr>
            <w:top w:val="none" w:sz="0" w:space="0" w:color="auto"/>
            <w:left w:val="none" w:sz="0" w:space="0" w:color="auto"/>
            <w:bottom w:val="none" w:sz="0" w:space="0" w:color="auto"/>
            <w:right w:val="none" w:sz="0" w:space="0" w:color="auto"/>
          </w:divBdr>
        </w:div>
        <w:div w:id="1391533048">
          <w:marLeft w:val="0"/>
          <w:marRight w:val="0"/>
          <w:marTop w:val="0"/>
          <w:marBottom w:val="0"/>
          <w:divBdr>
            <w:top w:val="none" w:sz="0" w:space="0" w:color="auto"/>
            <w:left w:val="none" w:sz="0" w:space="0" w:color="auto"/>
            <w:bottom w:val="none" w:sz="0" w:space="0" w:color="auto"/>
            <w:right w:val="none" w:sz="0" w:space="0" w:color="auto"/>
          </w:divBdr>
        </w:div>
      </w:divsChild>
    </w:div>
    <w:div w:id="193345840">
      <w:bodyDiv w:val="1"/>
      <w:marLeft w:val="0"/>
      <w:marRight w:val="0"/>
      <w:marTop w:val="0"/>
      <w:marBottom w:val="0"/>
      <w:divBdr>
        <w:top w:val="none" w:sz="0" w:space="0" w:color="auto"/>
        <w:left w:val="none" w:sz="0" w:space="0" w:color="auto"/>
        <w:bottom w:val="none" w:sz="0" w:space="0" w:color="auto"/>
        <w:right w:val="none" w:sz="0" w:space="0" w:color="auto"/>
      </w:divBdr>
      <w:divsChild>
        <w:div w:id="172765595">
          <w:marLeft w:val="0"/>
          <w:marRight w:val="0"/>
          <w:marTop w:val="0"/>
          <w:marBottom w:val="0"/>
          <w:divBdr>
            <w:top w:val="none" w:sz="0" w:space="0" w:color="auto"/>
            <w:left w:val="none" w:sz="0" w:space="0" w:color="auto"/>
            <w:bottom w:val="none" w:sz="0" w:space="0" w:color="auto"/>
            <w:right w:val="none" w:sz="0" w:space="0" w:color="auto"/>
          </w:divBdr>
          <w:divsChild>
            <w:div w:id="16134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1498">
      <w:bodyDiv w:val="1"/>
      <w:marLeft w:val="0"/>
      <w:marRight w:val="0"/>
      <w:marTop w:val="0"/>
      <w:marBottom w:val="0"/>
      <w:divBdr>
        <w:top w:val="none" w:sz="0" w:space="0" w:color="auto"/>
        <w:left w:val="none" w:sz="0" w:space="0" w:color="auto"/>
        <w:bottom w:val="none" w:sz="0" w:space="0" w:color="auto"/>
        <w:right w:val="none" w:sz="0" w:space="0" w:color="auto"/>
      </w:divBdr>
      <w:divsChild>
        <w:div w:id="491335043">
          <w:marLeft w:val="0"/>
          <w:marRight w:val="0"/>
          <w:marTop w:val="0"/>
          <w:marBottom w:val="0"/>
          <w:divBdr>
            <w:top w:val="none" w:sz="0" w:space="0" w:color="auto"/>
            <w:left w:val="none" w:sz="0" w:space="0" w:color="auto"/>
            <w:bottom w:val="none" w:sz="0" w:space="0" w:color="auto"/>
            <w:right w:val="none" w:sz="0" w:space="0" w:color="auto"/>
          </w:divBdr>
        </w:div>
      </w:divsChild>
    </w:div>
    <w:div w:id="202207341">
      <w:bodyDiv w:val="1"/>
      <w:marLeft w:val="0"/>
      <w:marRight w:val="0"/>
      <w:marTop w:val="0"/>
      <w:marBottom w:val="0"/>
      <w:divBdr>
        <w:top w:val="none" w:sz="0" w:space="0" w:color="auto"/>
        <w:left w:val="none" w:sz="0" w:space="0" w:color="auto"/>
        <w:bottom w:val="none" w:sz="0" w:space="0" w:color="auto"/>
        <w:right w:val="none" w:sz="0" w:space="0" w:color="auto"/>
      </w:divBdr>
    </w:div>
    <w:div w:id="207381570">
      <w:bodyDiv w:val="1"/>
      <w:marLeft w:val="0"/>
      <w:marRight w:val="0"/>
      <w:marTop w:val="0"/>
      <w:marBottom w:val="0"/>
      <w:divBdr>
        <w:top w:val="none" w:sz="0" w:space="0" w:color="auto"/>
        <w:left w:val="none" w:sz="0" w:space="0" w:color="auto"/>
        <w:bottom w:val="none" w:sz="0" w:space="0" w:color="auto"/>
        <w:right w:val="none" w:sz="0" w:space="0" w:color="auto"/>
      </w:divBdr>
      <w:divsChild>
        <w:div w:id="468792373">
          <w:marLeft w:val="0"/>
          <w:marRight w:val="0"/>
          <w:marTop w:val="0"/>
          <w:marBottom w:val="0"/>
          <w:divBdr>
            <w:top w:val="none" w:sz="0" w:space="0" w:color="auto"/>
            <w:left w:val="none" w:sz="0" w:space="0" w:color="auto"/>
            <w:bottom w:val="none" w:sz="0" w:space="0" w:color="auto"/>
            <w:right w:val="none" w:sz="0" w:space="0" w:color="auto"/>
          </w:divBdr>
          <w:divsChild>
            <w:div w:id="162357949">
              <w:marLeft w:val="0"/>
              <w:marRight w:val="0"/>
              <w:marTop w:val="0"/>
              <w:marBottom w:val="0"/>
              <w:divBdr>
                <w:top w:val="none" w:sz="0" w:space="0" w:color="auto"/>
                <w:left w:val="none" w:sz="0" w:space="0" w:color="auto"/>
                <w:bottom w:val="none" w:sz="0" w:space="0" w:color="auto"/>
                <w:right w:val="none" w:sz="0" w:space="0" w:color="auto"/>
              </w:divBdr>
              <w:divsChild>
                <w:div w:id="1147824643">
                  <w:marLeft w:val="0"/>
                  <w:marRight w:val="0"/>
                  <w:marTop w:val="0"/>
                  <w:marBottom w:val="0"/>
                  <w:divBdr>
                    <w:top w:val="none" w:sz="0" w:space="0" w:color="auto"/>
                    <w:left w:val="none" w:sz="0" w:space="0" w:color="auto"/>
                    <w:bottom w:val="none" w:sz="0" w:space="0" w:color="auto"/>
                    <w:right w:val="none" w:sz="0" w:space="0" w:color="auto"/>
                  </w:divBdr>
                  <w:divsChild>
                    <w:div w:id="1054618573">
                      <w:marLeft w:val="0"/>
                      <w:marRight w:val="0"/>
                      <w:marTop w:val="0"/>
                      <w:marBottom w:val="0"/>
                      <w:divBdr>
                        <w:top w:val="none" w:sz="0" w:space="0" w:color="auto"/>
                        <w:left w:val="none" w:sz="0" w:space="0" w:color="auto"/>
                        <w:bottom w:val="none" w:sz="0" w:space="0" w:color="auto"/>
                        <w:right w:val="none" w:sz="0" w:space="0" w:color="auto"/>
                      </w:divBdr>
                      <w:divsChild>
                        <w:div w:id="10802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05102">
      <w:bodyDiv w:val="1"/>
      <w:marLeft w:val="0"/>
      <w:marRight w:val="0"/>
      <w:marTop w:val="0"/>
      <w:marBottom w:val="0"/>
      <w:divBdr>
        <w:top w:val="none" w:sz="0" w:space="0" w:color="auto"/>
        <w:left w:val="none" w:sz="0" w:space="0" w:color="auto"/>
        <w:bottom w:val="none" w:sz="0" w:space="0" w:color="auto"/>
        <w:right w:val="none" w:sz="0" w:space="0" w:color="auto"/>
      </w:divBdr>
      <w:divsChild>
        <w:div w:id="389621503">
          <w:marLeft w:val="0"/>
          <w:marRight w:val="0"/>
          <w:marTop w:val="0"/>
          <w:marBottom w:val="0"/>
          <w:divBdr>
            <w:top w:val="none" w:sz="0" w:space="0" w:color="auto"/>
            <w:left w:val="none" w:sz="0" w:space="0" w:color="auto"/>
            <w:bottom w:val="none" w:sz="0" w:space="0" w:color="auto"/>
            <w:right w:val="none" w:sz="0" w:space="0" w:color="auto"/>
          </w:divBdr>
          <w:divsChild>
            <w:div w:id="672952035">
              <w:marLeft w:val="0"/>
              <w:marRight w:val="0"/>
              <w:marTop w:val="0"/>
              <w:marBottom w:val="0"/>
              <w:divBdr>
                <w:top w:val="none" w:sz="0" w:space="0" w:color="auto"/>
                <w:left w:val="none" w:sz="0" w:space="0" w:color="auto"/>
                <w:bottom w:val="none" w:sz="0" w:space="0" w:color="auto"/>
                <w:right w:val="none" w:sz="0" w:space="0" w:color="auto"/>
              </w:divBdr>
              <w:divsChild>
                <w:div w:id="708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3131">
          <w:marLeft w:val="0"/>
          <w:marRight w:val="0"/>
          <w:marTop w:val="0"/>
          <w:marBottom w:val="0"/>
          <w:divBdr>
            <w:top w:val="none" w:sz="0" w:space="0" w:color="auto"/>
            <w:left w:val="none" w:sz="0" w:space="0" w:color="auto"/>
            <w:bottom w:val="none" w:sz="0" w:space="0" w:color="auto"/>
            <w:right w:val="none" w:sz="0" w:space="0" w:color="auto"/>
          </w:divBdr>
          <w:divsChild>
            <w:div w:id="725833695">
              <w:marLeft w:val="0"/>
              <w:marRight w:val="0"/>
              <w:marTop w:val="0"/>
              <w:marBottom w:val="0"/>
              <w:divBdr>
                <w:top w:val="none" w:sz="0" w:space="0" w:color="auto"/>
                <w:left w:val="none" w:sz="0" w:space="0" w:color="auto"/>
                <w:bottom w:val="none" w:sz="0" w:space="0" w:color="auto"/>
                <w:right w:val="none" w:sz="0" w:space="0" w:color="auto"/>
              </w:divBdr>
              <w:divsChild>
                <w:div w:id="9517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5851">
          <w:marLeft w:val="0"/>
          <w:marRight w:val="0"/>
          <w:marTop w:val="0"/>
          <w:marBottom w:val="0"/>
          <w:divBdr>
            <w:top w:val="none" w:sz="0" w:space="0" w:color="auto"/>
            <w:left w:val="none" w:sz="0" w:space="0" w:color="auto"/>
            <w:bottom w:val="none" w:sz="0" w:space="0" w:color="auto"/>
            <w:right w:val="none" w:sz="0" w:space="0" w:color="auto"/>
          </w:divBdr>
          <w:divsChild>
            <w:div w:id="1428619651">
              <w:marLeft w:val="0"/>
              <w:marRight w:val="0"/>
              <w:marTop w:val="0"/>
              <w:marBottom w:val="0"/>
              <w:divBdr>
                <w:top w:val="none" w:sz="0" w:space="0" w:color="auto"/>
                <w:left w:val="none" w:sz="0" w:space="0" w:color="auto"/>
                <w:bottom w:val="none" w:sz="0" w:space="0" w:color="auto"/>
                <w:right w:val="none" w:sz="0" w:space="0" w:color="auto"/>
              </w:divBdr>
              <w:divsChild>
                <w:div w:id="4572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3641">
      <w:bodyDiv w:val="1"/>
      <w:marLeft w:val="0"/>
      <w:marRight w:val="0"/>
      <w:marTop w:val="0"/>
      <w:marBottom w:val="0"/>
      <w:divBdr>
        <w:top w:val="none" w:sz="0" w:space="0" w:color="auto"/>
        <w:left w:val="none" w:sz="0" w:space="0" w:color="auto"/>
        <w:bottom w:val="none" w:sz="0" w:space="0" w:color="auto"/>
        <w:right w:val="none" w:sz="0" w:space="0" w:color="auto"/>
      </w:divBdr>
    </w:div>
    <w:div w:id="220792867">
      <w:bodyDiv w:val="1"/>
      <w:marLeft w:val="0"/>
      <w:marRight w:val="0"/>
      <w:marTop w:val="0"/>
      <w:marBottom w:val="0"/>
      <w:divBdr>
        <w:top w:val="none" w:sz="0" w:space="0" w:color="auto"/>
        <w:left w:val="none" w:sz="0" w:space="0" w:color="auto"/>
        <w:bottom w:val="none" w:sz="0" w:space="0" w:color="auto"/>
        <w:right w:val="none" w:sz="0" w:space="0" w:color="auto"/>
      </w:divBdr>
      <w:divsChild>
        <w:div w:id="2012027002">
          <w:marLeft w:val="0"/>
          <w:marRight w:val="0"/>
          <w:marTop w:val="0"/>
          <w:marBottom w:val="0"/>
          <w:divBdr>
            <w:top w:val="none" w:sz="0" w:space="0" w:color="auto"/>
            <w:left w:val="none" w:sz="0" w:space="0" w:color="auto"/>
            <w:bottom w:val="none" w:sz="0" w:space="0" w:color="auto"/>
            <w:right w:val="none" w:sz="0" w:space="0" w:color="auto"/>
          </w:divBdr>
        </w:div>
      </w:divsChild>
    </w:div>
    <w:div w:id="221019053">
      <w:bodyDiv w:val="1"/>
      <w:marLeft w:val="0"/>
      <w:marRight w:val="0"/>
      <w:marTop w:val="0"/>
      <w:marBottom w:val="0"/>
      <w:divBdr>
        <w:top w:val="none" w:sz="0" w:space="0" w:color="auto"/>
        <w:left w:val="none" w:sz="0" w:space="0" w:color="auto"/>
        <w:bottom w:val="none" w:sz="0" w:space="0" w:color="auto"/>
        <w:right w:val="none" w:sz="0" w:space="0" w:color="auto"/>
      </w:divBdr>
    </w:div>
    <w:div w:id="230317398">
      <w:bodyDiv w:val="1"/>
      <w:marLeft w:val="0"/>
      <w:marRight w:val="0"/>
      <w:marTop w:val="0"/>
      <w:marBottom w:val="0"/>
      <w:divBdr>
        <w:top w:val="none" w:sz="0" w:space="0" w:color="auto"/>
        <w:left w:val="none" w:sz="0" w:space="0" w:color="auto"/>
        <w:bottom w:val="none" w:sz="0" w:space="0" w:color="auto"/>
        <w:right w:val="none" w:sz="0" w:space="0" w:color="auto"/>
      </w:divBdr>
      <w:divsChild>
        <w:div w:id="533273475">
          <w:marLeft w:val="0"/>
          <w:marRight w:val="0"/>
          <w:marTop w:val="0"/>
          <w:marBottom w:val="0"/>
          <w:divBdr>
            <w:top w:val="none" w:sz="0" w:space="0" w:color="auto"/>
            <w:left w:val="none" w:sz="0" w:space="0" w:color="auto"/>
            <w:bottom w:val="none" w:sz="0" w:space="0" w:color="auto"/>
            <w:right w:val="none" w:sz="0" w:space="0" w:color="auto"/>
          </w:divBdr>
          <w:divsChild>
            <w:div w:id="12134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028">
      <w:bodyDiv w:val="1"/>
      <w:marLeft w:val="0"/>
      <w:marRight w:val="0"/>
      <w:marTop w:val="0"/>
      <w:marBottom w:val="0"/>
      <w:divBdr>
        <w:top w:val="none" w:sz="0" w:space="0" w:color="auto"/>
        <w:left w:val="none" w:sz="0" w:space="0" w:color="auto"/>
        <w:bottom w:val="none" w:sz="0" w:space="0" w:color="auto"/>
        <w:right w:val="none" w:sz="0" w:space="0" w:color="auto"/>
      </w:divBdr>
    </w:div>
    <w:div w:id="249391358">
      <w:bodyDiv w:val="1"/>
      <w:marLeft w:val="0"/>
      <w:marRight w:val="0"/>
      <w:marTop w:val="0"/>
      <w:marBottom w:val="0"/>
      <w:divBdr>
        <w:top w:val="none" w:sz="0" w:space="0" w:color="auto"/>
        <w:left w:val="none" w:sz="0" w:space="0" w:color="auto"/>
        <w:bottom w:val="none" w:sz="0" w:space="0" w:color="auto"/>
        <w:right w:val="none" w:sz="0" w:space="0" w:color="auto"/>
      </w:divBdr>
    </w:div>
    <w:div w:id="266279570">
      <w:bodyDiv w:val="1"/>
      <w:marLeft w:val="0"/>
      <w:marRight w:val="0"/>
      <w:marTop w:val="0"/>
      <w:marBottom w:val="0"/>
      <w:divBdr>
        <w:top w:val="none" w:sz="0" w:space="0" w:color="auto"/>
        <w:left w:val="none" w:sz="0" w:space="0" w:color="auto"/>
        <w:bottom w:val="none" w:sz="0" w:space="0" w:color="auto"/>
        <w:right w:val="none" w:sz="0" w:space="0" w:color="auto"/>
      </w:divBdr>
    </w:div>
    <w:div w:id="267007326">
      <w:bodyDiv w:val="1"/>
      <w:marLeft w:val="0"/>
      <w:marRight w:val="0"/>
      <w:marTop w:val="0"/>
      <w:marBottom w:val="0"/>
      <w:divBdr>
        <w:top w:val="none" w:sz="0" w:space="0" w:color="auto"/>
        <w:left w:val="none" w:sz="0" w:space="0" w:color="auto"/>
        <w:bottom w:val="none" w:sz="0" w:space="0" w:color="auto"/>
        <w:right w:val="none" w:sz="0" w:space="0" w:color="auto"/>
      </w:divBdr>
    </w:div>
    <w:div w:id="269628288">
      <w:bodyDiv w:val="1"/>
      <w:marLeft w:val="0"/>
      <w:marRight w:val="0"/>
      <w:marTop w:val="0"/>
      <w:marBottom w:val="0"/>
      <w:divBdr>
        <w:top w:val="none" w:sz="0" w:space="0" w:color="auto"/>
        <w:left w:val="none" w:sz="0" w:space="0" w:color="auto"/>
        <w:bottom w:val="none" w:sz="0" w:space="0" w:color="auto"/>
        <w:right w:val="none" w:sz="0" w:space="0" w:color="auto"/>
      </w:divBdr>
    </w:div>
    <w:div w:id="274874196">
      <w:bodyDiv w:val="1"/>
      <w:marLeft w:val="0"/>
      <w:marRight w:val="0"/>
      <w:marTop w:val="0"/>
      <w:marBottom w:val="0"/>
      <w:divBdr>
        <w:top w:val="none" w:sz="0" w:space="0" w:color="auto"/>
        <w:left w:val="none" w:sz="0" w:space="0" w:color="auto"/>
        <w:bottom w:val="none" w:sz="0" w:space="0" w:color="auto"/>
        <w:right w:val="none" w:sz="0" w:space="0" w:color="auto"/>
      </w:divBdr>
    </w:div>
    <w:div w:id="278731483">
      <w:bodyDiv w:val="1"/>
      <w:marLeft w:val="0"/>
      <w:marRight w:val="0"/>
      <w:marTop w:val="0"/>
      <w:marBottom w:val="0"/>
      <w:divBdr>
        <w:top w:val="none" w:sz="0" w:space="0" w:color="auto"/>
        <w:left w:val="none" w:sz="0" w:space="0" w:color="auto"/>
        <w:bottom w:val="none" w:sz="0" w:space="0" w:color="auto"/>
        <w:right w:val="none" w:sz="0" w:space="0" w:color="auto"/>
      </w:divBdr>
      <w:divsChild>
        <w:div w:id="1471021774">
          <w:marLeft w:val="0"/>
          <w:marRight w:val="0"/>
          <w:marTop w:val="0"/>
          <w:marBottom w:val="0"/>
          <w:divBdr>
            <w:top w:val="none" w:sz="0" w:space="0" w:color="auto"/>
            <w:left w:val="none" w:sz="0" w:space="0" w:color="auto"/>
            <w:bottom w:val="none" w:sz="0" w:space="0" w:color="auto"/>
            <w:right w:val="none" w:sz="0" w:space="0" w:color="auto"/>
          </w:divBdr>
          <w:divsChild>
            <w:div w:id="3760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4038">
      <w:bodyDiv w:val="1"/>
      <w:marLeft w:val="0"/>
      <w:marRight w:val="0"/>
      <w:marTop w:val="0"/>
      <w:marBottom w:val="0"/>
      <w:divBdr>
        <w:top w:val="none" w:sz="0" w:space="0" w:color="auto"/>
        <w:left w:val="none" w:sz="0" w:space="0" w:color="auto"/>
        <w:bottom w:val="none" w:sz="0" w:space="0" w:color="auto"/>
        <w:right w:val="none" w:sz="0" w:space="0" w:color="auto"/>
      </w:divBdr>
      <w:divsChild>
        <w:div w:id="606935099">
          <w:marLeft w:val="0"/>
          <w:marRight w:val="0"/>
          <w:marTop w:val="0"/>
          <w:marBottom w:val="0"/>
          <w:divBdr>
            <w:top w:val="none" w:sz="0" w:space="0" w:color="auto"/>
            <w:left w:val="none" w:sz="0" w:space="0" w:color="auto"/>
            <w:bottom w:val="none" w:sz="0" w:space="0" w:color="auto"/>
            <w:right w:val="none" w:sz="0" w:space="0" w:color="auto"/>
          </w:divBdr>
          <w:divsChild>
            <w:div w:id="15825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2883">
      <w:bodyDiv w:val="1"/>
      <w:marLeft w:val="0"/>
      <w:marRight w:val="0"/>
      <w:marTop w:val="0"/>
      <w:marBottom w:val="0"/>
      <w:divBdr>
        <w:top w:val="none" w:sz="0" w:space="0" w:color="auto"/>
        <w:left w:val="none" w:sz="0" w:space="0" w:color="auto"/>
        <w:bottom w:val="none" w:sz="0" w:space="0" w:color="auto"/>
        <w:right w:val="none" w:sz="0" w:space="0" w:color="auto"/>
      </w:divBdr>
    </w:div>
    <w:div w:id="314337691">
      <w:bodyDiv w:val="1"/>
      <w:marLeft w:val="0"/>
      <w:marRight w:val="0"/>
      <w:marTop w:val="0"/>
      <w:marBottom w:val="0"/>
      <w:divBdr>
        <w:top w:val="none" w:sz="0" w:space="0" w:color="auto"/>
        <w:left w:val="none" w:sz="0" w:space="0" w:color="auto"/>
        <w:bottom w:val="none" w:sz="0" w:space="0" w:color="auto"/>
        <w:right w:val="none" w:sz="0" w:space="0" w:color="auto"/>
      </w:divBdr>
      <w:divsChild>
        <w:div w:id="634215237">
          <w:marLeft w:val="0"/>
          <w:marRight w:val="0"/>
          <w:marTop w:val="0"/>
          <w:marBottom w:val="0"/>
          <w:divBdr>
            <w:top w:val="none" w:sz="0" w:space="0" w:color="auto"/>
            <w:left w:val="none" w:sz="0" w:space="0" w:color="auto"/>
            <w:bottom w:val="none" w:sz="0" w:space="0" w:color="auto"/>
            <w:right w:val="none" w:sz="0" w:space="0" w:color="auto"/>
          </w:divBdr>
          <w:divsChild>
            <w:div w:id="605889988">
              <w:marLeft w:val="0"/>
              <w:marRight w:val="0"/>
              <w:marTop w:val="0"/>
              <w:marBottom w:val="0"/>
              <w:divBdr>
                <w:top w:val="none" w:sz="0" w:space="0" w:color="auto"/>
                <w:left w:val="none" w:sz="0" w:space="0" w:color="auto"/>
                <w:bottom w:val="none" w:sz="0" w:space="0" w:color="auto"/>
                <w:right w:val="none" w:sz="0" w:space="0" w:color="auto"/>
              </w:divBdr>
            </w:div>
            <w:div w:id="1376346894">
              <w:marLeft w:val="0"/>
              <w:marRight w:val="0"/>
              <w:marTop w:val="0"/>
              <w:marBottom w:val="0"/>
              <w:divBdr>
                <w:top w:val="none" w:sz="0" w:space="0" w:color="auto"/>
                <w:left w:val="none" w:sz="0" w:space="0" w:color="auto"/>
                <w:bottom w:val="none" w:sz="0" w:space="0" w:color="auto"/>
                <w:right w:val="none" w:sz="0" w:space="0" w:color="auto"/>
              </w:divBdr>
            </w:div>
          </w:divsChild>
        </w:div>
        <w:div w:id="677270857">
          <w:marLeft w:val="0"/>
          <w:marRight w:val="0"/>
          <w:marTop w:val="0"/>
          <w:marBottom w:val="0"/>
          <w:divBdr>
            <w:top w:val="none" w:sz="0" w:space="0" w:color="auto"/>
            <w:left w:val="none" w:sz="0" w:space="0" w:color="auto"/>
            <w:bottom w:val="none" w:sz="0" w:space="0" w:color="auto"/>
            <w:right w:val="none" w:sz="0" w:space="0" w:color="auto"/>
          </w:divBdr>
        </w:div>
        <w:div w:id="1469740611">
          <w:marLeft w:val="0"/>
          <w:marRight w:val="0"/>
          <w:marTop w:val="0"/>
          <w:marBottom w:val="0"/>
          <w:divBdr>
            <w:top w:val="none" w:sz="0" w:space="0" w:color="auto"/>
            <w:left w:val="none" w:sz="0" w:space="0" w:color="auto"/>
            <w:bottom w:val="none" w:sz="0" w:space="0" w:color="auto"/>
            <w:right w:val="none" w:sz="0" w:space="0" w:color="auto"/>
          </w:divBdr>
          <w:divsChild>
            <w:div w:id="777607647">
              <w:marLeft w:val="0"/>
              <w:marRight w:val="0"/>
              <w:marTop w:val="0"/>
              <w:marBottom w:val="0"/>
              <w:divBdr>
                <w:top w:val="none" w:sz="0" w:space="0" w:color="auto"/>
                <w:left w:val="none" w:sz="0" w:space="0" w:color="auto"/>
                <w:bottom w:val="none" w:sz="0" w:space="0" w:color="auto"/>
                <w:right w:val="none" w:sz="0" w:space="0" w:color="auto"/>
              </w:divBdr>
            </w:div>
            <w:div w:id="1447775829">
              <w:marLeft w:val="0"/>
              <w:marRight w:val="0"/>
              <w:marTop w:val="0"/>
              <w:marBottom w:val="0"/>
              <w:divBdr>
                <w:top w:val="none" w:sz="0" w:space="0" w:color="auto"/>
                <w:left w:val="none" w:sz="0" w:space="0" w:color="auto"/>
                <w:bottom w:val="none" w:sz="0" w:space="0" w:color="auto"/>
                <w:right w:val="none" w:sz="0" w:space="0" w:color="auto"/>
              </w:divBdr>
            </w:div>
            <w:div w:id="1885483851">
              <w:marLeft w:val="0"/>
              <w:marRight w:val="0"/>
              <w:marTop w:val="0"/>
              <w:marBottom w:val="0"/>
              <w:divBdr>
                <w:top w:val="none" w:sz="0" w:space="0" w:color="auto"/>
                <w:left w:val="none" w:sz="0" w:space="0" w:color="auto"/>
                <w:bottom w:val="none" w:sz="0" w:space="0" w:color="auto"/>
                <w:right w:val="none" w:sz="0" w:space="0" w:color="auto"/>
              </w:divBdr>
            </w:div>
          </w:divsChild>
        </w:div>
        <w:div w:id="1978023980">
          <w:marLeft w:val="0"/>
          <w:marRight w:val="0"/>
          <w:marTop w:val="0"/>
          <w:marBottom w:val="0"/>
          <w:divBdr>
            <w:top w:val="none" w:sz="0" w:space="0" w:color="auto"/>
            <w:left w:val="none" w:sz="0" w:space="0" w:color="auto"/>
            <w:bottom w:val="none" w:sz="0" w:space="0" w:color="auto"/>
            <w:right w:val="none" w:sz="0" w:space="0" w:color="auto"/>
          </w:divBdr>
        </w:div>
        <w:div w:id="2117358385">
          <w:marLeft w:val="0"/>
          <w:marRight w:val="0"/>
          <w:marTop w:val="0"/>
          <w:marBottom w:val="0"/>
          <w:divBdr>
            <w:top w:val="none" w:sz="0" w:space="0" w:color="auto"/>
            <w:left w:val="none" w:sz="0" w:space="0" w:color="auto"/>
            <w:bottom w:val="none" w:sz="0" w:space="0" w:color="auto"/>
            <w:right w:val="none" w:sz="0" w:space="0" w:color="auto"/>
          </w:divBdr>
        </w:div>
      </w:divsChild>
    </w:div>
    <w:div w:id="318778412">
      <w:bodyDiv w:val="1"/>
      <w:marLeft w:val="0"/>
      <w:marRight w:val="0"/>
      <w:marTop w:val="0"/>
      <w:marBottom w:val="0"/>
      <w:divBdr>
        <w:top w:val="none" w:sz="0" w:space="0" w:color="auto"/>
        <w:left w:val="none" w:sz="0" w:space="0" w:color="auto"/>
        <w:bottom w:val="none" w:sz="0" w:space="0" w:color="auto"/>
        <w:right w:val="none" w:sz="0" w:space="0" w:color="auto"/>
      </w:divBdr>
    </w:div>
    <w:div w:id="337736933">
      <w:bodyDiv w:val="1"/>
      <w:marLeft w:val="0"/>
      <w:marRight w:val="0"/>
      <w:marTop w:val="0"/>
      <w:marBottom w:val="0"/>
      <w:divBdr>
        <w:top w:val="none" w:sz="0" w:space="0" w:color="auto"/>
        <w:left w:val="none" w:sz="0" w:space="0" w:color="auto"/>
        <w:bottom w:val="none" w:sz="0" w:space="0" w:color="auto"/>
        <w:right w:val="none" w:sz="0" w:space="0" w:color="auto"/>
      </w:divBdr>
    </w:div>
    <w:div w:id="347104194">
      <w:bodyDiv w:val="1"/>
      <w:marLeft w:val="0"/>
      <w:marRight w:val="0"/>
      <w:marTop w:val="0"/>
      <w:marBottom w:val="0"/>
      <w:divBdr>
        <w:top w:val="none" w:sz="0" w:space="0" w:color="auto"/>
        <w:left w:val="none" w:sz="0" w:space="0" w:color="auto"/>
        <w:bottom w:val="none" w:sz="0" w:space="0" w:color="auto"/>
        <w:right w:val="none" w:sz="0" w:space="0" w:color="auto"/>
      </w:divBdr>
      <w:divsChild>
        <w:div w:id="505511402">
          <w:marLeft w:val="0"/>
          <w:marRight w:val="0"/>
          <w:marTop w:val="0"/>
          <w:marBottom w:val="0"/>
          <w:divBdr>
            <w:top w:val="none" w:sz="0" w:space="0" w:color="auto"/>
            <w:left w:val="none" w:sz="0" w:space="0" w:color="auto"/>
            <w:bottom w:val="none" w:sz="0" w:space="0" w:color="auto"/>
            <w:right w:val="none" w:sz="0" w:space="0" w:color="auto"/>
          </w:divBdr>
        </w:div>
      </w:divsChild>
    </w:div>
    <w:div w:id="363528735">
      <w:bodyDiv w:val="1"/>
      <w:marLeft w:val="0"/>
      <w:marRight w:val="0"/>
      <w:marTop w:val="0"/>
      <w:marBottom w:val="0"/>
      <w:divBdr>
        <w:top w:val="none" w:sz="0" w:space="0" w:color="auto"/>
        <w:left w:val="none" w:sz="0" w:space="0" w:color="auto"/>
        <w:bottom w:val="none" w:sz="0" w:space="0" w:color="auto"/>
        <w:right w:val="none" w:sz="0" w:space="0" w:color="auto"/>
      </w:divBdr>
    </w:div>
    <w:div w:id="368117338">
      <w:bodyDiv w:val="1"/>
      <w:marLeft w:val="0"/>
      <w:marRight w:val="0"/>
      <w:marTop w:val="0"/>
      <w:marBottom w:val="0"/>
      <w:divBdr>
        <w:top w:val="none" w:sz="0" w:space="0" w:color="auto"/>
        <w:left w:val="none" w:sz="0" w:space="0" w:color="auto"/>
        <w:bottom w:val="none" w:sz="0" w:space="0" w:color="auto"/>
        <w:right w:val="none" w:sz="0" w:space="0" w:color="auto"/>
      </w:divBdr>
    </w:div>
    <w:div w:id="368530543">
      <w:bodyDiv w:val="1"/>
      <w:marLeft w:val="0"/>
      <w:marRight w:val="0"/>
      <w:marTop w:val="0"/>
      <w:marBottom w:val="0"/>
      <w:divBdr>
        <w:top w:val="none" w:sz="0" w:space="0" w:color="auto"/>
        <w:left w:val="none" w:sz="0" w:space="0" w:color="auto"/>
        <w:bottom w:val="none" w:sz="0" w:space="0" w:color="auto"/>
        <w:right w:val="none" w:sz="0" w:space="0" w:color="auto"/>
      </w:divBdr>
      <w:divsChild>
        <w:div w:id="872616745">
          <w:marLeft w:val="0"/>
          <w:marRight w:val="0"/>
          <w:marTop w:val="0"/>
          <w:marBottom w:val="0"/>
          <w:divBdr>
            <w:top w:val="none" w:sz="0" w:space="0" w:color="auto"/>
            <w:left w:val="none" w:sz="0" w:space="0" w:color="auto"/>
            <w:bottom w:val="none" w:sz="0" w:space="0" w:color="auto"/>
            <w:right w:val="none" w:sz="0" w:space="0" w:color="auto"/>
          </w:divBdr>
        </w:div>
      </w:divsChild>
    </w:div>
    <w:div w:id="372460291">
      <w:bodyDiv w:val="1"/>
      <w:marLeft w:val="0"/>
      <w:marRight w:val="0"/>
      <w:marTop w:val="0"/>
      <w:marBottom w:val="0"/>
      <w:divBdr>
        <w:top w:val="none" w:sz="0" w:space="0" w:color="auto"/>
        <w:left w:val="none" w:sz="0" w:space="0" w:color="auto"/>
        <w:bottom w:val="none" w:sz="0" w:space="0" w:color="auto"/>
        <w:right w:val="none" w:sz="0" w:space="0" w:color="auto"/>
      </w:divBdr>
    </w:div>
    <w:div w:id="377706085">
      <w:bodyDiv w:val="1"/>
      <w:marLeft w:val="0"/>
      <w:marRight w:val="0"/>
      <w:marTop w:val="0"/>
      <w:marBottom w:val="0"/>
      <w:divBdr>
        <w:top w:val="none" w:sz="0" w:space="0" w:color="auto"/>
        <w:left w:val="none" w:sz="0" w:space="0" w:color="auto"/>
        <w:bottom w:val="none" w:sz="0" w:space="0" w:color="auto"/>
        <w:right w:val="none" w:sz="0" w:space="0" w:color="auto"/>
      </w:divBdr>
      <w:divsChild>
        <w:div w:id="695499768">
          <w:marLeft w:val="0"/>
          <w:marRight w:val="0"/>
          <w:marTop w:val="0"/>
          <w:marBottom w:val="0"/>
          <w:divBdr>
            <w:top w:val="none" w:sz="0" w:space="0" w:color="auto"/>
            <w:left w:val="none" w:sz="0" w:space="0" w:color="auto"/>
            <w:bottom w:val="none" w:sz="0" w:space="0" w:color="auto"/>
            <w:right w:val="none" w:sz="0" w:space="0" w:color="auto"/>
          </w:divBdr>
          <w:divsChild>
            <w:div w:id="1784957244">
              <w:marLeft w:val="0"/>
              <w:marRight w:val="0"/>
              <w:marTop w:val="0"/>
              <w:marBottom w:val="0"/>
              <w:divBdr>
                <w:top w:val="none" w:sz="0" w:space="0" w:color="auto"/>
                <w:left w:val="none" w:sz="0" w:space="0" w:color="auto"/>
                <w:bottom w:val="none" w:sz="0" w:space="0" w:color="auto"/>
                <w:right w:val="none" w:sz="0" w:space="0" w:color="auto"/>
              </w:divBdr>
              <w:divsChild>
                <w:div w:id="683432904">
                  <w:marLeft w:val="0"/>
                  <w:marRight w:val="0"/>
                  <w:marTop w:val="0"/>
                  <w:marBottom w:val="0"/>
                  <w:divBdr>
                    <w:top w:val="none" w:sz="0" w:space="0" w:color="auto"/>
                    <w:left w:val="none" w:sz="0" w:space="0" w:color="auto"/>
                    <w:bottom w:val="none" w:sz="0" w:space="0" w:color="auto"/>
                    <w:right w:val="none" w:sz="0" w:space="0" w:color="auto"/>
                  </w:divBdr>
                </w:div>
                <w:div w:id="7890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2518">
      <w:bodyDiv w:val="1"/>
      <w:marLeft w:val="0"/>
      <w:marRight w:val="0"/>
      <w:marTop w:val="0"/>
      <w:marBottom w:val="0"/>
      <w:divBdr>
        <w:top w:val="none" w:sz="0" w:space="0" w:color="auto"/>
        <w:left w:val="none" w:sz="0" w:space="0" w:color="auto"/>
        <w:bottom w:val="none" w:sz="0" w:space="0" w:color="auto"/>
        <w:right w:val="none" w:sz="0" w:space="0" w:color="auto"/>
      </w:divBdr>
      <w:divsChild>
        <w:div w:id="1800801401">
          <w:marLeft w:val="0"/>
          <w:marRight w:val="0"/>
          <w:marTop w:val="0"/>
          <w:marBottom w:val="0"/>
          <w:divBdr>
            <w:top w:val="none" w:sz="0" w:space="0" w:color="auto"/>
            <w:left w:val="none" w:sz="0" w:space="0" w:color="auto"/>
            <w:bottom w:val="none" w:sz="0" w:space="0" w:color="auto"/>
            <w:right w:val="none" w:sz="0" w:space="0" w:color="auto"/>
          </w:divBdr>
          <w:divsChild>
            <w:div w:id="14653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4430">
      <w:bodyDiv w:val="1"/>
      <w:marLeft w:val="0"/>
      <w:marRight w:val="0"/>
      <w:marTop w:val="0"/>
      <w:marBottom w:val="0"/>
      <w:divBdr>
        <w:top w:val="none" w:sz="0" w:space="0" w:color="auto"/>
        <w:left w:val="none" w:sz="0" w:space="0" w:color="auto"/>
        <w:bottom w:val="none" w:sz="0" w:space="0" w:color="auto"/>
        <w:right w:val="none" w:sz="0" w:space="0" w:color="auto"/>
      </w:divBdr>
    </w:div>
    <w:div w:id="391388594">
      <w:bodyDiv w:val="1"/>
      <w:marLeft w:val="0"/>
      <w:marRight w:val="0"/>
      <w:marTop w:val="0"/>
      <w:marBottom w:val="0"/>
      <w:divBdr>
        <w:top w:val="none" w:sz="0" w:space="0" w:color="auto"/>
        <w:left w:val="none" w:sz="0" w:space="0" w:color="auto"/>
        <w:bottom w:val="none" w:sz="0" w:space="0" w:color="auto"/>
        <w:right w:val="none" w:sz="0" w:space="0" w:color="auto"/>
      </w:divBdr>
      <w:divsChild>
        <w:div w:id="632519766">
          <w:marLeft w:val="0"/>
          <w:marRight w:val="0"/>
          <w:marTop w:val="0"/>
          <w:marBottom w:val="0"/>
          <w:divBdr>
            <w:top w:val="none" w:sz="0" w:space="0" w:color="auto"/>
            <w:left w:val="none" w:sz="0" w:space="0" w:color="auto"/>
            <w:bottom w:val="none" w:sz="0" w:space="0" w:color="auto"/>
            <w:right w:val="none" w:sz="0" w:space="0" w:color="auto"/>
          </w:divBdr>
          <w:divsChild>
            <w:div w:id="1711949820">
              <w:marLeft w:val="0"/>
              <w:marRight w:val="0"/>
              <w:marTop w:val="0"/>
              <w:marBottom w:val="0"/>
              <w:divBdr>
                <w:top w:val="none" w:sz="0" w:space="0" w:color="auto"/>
                <w:left w:val="none" w:sz="0" w:space="0" w:color="auto"/>
                <w:bottom w:val="none" w:sz="0" w:space="0" w:color="auto"/>
                <w:right w:val="none" w:sz="0" w:space="0" w:color="auto"/>
              </w:divBdr>
              <w:divsChild>
                <w:div w:id="1098133026">
                  <w:marLeft w:val="0"/>
                  <w:marRight w:val="0"/>
                  <w:marTop w:val="0"/>
                  <w:marBottom w:val="0"/>
                  <w:divBdr>
                    <w:top w:val="none" w:sz="0" w:space="0" w:color="auto"/>
                    <w:left w:val="none" w:sz="0" w:space="0" w:color="auto"/>
                    <w:bottom w:val="none" w:sz="0" w:space="0" w:color="auto"/>
                    <w:right w:val="none" w:sz="0" w:space="0" w:color="auto"/>
                  </w:divBdr>
                </w:div>
                <w:div w:id="1720592056">
                  <w:marLeft w:val="0"/>
                  <w:marRight w:val="0"/>
                  <w:marTop w:val="0"/>
                  <w:marBottom w:val="0"/>
                  <w:divBdr>
                    <w:top w:val="none" w:sz="0" w:space="0" w:color="auto"/>
                    <w:left w:val="none" w:sz="0" w:space="0" w:color="auto"/>
                    <w:bottom w:val="none" w:sz="0" w:space="0" w:color="auto"/>
                    <w:right w:val="none" w:sz="0" w:space="0" w:color="auto"/>
                  </w:divBdr>
                </w:div>
                <w:div w:id="19608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68875">
      <w:bodyDiv w:val="1"/>
      <w:marLeft w:val="0"/>
      <w:marRight w:val="0"/>
      <w:marTop w:val="0"/>
      <w:marBottom w:val="0"/>
      <w:divBdr>
        <w:top w:val="none" w:sz="0" w:space="0" w:color="auto"/>
        <w:left w:val="none" w:sz="0" w:space="0" w:color="auto"/>
        <w:bottom w:val="none" w:sz="0" w:space="0" w:color="auto"/>
        <w:right w:val="none" w:sz="0" w:space="0" w:color="auto"/>
      </w:divBdr>
    </w:div>
    <w:div w:id="396056211">
      <w:bodyDiv w:val="1"/>
      <w:marLeft w:val="0"/>
      <w:marRight w:val="0"/>
      <w:marTop w:val="0"/>
      <w:marBottom w:val="0"/>
      <w:divBdr>
        <w:top w:val="none" w:sz="0" w:space="0" w:color="auto"/>
        <w:left w:val="none" w:sz="0" w:space="0" w:color="auto"/>
        <w:bottom w:val="none" w:sz="0" w:space="0" w:color="auto"/>
        <w:right w:val="none" w:sz="0" w:space="0" w:color="auto"/>
      </w:divBdr>
    </w:div>
    <w:div w:id="397678189">
      <w:bodyDiv w:val="1"/>
      <w:marLeft w:val="0"/>
      <w:marRight w:val="0"/>
      <w:marTop w:val="0"/>
      <w:marBottom w:val="0"/>
      <w:divBdr>
        <w:top w:val="none" w:sz="0" w:space="0" w:color="auto"/>
        <w:left w:val="none" w:sz="0" w:space="0" w:color="auto"/>
        <w:bottom w:val="none" w:sz="0" w:space="0" w:color="auto"/>
        <w:right w:val="none" w:sz="0" w:space="0" w:color="auto"/>
      </w:divBdr>
      <w:divsChild>
        <w:div w:id="1596941480">
          <w:marLeft w:val="0"/>
          <w:marRight w:val="0"/>
          <w:marTop w:val="0"/>
          <w:marBottom w:val="0"/>
          <w:divBdr>
            <w:top w:val="none" w:sz="0" w:space="0" w:color="auto"/>
            <w:left w:val="none" w:sz="0" w:space="0" w:color="auto"/>
            <w:bottom w:val="none" w:sz="0" w:space="0" w:color="auto"/>
            <w:right w:val="none" w:sz="0" w:space="0" w:color="auto"/>
          </w:divBdr>
        </w:div>
      </w:divsChild>
    </w:div>
    <w:div w:id="398094676">
      <w:bodyDiv w:val="1"/>
      <w:marLeft w:val="0"/>
      <w:marRight w:val="0"/>
      <w:marTop w:val="0"/>
      <w:marBottom w:val="0"/>
      <w:divBdr>
        <w:top w:val="none" w:sz="0" w:space="0" w:color="auto"/>
        <w:left w:val="none" w:sz="0" w:space="0" w:color="auto"/>
        <w:bottom w:val="none" w:sz="0" w:space="0" w:color="auto"/>
        <w:right w:val="none" w:sz="0" w:space="0" w:color="auto"/>
      </w:divBdr>
    </w:div>
    <w:div w:id="401368309">
      <w:bodyDiv w:val="1"/>
      <w:marLeft w:val="0"/>
      <w:marRight w:val="0"/>
      <w:marTop w:val="0"/>
      <w:marBottom w:val="0"/>
      <w:divBdr>
        <w:top w:val="none" w:sz="0" w:space="0" w:color="auto"/>
        <w:left w:val="none" w:sz="0" w:space="0" w:color="auto"/>
        <w:bottom w:val="none" w:sz="0" w:space="0" w:color="auto"/>
        <w:right w:val="none" w:sz="0" w:space="0" w:color="auto"/>
      </w:divBdr>
    </w:div>
    <w:div w:id="405609982">
      <w:bodyDiv w:val="1"/>
      <w:marLeft w:val="0"/>
      <w:marRight w:val="0"/>
      <w:marTop w:val="0"/>
      <w:marBottom w:val="0"/>
      <w:divBdr>
        <w:top w:val="none" w:sz="0" w:space="0" w:color="auto"/>
        <w:left w:val="none" w:sz="0" w:space="0" w:color="auto"/>
        <w:bottom w:val="none" w:sz="0" w:space="0" w:color="auto"/>
        <w:right w:val="none" w:sz="0" w:space="0" w:color="auto"/>
      </w:divBdr>
      <w:divsChild>
        <w:div w:id="922035730">
          <w:marLeft w:val="0"/>
          <w:marRight w:val="0"/>
          <w:marTop w:val="0"/>
          <w:marBottom w:val="0"/>
          <w:divBdr>
            <w:top w:val="none" w:sz="0" w:space="0" w:color="auto"/>
            <w:left w:val="none" w:sz="0" w:space="0" w:color="auto"/>
            <w:bottom w:val="none" w:sz="0" w:space="0" w:color="auto"/>
            <w:right w:val="none" w:sz="0" w:space="0" w:color="auto"/>
          </w:divBdr>
          <w:divsChild>
            <w:div w:id="9714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9021">
      <w:bodyDiv w:val="1"/>
      <w:marLeft w:val="0"/>
      <w:marRight w:val="0"/>
      <w:marTop w:val="0"/>
      <w:marBottom w:val="0"/>
      <w:divBdr>
        <w:top w:val="none" w:sz="0" w:space="0" w:color="auto"/>
        <w:left w:val="none" w:sz="0" w:space="0" w:color="auto"/>
        <w:bottom w:val="none" w:sz="0" w:space="0" w:color="auto"/>
        <w:right w:val="none" w:sz="0" w:space="0" w:color="auto"/>
      </w:divBdr>
    </w:div>
    <w:div w:id="407271049">
      <w:bodyDiv w:val="1"/>
      <w:marLeft w:val="0"/>
      <w:marRight w:val="0"/>
      <w:marTop w:val="0"/>
      <w:marBottom w:val="0"/>
      <w:divBdr>
        <w:top w:val="none" w:sz="0" w:space="0" w:color="auto"/>
        <w:left w:val="none" w:sz="0" w:space="0" w:color="auto"/>
        <w:bottom w:val="none" w:sz="0" w:space="0" w:color="auto"/>
        <w:right w:val="none" w:sz="0" w:space="0" w:color="auto"/>
      </w:divBdr>
      <w:divsChild>
        <w:div w:id="150295595">
          <w:marLeft w:val="0"/>
          <w:marRight w:val="0"/>
          <w:marTop w:val="0"/>
          <w:marBottom w:val="0"/>
          <w:divBdr>
            <w:top w:val="none" w:sz="0" w:space="0" w:color="auto"/>
            <w:left w:val="none" w:sz="0" w:space="0" w:color="auto"/>
            <w:bottom w:val="none" w:sz="0" w:space="0" w:color="auto"/>
            <w:right w:val="none" w:sz="0" w:space="0" w:color="auto"/>
          </w:divBdr>
          <w:divsChild>
            <w:div w:id="3073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3147">
      <w:bodyDiv w:val="1"/>
      <w:marLeft w:val="0"/>
      <w:marRight w:val="0"/>
      <w:marTop w:val="0"/>
      <w:marBottom w:val="0"/>
      <w:divBdr>
        <w:top w:val="none" w:sz="0" w:space="0" w:color="auto"/>
        <w:left w:val="none" w:sz="0" w:space="0" w:color="auto"/>
        <w:bottom w:val="none" w:sz="0" w:space="0" w:color="auto"/>
        <w:right w:val="none" w:sz="0" w:space="0" w:color="auto"/>
      </w:divBdr>
      <w:divsChild>
        <w:div w:id="208146747">
          <w:marLeft w:val="0"/>
          <w:marRight w:val="0"/>
          <w:marTop w:val="0"/>
          <w:marBottom w:val="0"/>
          <w:divBdr>
            <w:top w:val="none" w:sz="0" w:space="0" w:color="auto"/>
            <w:left w:val="none" w:sz="0" w:space="0" w:color="auto"/>
            <w:bottom w:val="none" w:sz="0" w:space="0" w:color="auto"/>
            <w:right w:val="none" w:sz="0" w:space="0" w:color="auto"/>
          </w:divBdr>
          <w:divsChild>
            <w:div w:id="2074616911">
              <w:marLeft w:val="0"/>
              <w:marRight w:val="0"/>
              <w:marTop w:val="0"/>
              <w:marBottom w:val="0"/>
              <w:divBdr>
                <w:top w:val="none" w:sz="0" w:space="0" w:color="auto"/>
                <w:left w:val="none" w:sz="0" w:space="0" w:color="auto"/>
                <w:bottom w:val="none" w:sz="0" w:space="0" w:color="auto"/>
                <w:right w:val="none" w:sz="0" w:space="0" w:color="auto"/>
              </w:divBdr>
              <w:divsChild>
                <w:div w:id="1196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3177">
          <w:marLeft w:val="0"/>
          <w:marRight w:val="0"/>
          <w:marTop w:val="0"/>
          <w:marBottom w:val="0"/>
          <w:divBdr>
            <w:top w:val="none" w:sz="0" w:space="0" w:color="auto"/>
            <w:left w:val="none" w:sz="0" w:space="0" w:color="auto"/>
            <w:bottom w:val="none" w:sz="0" w:space="0" w:color="auto"/>
            <w:right w:val="none" w:sz="0" w:space="0" w:color="auto"/>
          </w:divBdr>
          <w:divsChild>
            <w:div w:id="2084909335">
              <w:marLeft w:val="0"/>
              <w:marRight w:val="0"/>
              <w:marTop w:val="0"/>
              <w:marBottom w:val="0"/>
              <w:divBdr>
                <w:top w:val="none" w:sz="0" w:space="0" w:color="auto"/>
                <w:left w:val="none" w:sz="0" w:space="0" w:color="auto"/>
                <w:bottom w:val="none" w:sz="0" w:space="0" w:color="auto"/>
                <w:right w:val="none" w:sz="0" w:space="0" w:color="auto"/>
              </w:divBdr>
              <w:divsChild>
                <w:div w:id="15901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7374">
          <w:marLeft w:val="0"/>
          <w:marRight w:val="0"/>
          <w:marTop w:val="0"/>
          <w:marBottom w:val="0"/>
          <w:divBdr>
            <w:top w:val="none" w:sz="0" w:space="0" w:color="auto"/>
            <w:left w:val="none" w:sz="0" w:space="0" w:color="auto"/>
            <w:bottom w:val="none" w:sz="0" w:space="0" w:color="auto"/>
            <w:right w:val="none" w:sz="0" w:space="0" w:color="auto"/>
          </w:divBdr>
          <w:divsChild>
            <w:div w:id="1141338108">
              <w:marLeft w:val="0"/>
              <w:marRight w:val="0"/>
              <w:marTop w:val="0"/>
              <w:marBottom w:val="0"/>
              <w:divBdr>
                <w:top w:val="none" w:sz="0" w:space="0" w:color="auto"/>
                <w:left w:val="none" w:sz="0" w:space="0" w:color="auto"/>
                <w:bottom w:val="none" w:sz="0" w:space="0" w:color="auto"/>
                <w:right w:val="none" w:sz="0" w:space="0" w:color="auto"/>
              </w:divBdr>
              <w:divsChild>
                <w:div w:id="16757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7386">
          <w:marLeft w:val="0"/>
          <w:marRight w:val="0"/>
          <w:marTop w:val="0"/>
          <w:marBottom w:val="0"/>
          <w:divBdr>
            <w:top w:val="none" w:sz="0" w:space="0" w:color="auto"/>
            <w:left w:val="none" w:sz="0" w:space="0" w:color="auto"/>
            <w:bottom w:val="none" w:sz="0" w:space="0" w:color="auto"/>
            <w:right w:val="none" w:sz="0" w:space="0" w:color="auto"/>
          </w:divBdr>
          <w:divsChild>
            <w:div w:id="1013994891">
              <w:marLeft w:val="0"/>
              <w:marRight w:val="0"/>
              <w:marTop w:val="0"/>
              <w:marBottom w:val="0"/>
              <w:divBdr>
                <w:top w:val="none" w:sz="0" w:space="0" w:color="auto"/>
                <w:left w:val="none" w:sz="0" w:space="0" w:color="auto"/>
                <w:bottom w:val="none" w:sz="0" w:space="0" w:color="auto"/>
                <w:right w:val="none" w:sz="0" w:space="0" w:color="auto"/>
              </w:divBdr>
              <w:divsChild>
                <w:div w:id="8225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9222">
          <w:marLeft w:val="0"/>
          <w:marRight w:val="0"/>
          <w:marTop w:val="0"/>
          <w:marBottom w:val="0"/>
          <w:divBdr>
            <w:top w:val="none" w:sz="0" w:space="0" w:color="auto"/>
            <w:left w:val="none" w:sz="0" w:space="0" w:color="auto"/>
            <w:bottom w:val="none" w:sz="0" w:space="0" w:color="auto"/>
            <w:right w:val="none" w:sz="0" w:space="0" w:color="auto"/>
          </w:divBdr>
          <w:divsChild>
            <w:div w:id="182525179">
              <w:marLeft w:val="0"/>
              <w:marRight w:val="0"/>
              <w:marTop w:val="0"/>
              <w:marBottom w:val="0"/>
              <w:divBdr>
                <w:top w:val="none" w:sz="0" w:space="0" w:color="auto"/>
                <w:left w:val="none" w:sz="0" w:space="0" w:color="auto"/>
                <w:bottom w:val="none" w:sz="0" w:space="0" w:color="auto"/>
                <w:right w:val="none" w:sz="0" w:space="0" w:color="auto"/>
              </w:divBdr>
              <w:divsChild>
                <w:div w:id="5538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0564">
      <w:bodyDiv w:val="1"/>
      <w:marLeft w:val="0"/>
      <w:marRight w:val="0"/>
      <w:marTop w:val="0"/>
      <w:marBottom w:val="0"/>
      <w:divBdr>
        <w:top w:val="none" w:sz="0" w:space="0" w:color="auto"/>
        <w:left w:val="none" w:sz="0" w:space="0" w:color="auto"/>
        <w:bottom w:val="none" w:sz="0" w:space="0" w:color="auto"/>
        <w:right w:val="none" w:sz="0" w:space="0" w:color="auto"/>
      </w:divBdr>
      <w:divsChild>
        <w:div w:id="198009260">
          <w:marLeft w:val="0"/>
          <w:marRight w:val="0"/>
          <w:marTop w:val="0"/>
          <w:marBottom w:val="0"/>
          <w:divBdr>
            <w:top w:val="none" w:sz="0" w:space="0" w:color="auto"/>
            <w:left w:val="none" w:sz="0" w:space="0" w:color="auto"/>
            <w:bottom w:val="none" w:sz="0" w:space="0" w:color="auto"/>
            <w:right w:val="none" w:sz="0" w:space="0" w:color="auto"/>
          </w:divBdr>
          <w:divsChild>
            <w:div w:id="4022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8233">
      <w:bodyDiv w:val="1"/>
      <w:marLeft w:val="0"/>
      <w:marRight w:val="0"/>
      <w:marTop w:val="0"/>
      <w:marBottom w:val="0"/>
      <w:divBdr>
        <w:top w:val="none" w:sz="0" w:space="0" w:color="auto"/>
        <w:left w:val="none" w:sz="0" w:space="0" w:color="auto"/>
        <w:bottom w:val="none" w:sz="0" w:space="0" w:color="auto"/>
        <w:right w:val="none" w:sz="0" w:space="0" w:color="auto"/>
      </w:divBdr>
    </w:div>
    <w:div w:id="421923096">
      <w:bodyDiv w:val="1"/>
      <w:marLeft w:val="0"/>
      <w:marRight w:val="0"/>
      <w:marTop w:val="0"/>
      <w:marBottom w:val="0"/>
      <w:divBdr>
        <w:top w:val="none" w:sz="0" w:space="0" w:color="auto"/>
        <w:left w:val="none" w:sz="0" w:space="0" w:color="auto"/>
        <w:bottom w:val="none" w:sz="0" w:space="0" w:color="auto"/>
        <w:right w:val="none" w:sz="0" w:space="0" w:color="auto"/>
      </w:divBdr>
    </w:div>
    <w:div w:id="424814325">
      <w:bodyDiv w:val="1"/>
      <w:marLeft w:val="0"/>
      <w:marRight w:val="0"/>
      <w:marTop w:val="0"/>
      <w:marBottom w:val="0"/>
      <w:divBdr>
        <w:top w:val="none" w:sz="0" w:space="0" w:color="auto"/>
        <w:left w:val="none" w:sz="0" w:space="0" w:color="auto"/>
        <w:bottom w:val="none" w:sz="0" w:space="0" w:color="auto"/>
        <w:right w:val="none" w:sz="0" w:space="0" w:color="auto"/>
      </w:divBdr>
      <w:divsChild>
        <w:div w:id="1285041146">
          <w:marLeft w:val="0"/>
          <w:marRight w:val="0"/>
          <w:marTop w:val="0"/>
          <w:marBottom w:val="0"/>
          <w:divBdr>
            <w:top w:val="none" w:sz="0" w:space="0" w:color="auto"/>
            <w:left w:val="none" w:sz="0" w:space="0" w:color="auto"/>
            <w:bottom w:val="none" w:sz="0" w:space="0" w:color="auto"/>
            <w:right w:val="none" w:sz="0" w:space="0" w:color="auto"/>
          </w:divBdr>
          <w:divsChild>
            <w:div w:id="13598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4149">
      <w:bodyDiv w:val="1"/>
      <w:marLeft w:val="0"/>
      <w:marRight w:val="0"/>
      <w:marTop w:val="0"/>
      <w:marBottom w:val="0"/>
      <w:divBdr>
        <w:top w:val="none" w:sz="0" w:space="0" w:color="auto"/>
        <w:left w:val="none" w:sz="0" w:space="0" w:color="auto"/>
        <w:bottom w:val="none" w:sz="0" w:space="0" w:color="auto"/>
        <w:right w:val="none" w:sz="0" w:space="0" w:color="auto"/>
      </w:divBdr>
      <w:divsChild>
        <w:div w:id="797335419">
          <w:marLeft w:val="0"/>
          <w:marRight w:val="0"/>
          <w:marTop w:val="0"/>
          <w:marBottom w:val="0"/>
          <w:divBdr>
            <w:top w:val="none" w:sz="0" w:space="0" w:color="auto"/>
            <w:left w:val="none" w:sz="0" w:space="0" w:color="auto"/>
            <w:bottom w:val="none" w:sz="0" w:space="0" w:color="auto"/>
            <w:right w:val="none" w:sz="0" w:space="0" w:color="auto"/>
          </w:divBdr>
        </w:div>
      </w:divsChild>
    </w:div>
    <w:div w:id="427776463">
      <w:bodyDiv w:val="1"/>
      <w:marLeft w:val="0"/>
      <w:marRight w:val="0"/>
      <w:marTop w:val="0"/>
      <w:marBottom w:val="0"/>
      <w:divBdr>
        <w:top w:val="none" w:sz="0" w:space="0" w:color="auto"/>
        <w:left w:val="none" w:sz="0" w:space="0" w:color="auto"/>
        <w:bottom w:val="none" w:sz="0" w:space="0" w:color="auto"/>
        <w:right w:val="none" w:sz="0" w:space="0" w:color="auto"/>
      </w:divBdr>
      <w:divsChild>
        <w:div w:id="618534354">
          <w:marLeft w:val="0"/>
          <w:marRight w:val="0"/>
          <w:marTop w:val="0"/>
          <w:marBottom w:val="0"/>
          <w:divBdr>
            <w:top w:val="none" w:sz="0" w:space="0" w:color="auto"/>
            <w:left w:val="none" w:sz="0" w:space="0" w:color="auto"/>
            <w:bottom w:val="none" w:sz="0" w:space="0" w:color="auto"/>
            <w:right w:val="none" w:sz="0" w:space="0" w:color="auto"/>
          </w:divBdr>
        </w:div>
      </w:divsChild>
    </w:div>
    <w:div w:id="429082736">
      <w:bodyDiv w:val="1"/>
      <w:marLeft w:val="0"/>
      <w:marRight w:val="0"/>
      <w:marTop w:val="0"/>
      <w:marBottom w:val="0"/>
      <w:divBdr>
        <w:top w:val="none" w:sz="0" w:space="0" w:color="auto"/>
        <w:left w:val="none" w:sz="0" w:space="0" w:color="auto"/>
        <w:bottom w:val="none" w:sz="0" w:space="0" w:color="auto"/>
        <w:right w:val="none" w:sz="0" w:space="0" w:color="auto"/>
      </w:divBdr>
    </w:div>
    <w:div w:id="450366289">
      <w:bodyDiv w:val="1"/>
      <w:marLeft w:val="0"/>
      <w:marRight w:val="0"/>
      <w:marTop w:val="0"/>
      <w:marBottom w:val="0"/>
      <w:divBdr>
        <w:top w:val="none" w:sz="0" w:space="0" w:color="auto"/>
        <w:left w:val="none" w:sz="0" w:space="0" w:color="auto"/>
        <w:bottom w:val="none" w:sz="0" w:space="0" w:color="auto"/>
        <w:right w:val="none" w:sz="0" w:space="0" w:color="auto"/>
      </w:divBdr>
    </w:div>
    <w:div w:id="451897003">
      <w:bodyDiv w:val="1"/>
      <w:marLeft w:val="0"/>
      <w:marRight w:val="0"/>
      <w:marTop w:val="0"/>
      <w:marBottom w:val="0"/>
      <w:divBdr>
        <w:top w:val="none" w:sz="0" w:space="0" w:color="auto"/>
        <w:left w:val="none" w:sz="0" w:space="0" w:color="auto"/>
        <w:bottom w:val="none" w:sz="0" w:space="0" w:color="auto"/>
        <w:right w:val="none" w:sz="0" w:space="0" w:color="auto"/>
      </w:divBdr>
    </w:div>
    <w:div w:id="454565660">
      <w:bodyDiv w:val="1"/>
      <w:marLeft w:val="0"/>
      <w:marRight w:val="0"/>
      <w:marTop w:val="0"/>
      <w:marBottom w:val="0"/>
      <w:divBdr>
        <w:top w:val="none" w:sz="0" w:space="0" w:color="auto"/>
        <w:left w:val="none" w:sz="0" w:space="0" w:color="auto"/>
        <w:bottom w:val="none" w:sz="0" w:space="0" w:color="auto"/>
        <w:right w:val="none" w:sz="0" w:space="0" w:color="auto"/>
      </w:divBdr>
    </w:div>
    <w:div w:id="455410770">
      <w:bodyDiv w:val="1"/>
      <w:marLeft w:val="0"/>
      <w:marRight w:val="0"/>
      <w:marTop w:val="0"/>
      <w:marBottom w:val="0"/>
      <w:divBdr>
        <w:top w:val="none" w:sz="0" w:space="0" w:color="auto"/>
        <w:left w:val="none" w:sz="0" w:space="0" w:color="auto"/>
        <w:bottom w:val="none" w:sz="0" w:space="0" w:color="auto"/>
        <w:right w:val="none" w:sz="0" w:space="0" w:color="auto"/>
      </w:divBdr>
    </w:div>
    <w:div w:id="456803362">
      <w:bodyDiv w:val="1"/>
      <w:marLeft w:val="0"/>
      <w:marRight w:val="0"/>
      <w:marTop w:val="0"/>
      <w:marBottom w:val="0"/>
      <w:divBdr>
        <w:top w:val="none" w:sz="0" w:space="0" w:color="auto"/>
        <w:left w:val="none" w:sz="0" w:space="0" w:color="auto"/>
        <w:bottom w:val="none" w:sz="0" w:space="0" w:color="auto"/>
        <w:right w:val="none" w:sz="0" w:space="0" w:color="auto"/>
      </w:divBdr>
      <w:divsChild>
        <w:div w:id="1583832024">
          <w:marLeft w:val="0"/>
          <w:marRight w:val="0"/>
          <w:marTop w:val="0"/>
          <w:marBottom w:val="0"/>
          <w:divBdr>
            <w:top w:val="none" w:sz="0" w:space="0" w:color="auto"/>
            <w:left w:val="none" w:sz="0" w:space="0" w:color="auto"/>
            <w:bottom w:val="none" w:sz="0" w:space="0" w:color="auto"/>
            <w:right w:val="none" w:sz="0" w:space="0" w:color="auto"/>
          </w:divBdr>
        </w:div>
      </w:divsChild>
    </w:div>
    <w:div w:id="486943969">
      <w:bodyDiv w:val="1"/>
      <w:marLeft w:val="0"/>
      <w:marRight w:val="0"/>
      <w:marTop w:val="0"/>
      <w:marBottom w:val="0"/>
      <w:divBdr>
        <w:top w:val="none" w:sz="0" w:space="0" w:color="auto"/>
        <w:left w:val="none" w:sz="0" w:space="0" w:color="auto"/>
        <w:bottom w:val="none" w:sz="0" w:space="0" w:color="auto"/>
        <w:right w:val="none" w:sz="0" w:space="0" w:color="auto"/>
      </w:divBdr>
      <w:divsChild>
        <w:div w:id="1998193148">
          <w:marLeft w:val="0"/>
          <w:marRight w:val="0"/>
          <w:marTop w:val="0"/>
          <w:marBottom w:val="0"/>
          <w:divBdr>
            <w:top w:val="none" w:sz="0" w:space="0" w:color="auto"/>
            <w:left w:val="none" w:sz="0" w:space="0" w:color="auto"/>
            <w:bottom w:val="none" w:sz="0" w:space="0" w:color="auto"/>
            <w:right w:val="none" w:sz="0" w:space="0" w:color="auto"/>
          </w:divBdr>
        </w:div>
      </w:divsChild>
    </w:div>
    <w:div w:id="487329329">
      <w:bodyDiv w:val="1"/>
      <w:marLeft w:val="0"/>
      <w:marRight w:val="0"/>
      <w:marTop w:val="0"/>
      <w:marBottom w:val="0"/>
      <w:divBdr>
        <w:top w:val="none" w:sz="0" w:space="0" w:color="auto"/>
        <w:left w:val="none" w:sz="0" w:space="0" w:color="auto"/>
        <w:bottom w:val="none" w:sz="0" w:space="0" w:color="auto"/>
        <w:right w:val="none" w:sz="0" w:space="0" w:color="auto"/>
      </w:divBdr>
    </w:div>
    <w:div w:id="490683800">
      <w:bodyDiv w:val="1"/>
      <w:marLeft w:val="0"/>
      <w:marRight w:val="0"/>
      <w:marTop w:val="0"/>
      <w:marBottom w:val="0"/>
      <w:divBdr>
        <w:top w:val="none" w:sz="0" w:space="0" w:color="auto"/>
        <w:left w:val="none" w:sz="0" w:space="0" w:color="auto"/>
        <w:bottom w:val="none" w:sz="0" w:space="0" w:color="auto"/>
        <w:right w:val="none" w:sz="0" w:space="0" w:color="auto"/>
      </w:divBdr>
    </w:div>
    <w:div w:id="493838562">
      <w:bodyDiv w:val="1"/>
      <w:marLeft w:val="0"/>
      <w:marRight w:val="0"/>
      <w:marTop w:val="0"/>
      <w:marBottom w:val="0"/>
      <w:divBdr>
        <w:top w:val="none" w:sz="0" w:space="0" w:color="auto"/>
        <w:left w:val="none" w:sz="0" w:space="0" w:color="auto"/>
        <w:bottom w:val="none" w:sz="0" w:space="0" w:color="auto"/>
        <w:right w:val="none" w:sz="0" w:space="0" w:color="auto"/>
      </w:divBdr>
    </w:div>
    <w:div w:id="496531157">
      <w:bodyDiv w:val="1"/>
      <w:marLeft w:val="0"/>
      <w:marRight w:val="0"/>
      <w:marTop w:val="0"/>
      <w:marBottom w:val="0"/>
      <w:divBdr>
        <w:top w:val="none" w:sz="0" w:space="0" w:color="auto"/>
        <w:left w:val="none" w:sz="0" w:space="0" w:color="auto"/>
        <w:bottom w:val="none" w:sz="0" w:space="0" w:color="auto"/>
        <w:right w:val="none" w:sz="0" w:space="0" w:color="auto"/>
      </w:divBdr>
    </w:div>
    <w:div w:id="499547148">
      <w:bodyDiv w:val="1"/>
      <w:marLeft w:val="0"/>
      <w:marRight w:val="0"/>
      <w:marTop w:val="0"/>
      <w:marBottom w:val="0"/>
      <w:divBdr>
        <w:top w:val="none" w:sz="0" w:space="0" w:color="auto"/>
        <w:left w:val="none" w:sz="0" w:space="0" w:color="auto"/>
        <w:bottom w:val="none" w:sz="0" w:space="0" w:color="auto"/>
        <w:right w:val="none" w:sz="0" w:space="0" w:color="auto"/>
      </w:divBdr>
      <w:divsChild>
        <w:div w:id="1927759571">
          <w:marLeft w:val="0"/>
          <w:marRight w:val="0"/>
          <w:marTop w:val="0"/>
          <w:marBottom w:val="0"/>
          <w:divBdr>
            <w:top w:val="none" w:sz="0" w:space="0" w:color="auto"/>
            <w:left w:val="none" w:sz="0" w:space="0" w:color="auto"/>
            <w:bottom w:val="none" w:sz="0" w:space="0" w:color="auto"/>
            <w:right w:val="none" w:sz="0" w:space="0" w:color="auto"/>
          </w:divBdr>
        </w:div>
      </w:divsChild>
    </w:div>
    <w:div w:id="500853357">
      <w:bodyDiv w:val="1"/>
      <w:marLeft w:val="0"/>
      <w:marRight w:val="0"/>
      <w:marTop w:val="0"/>
      <w:marBottom w:val="0"/>
      <w:divBdr>
        <w:top w:val="none" w:sz="0" w:space="0" w:color="auto"/>
        <w:left w:val="none" w:sz="0" w:space="0" w:color="auto"/>
        <w:bottom w:val="none" w:sz="0" w:space="0" w:color="auto"/>
        <w:right w:val="none" w:sz="0" w:space="0" w:color="auto"/>
      </w:divBdr>
      <w:divsChild>
        <w:div w:id="1675188064">
          <w:marLeft w:val="0"/>
          <w:marRight w:val="0"/>
          <w:marTop w:val="0"/>
          <w:marBottom w:val="0"/>
          <w:divBdr>
            <w:top w:val="none" w:sz="0" w:space="0" w:color="auto"/>
            <w:left w:val="none" w:sz="0" w:space="0" w:color="auto"/>
            <w:bottom w:val="none" w:sz="0" w:space="0" w:color="auto"/>
            <w:right w:val="none" w:sz="0" w:space="0" w:color="auto"/>
          </w:divBdr>
        </w:div>
      </w:divsChild>
    </w:div>
    <w:div w:id="501628594">
      <w:bodyDiv w:val="1"/>
      <w:marLeft w:val="0"/>
      <w:marRight w:val="0"/>
      <w:marTop w:val="0"/>
      <w:marBottom w:val="0"/>
      <w:divBdr>
        <w:top w:val="none" w:sz="0" w:space="0" w:color="auto"/>
        <w:left w:val="none" w:sz="0" w:space="0" w:color="auto"/>
        <w:bottom w:val="none" w:sz="0" w:space="0" w:color="auto"/>
        <w:right w:val="none" w:sz="0" w:space="0" w:color="auto"/>
      </w:divBdr>
    </w:div>
    <w:div w:id="504783896">
      <w:bodyDiv w:val="1"/>
      <w:marLeft w:val="0"/>
      <w:marRight w:val="0"/>
      <w:marTop w:val="0"/>
      <w:marBottom w:val="0"/>
      <w:divBdr>
        <w:top w:val="none" w:sz="0" w:space="0" w:color="auto"/>
        <w:left w:val="none" w:sz="0" w:space="0" w:color="auto"/>
        <w:bottom w:val="none" w:sz="0" w:space="0" w:color="auto"/>
        <w:right w:val="none" w:sz="0" w:space="0" w:color="auto"/>
      </w:divBdr>
      <w:divsChild>
        <w:div w:id="7172491">
          <w:marLeft w:val="0"/>
          <w:marRight w:val="0"/>
          <w:marTop w:val="0"/>
          <w:marBottom w:val="0"/>
          <w:divBdr>
            <w:top w:val="none" w:sz="0" w:space="0" w:color="auto"/>
            <w:left w:val="none" w:sz="0" w:space="0" w:color="auto"/>
            <w:bottom w:val="none" w:sz="0" w:space="0" w:color="auto"/>
            <w:right w:val="none" w:sz="0" w:space="0" w:color="auto"/>
          </w:divBdr>
          <w:divsChild>
            <w:div w:id="11339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2677">
      <w:bodyDiv w:val="1"/>
      <w:marLeft w:val="0"/>
      <w:marRight w:val="0"/>
      <w:marTop w:val="0"/>
      <w:marBottom w:val="0"/>
      <w:divBdr>
        <w:top w:val="none" w:sz="0" w:space="0" w:color="auto"/>
        <w:left w:val="none" w:sz="0" w:space="0" w:color="auto"/>
        <w:bottom w:val="none" w:sz="0" w:space="0" w:color="auto"/>
        <w:right w:val="none" w:sz="0" w:space="0" w:color="auto"/>
      </w:divBdr>
      <w:divsChild>
        <w:div w:id="580212636">
          <w:marLeft w:val="0"/>
          <w:marRight w:val="0"/>
          <w:marTop w:val="0"/>
          <w:marBottom w:val="0"/>
          <w:divBdr>
            <w:top w:val="none" w:sz="0" w:space="0" w:color="auto"/>
            <w:left w:val="none" w:sz="0" w:space="0" w:color="auto"/>
            <w:bottom w:val="none" w:sz="0" w:space="0" w:color="auto"/>
            <w:right w:val="none" w:sz="0" w:space="0" w:color="auto"/>
          </w:divBdr>
          <w:divsChild>
            <w:div w:id="940531643">
              <w:marLeft w:val="0"/>
              <w:marRight w:val="0"/>
              <w:marTop w:val="0"/>
              <w:marBottom w:val="0"/>
              <w:divBdr>
                <w:top w:val="none" w:sz="0" w:space="0" w:color="auto"/>
                <w:left w:val="none" w:sz="0" w:space="0" w:color="auto"/>
                <w:bottom w:val="none" w:sz="0" w:space="0" w:color="auto"/>
                <w:right w:val="none" w:sz="0" w:space="0" w:color="auto"/>
              </w:divBdr>
              <w:divsChild>
                <w:div w:id="6945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55433">
      <w:bodyDiv w:val="1"/>
      <w:marLeft w:val="0"/>
      <w:marRight w:val="0"/>
      <w:marTop w:val="0"/>
      <w:marBottom w:val="0"/>
      <w:divBdr>
        <w:top w:val="none" w:sz="0" w:space="0" w:color="auto"/>
        <w:left w:val="none" w:sz="0" w:space="0" w:color="auto"/>
        <w:bottom w:val="none" w:sz="0" w:space="0" w:color="auto"/>
        <w:right w:val="none" w:sz="0" w:space="0" w:color="auto"/>
      </w:divBdr>
      <w:divsChild>
        <w:div w:id="507528828">
          <w:marLeft w:val="0"/>
          <w:marRight w:val="0"/>
          <w:marTop w:val="0"/>
          <w:marBottom w:val="0"/>
          <w:divBdr>
            <w:top w:val="none" w:sz="0" w:space="0" w:color="auto"/>
            <w:left w:val="none" w:sz="0" w:space="0" w:color="auto"/>
            <w:bottom w:val="none" w:sz="0" w:space="0" w:color="auto"/>
            <w:right w:val="none" w:sz="0" w:space="0" w:color="auto"/>
          </w:divBdr>
        </w:div>
      </w:divsChild>
    </w:div>
    <w:div w:id="538127870">
      <w:bodyDiv w:val="1"/>
      <w:marLeft w:val="0"/>
      <w:marRight w:val="0"/>
      <w:marTop w:val="0"/>
      <w:marBottom w:val="0"/>
      <w:divBdr>
        <w:top w:val="none" w:sz="0" w:space="0" w:color="auto"/>
        <w:left w:val="none" w:sz="0" w:space="0" w:color="auto"/>
        <w:bottom w:val="none" w:sz="0" w:space="0" w:color="auto"/>
        <w:right w:val="none" w:sz="0" w:space="0" w:color="auto"/>
      </w:divBdr>
    </w:div>
    <w:div w:id="543448520">
      <w:bodyDiv w:val="1"/>
      <w:marLeft w:val="0"/>
      <w:marRight w:val="0"/>
      <w:marTop w:val="0"/>
      <w:marBottom w:val="0"/>
      <w:divBdr>
        <w:top w:val="none" w:sz="0" w:space="0" w:color="auto"/>
        <w:left w:val="none" w:sz="0" w:space="0" w:color="auto"/>
        <w:bottom w:val="none" w:sz="0" w:space="0" w:color="auto"/>
        <w:right w:val="none" w:sz="0" w:space="0" w:color="auto"/>
      </w:divBdr>
      <w:divsChild>
        <w:div w:id="344094285">
          <w:marLeft w:val="0"/>
          <w:marRight w:val="0"/>
          <w:marTop w:val="0"/>
          <w:marBottom w:val="0"/>
          <w:divBdr>
            <w:top w:val="none" w:sz="0" w:space="0" w:color="auto"/>
            <w:left w:val="none" w:sz="0" w:space="0" w:color="auto"/>
            <w:bottom w:val="none" w:sz="0" w:space="0" w:color="auto"/>
            <w:right w:val="none" w:sz="0" w:space="0" w:color="auto"/>
          </w:divBdr>
        </w:div>
        <w:div w:id="1798255921">
          <w:marLeft w:val="0"/>
          <w:marRight w:val="0"/>
          <w:marTop w:val="0"/>
          <w:marBottom w:val="0"/>
          <w:divBdr>
            <w:top w:val="none" w:sz="0" w:space="0" w:color="auto"/>
            <w:left w:val="none" w:sz="0" w:space="0" w:color="auto"/>
            <w:bottom w:val="none" w:sz="0" w:space="0" w:color="auto"/>
            <w:right w:val="none" w:sz="0" w:space="0" w:color="auto"/>
          </w:divBdr>
        </w:div>
      </w:divsChild>
    </w:div>
    <w:div w:id="545600856">
      <w:bodyDiv w:val="1"/>
      <w:marLeft w:val="0"/>
      <w:marRight w:val="0"/>
      <w:marTop w:val="0"/>
      <w:marBottom w:val="0"/>
      <w:divBdr>
        <w:top w:val="none" w:sz="0" w:space="0" w:color="auto"/>
        <w:left w:val="none" w:sz="0" w:space="0" w:color="auto"/>
        <w:bottom w:val="none" w:sz="0" w:space="0" w:color="auto"/>
        <w:right w:val="none" w:sz="0" w:space="0" w:color="auto"/>
      </w:divBdr>
    </w:div>
    <w:div w:id="547112431">
      <w:bodyDiv w:val="1"/>
      <w:marLeft w:val="0"/>
      <w:marRight w:val="0"/>
      <w:marTop w:val="0"/>
      <w:marBottom w:val="0"/>
      <w:divBdr>
        <w:top w:val="none" w:sz="0" w:space="0" w:color="auto"/>
        <w:left w:val="none" w:sz="0" w:space="0" w:color="auto"/>
        <w:bottom w:val="none" w:sz="0" w:space="0" w:color="auto"/>
        <w:right w:val="none" w:sz="0" w:space="0" w:color="auto"/>
      </w:divBdr>
      <w:divsChild>
        <w:div w:id="1226800645">
          <w:marLeft w:val="0"/>
          <w:marRight w:val="0"/>
          <w:marTop w:val="0"/>
          <w:marBottom w:val="0"/>
          <w:divBdr>
            <w:top w:val="none" w:sz="0" w:space="0" w:color="auto"/>
            <w:left w:val="none" w:sz="0" w:space="0" w:color="auto"/>
            <w:bottom w:val="none" w:sz="0" w:space="0" w:color="auto"/>
            <w:right w:val="none" w:sz="0" w:space="0" w:color="auto"/>
          </w:divBdr>
        </w:div>
      </w:divsChild>
    </w:div>
    <w:div w:id="548684622">
      <w:bodyDiv w:val="1"/>
      <w:marLeft w:val="0"/>
      <w:marRight w:val="0"/>
      <w:marTop w:val="0"/>
      <w:marBottom w:val="0"/>
      <w:divBdr>
        <w:top w:val="none" w:sz="0" w:space="0" w:color="auto"/>
        <w:left w:val="none" w:sz="0" w:space="0" w:color="auto"/>
        <w:bottom w:val="none" w:sz="0" w:space="0" w:color="auto"/>
        <w:right w:val="none" w:sz="0" w:space="0" w:color="auto"/>
      </w:divBdr>
      <w:divsChild>
        <w:div w:id="1476795955">
          <w:marLeft w:val="0"/>
          <w:marRight w:val="0"/>
          <w:marTop w:val="0"/>
          <w:marBottom w:val="0"/>
          <w:divBdr>
            <w:top w:val="none" w:sz="0" w:space="0" w:color="auto"/>
            <w:left w:val="none" w:sz="0" w:space="0" w:color="auto"/>
            <w:bottom w:val="none" w:sz="0" w:space="0" w:color="auto"/>
            <w:right w:val="none" w:sz="0" w:space="0" w:color="auto"/>
          </w:divBdr>
        </w:div>
      </w:divsChild>
    </w:div>
    <w:div w:id="553195550">
      <w:bodyDiv w:val="1"/>
      <w:marLeft w:val="0"/>
      <w:marRight w:val="0"/>
      <w:marTop w:val="0"/>
      <w:marBottom w:val="0"/>
      <w:divBdr>
        <w:top w:val="none" w:sz="0" w:space="0" w:color="auto"/>
        <w:left w:val="none" w:sz="0" w:space="0" w:color="auto"/>
        <w:bottom w:val="none" w:sz="0" w:space="0" w:color="auto"/>
        <w:right w:val="none" w:sz="0" w:space="0" w:color="auto"/>
      </w:divBdr>
      <w:divsChild>
        <w:div w:id="1551726064">
          <w:marLeft w:val="0"/>
          <w:marRight w:val="0"/>
          <w:marTop w:val="0"/>
          <w:marBottom w:val="0"/>
          <w:divBdr>
            <w:top w:val="none" w:sz="0" w:space="0" w:color="auto"/>
            <w:left w:val="none" w:sz="0" w:space="0" w:color="auto"/>
            <w:bottom w:val="none" w:sz="0" w:space="0" w:color="auto"/>
            <w:right w:val="none" w:sz="0" w:space="0" w:color="auto"/>
          </w:divBdr>
          <w:divsChild>
            <w:div w:id="1110783876">
              <w:marLeft w:val="0"/>
              <w:marRight w:val="0"/>
              <w:marTop w:val="0"/>
              <w:marBottom w:val="0"/>
              <w:divBdr>
                <w:top w:val="none" w:sz="0" w:space="0" w:color="auto"/>
                <w:left w:val="none" w:sz="0" w:space="0" w:color="auto"/>
                <w:bottom w:val="none" w:sz="0" w:space="0" w:color="auto"/>
                <w:right w:val="none" w:sz="0" w:space="0" w:color="auto"/>
              </w:divBdr>
              <w:divsChild>
                <w:div w:id="1140227289">
                  <w:marLeft w:val="0"/>
                  <w:marRight w:val="0"/>
                  <w:marTop w:val="0"/>
                  <w:marBottom w:val="0"/>
                  <w:divBdr>
                    <w:top w:val="none" w:sz="0" w:space="0" w:color="auto"/>
                    <w:left w:val="none" w:sz="0" w:space="0" w:color="auto"/>
                    <w:bottom w:val="none" w:sz="0" w:space="0" w:color="auto"/>
                    <w:right w:val="none" w:sz="0" w:space="0" w:color="auto"/>
                  </w:divBdr>
                </w:div>
              </w:divsChild>
            </w:div>
            <w:div w:id="1677338338">
              <w:marLeft w:val="0"/>
              <w:marRight w:val="0"/>
              <w:marTop w:val="0"/>
              <w:marBottom w:val="0"/>
              <w:divBdr>
                <w:top w:val="none" w:sz="0" w:space="0" w:color="auto"/>
                <w:left w:val="none" w:sz="0" w:space="0" w:color="auto"/>
                <w:bottom w:val="none" w:sz="0" w:space="0" w:color="auto"/>
                <w:right w:val="none" w:sz="0" w:space="0" w:color="auto"/>
              </w:divBdr>
              <w:divsChild>
                <w:div w:id="13844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27890">
      <w:bodyDiv w:val="1"/>
      <w:marLeft w:val="0"/>
      <w:marRight w:val="0"/>
      <w:marTop w:val="0"/>
      <w:marBottom w:val="0"/>
      <w:divBdr>
        <w:top w:val="none" w:sz="0" w:space="0" w:color="auto"/>
        <w:left w:val="none" w:sz="0" w:space="0" w:color="auto"/>
        <w:bottom w:val="none" w:sz="0" w:space="0" w:color="auto"/>
        <w:right w:val="none" w:sz="0" w:space="0" w:color="auto"/>
      </w:divBdr>
    </w:div>
    <w:div w:id="558709687">
      <w:bodyDiv w:val="1"/>
      <w:marLeft w:val="0"/>
      <w:marRight w:val="0"/>
      <w:marTop w:val="0"/>
      <w:marBottom w:val="0"/>
      <w:divBdr>
        <w:top w:val="none" w:sz="0" w:space="0" w:color="auto"/>
        <w:left w:val="none" w:sz="0" w:space="0" w:color="auto"/>
        <w:bottom w:val="none" w:sz="0" w:space="0" w:color="auto"/>
        <w:right w:val="none" w:sz="0" w:space="0" w:color="auto"/>
      </w:divBdr>
    </w:div>
    <w:div w:id="562520434">
      <w:bodyDiv w:val="1"/>
      <w:marLeft w:val="0"/>
      <w:marRight w:val="0"/>
      <w:marTop w:val="0"/>
      <w:marBottom w:val="0"/>
      <w:divBdr>
        <w:top w:val="none" w:sz="0" w:space="0" w:color="auto"/>
        <w:left w:val="none" w:sz="0" w:space="0" w:color="auto"/>
        <w:bottom w:val="none" w:sz="0" w:space="0" w:color="auto"/>
        <w:right w:val="none" w:sz="0" w:space="0" w:color="auto"/>
      </w:divBdr>
    </w:div>
    <w:div w:id="566111376">
      <w:bodyDiv w:val="1"/>
      <w:marLeft w:val="0"/>
      <w:marRight w:val="0"/>
      <w:marTop w:val="0"/>
      <w:marBottom w:val="0"/>
      <w:divBdr>
        <w:top w:val="none" w:sz="0" w:space="0" w:color="auto"/>
        <w:left w:val="none" w:sz="0" w:space="0" w:color="auto"/>
        <w:bottom w:val="none" w:sz="0" w:space="0" w:color="auto"/>
        <w:right w:val="none" w:sz="0" w:space="0" w:color="auto"/>
      </w:divBdr>
    </w:div>
    <w:div w:id="568424941">
      <w:bodyDiv w:val="1"/>
      <w:marLeft w:val="0"/>
      <w:marRight w:val="0"/>
      <w:marTop w:val="0"/>
      <w:marBottom w:val="0"/>
      <w:divBdr>
        <w:top w:val="none" w:sz="0" w:space="0" w:color="auto"/>
        <w:left w:val="none" w:sz="0" w:space="0" w:color="auto"/>
        <w:bottom w:val="none" w:sz="0" w:space="0" w:color="auto"/>
        <w:right w:val="none" w:sz="0" w:space="0" w:color="auto"/>
      </w:divBdr>
      <w:divsChild>
        <w:div w:id="1565531015">
          <w:marLeft w:val="0"/>
          <w:marRight w:val="0"/>
          <w:marTop w:val="0"/>
          <w:marBottom w:val="0"/>
          <w:divBdr>
            <w:top w:val="none" w:sz="0" w:space="0" w:color="auto"/>
            <w:left w:val="none" w:sz="0" w:space="0" w:color="auto"/>
            <w:bottom w:val="none" w:sz="0" w:space="0" w:color="auto"/>
            <w:right w:val="none" w:sz="0" w:space="0" w:color="auto"/>
          </w:divBdr>
        </w:div>
      </w:divsChild>
    </w:div>
    <w:div w:id="574778131">
      <w:bodyDiv w:val="1"/>
      <w:marLeft w:val="0"/>
      <w:marRight w:val="0"/>
      <w:marTop w:val="0"/>
      <w:marBottom w:val="0"/>
      <w:divBdr>
        <w:top w:val="none" w:sz="0" w:space="0" w:color="auto"/>
        <w:left w:val="none" w:sz="0" w:space="0" w:color="auto"/>
        <w:bottom w:val="none" w:sz="0" w:space="0" w:color="auto"/>
        <w:right w:val="none" w:sz="0" w:space="0" w:color="auto"/>
      </w:divBdr>
      <w:divsChild>
        <w:div w:id="615022418">
          <w:marLeft w:val="0"/>
          <w:marRight w:val="0"/>
          <w:marTop w:val="0"/>
          <w:marBottom w:val="0"/>
          <w:divBdr>
            <w:top w:val="none" w:sz="0" w:space="0" w:color="auto"/>
            <w:left w:val="none" w:sz="0" w:space="0" w:color="auto"/>
            <w:bottom w:val="none" w:sz="0" w:space="0" w:color="auto"/>
            <w:right w:val="none" w:sz="0" w:space="0" w:color="auto"/>
          </w:divBdr>
        </w:div>
      </w:divsChild>
    </w:div>
    <w:div w:id="585723907">
      <w:bodyDiv w:val="1"/>
      <w:marLeft w:val="0"/>
      <w:marRight w:val="0"/>
      <w:marTop w:val="0"/>
      <w:marBottom w:val="0"/>
      <w:divBdr>
        <w:top w:val="none" w:sz="0" w:space="0" w:color="auto"/>
        <w:left w:val="none" w:sz="0" w:space="0" w:color="auto"/>
        <w:bottom w:val="none" w:sz="0" w:space="0" w:color="auto"/>
        <w:right w:val="none" w:sz="0" w:space="0" w:color="auto"/>
      </w:divBdr>
    </w:div>
    <w:div w:id="592320575">
      <w:bodyDiv w:val="1"/>
      <w:marLeft w:val="0"/>
      <w:marRight w:val="0"/>
      <w:marTop w:val="0"/>
      <w:marBottom w:val="0"/>
      <w:divBdr>
        <w:top w:val="none" w:sz="0" w:space="0" w:color="auto"/>
        <w:left w:val="none" w:sz="0" w:space="0" w:color="auto"/>
        <w:bottom w:val="none" w:sz="0" w:space="0" w:color="auto"/>
        <w:right w:val="none" w:sz="0" w:space="0" w:color="auto"/>
      </w:divBdr>
    </w:div>
    <w:div w:id="602110308">
      <w:bodyDiv w:val="1"/>
      <w:marLeft w:val="0"/>
      <w:marRight w:val="0"/>
      <w:marTop w:val="0"/>
      <w:marBottom w:val="0"/>
      <w:divBdr>
        <w:top w:val="none" w:sz="0" w:space="0" w:color="auto"/>
        <w:left w:val="none" w:sz="0" w:space="0" w:color="auto"/>
        <w:bottom w:val="none" w:sz="0" w:space="0" w:color="auto"/>
        <w:right w:val="none" w:sz="0" w:space="0" w:color="auto"/>
      </w:divBdr>
      <w:divsChild>
        <w:div w:id="1716655156">
          <w:marLeft w:val="0"/>
          <w:marRight w:val="0"/>
          <w:marTop w:val="0"/>
          <w:marBottom w:val="0"/>
          <w:divBdr>
            <w:top w:val="none" w:sz="0" w:space="0" w:color="auto"/>
            <w:left w:val="none" w:sz="0" w:space="0" w:color="auto"/>
            <w:bottom w:val="none" w:sz="0" w:space="0" w:color="auto"/>
            <w:right w:val="none" w:sz="0" w:space="0" w:color="auto"/>
          </w:divBdr>
        </w:div>
      </w:divsChild>
    </w:div>
    <w:div w:id="613175293">
      <w:bodyDiv w:val="1"/>
      <w:marLeft w:val="0"/>
      <w:marRight w:val="0"/>
      <w:marTop w:val="0"/>
      <w:marBottom w:val="0"/>
      <w:divBdr>
        <w:top w:val="none" w:sz="0" w:space="0" w:color="auto"/>
        <w:left w:val="none" w:sz="0" w:space="0" w:color="auto"/>
        <w:bottom w:val="none" w:sz="0" w:space="0" w:color="auto"/>
        <w:right w:val="none" w:sz="0" w:space="0" w:color="auto"/>
      </w:divBdr>
    </w:div>
    <w:div w:id="615406166">
      <w:bodyDiv w:val="1"/>
      <w:marLeft w:val="0"/>
      <w:marRight w:val="0"/>
      <w:marTop w:val="0"/>
      <w:marBottom w:val="0"/>
      <w:divBdr>
        <w:top w:val="none" w:sz="0" w:space="0" w:color="auto"/>
        <w:left w:val="none" w:sz="0" w:space="0" w:color="auto"/>
        <w:bottom w:val="none" w:sz="0" w:space="0" w:color="auto"/>
        <w:right w:val="none" w:sz="0" w:space="0" w:color="auto"/>
      </w:divBdr>
    </w:div>
    <w:div w:id="628709468">
      <w:bodyDiv w:val="1"/>
      <w:marLeft w:val="0"/>
      <w:marRight w:val="0"/>
      <w:marTop w:val="0"/>
      <w:marBottom w:val="0"/>
      <w:divBdr>
        <w:top w:val="none" w:sz="0" w:space="0" w:color="auto"/>
        <w:left w:val="none" w:sz="0" w:space="0" w:color="auto"/>
        <w:bottom w:val="none" w:sz="0" w:space="0" w:color="auto"/>
        <w:right w:val="none" w:sz="0" w:space="0" w:color="auto"/>
      </w:divBdr>
    </w:div>
    <w:div w:id="637339874">
      <w:bodyDiv w:val="1"/>
      <w:marLeft w:val="0"/>
      <w:marRight w:val="0"/>
      <w:marTop w:val="0"/>
      <w:marBottom w:val="0"/>
      <w:divBdr>
        <w:top w:val="none" w:sz="0" w:space="0" w:color="auto"/>
        <w:left w:val="none" w:sz="0" w:space="0" w:color="auto"/>
        <w:bottom w:val="none" w:sz="0" w:space="0" w:color="auto"/>
        <w:right w:val="none" w:sz="0" w:space="0" w:color="auto"/>
      </w:divBdr>
      <w:divsChild>
        <w:div w:id="2087530487">
          <w:marLeft w:val="0"/>
          <w:marRight w:val="0"/>
          <w:marTop w:val="0"/>
          <w:marBottom w:val="0"/>
          <w:divBdr>
            <w:top w:val="none" w:sz="0" w:space="0" w:color="auto"/>
            <w:left w:val="none" w:sz="0" w:space="0" w:color="auto"/>
            <w:bottom w:val="none" w:sz="0" w:space="0" w:color="auto"/>
            <w:right w:val="none" w:sz="0" w:space="0" w:color="auto"/>
          </w:divBdr>
          <w:divsChild>
            <w:div w:id="745105402">
              <w:marLeft w:val="0"/>
              <w:marRight w:val="0"/>
              <w:marTop w:val="0"/>
              <w:marBottom w:val="0"/>
              <w:divBdr>
                <w:top w:val="none" w:sz="0" w:space="0" w:color="auto"/>
                <w:left w:val="none" w:sz="0" w:space="0" w:color="auto"/>
                <w:bottom w:val="none" w:sz="0" w:space="0" w:color="auto"/>
                <w:right w:val="none" w:sz="0" w:space="0" w:color="auto"/>
              </w:divBdr>
              <w:divsChild>
                <w:div w:id="3735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98906">
      <w:bodyDiv w:val="1"/>
      <w:marLeft w:val="0"/>
      <w:marRight w:val="0"/>
      <w:marTop w:val="0"/>
      <w:marBottom w:val="0"/>
      <w:divBdr>
        <w:top w:val="none" w:sz="0" w:space="0" w:color="auto"/>
        <w:left w:val="none" w:sz="0" w:space="0" w:color="auto"/>
        <w:bottom w:val="none" w:sz="0" w:space="0" w:color="auto"/>
        <w:right w:val="none" w:sz="0" w:space="0" w:color="auto"/>
      </w:divBdr>
      <w:divsChild>
        <w:div w:id="753866361">
          <w:marLeft w:val="0"/>
          <w:marRight w:val="0"/>
          <w:marTop w:val="0"/>
          <w:marBottom w:val="0"/>
          <w:divBdr>
            <w:top w:val="none" w:sz="0" w:space="0" w:color="auto"/>
            <w:left w:val="none" w:sz="0" w:space="0" w:color="auto"/>
            <w:bottom w:val="none" w:sz="0" w:space="0" w:color="auto"/>
            <w:right w:val="none" w:sz="0" w:space="0" w:color="auto"/>
          </w:divBdr>
        </w:div>
        <w:div w:id="1165971486">
          <w:marLeft w:val="0"/>
          <w:marRight w:val="0"/>
          <w:marTop w:val="0"/>
          <w:marBottom w:val="0"/>
          <w:divBdr>
            <w:top w:val="none" w:sz="0" w:space="0" w:color="auto"/>
            <w:left w:val="none" w:sz="0" w:space="0" w:color="auto"/>
            <w:bottom w:val="none" w:sz="0" w:space="0" w:color="auto"/>
            <w:right w:val="none" w:sz="0" w:space="0" w:color="auto"/>
          </w:divBdr>
        </w:div>
      </w:divsChild>
    </w:div>
    <w:div w:id="642005004">
      <w:bodyDiv w:val="1"/>
      <w:marLeft w:val="0"/>
      <w:marRight w:val="0"/>
      <w:marTop w:val="0"/>
      <w:marBottom w:val="0"/>
      <w:divBdr>
        <w:top w:val="none" w:sz="0" w:space="0" w:color="auto"/>
        <w:left w:val="none" w:sz="0" w:space="0" w:color="auto"/>
        <w:bottom w:val="none" w:sz="0" w:space="0" w:color="auto"/>
        <w:right w:val="none" w:sz="0" w:space="0" w:color="auto"/>
      </w:divBdr>
      <w:divsChild>
        <w:div w:id="1603798064">
          <w:marLeft w:val="0"/>
          <w:marRight w:val="0"/>
          <w:marTop w:val="0"/>
          <w:marBottom w:val="0"/>
          <w:divBdr>
            <w:top w:val="none" w:sz="0" w:space="0" w:color="auto"/>
            <w:left w:val="none" w:sz="0" w:space="0" w:color="auto"/>
            <w:bottom w:val="none" w:sz="0" w:space="0" w:color="auto"/>
            <w:right w:val="none" w:sz="0" w:space="0" w:color="auto"/>
          </w:divBdr>
          <w:divsChild>
            <w:div w:id="9222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49006">
      <w:bodyDiv w:val="1"/>
      <w:marLeft w:val="0"/>
      <w:marRight w:val="0"/>
      <w:marTop w:val="0"/>
      <w:marBottom w:val="0"/>
      <w:divBdr>
        <w:top w:val="none" w:sz="0" w:space="0" w:color="auto"/>
        <w:left w:val="none" w:sz="0" w:space="0" w:color="auto"/>
        <w:bottom w:val="none" w:sz="0" w:space="0" w:color="auto"/>
        <w:right w:val="none" w:sz="0" w:space="0" w:color="auto"/>
      </w:divBdr>
      <w:divsChild>
        <w:div w:id="1535116429">
          <w:marLeft w:val="0"/>
          <w:marRight w:val="0"/>
          <w:marTop w:val="0"/>
          <w:marBottom w:val="0"/>
          <w:divBdr>
            <w:top w:val="none" w:sz="0" w:space="0" w:color="auto"/>
            <w:left w:val="none" w:sz="0" w:space="0" w:color="auto"/>
            <w:bottom w:val="none" w:sz="0" w:space="0" w:color="auto"/>
            <w:right w:val="none" w:sz="0" w:space="0" w:color="auto"/>
          </w:divBdr>
        </w:div>
      </w:divsChild>
    </w:div>
    <w:div w:id="652106362">
      <w:bodyDiv w:val="1"/>
      <w:marLeft w:val="0"/>
      <w:marRight w:val="0"/>
      <w:marTop w:val="0"/>
      <w:marBottom w:val="0"/>
      <w:divBdr>
        <w:top w:val="none" w:sz="0" w:space="0" w:color="auto"/>
        <w:left w:val="none" w:sz="0" w:space="0" w:color="auto"/>
        <w:bottom w:val="none" w:sz="0" w:space="0" w:color="auto"/>
        <w:right w:val="none" w:sz="0" w:space="0" w:color="auto"/>
      </w:divBdr>
      <w:divsChild>
        <w:div w:id="752093399">
          <w:marLeft w:val="0"/>
          <w:marRight w:val="0"/>
          <w:marTop w:val="0"/>
          <w:marBottom w:val="0"/>
          <w:divBdr>
            <w:top w:val="none" w:sz="0" w:space="0" w:color="auto"/>
            <w:left w:val="none" w:sz="0" w:space="0" w:color="auto"/>
            <w:bottom w:val="none" w:sz="0" w:space="0" w:color="auto"/>
            <w:right w:val="none" w:sz="0" w:space="0" w:color="auto"/>
          </w:divBdr>
          <w:divsChild>
            <w:div w:id="7689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0851">
      <w:bodyDiv w:val="1"/>
      <w:marLeft w:val="0"/>
      <w:marRight w:val="0"/>
      <w:marTop w:val="0"/>
      <w:marBottom w:val="0"/>
      <w:divBdr>
        <w:top w:val="none" w:sz="0" w:space="0" w:color="auto"/>
        <w:left w:val="none" w:sz="0" w:space="0" w:color="auto"/>
        <w:bottom w:val="none" w:sz="0" w:space="0" w:color="auto"/>
        <w:right w:val="none" w:sz="0" w:space="0" w:color="auto"/>
      </w:divBdr>
      <w:divsChild>
        <w:div w:id="1902279259">
          <w:marLeft w:val="0"/>
          <w:marRight w:val="0"/>
          <w:marTop w:val="0"/>
          <w:marBottom w:val="0"/>
          <w:divBdr>
            <w:top w:val="none" w:sz="0" w:space="0" w:color="auto"/>
            <w:left w:val="none" w:sz="0" w:space="0" w:color="auto"/>
            <w:bottom w:val="none" w:sz="0" w:space="0" w:color="auto"/>
            <w:right w:val="none" w:sz="0" w:space="0" w:color="auto"/>
          </w:divBdr>
        </w:div>
      </w:divsChild>
    </w:div>
    <w:div w:id="664743927">
      <w:bodyDiv w:val="1"/>
      <w:marLeft w:val="0"/>
      <w:marRight w:val="0"/>
      <w:marTop w:val="0"/>
      <w:marBottom w:val="0"/>
      <w:divBdr>
        <w:top w:val="none" w:sz="0" w:space="0" w:color="auto"/>
        <w:left w:val="none" w:sz="0" w:space="0" w:color="auto"/>
        <w:bottom w:val="none" w:sz="0" w:space="0" w:color="auto"/>
        <w:right w:val="none" w:sz="0" w:space="0" w:color="auto"/>
      </w:divBdr>
      <w:divsChild>
        <w:div w:id="1593853594">
          <w:marLeft w:val="0"/>
          <w:marRight w:val="0"/>
          <w:marTop w:val="0"/>
          <w:marBottom w:val="0"/>
          <w:divBdr>
            <w:top w:val="none" w:sz="0" w:space="0" w:color="auto"/>
            <w:left w:val="none" w:sz="0" w:space="0" w:color="auto"/>
            <w:bottom w:val="none" w:sz="0" w:space="0" w:color="auto"/>
            <w:right w:val="none" w:sz="0" w:space="0" w:color="auto"/>
          </w:divBdr>
          <w:divsChild>
            <w:div w:id="308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6325">
      <w:bodyDiv w:val="1"/>
      <w:marLeft w:val="0"/>
      <w:marRight w:val="0"/>
      <w:marTop w:val="0"/>
      <w:marBottom w:val="0"/>
      <w:divBdr>
        <w:top w:val="none" w:sz="0" w:space="0" w:color="auto"/>
        <w:left w:val="none" w:sz="0" w:space="0" w:color="auto"/>
        <w:bottom w:val="none" w:sz="0" w:space="0" w:color="auto"/>
        <w:right w:val="none" w:sz="0" w:space="0" w:color="auto"/>
      </w:divBdr>
      <w:divsChild>
        <w:div w:id="1435592462">
          <w:marLeft w:val="0"/>
          <w:marRight w:val="0"/>
          <w:marTop w:val="0"/>
          <w:marBottom w:val="0"/>
          <w:divBdr>
            <w:top w:val="none" w:sz="0" w:space="0" w:color="auto"/>
            <w:left w:val="none" w:sz="0" w:space="0" w:color="auto"/>
            <w:bottom w:val="none" w:sz="0" w:space="0" w:color="auto"/>
            <w:right w:val="none" w:sz="0" w:space="0" w:color="auto"/>
          </w:divBdr>
        </w:div>
      </w:divsChild>
    </w:div>
    <w:div w:id="675696073">
      <w:bodyDiv w:val="1"/>
      <w:marLeft w:val="0"/>
      <w:marRight w:val="0"/>
      <w:marTop w:val="0"/>
      <w:marBottom w:val="0"/>
      <w:divBdr>
        <w:top w:val="none" w:sz="0" w:space="0" w:color="auto"/>
        <w:left w:val="none" w:sz="0" w:space="0" w:color="auto"/>
        <w:bottom w:val="none" w:sz="0" w:space="0" w:color="auto"/>
        <w:right w:val="none" w:sz="0" w:space="0" w:color="auto"/>
      </w:divBdr>
    </w:div>
    <w:div w:id="681588172">
      <w:bodyDiv w:val="1"/>
      <w:marLeft w:val="0"/>
      <w:marRight w:val="0"/>
      <w:marTop w:val="0"/>
      <w:marBottom w:val="0"/>
      <w:divBdr>
        <w:top w:val="none" w:sz="0" w:space="0" w:color="auto"/>
        <w:left w:val="none" w:sz="0" w:space="0" w:color="auto"/>
        <w:bottom w:val="none" w:sz="0" w:space="0" w:color="auto"/>
        <w:right w:val="none" w:sz="0" w:space="0" w:color="auto"/>
      </w:divBdr>
    </w:div>
    <w:div w:id="695471662">
      <w:bodyDiv w:val="1"/>
      <w:marLeft w:val="0"/>
      <w:marRight w:val="0"/>
      <w:marTop w:val="0"/>
      <w:marBottom w:val="0"/>
      <w:divBdr>
        <w:top w:val="none" w:sz="0" w:space="0" w:color="auto"/>
        <w:left w:val="none" w:sz="0" w:space="0" w:color="auto"/>
        <w:bottom w:val="none" w:sz="0" w:space="0" w:color="auto"/>
        <w:right w:val="none" w:sz="0" w:space="0" w:color="auto"/>
      </w:divBdr>
      <w:divsChild>
        <w:div w:id="485315874">
          <w:marLeft w:val="0"/>
          <w:marRight w:val="0"/>
          <w:marTop w:val="0"/>
          <w:marBottom w:val="0"/>
          <w:divBdr>
            <w:top w:val="none" w:sz="0" w:space="0" w:color="auto"/>
            <w:left w:val="none" w:sz="0" w:space="0" w:color="auto"/>
            <w:bottom w:val="none" w:sz="0" w:space="0" w:color="auto"/>
            <w:right w:val="none" w:sz="0" w:space="0" w:color="auto"/>
          </w:divBdr>
        </w:div>
      </w:divsChild>
    </w:div>
    <w:div w:id="697245300">
      <w:bodyDiv w:val="1"/>
      <w:marLeft w:val="0"/>
      <w:marRight w:val="0"/>
      <w:marTop w:val="0"/>
      <w:marBottom w:val="0"/>
      <w:divBdr>
        <w:top w:val="none" w:sz="0" w:space="0" w:color="auto"/>
        <w:left w:val="none" w:sz="0" w:space="0" w:color="auto"/>
        <w:bottom w:val="none" w:sz="0" w:space="0" w:color="auto"/>
        <w:right w:val="none" w:sz="0" w:space="0" w:color="auto"/>
      </w:divBdr>
    </w:div>
    <w:div w:id="698436333">
      <w:bodyDiv w:val="1"/>
      <w:marLeft w:val="0"/>
      <w:marRight w:val="0"/>
      <w:marTop w:val="0"/>
      <w:marBottom w:val="0"/>
      <w:divBdr>
        <w:top w:val="none" w:sz="0" w:space="0" w:color="auto"/>
        <w:left w:val="none" w:sz="0" w:space="0" w:color="auto"/>
        <w:bottom w:val="none" w:sz="0" w:space="0" w:color="auto"/>
        <w:right w:val="none" w:sz="0" w:space="0" w:color="auto"/>
      </w:divBdr>
      <w:divsChild>
        <w:div w:id="1604344122">
          <w:marLeft w:val="0"/>
          <w:marRight w:val="0"/>
          <w:marTop w:val="0"/>
          <w:marBottom w:val="0"/>
          <w:divBdr>
            <w:top w:val="none" w:sz="0" w:space="0" w:color="auto"/>
            <w:left w:val="none" w:sz="0" w:space="0" w:color="auto"/>
            <w:bottom w:val="none" w:sz="0" w:space="0" w:color="auto"/>
            <w:right w:val="none" w:sz="0" w:space="0" w:color="auto"/>
          </w:divBdr>
          <w:divsChild>
            <w:div w:id="1054279396">
              <w:marLeft w:val="0"/>
              <w:marRight w:val="0"/>
              <w:marTop w:val="0"/>
              <w:marBottom w:val="0"/>
              <w:divBdr>
                <w:top w:val="none" w:sz="0" w:space="0" w:color="auto"/>
                <w:left w:val="none" w:sz="0" w:space="0" w:color="auto"/>
                <w:bottom w:val="none" w:sz="0" w:space="0" w:color="auto"/>
                <w:right w:val="none" w:sz="0" w:space="0" w:color="auto"/>
              </w:divBdr>
              <w:divsChild>
                <w:div w:id="321784308">
                  <w:marLeft w:val="0"/>
                  <w:marRight w:val="0"/>
                  <w:marTop w:val="0"/>
                  <w:marBottom w:val="0"/>
                  <w:divBdr>
                    <w:top w:val="none" w:sz="0" w:space="0" w:color="auto"/>
                    <w:left w:val="none" w:sz="0" w:space="0" w:color="auto"/>
                    <w:bottom w:val="none" w:sz="0" w:space="0" w:color="auto"/>
                    <w:right w:val="none" w:sz="0" w:space="0" w:color="auto"/>
                  </w:divBdr>
                </w:div>
                <w:div w:id="18309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19919">
      <w:bodyDiv w:val="1"/>
      <w:marLeft w:val="0"/>
      <w:marRight w:val="0"/>
      <w:marTop w:val="0"/>
      <w:marBottom w:val="0"/>
      <w:divBdr>
        <w:top w:val="none" w:sz="0" w:space="0" w:color="auto"/>
        <w:left w:val="none" w:sz="0" w:space="0" w:color="auto"/>
        <w:bottom w:val="none" w:sz="0" w:space="0" w:color="auto"/>
        <w:right w:val="none" w:sz="0" w:space="0" w:color="auto"/>
      </w:divBdr>
      <w:divsChild>
        <w:div w:id="783035710">
          <w:marLeft w:val="0"/>
          <w:marRight w:val="0"/>
          <w:marTop w:val="0"/>
          <w:marBottom w:val="0"/>
          <w:divBdr>
            <w:top w:val="none" w:sz="0" w:space="0" w:color="auto"/>
            <w:left w:val="none" w:sz="0" w:space="0" w:color="auto"/>
            <w:bottom w:val="none" w:sz="0" w:space="0" w:color="auto"/>
            <w:right w:val="none" w:sz="0" w:space="0" w:color="auto"/>
          </w:divBdr>
          <w:divsChild>
            <w:div w:id="21027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0596">
      <w:bodyDiv w:val="1"/>
      <w:marLeft w:val="0"/>
      <w:marRight w:val="0"/>
      <w:marTop w:val="0"/>
      <w:marBottom w:val="0"/>
      <w:divBdr>
        <w:top w:val="none" w:sz="0" w:space="0" w:color="auto"/>
        <w:left w:val="none" w:sz="0" w:space="0" w:color="auto"/>
        <w:bottom w:val="none" w:sz="0" w:space="0" w:color="auto"/>
        <w:right w:val="none" w:sz="0" w:space="0" w:color="auto"/>
      </w:divBdr>
      <w:divsChild>
        <w:div w:id="502746605">
          <w:marLeft w:val="0"/>
          <w:marRight w:val="0"/>
          <w:marTop w:val="0"/>
          <w:marBottom w:val="0"/>
          <w:divBdr>
            <w:top w:val="none" w:sz="0" w:space="0" w:color="auto"/>
            <w:left w:val="none" w:sz="0" w:space="0" w:color="auto"/>
            <w:bottom w:val="none" w:sz="0" w:space="0" w:color="auto"/>
            <w:right w:val="none" w:sz="0" w:space="0" w:color="auto"/>
          </w:divBdr>
        </w:div>
      </w:divsChild>
    </w:div>
    <w:div w:id="740059824">
      <w:bodyDiv w:val="1"/>
      <w:marLeft w:val="0"/>
      <w:marRight w:val="0"/>
      <w:marTop w:val="0"/>
      <w:marBottom w:val="0"/>
      <w:divBdr>
        <w:top w:val="none" w:sz="0" w:space="0" w:color="auto"/>
        <w:left w:val="none" w:sz="0" w:space="0" w:color="auto"/>
        <w:bottom w:val="none" w:sz="0" w:space="0" w:color="auto"/>
        <w:right w:val="none" w:sz="0" w:space="0" w:color="auto"/>
      </w:divBdr>
    </w:div>
    <w:div w:id="740710233">
      <w:bodyDiv w:val="1"/>
      <w:marLeft w:val="0"/>
      <w:marRight w:val="0"/>
      <w:marTop w:val="0"/>
      <w:marBottom w:val="0"/>
      <w:divBdr>
        <w:top w:val="none" w:sz="0" w:space="0" w:color="auto"/>
        <w:left w:val="none" w:sz="0" w:space="0" w:color="auto"/>
        <w:bottom w:val="none" w:sz="0" w:space="0" w:color="auto"/>
        <w:right w:val="none" w:sz="0" w:space="0" w:color="auto"/>
      </w:divBdr>
      <w:divsChild>
        <w:div w:id="2020543757">
          <w:marLeft w:val="0"/>
          <w:marRight w:val="0"/>
          <w:marTop w:val="0"/>
          <w:marBottom w:val="0"/>
          <w:divBdr>
            <w:top w:val="none" w:sz="0" w:space="0" w:color="auto"/>
            <w:left w:val="none" w:sz="0" w:space="0" w:color="auto"/>
            <w:bottom w:val="none" w:sz="0" w:space="0" w:color="auto"/>
            <w:right w:val="none" w:sz="0" w:space="0" w:color="auto"/>
          </w:divBdr>
        </w:div>
        <w:div w:id="2023628180">
          <w:marLeft w:val="0"/>
          <w:marRight w:val="0"/>
          <w:marTop w:val="0"/>
          <w:marBottom w:val="0"/>
          <w:divBdr>
            <w:top w:val="none" w:sz="0" w:space="0" w:color="auto"/>
            <w:left w:val="none" w:sz="0" w:space="0" w:color="auto"/>
            <w:bottom w:val="none" w:sz="0" w:space="0" w:color="auto"/>
            <w:right w:val="none" w:sz="0" w:space="0" w:color="auto"/>
          </w:divBdr>
        </w:div>
      </w:divsChild>
    </w:div>
    <w:div w:id="752775485">
      <w:bodyDiv w:val="1"/>
      <w:marLeft w:val="0"/>
      <w:marRight w:val="0"/>
      <w:marTop w:val="0"/>
      <w:marBottom w:val="0"/>
      <w:divBdr>
        <w:top w:val="none" w:sz="0" w:space="0" w:color="auto"/>
        <w:left w:val="none" w:sz="0" w:space="0" w:color="auto"/>
        <w:bottom w:val="none" w:sz="0" w:space="0" w:color="auto"/>
        <w:right w:val="none" w:sz="0" w:space="0" w:color="auto"/>
      </w:divBdr>
    </w:div>
    <w:div w:id="755827088">
      <w:bodyDiv w:val="1"/>
      <w:marLeft w:val="0"/>
      <w:marRight w:val="0"/>
      <w:marTop w:val="0"/>
      <w:marBottom w:val="0"/>
      <w:divBdr>
        <w:top w:val="none" w:sz="0" w:space="0" w:color="auto"/>
        <w:left w:val="none" w:sz="0" w:space="0" w:color="auto"/>
        <w:bottom w:val="none" w:sz="0" w:space="0" w:color="auto"/>
        <w:right w:val="none" w:sz="0" w:space="0" w:color="auto"/>
      </w:divBdr>
      <w:divsChild>
        <w:div w:id="121462478">
          <w:marLeft w:val="0"/>
          <w:marRight w:val="0"/>
          <w:marTop w:val="0"/>
          <w:marBottom w:val="0"/>
          <w:divBdr>
            <w:top w:val="none" w:sz="0" w:space="0" w:color="auto"/>
            <w:left w:val="none" w:sz="0" w:space="0" w:color="auto"/>
            <w:bottom w:val="none" w:sz="0" w:space="0" w:color="auto"/>
            <w:right w:val="none" w:sz="0" w:space="0" w:color="auto"/>
          </w:divBdr>
          <w:divsChild>
            <w:div w:id="1911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32584">
      <w:bodyDiv w:val="1"/>
      <w:marLeft w:val="0"/>
      <w:marRight w:val="0"/>
      <w:marTop w:val="0"/>
      <w:marBottom w:val="0"/>
      <w:divBdr>
        <w:top w:val="none" w:sz="0" w:space="0" w:color="auto"/>
        <w:left w:val="none" w:sz="0" w:space="0" w:color="auto"/>
        <w:bottom w:val="none" w:sz="0" w:space="0" w:color="auto"/>
        <w:right w:val="none" w:sz="0" w:space="0" w:color="auto"/>
      </w:divBdr>
    </w:div>
    <w:div w:id="762871565">
      <w:bodyDiv w:val="1"/>
      <w:marLeft w:val="0"/>
      <w:marRight w:val="0"/>
      <w:marTop w:val="0"/>
      <w:marBottom w:val="0"/>
      <w:divBdr>
        <w:top w:val="none" w:sz="0" w:space="0" w:color="auto"/>
        <w:left w:val="none" w:sz="0" w:space="0" w:color="auto"/>
        <w:bottom w:val="none" w:sz="0" w:space="0" w:color="auto"/>
        <w:right w:val="none" w:sz="0" w:space="0" w:color="auto"/>
      </w:divBdr>
    </w:div>
    <w:div w:id="772747782">
      <w:bodyDiv w:val="1"/>
      <w:marLeft w:val="0"/>
      <w:marRight w:val="0"/>
      <w:marTop w:val="0"/>
      <w:marBottom w:val="0"/>
      <w:divBdr>
        <w:top w:val="none" w:sz="0" w:space="0" w:color="auto"/>
        <w:left w:val="none" w:sz="0" w:space="0" w:color="auto"/>
        <w:bottom w:val="none" w:sz="0" w:space="0" w:color="auto"/>
        <w:right w:val="none" w:sz="0" w:space="0" w:color="auto"/>
      </w:divBdr>
      <w:divsChild>
        <w:div w:id="254750621">
          <w:marLeft w:val="0"/>
          <w:marRight w:val="0"/>
          <w:marTop w:val="0"/>
          <w:marBottom w:val="0"/>
          <w:divBdr>
            <w:top w:val="none" w:sz="0" w:space="0" w:color="auto"/>
            <w:left w:val="none" w:sz="0" w:space="0" w:color="auto"/>
            <w:bottom w:val="none" w:sz="0" w:space="0" w:color="auto"/>
            <w:right w:val="none" w:sz="0" w:space="0" w:color="auto"/>
          </w:divBdr>
        </w:div>
      </w:divsChild>
    </w:div>
    <w:div w:id="778574169">
      <w:bodyDiv w:val="1"/>
      <w:marLeft w:val="0"/>
      <w:marRight w:val="0"/>
      <w:marTop w:val="0"/>
      <w:marBottom w:val="0"/>
      <w:divBdr>
        <w:top w:val="none" w:sz="0" w:space="0" w:color="auto"/>
        <w:left w:val="none" w:sz="0" w:space="0" w:color="auto"/>
        <w:bottom w:val="none" w:sz="0" w:space="0" w:color="auto"/>
        <w:right w:val="none" w:sz="0" w:space="0" w:color="auto"/>
      </w:divBdr>
    </w:div>
    <w:div w:id="779296920">
      <w:bodyDiv w:val="1"/>
      <w:marLeft w:val="0"/>
      <w:marRight w:val="0"/>
      <w:marTop w:val="0"/>
      <w:marBottom w:val="0"/>
      <w:divBdr>
        <w:top w:val="none" w:sz="0" w:space="0" w:color="auto"/>
        <w:left w:val="none" w:sz="0" w:space="0" w:color="auto"/>
        <w:bottom w:val="none" w:sz="0" w:space="0" w:color="auto"/>
        <w:right w:val="none" w:sz="0" w:space="0" w:color="auto"/>
      </w:divBdr>
      <w:divsChild>
        <w:div w:id="1652712673">
          <w:marLeft w:val="0"/>
          <w:marRight w:val="0"/>
          <w:marTop w:val="0"/>
          <w:marBottom w:val="0"/>
          <w:divBdr>
            <w:top w:val="none" w:sz="0" w:space="0" w:color="auto"/>
            <w:left w:val="none" w:sz="0" w:space="0" w:color="auto"/>
            <w:bottom w:val="none" w:sz="0" w:space="0" w:color="auto"/>
            <w:right w:val="none" w:sz="0" w:space="0" w:color="auto"/>
          </w:divBdr>
        </w:div>
      </w:divsChild>
    </w:div>
    <w:div w:id="779687243">
      <w:bodyDiv w:val="1"/>
      <w:marLeft w:val="0"/>
      <w:marRight w:val="0"/>
      <w:marTop w:val="0"/>
      <w:marBottom w:val="0"/>
      <w:divBdr>
        <w:top w:val="none" w:sz="0" w:space="0" w:color="auto"/>
        <w:left w:val="none" w:sz="0" w:space="0" w:color="auto"/>
        <w:bottom w:val="none" w:sz="0" w:space="0" w:color="auto"/>
        <w:right w:val="none" w:sz="0" w:space="0" w:color="auto"/>
      </w:divBdr>
      <w:divsChild>
        <w:div w:id="113839303">
          <w:marLeft w:val="0"/>
          <w:marRight w:val="0"/>
          <w:marTop w:val="0"/>
          <w:marBottom w:val="0"/>
          <w:divBdr>
            <w:top w:val="none" w:sz="0" w:space="0" w:color="auto"/>
            <w:left w:val="none" w:sz="0" w:space="0" w:color="auto"/>
            <w:bottom w:val="none" w:sz="0" w:space="0" w:color="auto"/>
            <w:right w:val="none" w:sz="0" w:space="0" w:color="auto"/>
          </w:divBdr>
        </w:div>
      </w:divsChild>
    </w:div>
    <w:div w:id="787971547">
      <w:bodyDiv w:val="1"/>
      <w:marLeft w:val="0"/>
      <w:marRight w:val="0"/>
      <w:marTop w:val="0"/>
      <w:marBottom w:val="0"/>
      <w:divBdr>
        <w:top w:val="none" w:sz="0" w:space="0" w:color="auto"/>
        <w:left w:val="none" w:sz="0" w:space="0" w:color="auto"/>
        <w:bottom w:val="none" w:sz="0" w:space="0" w:color="auto"/>
        <w:right w:val="none" w:sz="0" w:space="0" w:color="auto"/>
      </w:divBdr>
    </w:div>
    <w:div w:id="791828201">
      <w:bodyDiv w:val="1"/>
      <w:marLeft w:val="0"/>
      <w:marRight w:val="0"/>
      <w:marTop w:val="0"/>
      <w:marBottom w:val="0"/>
      <w:divBdr>
        <w:top w:val="none" w:sz="0" w:space="0" w:color="auto"/>
        <w:left w:val="none" w:sz="0" w:space="0" w:color="auto"/>
        <w:bottom w:val="none" w:sz="0" w:space="0" w:color="auto"/>
        <w:right w:val="none" w:sz="0" w:space="0" w:color="auto"/>
      </w:divBdr>
      <w:divsChild>
        <w:div w:id="1840584443">
          <w:marLeft w:val="0"/>
          <w:marRight w:val="0"/>
          <w:marTop w:val="0"/>
          <w:marBottom w:val="0"/>
          <w:divBdr>
            <w:top w:val="none" w:sz="0" w:space="0" w:color="auto"/>
            <w:left w:val="none" w:sz="0" w:space="0" w:color="auto"/>
            <w:bottom w:val="none" w:sz="0" w:space="0" w:color="auto"/>
            <w:right w:val="none" w:sz="0" w:space="0" w:color="auto"/>
          </w:divBdr>
          <w:divsChild>
            <w:div w:id="14017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2909">
      <w:bodyDiv w:val="1"/>
      <w:marLeft w:val="0"/>
      <w:marRight w:val="0"/>
      <w:marTop w:val="0"/>
      <w:marBottom w:val="0"/>
      <w:divBdr>
        <w:top w:val="none" w:sz="0" w:space="0" w:color="auto"/>
        <w:left w:val="none" w:sz="0" w:space="0" w:color="auto"/>
        <w:bottom w:val="none" w:sz="0" w:space="0" w:color="auto"/>
        <w:right w:val="none" w:sz="0" w:space="0" w:color="auto"/>
      </w:divBdr>
    </w:div>
    <w:div w:id="811479890">
      <w:bodyDiv w:val="1"/>
      <w:marLeft w:val="0"/>
      <w:marRight w:val="0"/>
      <w:marTop w:val="0"/>
      <w:marBottom w:val="0"/>
      <w:divBdr>
        <w:top w:val="none" w:sz="0" w:space="0" w:color="auto"/>
        <w:left w:val="none" w:sz="0" w:space="0" w:color="auto"/>
        <w:bottom w:val="none" w:sz="0" w:space="0" w:color="auto"/>
        <w:right w:val="none" w:sz="0" w:space="0" w:color="auto"/>
      </w:divBdr>
    </w:div>
    <w:div w:id="815491332">
      <w:bodyDiv w:val="1"/>
      <w:marLeft w:val="0"/>
      <w:marRight w:val="0"/>
      <w:marTop w:val="0"/>
      <w:marBottom w:val="0"/>
      <w:divBdr>
        <w:top w:val="none" w:sz="0" w:space="0" w:color="auto"/>
        <w:left w:val="none" w:sz="0" w:space="0" w:color="auto"/>
        <w:bottom w:val="none" w:sz="0" w:space="0" w:color="auto"/>
        <w:right w:val="none" w:sz="0" w:space="0" w:color="auto"/>
      </w:divBdr>
      <w:divsChild>
        <w:div w:id="2144423225">
          <w:marLeft w:val="0"/>
          <w:marRight w:val="0"/>
          <w:marTop w:val="0"/>
          <w:marBottom w:val="0"/>
          <w:divBdr>
            <w:top w:val="none" w:sz="0" w:space="0" w:color="auto"/>
            <w:left w:val="none" w:sz="0" w:space="0" w:color="auto"/>
            <w:bottom w:val="none" w:sz="0" w:space="0" w:color="auto"/>
            <w:right w:val="none" w:sz="0" w:space="0" w:color="auto"/>
          </w:divBdr>
          <w:divsChild>
            <w:div w:id="8652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8855">
      <w:bodyDiv w:val="1"/>
      <w:marLeft w:val="0"/>
      <w:marRight w:val="0"/>
      <w:marTop w:val="0"/>
      <w:marBottom w:val="0"/>
      <w:divBdr>
        <w:top w:val="none" w:sz="0" w:space="0" w:color="auto"/>
        <w:left w:val="none" w:sz="0" w:space="0" w:color="auto"/>
        <w:bottom w:val="none" w:sz="0" w:space="0" w:color="auto"/>
        <w:right w:val="none" w:sz="0" w:space="0" w:color="auto"/>
      </w:divBdr>
      <w:divsChild>
        <w:div w:id="1906792108">
          <w:marLeft w:val="0"/>
          <w:marRight w:val="0"/>
          <w:marTop w:val="0"/>
          <w:marBottom w:val="0"/>
          <w:divBdr>
            <w:top w:val="none" w:sz="0" w:space="0" w:color="auto"/>
            <w:left w:val="none" w:sz="0" w:space="0" w:color="auto"/>
            <w:bottom w:val="none" w:sz="0" w:space="0" w:color="auto"/>
            <w:right w:val="none" w:sz="0" w:space="0" w:color="auto"/>
          </w:divBdr>
        </w:div>
      </w:divsChild>
    </w:div>
    <w:div w:id="828593384">
      <w:bodyDiv w:val="1"/>
      <w:marLeft w:val="0"/>
      <w:marRight w:val="0"/>
      <w:marTop w:val="0"/>
      <w:marBottom w:val="0"/>
      <w:divBdr>
        <w:top w:val="none" w:sz="0" w:space="0" w:color="auto"/>
        <w:left w:val="none" w:sz="0" w:space="0" w:color="auto"/>
        <w:bottom w:val="none" w:sz="0" w:space="0" w:color="auto"/>
        <w:right w:val="none" w:sz="0" w:space="0" w:color="auto"/>
      </w:divBdr>
      <w:divsChild>
        <w:div w:id="1624923634">
          <w:marLeft w:val="0"/>
          <w:marRight w:val="0"/>
          <w:marTop w:val="0"/>
          <w:marBottom w:val="0"/>
          <w:divBdr>
            <w:top w:val="none" w:sz="0" w:space="0" w:color="auto"/>
            <w:left w:val="none" w:sz="0" w:space="0" w:color="auto"/>
            <w:bottom w:val="none" w:sz="0" w:space="0" w:color="auto"/>
            <w:right w:val="none" w:sz="0" w:space="0" w:color="auto"/>
          </w:divBdr>
        </w:div>
      </w:divsChild>
    </w:div>
    <w:div w:id="830288472">
      <w:bodyDiv w:val="1"/>
      <w:marLeft w:val="0"/>
      <w:marRight w:val="0"/>
      <w:marTop w:val="0"/>
      <w:marBottom w:val="0"/>
      <w:divBdr>
        <w:top w:val="none" w:sz="0" w:space="0" w:color="auto"/>
        <w:left w:val="none" w:sz="0" w:space="0" w:color="auto"/>
        <w:bottom w:val="none" w:sz="0" w:space="0" w:color="auto"/>
        <w:right w:val="none" w:sz="0" w:space="0" w:color="auto"/>
      </w:divBdr>
      <w:divsChild>
        <w:div w:id="358437118">
          <w:marLeft w:val="0"/>
          <w:marRight w:val="0"/>
          <w:marTop w:val="0"/>
          <w:marBottom w:val="0"/>
          <w:divBdr>
            <w:top w:val="none" w:sz="0" w:space="0" w:color="auto"/>
            <w:left w:val="none" w:sz="0" w:space="0" w:color="auto"/>
            <w:bottom w:val="none" w:sz="0" w:space="0" w:color="auto"/>
            <w:right w:val="none" w:sz="0" w:space="0" w:color="auto"/>
          </w:divBdr>
        </w:div>
        <w:div w:id="1340042378">
          <w:marLeft w:val="0"/>
          <w:marRight w:val="0"/>
          <w:marTop w:val="0"/>
          <w:marBottom w:val="0"/>
          <w:divBdr>
            <w:top w:val="none" w:sz="0" w:space="0" w:color="auto"/>
            <w:left w:val="none" w:sz="0" w:space="0" w:color="auto"/>
            <w:bottom w:val="none" w:sz="0" w:space="0" w:color="auto"/>
            <w:right w:val="none" w:sz="0" w:space="0" w:color="auto"/>
          </w:divBdr>
        </w:div>
      </w:divsChild>
    </w:div>
    <w:div w:id="834414210">
      <w:bodyDiv w:val="1"/>
      <w:marLeft w:val="0"/>
      <w:marRight w:val="0"/>
      <w:marTop w:val="0"/>
      <w:marBottom w:val="0"/>
      <w:divBdr>
        <w:top w:val="none" w:sz="0" w:space="0" w:color="auto"/>
        <w:left w:val="none" w:sz="0" w:space="0" w:color="auto"/>
        <w:bottom w:val="none" w:sz="0" w:space="0" w:color="auto"/>
        <w:right w:val="none" w:sz="0" w:space="0" w:color="auto"/>
      </w:divBdr>
      <w:divsChild>
        <w:div w:id="1001855896">
          <w:marLeft w:val="0"/>
          <w:marRight w:val="0"/>
          <w:marTop w:val="0"/>
          <w:marBottom w:val="0"/>
          <w:divBdr>
            <w:top w:val="none" w:sz="0" w:space="0" w:color="auto"/>
            <w:left w:val="none" w:sz="0" w:space="0" w:color="auto"/>
            <w:bottom w:val="none" w:sz="0" w:space="0" w:color="auto"/>
            <w:right w:val="none" w:sz="0" w:space="0" w:color="auto"/>
          </w:divBdr>
        </w:div>
      </w:divsChild>
    </w:div>
    <w:div w:id="844708346">
      <w:bodyDiv w:val="1"/>
      <w:marLeft w:val="0"/>
      <w:marRight w:val="0"/>
      <w:marTop w:val="0"/>
      <w:marBottom w:val="0"/>
      <w:divBdr>
        <w:top w:val="none" w:sz="0" w:space="0" w:color="auto"/>
        <w:left w:val="none" w:sz="0" w:space="0" w:color="auto"/>
        <w:bottom w:val="none" w:sz="0" w:space="0" w:color="auto"/>
        <w:right w:val="none" w:sz="0" w:space="0" w:color="auto"/>
      </w:divBdr>
      <w:divsChild>
        <w:div w:id="1389457998">
          <w:marLeft w:val="0"/>
          <w:marRight w:val="0"/>
          <w:marTop w:val="0"/>
          <w:marBottom w:val="0"/>
          <w:divBdr>
            <w:top w:val="none" w:sz="0" w:space="0" w:color="auto"/>
            <w:left w:val="none" w:sz="0" w:space="0" w:color="auto"/>
            <w:bottom w:val="none" w:sz="0" w:space="0" w:color="auto"/>
            <w:right w:val="none" w:sz="0" w:space="0" w:color="auto"/>
          </w:divBdr>
        </w:div>
      </w:divsChild>
    </w:div>
    <w:div w:id="847987347">
      <w:bodyDiv w:val="1"/>
      <w:marLeft w:val="0"/>
      <w:marRight w:val="0"/>
      <w:marTop w:val="0"/>
      <w:marBottom w:val="0"/>
      <w:divBdr>
        <w:top w:val="none" w:sz="0" w:space="0" w:color="auto"/>
        <w:left w:val="none" w:sz="0" w:space="0" w:color="auto"/>
        <w:bottom w:val="none" w:sz="0" w:space="0" w:color="auto"/>
        <w:right w:val="none" w:sz="0" w:space="0" w:color="auto"/>
      </w:divBdr>
      <w:divsChild>
        <w:div w:id="31615505">
          <w:marLeft w:val="0"/>
          <w:marRight w:val="0"/>
          <w:marTop w:val="0"/>
          <w:marBottom w:val="0"/>
          <w:divBdr>
            <w:top w:val="none" w:sz="0" w:space="0" w:color="auto"/>
            <w:left w:val="none" w:sz="0" w:space="0" w:color="auto"/>
            <w:bottom w:val="none" w:sz="0" w:space="0" w:color="auto"/>
            <w:right w:val="none" w:sz="0" w:space="0" w:color="auto"/>
          </w:divBdr>
          <w:divsChild>
            <w:div w:id="7516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1364">
      <w:bodyDiv w:val="1"/>
      <w:marLeft w:val="0"/>
      <w:marRight w:val="0"/>
      <w:marTop w:val="0"/>
      <w:marBottom w:val="0"/>
      <w:divBdr>
        <w:top w:val="none" w:sz="0" w:space="0" w:color="auto"/>
        <w:left w:val="none" w:sz="0" w:space="0" w:color="auto"/>
        <w:bottom w:val="none" w:sz="0" w:space="0" w:color="auto"/>
        <w:right w:val="none" w:sz="0" w:space="0" w:color="auto"/>
      </w:divBdr>
    </w:div>
    <w:div w:id="869149374">
      <w:bodyDiv w:val="1"/>
      <w:marLeft w:val="0"/>
      <w:marRight w:val="0"/>
      <w:marTop w:val="0"/>
      <w:marBottom w:val="0"/>
      <w:divBdr>
        <w:top w:val="none" w:sz="0" w:space="0" w:color="auto"/>
        <w:left w:val="none" w:sz="0" w:space="0" w:color="auto"/>
        <w:bottom w:val="none" w:sz="0" w:space="0" w:color="auto"/>
        <w:right w:val="none" w:sz="0" w:space="0" w:color="auto"/>
      </w:divBdr>
      <w:divsChild>
        <w:div w:id="41634329">
          <w:marLeft w:val="0"/>
          <w:marRight w:val="0"/>
          <w:marTop w:val="0"/>
          <w:marBottom w:val="0"/>
          <w:divBdr>
            <w:top w:val="none" w:sz="0" w:space="0" w:color="auto"/>
            <w:left w:val="none" w:sz="0" w:space="0" w:color="auto"/>
            <w:bottom w:val="none" w:sz="0" w:space="0" w:color="auto"/>
            <w:right w:val="none" w:sz="0" w:space="0" w:color="auto"/>
          </w:divBdr>
        </w:div>
      </w:divsChild>
    </w:div>
    <w:div w:id="874535825">
      <w:bodyDiv w:val="1"/>
      <w:marLeft w:val="0"/>
      <w:marRight w:val="0"/>
      <w:marTop w:val="0"/>
      <w:marBottom w:val="0"/>
      <w:divBdr>
        <w:top w:val="none" w:sz="0" w:space="0" w:color="auto"/>
        <w:left w:val="none" w:sz="0" w:space="0" w:color="auto"/>
        <w:bottom w:val="none" w:sz="0" w:space="0" w:color="auto"/>
        <w:right w:val="none" w:sz="0" w:space="0" w:color="auto"/>
      </w:divBdr>
    </w:div>
    <w:div w:id="885457958">
      <w:bodyDiv w:val="1"/>
      <w:marLeft w:val="0"/>
      <w:marRight w:val="0"/>
      <w:marTop w:val="0"/>
      <w:marBottom w:val="0"/>
      <w:divBdr>
        <w:top w:val="none" w:sz="0" w:space="0" w:color="auto"/>
        <w:left w:val="none" w:sz="0" w:space="0" w:color="auto"/>
        <w:bottom w:val="none" w:sz="0" w:space="0" w:color="auto"/>
        <w:right w:val="none" w:sz="0" w:space="0" w:color="auto"/>
      </w:divBdr>
    </w:div>
    <w:div w:id="886994500">
      <w:bodyDiv w:val="1"/>
      <w:marLeft w:val="0"/>
      <w:marRight w:val="0"/>
      <w:marTop w:val="0"/>
      <w:marBottom w:val="0"/>
      <w:divBdr>
        <w:top w:val="none" w:sz="0" w:space="0" w:color="auto"/>
        <w:left w:val="none" w:sz="0" w:space="0" w:color="auto"/>
        <w:bottom w:val="none" w:sz="0" w:space="0" w:color="auto"/>
        <w:right w:val="none" w:sz="0" w:space="0" w:color="auto"/>
      </w:divBdr>
    </w:div>
    <w:div w:id="894849053">
      <w:bodyDiv w:val="1"/>
      <w:marLeft w:val="0"/>
      <w:marRight w:val="0"/>
      <w:marTop w:val="0"/>
      <w:marBottom w:val="0"/>
      <w:divBdr>
        <w:top w:val="none" w:sz="0" w:space="0" w:color="auto"/>
        <w:left w:val="none" w:sz="0" w:space="0" w:color="auto"/>
        <w:bottom w:val="none" w:sz="0" w:space="0" w:color="auto"/>
        <w:right w:val="none" w:sz="0" w:space="0" w:color="auto"/>
      </w:divBdr>
    </w:div>
    <w:div w:id="895623963">
      <w:bodyDiv w:val="1"/>
      <w:marLeft w:val="0"/>
      <w:marRight w:val="0"/>
      <w:marTop w:val="0"/>
      <w:marBottom w:val="0"/>
      <w:divBdr>
        <w:top w:val="none" w:sz="0" w:space="0" w:color="auto"/>
        <w:left w:val="none" w:sz="0" w:space="0" w:color="auto"/>
        <w:bottom w:val="none" w:sz="0" w:space="0" w:color="auto"/>
        <w:right w:val="none" w:sz="0" w:space="0" w:color="auto"/>
      </w:divBdr>
    </w:div>
    <w:div w:id="896664979">
      <w:bodyDiv w:val="1"/>
      <w:marLeft w:val="0"/>
      <w:marRight w:val="0"/>
      <w:marTop w:val="0"/>
      <w:marBottom w:val="0"/>
      <w:divBdr>
        <w:top w:val="none" w:sz="0" w:space="0" w:color="auto"/>
        <w:left w:val="none" w:sz="0" w:space="0" w:color="auto"/>
        <w:bottom w:val="none" w:sz="0" w:space="0" w:color="auto"/>
        <w:right w:val="none" w:sz="0" w:space="0" w:color="auto"/>
      </w:divBdr>
      <w:divsChild>
        <w:div w:id="1218316260">
          <w:marLeft w:val="0"/>
          <w:marRight w:val="0"/>
          <w:marTop w:val="0"/>
          <w:marBottom w:val="0"/>
          <w:divBdr>
            <w:top w:val="none" w:sz="0" w:space="0" w:color="auto"/>
            <w:left w:val="none" w:sz="0" w:space="0" w:color="auto"/>
            <w:bottom w:val="none" w:sz="0" w:space="0" w:color="auto"/>
            <w:right w:val="none" w:sz="0" w:space="0" w:color="auto"/>
          </w:divBdr>
          <w:divsChild>
            <w:div w:id="992872674">
              <w:marLeft w:val="0"/>
              <w:marRight w:val="0"/>
              <w:marTop w:val="0"/>
              <w:marBottom w:val="0"/>
              <w:divBdr>
                <w:top w:val="none" w:sz="0" w:space="0" w:color="auto"/>
                <w:left w:val="none" w:sz="0" w:space="0" w:color="auto"/>
                <w:bottom w:val="none" w:sz="0" w:space="0" w:color="auto"/>
                <w:right w:val="none" w:sz="0" w:space="0" w:color="auto"/>
              </w:divBdr>
              <w:divsChild>
                <w:div w:id="7296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5607">
      <w:bodyDiv w:val="1"/>
      <w:marLeft w:val="0"/>
      <w:marRight w:val="0"/>
      <w:marTop w:val="0"/>
      <w:marBottom w:val="0"/>
      <w:divBdr>
        <w:top w:val="none" w:sz="0" w:space="0" w:color="auto"/>
        <w:left w:val="none" w:sz="0" w:space="0" w:color="auto"/>
        <w:bottom w:val="none" w:sz="0" w:space="0" w:color="auto"/>
        <w:right w:val="none" w:sz="0" w:space="0" w:color="auto"/>
      </w:divBdr>
      <w:divsChild>
        <w:div w:id="844169561">
          <w:marLeft w:val="0"/>
          <w:marRight w:val="0"/>
          <w:marTop w:val="0"/>
          <w:marBottom w:val="0"/>
          <w:divBdr>
            <w:top w:val="none" w:sz="0" w:space="0" w:color="auto"/>
            <w:left w:val="none" w:sz="0" w:space="0" w:color="auto"/>
            <w:bottom w:val="none" w:sz="0" w:space="0" w:color="auto"/>
            <w:right w:val="none" w:sz="0" w:space="0" w:color="auto"/>
          </w:divBdr>
          <w:divsChild>
            <w:div w:id="11053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3943">
      <w:bodyDiv w:val="1"/>
      <w:marLeft w:val="0"/>
      <w:marRight w:val="0"/>
      <w:marTop w:val="0"/>
      <w:marBottom w:val="0"/>
      <w:divBdr>
        <w:top w:val="none" w:sz="0" w:space="0" w:color="auto"/>
        <w:left w:val="none" w:sz="0" w:space="0" w:color="auto"/>
        <w:bottom w:val="none" w:sz="0" w:space="0" w:color="auto"/>
        <w:right w:val="none" w:sz="0" w:space="0" w:color="auto"/>
      </w:divBdr>
      <w:divsChild>
        <w:div w:id="903490297">
          <w:marLeft w:val="0"/>
          <w:marRight w:val="0"/>
          <w:marTop w:val="0"/>
          <w:marBottom w:val="0"/>
          <w:divBdr>
            <w:top w:val="none" w:sz="0" w:space="0" w:color="auto"/>
            <w:left w:val="none" w:sz="0" w:space="0" w:color="auto"/>
            <w:bottom w:val="none" w:sz="0" w:space="0" w:color="auto"/>
            <w:right w:val="none" w:sz="0" w:space="0" w:color="auto"/>
          </w:divBdr>
          <w:divsChild>
            <w:div w:id="1877231462">
              <w:marLeft w:val="0"/>
              <w:marRight w:val="0"/>
              <w:marTop w:val="0"/>
              <w:marBottom w:val="0"/>
              <w:divBdr>
                <w:top w:val="none" w:sz="0" w:space="0" w:color="auto"/>
                <w:left w:val="none" w:sz="0" w:space="0" w:color="auto"/>
                <w:bottom w:val="none" w:sz="0" w:space="0" w:color="auto"/>
                <w:right w:val="none" w:sz="0" w:space="0" w:color="auto"/>
              </w:divBdr>
              <w:divsChild>
                <w:div w:id="14425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28526">
      <w:bodyDiv w:val="1"/>
      <w:marLeft w:val="0"/>
      <w:marRight w:val="0"/>
      <w:marTop w:val="0"/>
      <w:marBottom w:val="0"/>
      <w:divBdr>
        <w:top w:val="none" w:sz="0" w:space="0" w:color="auto"/>
        <w:left w:val="none" w:sz="0" w:space="0" w:color="auto"/>
        <w:bottom w:val="none" w:sz="0" w:space="0" w:color="auto"/>
        <w:right w:val="none" w:sz="0" w:space="0" w:color="auto"/>
      </w:divBdr>
      <w:divsChild>
        <w:div w:id="1353992312">
          <w:marLeft w:val="0"/>
          <w:marRight w:val="0"/>
          <w:marTop w:val="0"/>
          <w:marBottom w:val="0"/>
          <w:divBdr>
            <w:top w:val="none" w:sz="0" w:space="0" w:color="auto"/>
            <w:left w:val="none" w:sz="0" w:space="0" w:color="auto"/>
            <w:bottom w:val="none" w:sz="0" w:space="0" w:color="auto"/>
            <w:right w:val="none" w:sz="0" w:space="0" w:color="auto"/>
          </w:divBdr>
          <w:divsChild>
            <w:div w:id="14369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1656">
      <w:bodyDiv w:val="1"/>
      <w:marLeft w:val="0"/>
      <w:marRight w:val="0"/>
      <w:marTop w:val="0"/>
      <w:marBottom w:val="0"/>
      <w:divBdr>
        <w:top w:val="none" w:sz="0" w:space="0" w:color="auto"/>
        <w:left w:val="none" w:sz="0" w:space="0" w:color="auto"/>
        <w:bottom w:val="none" w:sz="0" w:space="0" w:color="auto"/>
        <w:right w:val="none" w:sz="0" w:space="0" w:color="auto"/>
      </w:divBdr>
      <w:divsChild>
        <w:div w:id="95566763">
          <w:marLeft w:val="0"/>
          <w:marRight w:val="0"/>
          <w:marTop w:val="0"/>
          <w:marBottom w:val="0"/>
          <w:divBdr>
            <w:top w:val="none" w:sz="0" w:space="0" w:color="auto"/>
            <w:left w:val="none" w:sz="0" w:space="0" w:color="auto"/>
            <w:bottom w:val="none" w:sz="0" w:space="0" w:color="auto"/>
            <w:right w:val="none" w:sz="0" w:space="0" w:color="auto"/>
          </w:divBdr>
        </w:div>
      </w:divsChild>
    </w:div>
    <w:div w:id="905917615">
      <w:bodyDiv w:val="1"/>
      <w:marLeft w:val="0"/>
      <w:marRight w:val="0"/>
      <w:marTop w:val="0"/>
      <w:marBottom w:val="0"/>
      <w:divBdr>
        <w:top w:val="none" w:sz="0" w:space="0" w:color="auto"/>
        <w:left w:val="none" w:sz="0" w:space="0" w:color="auto"/>
        <w:bottom w:val="none" w:sz="0" w:space="0" w:color="auto"/>
        <w:right w:val="none" w:sz="0" w:space="0" w:color="auto"/>
      </w:divBdr>
    </w:div>
    <w:div w:id="909120061">
      <w:bodyDiv w:val="1"/>
      <w:marLeft w:val="0"/>
      <w:marRight w:val="0"/>
      <w:marTop w:val="0"/>
      <w:marBottom w:val="0"/>
      <w:divBdr>
        <w:top w:val="none" w:sz="0" w:space="0" w:color="auto"/>
        <w:left w:val="none" w:sz="0" w:space="0" w:color="auto"/>
        <w:bottom w:val="none" w:sz="0" w:space="0" w:color="auto"/>
        <w:right w:val="none" w:sz="0" w:space="0" w:color="auto"/>
      </w:divBdr>
    </w:div>
    <w:div w:id="913587211">
      <w:bodyDiv w:val="1"/>
      <w:marLeft w:val="0"/>
      <w:marRight w:val="0"/>
      <w:marTop w:val="0"/>
      <w:marBottom w:val="0"/>
      <w:divBdr>
        <w:top w:val="none" w:sz="0" w:space="0" w:color="auto"/>
        <w:left w:val="none" w:sz="0" w:space="0" w:color="auto"/>
        <w:bottom w:val="none" w:sz="0" w:space="0" w:color="auto"/>
        <w:right w:val="none" w:sz="0" w:space="0" w:color="auto"/>
      </w:divBdr>
      <w:divsChild>
        <w:div w:id="700739807">
          <w:marLeft w:val="0"/>
          <w:marRight w:val="0"/>
          <w:marTop w:val="0"/>
          <w:marBottom w:val="0"/>
          <w:divBdr>
            <w:top w:val="none" w:sz="0" w:space="0" w:color="auto"/>
            <w:left w:val="none" w:sz="0" w:space="0" w:color="auto"/>
            <w:bottom w:val="none" w:sz="0" w:space="0" w:color="auto"/>
            <w:right w:val="none" w:sz="0" w:space="0" w:color="auto"/>
          </w:divBdr>
        </w:div>
      </w:divsChild>
    </w:div>
    <w:div w:id="915014359">
      <w:bodyDiv w:val="1"/>
      <w:marLeft w:val="0"/>
      <w:marRight w:val="0"/>
      <w:marTop w:val="0"/>
      <w:marBottom w:val="0"/>
      <w:divBdr>
        <w:top w:val="none" w:sz="0" w:space="0" w:color="auto"/>
        <w:left w:val="none" w:sz="0" w:space="0" w:color="auto"/>
        <w:bottom w:val="none" w:sz="0" w:space="0" w:color="auto"/>
        <w:right w:val="none" w:sz="0" w:space="0" w:color="auto"/>
      </w:divBdr>
    </w:div>
    <w:div w:id="918834615">
      <w:bodyDiv w:val="1"/>
      <w:marLeft w:val="0"/>
      <w:marRight w:val="0"/>
      <w:marTop w:val="0"/>
      <w:marBottom w:val="0"/>
      <w:divBdr>
        <w:top w:val="none" w:sz="0" w:space="0" w:color="auto"/>
        <w:left w:val="none" w:sz="0" w:space="0" w:color="auto"/>
        <w:bottom w:val="none" w:sz="0" w:space="0" w:color="auto"/>
        <w:right w:val="none" w:sz="0" w:space="0" w:color="auto"/>
      </w:divBdr>
    </w:div>
    <w:div w:id="923491643">
      <w:bodyDiv w:val="1"/>
      <w:marLeft w:val="0"/>
      <w:marRight w:val="0"/>
      <w:marTop w:val="0"/>
      <w:marBottom w:val="0"/>
      <w:divBdr>
        <w:top w:val="none" w:sz="0" w:space="0" w:color="auto"/>
        <w:left w:val="none" w:sz="0" w:space="0" w:color="auto"/>
        <w:bottom w:val="none" w:sz="0" w:space="0" w:color="auto"/>
        <w:right w:val="none" w:sz="0" w:space="0" w:color="auto"/>
      </w:divBdr>
      <w:divsChild>
        <w:div w:id="1720326250">
          <w:marLeft w:val="0"/>
          <w:marRight w:val="0"/>
          <w:marTop w:val="0"/>
          <w:marBottom w:val="0"/>
          <w:divBdr>
            <w:top w:val="none" w:sz="0" w:space="0" w:color="auto"/>
            <w:left w:val="none" w:sz="0" w:space="0" w:color="auto"/>
            <w:bottom w:val="none" w:sz="0" w:space="0" w:color="auto"/>
            <w:right w:val="none" w:sz="0" w:space="0" w:color="auto"/>
          </w:divBdr>
        </w:div>
      </w:divsChild>
    </w:div>
    <w:div w:id="931279081">
      <w:bodyDiv w:val="1"/>
      <w:marLeft w:val="0"/>
      <w:marRight w:val="0"/>
      <w:marTop w:val="0"/>
      <w:marBottom w:val="0"/>
      <w:divBdr>
        <w:top w:val="none" w:sz="0" w:space="0" w:color="auto"/>
        <w:left w:val="none" w:sz="0" w:space="0" w:color="auto"/>
        <w:bottom w:val="none" w:sz="0" w:space="0" w:color="auto"/>
        <w:right w:val="none" w:sz="0" w:space="0" w:color="auto"/>
      </w:divBdr>
      <w:divsChild>
        <w:div w:id="74012800">
          <w:marLeft w:val="0"/>
          <w:marRight w:val="0"/>
          <w:marTop w:val="0"/>
          <w:marBottom w:val="0"/>
          <w:divBdr>
            <w:top w:val="none" w:sz="0" w:space="0" w:color="auto"/>
            <w:left w:val="none" w:sz="0" w:space="0" w:color="auto"/>
            <w:bottom w:val="none" w:sz="0" w:space="0" w:color="auto"/>
            <w:right w:val="none" w:sz="0" w:space="0" w:color="auto"/>
          </w:divBdr>
        </w:div>
      </w:divsChild>
    </w:div>
    <w:div w:id="935749116">
      <w:bodyDiv w:val="1"/>
      <w:marLeft w:val="0"/>
      <w:marRight w:val="0"/>
      <w:marTop w:val="0"/>
      <w:marBottom w:val="0"/>
      <w:divBdr>
        <w:top w:val="none" w:sz="0" w:space="0" w:color="auto"/>
        <w:left w:val="none" w:sz="0" w:space="0" w:color="auto"/>
        <w:bottom w:val="none" w:sz="0" w:space="0" w:color="auto"/>
        <w:right w:val="none" w:sz="0" w:space="0" w:color="auto"/>
      </w:divBdr>
    </w:div>
    <w:div w:id="948241915">
      <w:bodyDiv w:val="1"/>
      <w:marLeft w:val="0"/>
      <w:marRight w:val="0"/>
      <w:marTop w:val="0"/>
      <w:marBottom w:val="0"/>
      <w:divBdr>
        <w:top w:val="none" w:sz="0" w:space="0" w:color="auto"/>
        <w:left w:val="none" w:sz="0" w:space="0" w:color="auto"/>
        <w:bottom w:val="none" w:sz="0" w:space="0" w:color="auto"/>
        <w:right w:val="none" w:sz="0" w:space="0" w:color="auto"/>
      </w:divBdr>
      <w:divsChild>
        <w:div w:id="76564630">
          <w:marLeft w:val="0"/>
          <w:marRight w:val="0"/>
          <w:marTop w:val="0"/>
          <w:marBottom w:val="0"/>
          <w:divBdr>
            <w:top w:val="none" w:sz="0" w:space="0" w:color="auto"/>
            <w:left w:val="none" w:sz="0" w:space="0" w:color="auto"/>
            <w:bottom w:val="none" w:sz="0" w:space="0" w:color="auto"/>
            <w:right w:val="none" w:sz="0" w:space="0" w:color="auto"/>
          </w:divBdr>
        </w:div>
      </w:divsChild>
    </w:div>
    <w:div w:id="949166471">
      <w:bodyDiv w:val="1"/>
      <w:marLeft w:val="0"/>
      <w:marRight w:val="0"/>
      <w:marTop w:val="0"/>
      <w:marBottom w:val="0"/>
      <w:divBdr>
        <w:top w:val="none" w:sz="0" w:space="0" w:color="auto"/>
        <w:left w:val="none" w:sz="0" w:space="0" w:color="auto"/>
        <w:bottom w:val="none" w:sz="0" w:space="0" w:color="auto"/>
        <w:right w:val="none" w:sz="0" w:space="0" w:color="auto"/>
      </w:divBdr>
    </w:div>
    <w:div w:id="949240746">
      <w:bodyDiv w:val="1"/>
      <w:marLeft w:val="0"/>
      <w:marRight w:val="0"/>
      <w:marTop w:val="0"/>
      <w:marBottom w:val="0"/>
      <w:divBdr>
        <w:top w:val="none" w:sz="0" w:space="0" w:color="auto"/>
        <w:left w:val="none" w:sz="0" w:space="0" w:color="auto"/>
        <w:bottom w:val="none" w:sz="0" w:space="0" w:color="auto"/>
        <w:right w:val="none" w:sz="0" w:space="0" w:color="auto"/>
      </w:divBdr>
    </w:div>
    <w:div w:id="952201422">
      <w:bodyDiv w:val="1"/>
      <w:marLeft w:val="0"/>
      <w:marRight w:val="0"/>
      <w:marTop w:val="0"/>
      <w:marBottom w:val="0"/>
      <w:divBdr>
        <w:top w:val="none" w:sz="0" w:space="0" w:color="auto"/>
        <w:left w:val="none" w:sz="0" w:space="0" w:color="auto"/>
        <w:bottom w:val="none" w:sz="0" w:space="0" w:color="auto"/>
        <w:right w:val="none" w:sz="0" w:space="0" w:color="auto"/>
      </w:divBdr>
    </w:div>
    <w:div w:id="963002850">
      <w:bodyDiv w:val="1"/>
      <w:marLeft w:val="0"/>
      <w:marRight w:val="0"/>
      <w:marTop w:val="0"/>
      <w:marBottom w:val="0"/>
      <w:divBdr>
        <w:top w:val="none" w:sz="0" w:space="0" w:color="auto"/>
        <w:left w:val="none" w:sz="0" w:space="0" w:color="auto"/>
        <w:bottom w:val="none" w:sz="0" w:space="0" w:color="auto"/>
        <w:right w:val="none" w:sz="0" w:space="0" w:color="auto"/>
      </w:divBdr>
      <w:divsChild>
        <w:div w:id="1086151458">
          <w:marLeft w:val="0"/>
          <w:marRight w:val="0"/>
          <w:marTop w:val="0"/>
          <w:marBottom w:val="0"/>
          <w:divBdr>
            <w:top w:val="none" w:sz="0" w:space="0" w:color="auto"/>
            <w:left w:val="none" w:sz="0" w:space="0" w:color="auto"/>
            <w:bottom w:val="none" w:sz="0" w:space="0" w:color="auto"/>
            <w:right w:val="none" w:sz="0" w:space="0" w:color="auto"/>
          </w:divBdr>
          <w:divsChild>
            <w:div w:id="605507454">
              <w:marLeft w:val="0"/>
              <w:marRight w:val="0"/>
              <w:marTop w:val="0"/>
              <w:marBottom w:val="0"/>
              <w:divBdr>
                <w:top w:val="none" w:sz="0" w:space="0" w:color="auto"/>
                <w:left w:val="none" w:sz="0" w:space="0" w:color="auto"/>
                <w:bottom w:val="none" w:sz="0" w:space="0" w:color="auto"/>
                <w:right w:val="none" w:sz="0" w:space="0" w:color="auto"/>
              </w:divBdr>
              <w:divsChild>
                <w:div w:id="375351438">
                  <w:marLeft w:val="0"/>
                  <w:marRight w:val="0"/>
                  <w:marTop w:val="0"/>
                  <w:marBottom w:val="0"/>
                  <w:divBdr>
                    <w:top w:val="none" w:sz="0" w:space="0" w:color="auto"/>
                    <w:left w:val="none" w:sz="0" w:space="0" w:color="auto"/>
                    <w:bottom w:val="none" w:sz="0" w:space="0" w:color="auto"/>
                    <w:right w:val="none" w:sz="0" w:space="0" w:color="auto"/>
                  </w:divBdr>
                </w:div>
                <w:div w:id="9297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3375">
          <w:marLeft w:val="0"/>
          <w:marRight w:val="0"/>
          <w:marTop w:val="0"/>
          <w:marBottom w:val="0"/>
          <w:divBdr>
            <w:top w:val="none" w:sz="0" w:space="0" w:color="auto"/>
            <w:left w:val="none" w:sz="0" w:space="0" w:color="auto"/>
            <w:bottom w:val="none" w:sz="0" w:space="0" w:color="auto"/>
            <w:right w:val="none" w:sz="0" w:space="0" w:color="auto"/>
          </w:divBdr>
          <w:divsChild>
            <w:div w:id="507183863">
              <w:marLeft w:val="0"/>
              <w:marRight w:val="0"/>
              <w:marTop w:val="0"/>
              <w:marBottom w:val="0"/>
              <w:divBdr>
                <w:top w:val="none" w:sz="0" w:space="0" w:color="auto"/>
                <w:left w:val="none" w:sz="0" w:space="0" w:color="auto"/>
                <w:bottom w:val="none" w:sz="0" w:space="0" w:color="auto"/>
                <w:right w:val="none" w:sz="0" w:space="0" w:color="auto"/>
              </w:divBdr>
              <w:divsChild>
                <w:div w:id="9862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49039">
          <w:marLeft w:val="0"/>
          <w:marRight w:val="0"/>
          <w:marTop w:val="0"/>
          <w:marBottom w:val="0"/>
          <w:divBdr>
            <w:top w:val="none" w:sz="0" w:space="0" w:color="auto"/>
            <w:left w:val="none" w:sz="0" w:space="0" w:color="auto"/>
            <w:bottom w:val="none" w:sz="0" w:space="0" w:color="auto"/>
            <w:right w:val="none" w:sz="0" w:space="0" w:color="auto"/>
          </w:divBdr>
          <w:divsChild>
            <w:div w:id="275018138">
              <w:marLeft w:val="0"/>
              <w:marRight w:val="0"/>
              <w:marTop w:val="0"/>
              <w:marBottom w:val="0"/>
              <w:divBdr>
                <w:top w:val="none" w:sz="0" w:space="0" w:color="auto"/>
                <w:left w:val="none" w:sz="0" w:space="0" w:color="auto"/>
                <w:bottom w:val="none" w:sz="0" w:space="0" w:color="auto"/>
                <w:right w:val="none" w:sz="0" w:space="0" w:color="auto"/>
              </w:divBdr>
              <w:divsChild>
                <w:div w:id="9593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750719">
      <w:bodyDiv w:val="1"/>
      <w:marLeft w:val="0"/>
      <w:marRight w:val="0"/>
      <w:marTop w:val="0"/>
      <w:marBottom w:val="0"/>
      <w:divBdr>
        <w:top w:val="none" w:sz="0" w:space="0" w:color="auto"/>
        <w:left w:val="none" w:sz="0" w:space="0" w:color="auto"/>
        <w:bottom w:val="none" w:sz="0" w:space="0" w:color="auto"/>
        <w:right w:val="none" w:sz="0" w:space="0" w:color="auto"/>
      </w:divBdr>
    </w:div>
    <w:div w:id="976185700">
      <w:bodyDiv w:val="1"/>
      <w:marLeft w:val="0"/>
      <w:marRight w:val="0"/>
      <w:marTop w:val="0"/>
      <w:marBottom w:val="0"/>
      <w:divBdr>
        <w:top w:val="none" w:sz="0" w:space="0" w:color="auto"/>
        <w:left w:val="none" w:sz="0" w:space="0" w:color="auto"/>
        <w:bottom w:val="none" w:sz="0" w:space="0" w:color="auto"/>
        <w:right w:val="none" w:sz="0" w:space="0" w:color="auto"/>
      </w:divBdr>
    </w:div>
    <w:div w:id="979505409">
      <w:bodyDiv w:val="1"/>
      <w:marLeft w:val="0"/>
      <w:marRight w:val="0"/>
      <w:marTop w:val="0"/>
      <w:marBottom w:val="0"/>
      <w:divBdr>
        <w:top w:val="none" w:sz="0" w:space="0" w:color="auto"/>
        <w:left w:val="none" w:sz="0" w:space="0" w:color="auto"/>
        <w:bottom w:val="none" w:sz="0" w:space="0" w:color="auto"/>
        <w:right w:val="none" w:sz="0" w:space="0" w:color="auto"/>
      </w:divBdr>
    </w:div>
    <w:div w:id="1001549529">
      <w:bodyDiv w:val="1"/>
      <w:marLeft w:val="0"/>
      <w:marRight w:val="0"/>
      <w:marTop w:val="0"/>
      <w:marBottom w:val="0"/>
      <w:divBdr>
        <w:top w:val="none" w:sz="0" w:space="0" w:color="auto"/>
        <w:left w:val="none" w:sz="0" w:space="0" w:color="auto"/>
        <w:bottom w:val="none" w:sz="0" w:space="0" w:color="auto"/>
        <w:right w:val="none" w:sz="0" w:space="0" w:color="auto"/>
      </w:divBdr>
      <w:divsChild>
        <w:div w:id="273054360">
          <w:marLeft w:val="0"/>
          <w:marRight w:val="0"/>
          <w:marTop w:val="0"/>
          <w:marBottom w:val="0"/>
          <w:divBdr>
            <w:top w:val="none" w:sz="0" w:space="0" w:color="auto"/>
            <w:left w:val="none" w:sz="0" w:space="0" w:color="auto"/>
            <w:bottom w:val="none" w:sz="0" w:space="0" w:color="auto"/>
            <w:right w:val="none" w:sz="0" w:space="0" w:color="auto"/>
          </w:divBdr>
          <w:divsChild>
            <w:div w:id="15165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6792">
      <w:bodyDiv w:val="1"/>
      <w:marLeft w:val="0"/>
      <w:marRight w:val="0"/>
      <w:marTop w:val="0"/>
      <w:marBottom w:val="0"/>
      <w:divBdr>
        <w:top w:val="none" w:sz="0" w:space="0" w:color="auto"/>
        <w:left w:val="none" w:sz="0" w:space="0" w:color="auto"/>
        <w:bottom w:val="none" w:sz="0" w:space="0" w:color="auto"/>
        <w:right w:val="none" w:sz="0" w:space="0" w:color="auto"/>
      </w:divBdr>
      <w:divsChild>
        <w:div w:id="2053309211">
          <w:marLeft w:val="0"/>
          <w:marRight w:val="0"/>
          <w:marTop w:val="0"/>
          <w:marBottom w:val="0"/>
          <w:divBdr>
            <w:top w:val="none" w:sz="0" w:space="0" w:color="auto"/>
            <w:left w:val="none" w:sz="0" w:space="0" w:color="auto"/>
            <w:bottom w:val="none" w:sz="0" w:space="0" w:color="auto"/>
            <w:right w:val="none" w:sz="0" w:space="0" w:color="auto"/>
          </w:divBdr>
          <w:divsChild>
            <w:div w:id="279535823">
              <w:marLeft w:val="0"/>
              <w:marRight w:val="0"/>
              <w:marTop w:val="0"/>
              <w:marBottom w:val="0"/>
              <w:divBdr>
                <w:top w:val="none" w:sz="0" w:space="0" w:color="auto"/>
                <w:left w:val="none" w:sz="0" w:space="0" w:color="auto"/>
                <w:bottom w:val="none" w:sz="0" w:space="0" w:color="auto"/>
                <w:right w:val="none" w:sz="0" w:space="0" w:color="auto"/>
              </w:divBdr>
              <w:divsChild>
                <w:div w:id="271666095">
                  <w:marLeft w:val="0"/>
                  <w:marRight w:val="0"/>
                  <w:marTop w:val="0"/>
                  <w:marBottom w:val="0"/>
                  <w:divBdr>
                    <w:top w:val="none" w:sz="0" w:space="0" w:color="auto"/>
                    <w:left w:val="none" w:sz="0" w:space="0" w:color="auto"/>
                    <w:bottom w:val="none" w:sz="0" w:space="0" w:color="auto"/>
                    <w:right w:val="none" w:sz="0" w:space="0" w:color="auto"/>
                  </w:divBdr>
                </w:div>
                <w:div w:id="536892319">
                  <w:marLeft w:val="0"/>
                  <w:marRight w:val="0"/>
                  <w:marTop w:val="0"/>
                  <w:marBottom w:val="0"/>
                  <w:divBdr>
                    <w:top w:val="none" w:sz="0" w:space="0" w:color="auto"/>
                    <w:left w:val="none" w:sz="0" w:space="0" w:color="auto"/>
                    <w:bottom w:val="none" w:sz="0" w:space="0" w:color="auto"/>
                    <w:right w:val="none" w:sz="0" w:space="0" w:color="auto"/>
                  </w:divBdr>
                </w:div>
                <w:div w:id="15494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50781">
      <w:bodyDiv w:val="1"/>
      <w:marLeft w:val="0"/>
      <w:marRight w:val="0"/>
      <w:marTop w:val="0"/>
      <w:marBottom w:val="0"/>
      <w:divBdr>
        <w:top w:val="none" w:sz="0" w:space="0" w:color="auto"/>
        <w:left w:val="none" w:sz="0" w:space="0" w:color="auto"/>
        <w:bottom w:val="none" w:sz="0" w:space="0" w:color="auto"/>
        <w:right w:val="none" w:sz="0" w:space="0" w:color="auto"/>
      </w:divBdr>
    </w:div>
    <w:div w:id="1008219312">
      <w:bodyDiv w:val="1"/>
      <w:marLeft w:val="0"/>
      <w:marRight w:val="0"/>
      <w:marTop w:val="0"/>
      <w:marBottom w:val="0"/>
      <w:divBdr>
        <w:top w:val="none" w:sz="0" w:space="0" w:color="auto"/>
        <w:left w:val="none" w:sz="0" w:space="0" w:color="auto"/>
        <w:bottom w:val="none" w:sz="0" w:space="0" w:color="auto"/>
        <w:right w:val="none" w:sz="0" w:space="0" w:color="auto"/>
      </w:divBdr>
    </w:div>
    <w:div w:id="1011300419">
      <w:bodyDiv w:val="1"/>
      <w:marLeft w:val="0"/>
      <w:marRight w:val="0"/>
      <w:marTop w:val="0"/>
      <w:marBottom w:val="0"/>
      <w:divBdr>
        <w:top w:val="none" w:sz="0" w:space="0" w:color="auto"/>
        <w:left w:val="none" w:sz="0" w:space="0" w:color="auto"/>
        <w:bottom w:val="none" w:sz="0" w:space="0" w:color="auto"/>
        <w:right w:val="none" w:sz="0" w:space="0" w:color="auto"/>
      </w:divBdr>
      <w:divsChild>
        <w:div w:id="517890567">
          <w:marLeft w:val="0"/>
          <w:marRight w:val="0"/>
          <w:marTop w:val="0"/>
          <w:marBottom w:val="0"/>
          <w:divBdr>
            <w:top w:val="none" w:sz="0" w:space="0" w:color="auto"/>
            <w:left w:val="none" w:sz="0" w:space="0" w:color="auto"/>
            <w:bottom w:val="none" w:sz="0" w:space="0" w:color="auto"/>
            <w:right w:val="none" w:sz="0" w:space="0" w:color="auto"/>
          </w:divBdr>
          <w:divsChild>
            <w:div w:id="66849226">
              <w:marLeft w:val="0"/>
              <w:marRight w:val="0"/>
              <w:marTop w:val="0"/>
              <w:marBottom w:val="0"/>
              <w:divBdr>
                <w:top w:val="none" w:sz="0" w:space="0" w:color="auto"/>
                <w:left w:val="none" w:sz="0" w:space="0" w:color="auto"/>
                <w:bottom w:val="none" w:sz="0" w:space="0" w:color="auto"/>
                <w:right w:val="none" w:sz="0" w:space="0" w:color="auto"/>
              </w:divBdr>
              <w:divsChild>
                <w:div w:id="441076961">
                  <w:marLeft w:val="0"/>
                  <w:marRight w:val="0"/>
                  <w:marTop w:val="0"/>
                  <w:marBottom w:val="0"/>
                  <w:divBdr>
                    <w:top w:val="none" w:sz="0" w:space="0" w:color="auto"/>
                    <w:left w:val="none" w:sz="0" w:space="0" w:color="auto"/>
                    <w:bottom w:val="none" w:sz="0" w:space="0" w:color="auto"/>
                    <w:right w:val="none" w:sz="0" w:space="0" w:color="auto"/>
                  </w:divBdr>
                  <w:divsChild>
                    <w:div w:id="13043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07609">
      <w:bodyDiv w:val="1"/>
      <w:marLeft w:val="0"/>
      <w:marRight w:val="0"/>
      <w:marTop w:val="0"/>
      <w:marBottom w:val="0"/>
      <w:divBdr>
        <w:top w:val="none" w:sz="0" w:space="0" w:color="auto"/>
        <w:left w:val="none" w:sz="0" w:space="0" w:color="auto"/>
        <w:bottom w:val="none" w:sz="0" w:space="0" w:color="auto"/>
        <w:right w:val="none" w:sz="0" w:space="0" w:color="auto"/>
      </w:divBdr>
    </w:div>
    <w:div w:id="1026717657">
      <w:bodyDiv w:val="1"/>
      <w:marLeft w:val="0"/>
      <w:marRight w:val="0"/>
      <w:marTop w:val="0"/>
      <w:marBottom w:val="0"/>
      <w:divBdr>
        <w:top w:val="none" w:sz="0" w:space="0" w:color="auto"/>
        <w:left w:val="none" w:sz="0" w:space="0" w:color="auto"/>
        <w:bottom w:val="none" w:sz="0" w:space="0" w:color="auto"/>
        <w:right w:val="none" w:sz="0" w:space="0" w:color="auto"/>
      </w:divBdr>
      <w:divsChild>
        <w:div w:id="428425432">
          <w:marLeft w:val="0"/>
          <w:marRight w:val="0"/>
          <w:marTop w:val="0"/>
          <w:marBottom w:val="0"/>
          <w:divBdr>
            <w:top w:val="none" w:sz="0" w:space="0" w:color="auto"/>
            <w:left w:val="none" w:sz="0" w:space="0" w:color="auto"/>
            <w:bottom w:val="none" w:sz="0" w:space="0" w:color="auto"/>
            <w:right w:val="none" w:sz="0" w:space="0" w:color="auto"/>
          </w:divBdr>
        </w:div>
      </w:divsChild>
    </w:div>
    <w:div w:id="1031881050">
      <w:bodyDiv w:val="1"/>
      <w:marLeft w:val="0"/>
      <w:marRight w:val="0"/>
      <w:marTop w:val="0"/>
      <w:marBottom w:val="0"/>
      <w:divBdr>
        <w:top w:val="none" w:sz="0" w:space="0" w:color="auto"/>
        <w:left w:val="none" w:sz="0" w:space="0" w:color="auto"/>
        <w:bottom w:val="none" w:sz="0" w:space="0" w:color="auto"/>
        <w:right w:val="none" w:sz="0" w:space="0" w:color="auto"/>
      </w:divBdr>
    </w:div>
    <w:div w:id="1034769608">
      <w:bodyDiv w:val="1"/>
      <w:marLeft w:val="0"/>
      <w:marRight w:val="0"/>
      <w:marTop w:val="0"/>
      <w:marBottom w:val="0"/>
      <w:divBdr>
        <w:top w:val="none" w:sz="0" w:space="0" w:color="auto"/>
        <w:left w:val="none" w:sz="0" w:space="0" w:color="auto"/>
        <w:bottom w:val="none" w:sz="0" w:space="0" w:color="auto"/>
        <w:right w:val="none" w:sz="0" w:space="0" w:color="auto"/>
      </w:divBdr>
      <w:divsChild>
        <w:div w:id="393745805">
          <w:marLeft w:val="0"/>
          <w:marRight w:val="0"/>
          <w:marTop w:val="0"/>
          <w:marBottom w:val="0"/>
          <w:divBdr>
            <w:top w:val="none" w:sz="0" w:space="0" w:color="auto"/>
            <w:left w:val="none" w:sz="0" w:space="0" w:color="auto"/>
            <w:bottom w:val="none" w:sz="0" w:space="0" w:color="auto"/>
            <w:right w:val="none" w:sz="0" w:space="0" w:color="auto"/>
          </w:divBdr>
        </w:div>
      </w:divsChild>
    </w:div>
    <w:div w:id="1039668272">
      <w:bodyDiv w:val="1"/>
      <w:marLeft w:val="0"/>
      <w:marRight w:val="0"/>
      <w:marTop w:val="0"/>
      <w:marBottom w:val="0"/>
      <w:divBdr>
        <w:top w:val="none" w:sz="0" w:space="0" w:color="auto"/>
        <w:left w:val="none" w:sz="0" w:space="0" w:color="auto"/>
        <w:bottom w:val="none" w:sz="0" w:space="0" w:color="auto"/>
        <w:right w:val="none" w:sz="0" w:space="0" w:color="auto"/>
      </w:divBdr>
      <w:divsChild>
        <w:div w:id="1603608790">
          <w:marLeft w:val="0"/>
          <w:marRight w:val="0"/>
          <w:marTop w:val="0"/>
          <w:marBottom w:val="0"/>
          <w:divBdr>
            <w:top w:val="none" w:sz="0" w:space="0" w:color="auto"/>
            <w:left w:val="none" w:sz="0" w:space="0" w:color="auto"/>
            <w:bottom w:val="none" w:sz="0" w:space="0" w:color="auto"/>
            <w:right w:val="none" w:sz="0" w:space="0" w:color="auto"/>
          </w:divBdr>
          <w:divsChild>
            <w:div w:id="6701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9996">
      <w:bodyDiv w:val="1"/>
      <w:marLeft w:val="0"/>
      <w:marRight w:val="0"/>
      <w:marTop w:val="0"/>
      <w:marBottom w:val="0"/>
      <w:divBdr>
        <w:top w:val="none" w:sz="0" w:space="0" w:color="auto"/>
        <w:left w:val="none" w:sz="0" w:space="0" w:color="auto"/>
        <w:bottom w:val="none" w:sz="0" w:space="0" w:color="auto"/>
        <w:right w:val="none" w:sz="0" w:space="0" w:color="auto"/>
      </w:divBdr>
      <w:divsChild>
        <w:div w:id="924650982">
          <w:marLeft w:val="0"/>
          <w:marRight w:val="0"/>
          <w:marTop w:val="0"/>
          <w:marBottom w:val="0"/>
          <w:divBdr>
            <w:top w:val="none" w:sz="0" w:space="0" w:color="auto"/>
            <w:left w:val="none" w:sz="0" w:space="0" w:color="auto"/>
            <w:bottom w:val="none" w:sz="0" w:space="0" w:color="auto"/>
            <w:right w:val="none" w:sz="0" w:space="0" w:color="auto"/>
          </w:divBdr>
          <w:divsChild>
            <w:div w:id="1143354206">
              <w:marLeft w:val="0"/>
              <w:marRight w:val="0"/>
              <w:marTop w:val="0"/>
              <w:marBottom w:val="0"/>
              <w:divBdr>
                <w:top w:val="none" w:sz="0" w:space="0" w:color="auto"/>
                <w:left w:val="none" w:sz="0" w:space="0" w:color="auto"/>
                <w:bottom w:val="none" w:sz="0" w:space="0" w:color="auto"/>
                <w:right w:val="none" w:sz="0" w:space="0" w:color="auto"/>
              </w:divBdr>
              <w:divsChild>
                <w:div w:id="169486490">
                  <w:marLeft w:val="0"/>
                  <w:marRight w:val="0"/>
                  <w:marTop w:val="0"/>
                  <w:marBottom w:val="0"/>
                  <w:divBdr>
                    <w:top w:val="none" w:sz="0" w:space="0" w:color="auto"/>
                    <w:left w:val="none" w:sz="0" w:space="0" w:color="auto"/>
                    <w:bottom w:val="none" w:sz="0" w:space="0" w:color="auto"/>
                    <w:right w:val="none" w:sz="0" w:space="0" w:color="auto"/>
                  </w:divBdr>
                </w:div>
                <w:div w:id="240676695">
                  <w:marLeft w:val="0"/>
                  <w:marRight w:val="0"/>
                  <w:marTop w:val="0"/>
                  <w:marBottom w:val="0"/>
                  <w:divBdr>
                    <w:top w:val="none" w:sz="0" w:space="0" w:color="auto"/>
                    <w:left w:val="none" w:sz="0" w:space="0" w:color="auto"/>
                    <w:bottom w:val="none" w:sz="0" w:space="0" w:color="auto"/>
                    <w:right w:val="none" w:sz="0" w:space="0" w:color="auto"/>
                  </w:divBdr>
                </w:div>
                <w:div w:id="10440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68256">
      <w:bodyDiv w:val="1"/>
      <w:marLeft w:val="0"/>
      <w:marRight w:val="0"/>
      <w:marTop w:val="0"/>
      <w:marBottom w:val="0"/>
      <w:divBdr>
        <w:top w:val="none" w:sz="0" w:space="0" w:color="auto"/>
        <w:left w:val="none" w:sz="0" w:space="0" w:color="auto"/>
        <w:bottom w:val="none" w:sz="0" w:space="0" w:color="auto"/>
        <w:right w:val="none" w:sz="0" w:space="0" w:color="auto"/>
      </w:divBdr>
    </w:div>
    <w:div w:id="1088189437">
      <w:bodyDiv w:val="1"/>
      <w:marLeft w:val="0"/>
      <w:marRight w:val="0"/>
      <w:marTop w:val="0"/>
      <w:marBottom w:val="0"/>
      <w:divBdr>
        <w:top w:val="none" w:sz="0" w:space="0" w:color="auto"/>
        <w:left w:val="none" w:sz="0" w:space="0" w:color="auto"/>
        <w:bottom w:val="none" w:sz="0" w:space="0" w:color="auto"/>
        <w:right w:val="none" w:sz="0" w:space="0" w:color="auto"/>
      </w:divBdr>
      <w:divsChild>
        <w:div w:id="1217203886">
          <w:marLeft w:val="0"/>
          <w:marRight w:val="0"/>
          <w:marTop w:val="0"/>
          <w:marBottom w:val="0"/>
          <w:divBdr>
            <w:top w:val="none" w:sz="0" w:space="0" w:color="auto"/>
            <w:left w:val="none" w:sz="0" w:space="0" w:color="auto"/>
            <w:bottom w:val="none" w:sz="0" w:space="0" w:color="auto"/>
            <w:right w:val="none" w:sz="0" w:space="0" w:color="auto"/>
          </w:divBdr>
        </w:div>
      </w:divsChild>
    </w:div>
    <w:div w:id="1093892104">
      <w:bodyDiv w:val="1"/>
      <w:marLeft w:val="0"/>
      <w:marRight w:val="0"/>
      <w:marTop w:val="0"/>
      <w:marBottom w:val="0"/>
      <w:divBdr>
        <w:top w:val="none" w:sz="0" w:space="0" w:color="auto"/>
        <w:left w:val="none" w:sz="0" w:space="0" w:color="auto"/>
        <w:bottom w:val="none" w:sz="0" w:space="0" w:color="auto"/>
        <w:right w:val="none" w:sz="0" w:space="0" w:color="auto"/>
      </w:divBdr>
    </w:div>
    <w:div w:id="1098059355">
      <w:bodyDiv w:val="1"/>
      <w:marLeft w:val="0"/>
      <w:marRight w:val="0"/>
      <w:marTop w:val="0"/>
      <w:marBottom w:val="0"/>
      <w:divBdr>
        <w:top w:val="none" w:sz="0" w:space="0" w:color="auto"/>
        <w:left w:val="none" w:sz="0" w:space="0" w:color="auto"/>
        <w:bottom w:val="none" w:sz="0" w:space="0" w:color="auto"/>
        <w:right w:val="none" w:sz="0" w:space="0" w:color="auto"/>
      </w:divBdr>
      <w:divsChild>
        <w:div w:id="1058942577">
          <w:marLeft w:val="0"/>
          <w:marRight w:val="0"/>
          <w:marTop w:val="0"/>
          <w:marBottom w:val="0"/>
          <w:divBdr>
            <w:top w:val="none" w:sz="0" w:space="0" w:color="auto"/>
            <w:left w:val="none" w:sz="0" w:space="0" w:color="auto"/>
            <w:bottom w:val="none" w:sz="0" w:space="0" w:color="auto"/>
            <w:right w:val="none" w:sz="0" w:space="0" w:color="auto"/>
          </w:divBdr>
          <w:divsChild>
            <w:div w:id="4550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7205">
      <w:bodyDiv w:val="1"/>
      <w:marLeft w:val="0"/>
      <w:marRight w:val="0"/>
      <w:marTop w:val="0"/>
      <w:marBottom w:val="0"/>
      <w:divBdr>
        <w:top w:val="none" w:sz="0" w:space="0" w:color="auto"/>
        <w:left w:val="none" w:sz="0" w:space="0" w:color="auto"/>
        <w:bottom w:val="none" w:sz="0" w:space="0" w:color="auto"/>
        <w:right w:val="none" w:sz="0" w:space="0" w:color="auto"/>
      </w:divBdr>
      <w:divsChild>
        <w:div w:id="1938714286">
          <w:marLeft w:val="0"/>
          <w:marRight w:val="0"/>
          <w:marTop w:val="0"/>
          <w:marBottom w:val="0"/>
          <w:divBdr>
            <w:top w:val="none" w:sz="0" w:space="0" w:color="auto"/>
            <w:left w:val="none" w:sz="0" w:space="0" w:color="auto"/>
            <w:bottom w:val="none" w:sz="0" w:space="0" w:color="auto"/>
            <w:right w:val="none" w:sz="0" w:space="0" w:color="auto"/>
          </w:divBdr>
        </w:div>
      </w:divsChild>
    </w:div>
    <w:div w:id="1100221944">
      <w:bodyDiv w:val="1"/>
      <w:marLeft w:val="0"/>
      <w:marRight w:val="0"/>
      <w:marTop w:val="0"/>
      <w:marBottom w:val="0"/>
      <w:divBdr>
        <w:top w:val="none" w:sz="0" w:space="0" w:color="auto"/>
        <w:left w:val="none" w:sz="0" w:space="0" w:color="auto"/>
        <w:bottom w:val="none" w:sz="0" w:space="0" w:color="auto"/>
        <w:right w:val="none" w:sz="0" w:space="0" w:color="auto"/>
      </w:divBdr>
      <w:divsChild>
        <w:div w:id="1687246502">
          <w:marLeft w:val="0"/>
          <w:marRight w:val="0"/>
          <w:marTop w:val="0"/>
          <w:marBottom w:val="0"/>
          <w:divBdr>
            <w:top w:val="none" w:sz="0" w:space="0" w:color="auto"/>
            <w:left w:val="none" w:sz="0" w:space="0" w:color="auto"/>
            <w:bottom w:val="none" w:sz="0" w:space="0" w:color="auto"/>
            <w:right w:val="none" w:sz="0" w:space="0" w:color="auto"/>
          </w:divBdr>
        </w:div>
      </w:divsChild>
    </w:div>
    <w:div w:id="1102459958">
      <w:bodyDiv w:val="1"/>
      <w:marLeft w:val="0"/>
      <w:marRight w:val="0"/>
      <w:marTop w:val="0"/>
      <w:marBottom w:val="0"/>
      <w:divBdr>
        <w:top w:val="none" w:sz="0" w:space="0" w:color="auto"/>
        <w:left w:val="none" w:sz="0" w:space="0" w:color="auto"/>
        <w:bottom w:val="none" w:sz="0" w:space="0" w:color="auto"/>
        <w:right w:val="none" w:sz="0" w:space="0" w:color="auto"/>
      </w:divBdr>
      <w:divsChild>
        <w:div w:id="900479288">
          <w:marLeft w:val="0"/>
          <w:marRight w:val="0"/>
          <w:marTop w:val="0"/>
          <w:marBottom w:val="0"/>
          <w:divBdr>
            <w:top w:val="none" w:sz="0" w:space="0" w:color="auto"/>
            <w:left w:val="none" w:sz="0" w:space="0" w:color="auto"/>
            <w:bottom w:val="none" w:sz="0" w:space="0" w:color="auto"/>
            <w:right w:val="none" w:sz="0" w:space="0" w:color="auto"/>
          </w:divBdr>
          <w:divsChild>
            <w:div w:id="7783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071">
      <w:bodyDiv w:val="1"/>
      <w:marLeft w:val="0"/>
      <w:marRight w:val="0"/>
      <w:marTop w:val="0"/>
      <w:marBottom w:val="0"/>
      <w:divBdr>
        <w:top w:val="none" w:sz="0" w:space="0" w:color="auto"/>
        <w:left w:val="none" w:sz="0" w:space="0" w:color="auto"/>
        <w:bottom w:val="none" w:sz="0" w:space="0" w:color="auto"/>
        <w:right w:val="none" w:sz="0" w:space="0" w:color="auto"/>
      </w:divBdr>
    </w:div>
    <w:div w:id="1112240843">
      <w:bodyDiv w:val="1"/>
      <w:marLeft w:val="0"/>
      <w:marRight w:val="0"/>
      <w:marTop w:val="0"/>
      <w:marBottom w:val="0"/>
      <w:divBdr>
        <w:top w:val="none" w:sz="0" w:space="0" w:color="auto"/>
        <w:left w:val="none" w:sz="0" w:space="0" w:color="auto"/>
        <w:bottom w:val="none" w:sz="0" w:space="0" w:color="auto"/>
        <w:right w:val="none" w:sz="0" w:space="0" w:color="auto"/>
      </w:divBdr>
    </w:div>
    <w:div w:id="1120562921">
      <w:bodyDiv w:val="1"/>
      <w:marLeft w:val="0"/>
      <w:marRight w:val="0"/>
      <w:marTop w:val="0"/>
      <w:marBottom w:val="0"/>
      <w:divBdr>
        <w:top w:val="none" w:sz="0" w:space="0" w:color="auto"/>
        <w:left w:val="none" w:sz="0" w:space="0" w:color="auto"/>
        <w:bottom w:val="none" w:sz="0" w:space="0" w:color="auto"/>
        <w:right w:val="none" w:sz="0" w:space="0" w:color="auto"/>
      </w:divBdr>
    </w:div>
    <w:div w:id="1136951101">
      <w:bodyDiv w:val="1"/>
      <w:marLeft w:val="0"/>
      <w:marRight w:val="0"/>
      <w:marTop w:val="0"/>
      <w:marBottom w:val="0"/>
      <w:divBdr>
        <w:top w:val="none" w:sz="0" w:space="0" w:color="auto"/>
        <w:left w:val="none" w:sz="0" w:space="0" w:color="auto"/>
        <w:bottom w:val="none" w:sz="0" w:space="0" w:color="auto"/>
        <w:right w:val="none" w:sz="0" w:space="0" w:color="auto"/>
      </w:divBdr>
      <w:divsChild>
        <w:div w:id="2136092874">
          <w:marLeft w:val="0"/>
          <w:marRight w:val="0"/>
          <w:marTop w:val="0"/>
          <w:marBottom w:val="0"/>
          <w:divBdr>
            <w:top w:val="none" w:sz="0" w:space="0" w:color="auto"/>
            <w:left w:val="none" w:sz="0" w:space="0" w:color="auto"/>
            <w:bottom w:val="none" w:sz="0" w:space="0" w:color="auto"/>
            <w:right w:val="none" w:sz="0" w:space="0" w:color="auto"/>
          </w:divBdr>
          <w:divsChild>
            <w:div w:id="578249344">
              <w:marLeft w:val="0"/>
              <w:marRight w:val="0"/>
              <w:marTop w:val="0"/>
              <w:marBottom w:val="0"/>
              <w:divBdr>
                <w:top w:val="none" w:sz="0" w:space="0" w:color="auto"/>
                <w:left w:val="none" w:sz="0" w:space="0" w:color="auto"/>
                <w:bottom w:val="none" w:sz="0" w:space="0" w:color="auto"/>
                <w:right w:val="none" w:sz="0" w:space="0" w:color="auto"/>
              </w:divBdr>
              <w:divsChild>
                <w:div w:id="1706056294">
                  <w:marLeft w:val="0"/>
                  <w:marRight w:val="0"/>
                  <w:marTop w:val="0"/>
                  <w:marBottom w:val="0"/>
                  <w:divBdr>
                    <w:top w:val="none" w:sz="0" w:space="0" w:color="auto"/>
                    <w:left w:val="none" w:sz="0" w:space="0" w:color="auto"/>
                    <w:bottom w:val="none" w:sz="0" w:space="0" w:color="auto"/>
                    <w:right w:val="none" w:sz="0" w:space="0" w:color="auto"/>
                  </w:divBdr>
                </w:div>
              </w:divsChild>
            </w:div>
            <w:div w:id="1273320663">
              <w:marLeft w:val="0"/>
              <w:marRight w:val="0"/>
              <w:marTop w:val="0"/>
              <w:marBottom w:val="0"/>
              <w:divBdr>
                <w:top w:val="none" w:sz="0" w:space="0" w:color="auto"/>
                <w:left w:val="none" w:sz="0" w:space="0" w:color="auto"/>
                <w:bottom w:val="none" w:sz="0" w:space="0" w:color="auto"/>
                <w:right w:val="none" w:sz="0" w:space="0" w:color="auto"/>
              </w:divBdr>
              <w:divsChild>
                <w:div w:id="21456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1676">
      <w:bodyDiv w:val="1"/>
      <w:marLeft w:val="0"/>
      <w:marRight w:val="0"/>
      <w:marTop w:val="0"/>
      <w:marBottom w:val="0"/>
      <w:divBdr>
        <w:top w:val="none" w:sz="0" w:space="0" w:color="auto"/>
        <w:left w:val="none" w:sz="0" w:space="0" w:color="auto"/>
        <w:bottom w:val="none" w:sz="0" w:space="0" w:color="auto"/>
        <w:right w:val="none" w:sz="0" w:space="0" w:color="auto"/>
      </w:divBdr>
    </w:div>
    <w:div w:id="1146430110">
      <w:bodyDiv w:val="1"/>
      <w:marLeft w:val="0"/>
      <w:marRight w:val="0"/>
      <w:marTop w:val="0"/>
      <w:marBottom w:val="0"/>
      <w:divBdr>
        <w:top w:val="none" w:sz="0" w:space="0" w:color="auto"/>
        <w:left w:val="none" w:sz="0" w:space="0" w:color="auto"/>
        <w:bottom w:val="none" w:sz="0" w:space="0" w:color="auto"/>
        <w:right w:val="none" w:sz="0" w:space="0" w:color="auto"/>
      </w:divBdr>
      <w:divsChild>
        <w:div w:id="1910185284">
          <w:marLeft w:val="0"/>
          <w:marRight w:val="0"/>
          <w:marTop w:val="0"/>
          <w:marBottom w:val="0"/>
          <w:divBdr>
            <w:top w:val="none" w:sz="0" w:space="0" w:color="auto"/>
            <w:left w:val="none" w:sz="0" w:space="0" w:color="auto"/>
            <w:bottom w:val="none" w:sz="0" w:space="0" w:color="auto"/>
            <w:right w:val="none" w:sz="0" w:space="0" w:color="auto"/>
          </w:divBdr>
        </w:div>
      </w:divsChild>
    </w:div>
    <w:div w:id="1147209478">
      <w:bodyDiv w:val="1"/>
      <w:marLeft w:val="0"/>
      <w:marRight w:val="0"/>
      <w:marTop w:val="0"/>
      <w:marBottom w:val="0"/>
      <w:divBdr>
        <w:top w:val="none" w:sz="0" w:space="0" w:color="auto"/>
        <w:left w:val="none" w:sz="0" w:space="0" w:color="auto"/>
        <w:bottom w:val="none" w:sz="0" w:space="0" w:color="auto"/>
        <w:right w:val="none" w:sz="0" w:space="0" w:color="auto"/>
      </w:divBdr>
      <w:divsChild>
        <w:div w:id="556087895">
          <w:marLeft w:val="0"/>
          <w:marRight w:val="0"/>
          <w:marTop w:val="0"/>
          <w:marBottom w:val="0"/>
          <w:divBdr>
            <w:top w:val="none" w:sz="0" w:space="0" w:color="auto"/>
            <w:left w:val="none" w:sz="0" w:space="0" w:color="auto"/>
            <w:bottom w:val="none" w:sz="0" w:space="0" w:color="auto"/>
            <w:right w:val="none" w:sz="0" w:space="0" w:color="auto"/>
          </w:divBdr>
        </w:div>
        <w:div w:id="584849631">
          <w:marLeft w:val="0"/>
          <w:marRight w:val="0"/>
          <w:marTop w:val="0"/>
          <w:marBottom w:val="0"/>
          <w:divBdr>
            <w:top w:val="none" w:sz="0" w:space="0" w:color="auto"/>
            <w:left w:val="none" w:sz="0" w:space="0" w:color="auto"/>
            <w:bottom w:val="none" w:sz="0" w:space="0" w:color="auto"/>
            <w:right w:val="none" w:sz="0" w:space="0" w:color="auto"/>
          </w:divBdr>
        </w:div>
      </w:divsChild>
    </w:div>
    <w:div w:id="1148010502">
      <w:bodyDiv w:val="1"/>
      <w:marLeft w:val="0"/>
      <w:marRight w:val="0"/>
      <w:marTop w:val="0"/>
      <w:marBottom w:val="0"/>
      <w:divBdr>
        <w:top w:val="none" w:sz="0" w:space="0" w:color="auto"/>
        <w:left w:val="none" w:sz="0" w:space="0" w:color="auto"/>
        <w:bottom w:val="none" w:sz="0" w:space="0" w:color="auto"/>
        <w:right w:val="none" w:sz="0" w:space="0" w:color="auto"/>
      </w:divBdr>
    </w:div>
    <w:div w:id="1151287451">
      <w:bodyDiv w:val="1"/>
      <w:marLeft w:val="0"/>
      <w:marRight w:val="0"/>
      <w:marTop w:val="0"/>
      <w:marBottom w:val="0"/>
      <w:divBdr>
        <w:top w:val="none" w:sz="0" w:space="0" w:color="auto"/>
        <w:left w:val="none" w:sz="0" w:space="0" w:color="auto"/>
        <w:bottom w:val="none" w:sz="0" w:space="0" w:color="auto"/>
        <w:right w:val="none" w:sz="0" w:space="0" w:color="auto"/>
      </w:divBdr>
    </w:div>
    <w:div w:id="1155948704">
      <w:bodyDiv w:val="1"/>
      <w:marLeft w:val="0"/>
      <w:marRight w:val="0"/>
      <w:marTop w:val="0"/>
      <w:marBottom w:val="0"/>
      <w:divBdr>
        <w:top w:val="none" w:sz="0" w:space="0" w:color="auto"/>
        <w:left w:val="none" w:sz="0" w:space="0" w:color="auto"/>
        <w:bottom w:val="none" w:sz="0" w:space="0" w:color="auto"/>
        <w:right w:val="none" w:sz="0" w:space="0" w:color="auto"/>
      </w:divBdr>
      <w:divsChild>
        <w:div w:id="842889363">
          <w:marLeft w:val="0"/>
          <w:marRight w:val="0"/>
          <w:marTop w:val="0"/>
          <w:marBottom w:val="0"/>
          <w:divBdr>
            <w:top w:val="none" w:sz="0" w:space="0" w:color="auto"/>
            <w:left w:val="none" w:sz="0" w:space="0" w:color="auto"/>
            <w:bottom w:val="none" w:sz="0" w:space="0" w:color="auto"/>
            <w:right w:val="none" w:sz="0" w:space="0" w:color="auto"/>
          </w:divBdr>
        </w:div>
      </w:divsChild>
    </w:div>
    <w:div w:id="1165901250">
      <w:bodyDiv w:val="1"/>
      <w:marLeft w:val="0"/>
      <w:marRight w:val="0"/>
      <w:marTop w:val="0"/>
      <w:marBottom w:val="0"/>
      <w:divBdr>
        <w:top w:val="none" w:sz="0" w:space="0" w:color="auto"/>
        <w:left w:val="none" w:sz="0" w:space="0" w:color="auto"/>
        <w:bottom w:val="none" w:sz="0" w:space="0" w:color="auto"/>
        <w:right w:val="none" w:sz="0" w:space="0" w:color="auto"/>
      </w:divBdr>
    </w:div>
    <w:div w:id="1170678497">
      <w:bodyDiv w:val="1"/>
      <w:marLeft w:val="0"/>
      <w:marRight w:val="0"/>
      <w:marTop w:val="0"/>
      <w:marBottom w:val="0"/>
      <w:divBdr>
        <w:top w:val="none" w:sz="0" w:space="0" w:color="auto"/>
        <w:left w:val="none" w:sz="0" w:space="0" w:color="auto"/>
        <w:bottom w:val="none" w:sz="0" w:space="0" w:color="auto"/>
        <w:right w:val="none" w:sz="0" w:space="0" w:color="auto"/>
      </w:divBdr>
    </w:div>
    <w:div w:id="1172718338">
      <w:bodyDiv w:val="1"/>
      <w:marLeft w:val="0"/>
      <w:marRight w:val="0"/>
      <w:marTop w:val="0"/>
      <w:marBottom w:val="0"/>
      <w:divBdr>
        <w:top w:val="none" w:sz="0" w:space="0" w:color="auto"/>
        <w:left w:val="none" w:sz="0" w:space="0" w:color="auto"/>
        <w:bottom w:val="none" w:sz="0" w:space="0" w:color="auto"/>
        <w:right w:val="none" w:sz="0" w:space="0" w:color="auto"/>
      </w:divBdr>
    </w:div>
    <w:div w:id="1174954044">
      <w:bodyDiv w:val="1"/>
      <w:marLeft w:val="0"/>
      <w:marRight w:val="0"/>
      <w:marTop w:val="0"/>
      <w:marBottom w:val="0"/>
      <w:divBdr>
        <w:top w:val="none" w:sz="0" w:space="0" w:color="auto"/>
        <w:left w:val="none" w:sz="0" w:space="0" w:color="auto"/>
        <w:bottom w:val="none" w:sz="0" w:space="0" w:color="auto"/>
        <w:right w:val="none" w:sz="0" w:space="0" w:color="auto"/>
      </w:divBdr>
    </w:div>
    <w:div w:id="1187594032">
      <w:bodyDiv w:val="1"/>
      <w:marLeft w:val="0"/>
      <w:marRight w:val="0"/>
      <w:marTop w:val="0"/>
      <w:marBottom w:val="0"/>
      <w:divBdr>
        <w:top w:val="none" w:sz="0" w:space="0" w:color="auto"/>
        <w:left w:val="none" w:sz="0" w:space="0" w:color="auto"/>
        <w:bottom w:val="none" w:sz="0" w:space="0" w:color="auto"/>
        <w:right w:val="none" w:sz="0" w:space="0" w:color="auto"/>
      </w:divBdr>
      <w:divsChild>
        <w:div w:id="2101370702">
          <w:marLeft w:val="0"/>
          <w:marRight w:val="0"/>
          <w:marTop w:val="0"/>
          <w:marBottom w:val="0"/>
          <w:divBdr>
            <w:top w:val="none" w:sz="0" w:space="0" w:color="auto"/>
            <w:left w:val="none" w:sz="0" w:space="0" w:color="auto"/>
            <w:bottom w:val="none" w:sz="0" w:space="0" w:color="auto"/>
            <w:right w:val="none" w:sz="0" w:space="0" w:color="auto"/>
          </w:divBdr>
          <w:divsChild>
            <w:div w:id="1006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483">
      <w:bodyDiv w:val="1"/>
      <w:marLeft w:val="0"/>
      <w:marRight w:val="0"/>
      <w:marTop w:val="0"/>
      <w:marBottom w:val="0"/>
      <w:divBdr>
        <w:top w:val="none" w:sz="0" w:space="0" w:color="auto"/>
        <w:left w:val="none" w:sz="0" w:space="0" w:color="auto"/>
        <w:bottom w:val="none" w:sz="0" w:space="0" w:color="auto"/>
        <w:right w:val="none" w:sz="0" w:space="0" w:color="auto"/>
      </w:divBdr>
      <w:divsChild>
        <w:div w:id="1731804893">
          <w:marLeft w:val="0"/>
          <w:marRight w:val="0"/>
          <w:marTop w:val="0"/>
          <w:marBottom w:val="0"/>
          <w:divBdr>
            <w:top w:val="none" w:sz="0" w:space="0" w:color="auto"/>
            <w:left w:val="none" w:sz="0" w:space="0" w:color="auto"/>
            <w:bottom w:val="none" w:sz="0" w:space="0" w:color="auto"/>
            <w:right w:val="none" w:sz="0" w:space="0" w:color="auto"/>
          </w:divBdr>
        </w:div>
      </w:divsChild>
    </w:div>
    <w:div w:id="1191647750">
      <w:bodyDiv w:val="1"/>
      <w:marLeft w:val="0"/>
      <w:marRight w:val="0"/>
      <w:marTop w:val="0"/>
      <w:marBottom w:val="0"/>
      <w:divBdr>
        <w:top w:val="none" w:sz="0" w:space="0" w:color="auto"/>
        <w:left w:val="none" w:sz="0" w:space="0" w:color="auto"/>
        <w:bottom w:val="none" w:sz="0" w:space="0" w:color="auto"/>
        <w:right w:val="none" w:sz="0" w:space="0" w:color="auto"/>
      </w:divBdr>
      <w:divsChild>
        <w:div w:id="848177340">
          <w:marLeft w:val="0"/>
          <w:marRight w:val="0"/>
          <w:marTop w:val="0"/>
          <w:marBottom w:val="0"/>
          <w:divBdr>
            <w:top w:val="none" w:sz="0" w:space="0" w:color="auto"/>
            <w:left w:val="none" w:sz="0" w:space="0" w:color="auto"/>
            <w:bottom w:val="none" w:sz="0" w:space="0" w:color="auto"/>
            <w:right w:val="none" w:sz="0" w:space="0" w:color="auto"/>
          </w:divBdr>
          <w:divsChild>
            <w:div w:id="12827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8470">
      <w:bodyDiv w:val="1"/>
      <w:marLeft w:val="0"/>
      <w:marRight w:val="0"/>
      <w:marTop w:val="0"/>
      <w:marBottom w:val="0"/>
      <w:divBdr>
        <w:top w:val="none" w:sz="0" w:space="0" w:color="auto"/>
        <w:left w:val="none" w:sz="0" w:space="0" w:color="auto"/>
        <w:bottom w:val="none" w:sz="0" w:space="0" w:color="auto"/>
        <w:right w:val="none" w:sz="0" w:space="0" w:color="auto"/>
      </w:divBdr>
      <w:divsChild>
        <w:div w:id="1471944450">
          <w:marLeft w:val="0"/>
          <w:marRight w:val="0"/>
          <w:marTop w:val="0"/>
          <w:marBottom w:val="0"/>
          <w:divBdr>
            <w:top w:val="none" w:sz="0" w:space="0" w:color="auto"/>
            <w:left w:val="none" w:sz="0" w:space="0" w:color="auto"/>
            <w:bottom w:val="none" w:sz="0" w:space="0" w:color="auto"/>
            <w:right w:val="none" w:sz="0" w:space="0" w:color="auto"/>
          </w:divBdr>
          <w:divsChild>
            <w:div w:id="2035417284">
              <w:marLeft w:val="0"/>
              <w:marRight w:val="0"/>
              <w:marTop w:val="0"/>
              <w:marBottom w:val="0"/>
              <w:divBdr>
                <w:top w:val="none" w:sz="0" w:space="0" w:color="auto"/>
                <w:left w:val="none" w:sz="0" w:space="0" w:color="auto"/>
                <w:bottom w:val="none" w:sz="0" w:space="0" w:color="auto"/>
                <w:right w:val="none" w:sz="0" w:space="0" w:color="auto"/>
              </w:divBdr>
              <w:divsChild>
                <w:div w:id="14273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3843">
      <w:bodyDiv w:val="1"/>
      <w:marLeft w:val="0"/>
      <w:marRight w:val="0"/>
      <w:marTop w:val="0"/>
      <w:marBottom w:val="0"/>
      <w:divBdr>
        <w:top w:val="none" w:sz="0" w:space="0" w:color="auto"/>
        <w:left w:val="none" w:sz="0" w:space="0" w:color="auto"/>
        <w:bottom w:val="none" w:sz="0" w:space="0" w:color="auto"/>
        <w:right w:val="none" w:sz="0" w:space="0" w:color="auto"/>
      </w:divBdr>
      <w:divsChild>
        <w:div w:id="742216271">
          <w:marLeft w:val="0"/>
          <w:marRight w:val="0"/>
          <w:marTop w:val="0"/>
          <w:marBottom w:val="0"/>
          <w:divBdr>
            <w:top w:val="none" w:sz="0" w:space="0" w:color="auto"/>
            <w:left w:val="none" w:sz="0" w:space="0" w:color="auto"/>
            <w:bottom w:val="none" w:sz="0" w:space="0" w:color="auto"/>
            <w:right w:val="none" w:sz="0" w:space="0" w:color="auto"/>
          </w:divBdr>
          <w:divsChild>
            <w:div w:id="741952402">
              <w:marLeft w:val="0"/>
              <w:marRight w:val="0"/>
              <w:marTop w:val="0"/>
              <w:marBottom w:val="0"/>
              <w:divBdr>
                <w:top w:val="none" w:sz="0" w:space="0" w:color="auto"/>
                <w:left w:val="none" w:sz="0" w:space="0" w:color="auto"/>
                <w:bottom w:val="none" w:sz="0" w:space="0" w:color="auto"/>
                <w:right w:val="none" w:sz="0" w:space="0" w:color="auto"/>
              </w:divBdr>
            </w:div>
            <w:div w:id="18958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2158">
      <w:bodyDiv w:val="1"/>
      <w:marLeft w:val="0"/>
      <w:marRight w:val="0"/>
      <w:marTop w:val="0"/>
      <w:marBottom w:val="0"/>
      <w:divBdr>
        <w:top w:val="none" w:sz="0" w:space="0" w:color="auto"/>
        <w:left w:val="none" w:sz="0" w:space="0" w:color="auto"/>
        <w:bottom w:val="none" w:sz="0" w:space="0" w:color="auto"/>
        <w:right w:val="none" w:sz="0" w:space="0" w:color="auto"/>
      </w:divBdr>
    </w:div>
    <w:div w:id="1219168640">
      <w:bodyDiv w:val="1"/>
      <w:marLeft w:val="0"/>
      <w:marRight w:val="0"/>
      <w:marTop w:val="0"/>
      <w:marBottom w:val="0"/>
      <w:divBdr>
        <w:top w:val="none" w:sz="0" w:space="0" w:color="auto"/>
        <w:left w:val="none" w:sz="0" w:space="0" w:color="auto"/>
        <w:bottom w:val="none" w:sz="0" w:space="0" w:color="auto"/>
        <w:right w:val="none" w:sz="0" w:space="0" w:color="auto"/>
      </w:divBdr>
      <w:divsChild>
        <w:div w:id="766509208">
          <w:marLeft w:val="0"/>
          <w:marRight w:val="0"/>
          <w:marTop w:val="0"/>
          <w:marBottom w:val="0"/>
          <w:divBdr>
            <w:top w:val="none" w:sz="0" w:space="0" w:color="auto"/>
            <w:left w:val="none" w:sz="0" w:space="0" w:color="auto"/>
            <w:bottom w:val="none" w:sz="0" w:space="0" w:color="auto"/>
            <w:right w:val="none" w:sz="0" w:space="0" w:color="auto"/>
          </w:divBdr>
          <w:divsChild>
            <w:div w:id="20528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82719">
      <w:bodyDiv w:val="1"/>
      <w:marLeft w:val="0"/>
      <w:marRight w:val="0"/>
      <w:marTop w:val="0"/>
      <w:marBottom w:val="0"/>
      <w:divBdr>
        <w:top w:val="none" w:sz="0" w:space="0" w:color="auto"/>
        <w:left w:val="none" w:sz="0" w:space="0" w:color="auto"/>
        <w:bottom w:val="none" w:sz="0" w:space="0" w:color="auto"/>
        <w:right w:val="none" w:sz="0" w:space="0" w:color="auto"/>
      </w:divBdr>
    </w:div>
    <w:div w:id="1233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8639390">
          <w:marLeft w:val="0"/>
          <w:marRight w:val="0"/>
          <w:marTop w:val="0"/>
          <w:marBottom w:val="0"/>
          <w:divBdr>
            <w:top w:val="none" w:sz="0" w:space="0" w:color="auto"/>
            <w:left w:val="none" w:sz="0" w:space="0" w:color="auto"/>
            <w:bottom w:val="none" w:sz="0" w:space="0" w:color="auto"/>
            <w:right w:val="none" w:sz="0" w:space="0" w:color="auto"/>
          </w:divBdr>
        </w:div>
        <w:div w:id="2126580522">
          <w:marLeft w:val="0"/>
          <w:marRight w:val="0"/>
          <w:marTop w:val="0"/>
          <w:marBottom w:val="0"/>
          <w:divBdr>
            <w:top w:val="none" w:sz="0" w:space="0" w:color="auto"/>
            <w:left w:val="none" w:sz="0" w:space="0" w:color="auto"/>
            <w:bottom w:val="none" w:sz="0" w:space="0" w:color="auto"/>
            <w:right w:val="none" w:sz="0" w:space="0" w:color="auto"/>
          </w:divBdr>
        </w:div>
      </w:divsChild>
    </w:div>
    <w:div w:id="1243493962">
      <w:bodyDiv w:val="1"/>
      <w:marLeft w:val="0"/>
      <w:marRight w:val="0"/>
      <w:marTop w:val="0"/>
      <w:marBottom w:val="0"/>
      <w:divBdr>
        <w:top w:val="none" w:sz="0" w:space="0" w:color="auto"/>
        <w:left w:val="none" w:sz="0" w:space="0" w:color="auto"/>
        <w:bottom w:val="none" w:sz="0" w:space="0" w:color="auto"/>
        <w:right w:val="none" w:sz="0" w:space="0" w:color="auto"/>
      </w:divBdr>
      <w:divsChild>
        <w:div w:id="1721703418">
          <w:marLeft w:val="0"/>
          <w:marRight w:val="0"/>
          <w:marTop w:val="0"/>
          <w:marBottom w:val="0"/>
          <w:divBdr>
            <w:top w:val="none" w:sz="0" w:space="0" w:color="auto"/>
            <w:left w:val="none" w:sz="0" w:space="0" w:color="auto"/>
            <w:bottom w:val="none" w:sz="0" w:space="0" w:color="auto"/>
            <w:right w:val="none" w:sz="0" w:space="0" w:color="auto"/>
          </w:divBdr>
          <w:divsChild>
            <w:div w:id="9013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14826">
      <w:bodyDiv w:val="1"/>
      <w:marLeft w:val="0"/>
      <w:marRight w:val="0"/>
      <w:marTop w:val="0"/>
      <w:marBottom w:val="0"/>
      <w:divBdr>
        <w:top w:val="none" w:sz="0" w:space="0" w:color="auto"/>
        <w:left w:val="none" w:sz="0" w:space="0" w:color="auto"/>
        <w:bottom w:val="none" w:sz="0" w:space="0" w:color="auto"/>
        <w:right w:val="none" w:sz="0" w:space="0" w:color="auto"/>
      </w:divBdr>
      <w:divsChild>
        <w:div w:id="641424546">
          <w:marLeft w:val="0"/>
          <w:marRight w:val="0"/>
          <w:marTop w:val="0"/>
          <w:marBottom w:val="0"/>
          <w:divBdr>
            <w:top w:val="none" w:sz="0" w:space="0" w:color="auto"/>
            <w:left w:val="none" w:sz="0" w:space="0" w:color="auto"/>
            <w:bottom w:val="none" w:sz="0" w:space="0" w:color="auto"/>
            <w:right w:val="none" w:sz="0" w:space="0" w:color="auto"/>
          </w:divBdr>
        </w:div>
      </w:divsChild>
    </w:div>
    <w:div w:id="1253928120">
      <w:bodyDiv w:val="1"/>
      <w:marLeft w:val="0"/>
      <w:marRight w:val="0"/>
      <w:marTop w:val="0"/>
      <w:marBottom w:val="0"/>
      <w:divBdr>
        <w:top w:val="none" w:sz="0" w:space="0" w:color="auto"/>
        <w:left w:val="none" w:sz="0" w:space="0" w:color="auto"/>
        <w:bottom w:val="none" w:sz="0" w:space="0" w:color="auto"/>
        <w:right w:val="none" w:sz="0" w:space="0" w:color="auto"/>
      </w:divBdr>
      <w:divsChild>
        <w:div w:id="390881605">
          <w:marLeft w:val="0"/>
          <w:marRight w:val="0"/>
          <w:marTop w:val="0"/>
          <w:marBottom w:val="0"/>
          <w:divBdr>
            <w:top w:val="none" w:sz="0" w:space="0" w:color="auto"/>
            <w:left w:val="none" w:sz="0" w:space="0" w:color="auto"/>
            <w:bottom w:val="none" w:sz="0" w:space="0" w:color="auto"/>
            <w:right w:val="none" w:sz="0" w:space="0" w:color="auto"/>
          </w:divBdr>
          <w:divsChild>
            <w:div w:id="188758991">
              <w:marLeft w:val="0"/>
              <w:marRight w:val="0"/>
              <w:marTop w:val="0"/>
              <w:marBottom w:val="0"/>
              <w:divBdr>
                <w:top w:val="none" w:sz="0" w:space="0" w:color="auto"/>
                <w:left w:val="none" w:sz="0" w:space="0" w:color="auto"/>
                <w:bottom w:val="none" w:sz="0" w:space="0" w:color="auto"/>
                <w:right w:val="none" w:sz="0" w:space="0" w:color="auto"/>
              </w:divBdr>
              <w:divsChild>
                <w:div w:id="833297423">
                  <w:marLeft w:val="0"/>
                  <w:marRight w:val="0"/>
                  <w:marTop w:val="0"/>
                  <w:marBottom w:val="0"/>
                  <w:divBdr>
                    <w:top w:val="none" w:sz="0" w:space="0" w:color="auto"/>
                    <w:left w:val="none" w:sz="0" w:space="0" w:color="auto"/>
                    <w:bottom w:val="none" w:sz="0" w:space="0" w:color="auto"/>
                    <w:right w:val="none" w:sz="0" w:space="0" w:color="auto"/>
                  </w:divBdr>
                </w:div>
                <w:div w:id="1792356685">
                  <w:marLeft w:val="0"/>
                  <w:marRight w:val="0"/>
                  <w:marTop w:val="0"/>
                  <w:marBottom w:val="0"/>
                  <w:divBdr>
                    <w:top w:val="none" w:sz="0" w:space="0" w:color="auto"/>
                    <w:left w:val="none" w:sz="0" w:space="0" w:color="auto"/>
                    <w:bottom w:val="none" w:sz="0" w:space="0" w:color="auto"/>
                    <w:right w:val="none" w:sz="0" w:space="0" w:color="auto"/>
                  </w:divBdr>
                </w:div>
                <w:div w:id="18317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39647">
      <w:bodyDiv w:val="1"/>
      <w:marLeft w:val="0"/>
      <w:marRight w:val="0"/>
      <w:marTop w:val="0"/>
      <w:marBottom w:val="0"/>
      <w:divBdr>
        <w:top w:val="none" w:sz="0" w:space="0" w:color="auto"/>
        <w:left w:val="none" w:sz="0" w:space="0" w:color="auto"/>
        <w:bottom w:val="none" w:sz="0" w:space="0" w:color="auto"/>
        <w:right w:val="none" w:sz="0" w:space="0" w:color="auto"/>
      </w:divBdr>
    </w:div>
    <w:div w:id="1262102122">
      <w:bodyDiv w:val="1"/>
      <w:marLeft w:val="0"/>
      <w:marRight w:val="0"/>
      <w:marTop w:val="0"/>
      <w:marBottom w:val="0"/>
      <w:divBdr>
        <w:top w:val="none" w:sz="0" w:space="0" w:color="auto"/>
        <w:left w:val="none" w:sz="0" w:space="0" w:color="auto"/>
        <w:bottom w:val="none" w:sz="0" w:space="0" w:color="auto"/>
        <w:right w:val="none" w:sz="0" w:space="0" w:color="auto"/>
      </w:divBdr>
      <w:divsChild>
        <w:div w:id="85351916">
          <w:marLeft w:val="0"/>
          <w:marRight w:val="0"/>
          <w:marTop w:val="0"/>
          <w:marBottom w:val="0"/>
          <w:divBdr>
            <w:top w:val="none" w:sz="0" w:space="0" w:color="auto"/>
            <w:left w:val="none" w:sz="0" w:space="0" w:color="auto"/>
            <w:bottom w:val="none" w:sz="0" w:space="0" w:color="auto"/>
            <w:right w:val="none" w:sz="0" w:space="0" w:color="auto"/>
          </w:divBdr>
          <w:divsChild>
            <w:div w:id="2025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7575">
      <w:bodyDiv w:val="1"/>
      <w:marLeft w:val="0"/>
      <w:marRight w:val="0"/>
      <w:marTop w:val="0"/>
      <w:marBottom w:val="0"/>
      <w:divBdr>
        <w:top w:val="none" w:sz="0" w:space="0" w:color="auto"/>
        <w:left w:val="none" w:sz="0" w:space="0" w:color="auto"/>
        <w:bottom w:val="none" w:sz="0" w:space="0" w:color="auto"/>
        <w:right w:val="none" w:sz="0" w:space="0" w:color="auto"/>
      </w:divBdr>
    </w:div>
    <w:div w:id="1279140634">
      <w:bodyDiv w:val="1"/>
      <w:marLeft w:val="0"/>
      <w:marRight w:val="0"/>
      <w:marTop w:val="0"/>
      <w:marBottom w:val="0"/>
      <w:divBdr>
        <w:top w:val="none" w:sz="0" w:space="0" w:color="auto"/>
        <w:left w:val="none" w:sz="0" w:space="0" w:color="auto"/>
        <w:bottom w:val="none" w:sz="0" w:space="0" w:color="auto"/>
        <w:right w:val="none" w:sz="0" w:space="0" w:color="auto"/>
      </w:divBdr>
      <w:divsChild>
        <w:div w:id="893782138">
          <w:marLeft w:val="0"/>
          <w:marRight w:val="0"/>
          <w:marTop w:val="0"/>
          <w:marBottom w:val="0"/>
          <w:divBdr>
            <w:top w:val="none" w:sz="0" w:space="0" w:color="auto"/>
            <w:left w:val="none" w:sz="0" w:space="0" w:color="auto"/>
            <w:bottom w:val="none" w:sz="0" w:space="0" w:color="auto"/>
            <w:right w:val="none" w:sz="0" w:space="0" w:color="auto"/>
          </w:divBdr>
        </w:div>
      </w:divsChild>
    </w:div>
    <w:div w:id="1279410645">
      <w:bodyDiv w:val="1"/>
      <w:marLeft w:val="0"/>
      <w:marRight w:val="0"/>
      <w:marTop w:val="0"/>
      <w:marBottom w:val="0"/>
      <w:divBdr>
        <w:top w:val="none" w:sz="0" w:space="0" w:color="auto"/>
        <w:left w:val="none" w:sz="0" w:space="0" w:color="auto"/>
        <w:bottom w:val="none" w:sz="0" w:space="0" w:color="auto"/>
        <w:right w:val="none" w:sz="0" w:space="0" w:color="auto"/>
      </w:divBdr>
    </w:div>
    <w:div w:id="1290938716">
      <w:bodyDiv w:val="1"/>
      <w:marLeft w:val="0"/>
      <w:marRight w:val="0"/>
      <w:marTop w:val="0"/>
      <w:marBottom w:val="0"/>
      <w:divBdr>
        <w:top w:val="none" w:sz="0" w:space="0" w:color="auto"/>
        <w:left w:val="none" w:sz="0" w:space="0" w:color="auto"/>
        <w:bottom w:val="none" w:sz="0" w:space="0" w:color="auto"/>
        <w:right w:val="none" w:sz="0" w:space="0" w:color="auto"/>
      </w:divBdr>
    </w:div>
    <w:div w:id="1298955033">
      <w:bodyDiv w:val="1"/>
      <w:marLeft w:val="0"/>
      <w:marRight w:val="0"/>
      <w:marTop w:val="0"/>
      <w:marBottom w:val="0"/>
      <w:divBdr>
        <w:top w:val="none" w:sz="0" w:space="0" w:color="auto"/>
        <w:left w:val="none" w:sz="0" w:space="0" w:color="auto"/>
        <w:bottom w:val="none" w:sz="0" w:space="0" w:color="auto"/>
        <w:right w:val="none" w:sz="0" w:space="0" w:color="auto"/>
      </w:divBdr>
      <w:divsChild>
        <w:div w:id="2050686984">
          <w:marLeft w:val="0"/>
          <w:marRight w:val="0"/>
          <w:marTop w:val="0"/>
          <w:marBottom w:val="0"/>
          <w:divBdr>
            <w:top w:val="none" w:sz="0" w:space="0" w:color="auto"/>
            <w:left w:val="none" w:sz="0" w:space="0" w:color="auto"/>
            <w:bottom w:val="none" w:sz="0" w:space="0" w:color="auto"/>
            <w:right w:val="none" w:sz="0" w:space="0" w:color="auto"/>
          </w:divBdr>
        </w:div>
      </w:divsChild>
    </w:div>
    <w:div w:id="1299409531">
      <w:bodyDiv w:val="1"/>
      <w:marLeft w:val="0"/>
      <w:marRight w:val="0"/>
      <w:marTop w:val="0"/>
      <w:marBottom w:val="0"/>
      <w:divBdr>
        <w:top w:val="none" w:sz="0" w:space="0" w:color="auto"/>
        <w:left w:val="none" w:sz="0" w:space="0" w:color="auto"/>
        <w:bottom w:val="none" w:sz="0" w:space="0" w:color="auto"/>
        <w:right w:val="none" w:sz="0" w:space="0" w:color="auto"/>
      </w:divBdr>
      <w:divsChild>
        <w:div w:id="1135367446">
          <w:marLeft w:val="0"/>
          <w:marRight w:val="0"/>
          <w:marTop w:val="0"/>
          <w:marBottom w:val="0"/>
          <w:divBdr>
            <w:top w:val="none" w:sz="0" w:space="0" w:color="auto"/>
            <w:left w:val="none" w:sz="0" w:space="0" w:color="auto"/>
            <w:bottom w:val="none" w:sz="0" w:space="0" w:color="auto"/>
            <w:right w:val="none" w:sz="0" w:space="0" w:color="auto"/>
          </w:divBdr>
        </w:div>
      </w:divsChild>
    </w:div>
    <w:div w:id="1307861130">
      <w:bodyDiv w:val="1"/>
      <w:marLeft w:val="0"/>
      <w:marRight w:val="0"/>
      <w:marTop w:val="0"/>
      <w:marBottom w:val="0"/>
      <w:divBdr>
        <w:top w:val="none" w:sz="0" w:space="0" w:color="auto"/>
        <w:left w:val="none" w:sz="0" w:space="0" w:color="auto"/>
        <w:bottom w:val="none" w:sz="0" w:space="0" w:color="auto"/>
        <w:right w:val="none" w:sz="0" w:space="0" w:color="auto"/>
      </w:divBdr>
      <w:divsChild>
        <w:div w:id="144591534">
          <w:marLeft w:val="0"/>
          <w:marRight w:val="0"/>
          <w:marTop w:val="0"/>
          <w:marBottom w:val="0"/>
          <w:divBdr>
            <w:top w:val="none" w:sz="0" w:space="0" w:color="auto"/>
            <w:left w:val="none" w:sz="0" w:space="0" w:color="auto"/>
            <w:bottom w:val="none" w:sz="0" w:space="0" w:color="auto"/>
            <w:right w:val="none" w:sz="0" w:space="0" w:color="auto"/>
          </w:divBdr>
          <w:divsChild>
            <w:div w:id="557866284">
              <w:marLeft w:val="0"/>
              <w:marRight w:val="0"/>
              <w:marTop w:val="0"/>
              <w:marBottom w:val="0"/>
              <w:divBdr>
                <w:top w:val="none" w:sz="0" w:space="0" w:color="auto"/>
                <w:left w:val="none" w:sz="0" w:space="0" w:color="auto"/>
                <w:bottom w:val="none" w:sz="0" w:space="0" w:color="auto"/>
                <w:right w:val="none" w:sz="0" w:space="0" w:color="auto"/>
              </w:divBdr>
              <w:divsChild>
                <w:div w:id="446201429">
                  <w:marLeft w:val="0"/>
                  <w:marRight w:val="0"/>
                  <w:marTop w:val="0"/>
                  <w:marBottom w:val="0"/>
                  <w:divBdr>
                    <w:top w:val="none" w:sz="0" w:space="0" w:color="auto"/>
                    <w:left w:val="none" w:sz="0" w:space="0" w:color="auto"/>
                    <w:bottom w:val="none" w:sz="0" w:space="0" w:color="auto"/>
                    <w:right w:val="none" w:sz="0" w:space="0" w:color="auto"/>
                  </w:divBdr>
                  <w:divsChild>
                    <w:div w:id="640578989">
                      <w:marLeft w:val="0"/>
                      <w:marRight w:val="0"/>
                      <w:marTop w:val="0"/>
                      <w:marBottom w:val="0"/>
                      <w:divBdr>
                        <w:top w:val="none" w:sz="0" w:space="0" w:color="auto"/>
                        <w:left w:val="none" w:sz="0" w:space="0" w:color="auto"/>
                        <w:bottom w:val="none" w:sz="0" w:space="0" w:color="auto"/>
                        <w:right w:val="none" w:sz="0" w:space="0" w:color="auto"/>
                      </w:divBdr>
                    </w:div>
                    <w:div w:id="14296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99765">
          <w:marLeft w:val="0"/>
          <w:marRight w:val="0"/>
          <w:marTop w:val="0"/>
          <w:marBottom w:val="0"/>
          <w:divBdr>
            <w:top w:val="none" w:sz="0" w:space="0" w:color="auto"/>
            <w:left w:val="none" w:sz="0" w:space="0" w:color="auto"/>
            <w:bottom w:val="none" w:sz="0" w:space="0" w:color="auto"/>
            <w:right w:val="none" w:sz="0" w:space="0" w:color="auto"/>
          </w:divBdr>
          <w:divsChild>
            <w:div w:id="1746756409">
              <w:marLeft w:val="0"/>
              <w:marRight w:val="0"/>
              <w:marTop w:val="0"/>
              <w:marBottom w:val="0"/>
              <w:divBdr>
                <w:top w:val="none" w:sz="0" w:space="0" w:color="auto"/>
                <w:left w:val="none" w:sz="0" w:space="0" w:color="auto"/>
                <w:bottom w:val="none" w:sz="0" w:space="0" w:color="auto"/>
                <w:right w:val="none" w:sz="0" w:space="0" w:color="auto"/>
              </w:divBdr>
              <w:divsChild>
                <w:div w:id="1806387214">
                  <w:marLeft w:val="0"/>
                  <w:marRight w:val="0"/>
                  <w:marTop w:val="0"/>
                  <w:marBottom w:val="0"/>
                  <w:divBdr>
                    <w:top w:val="none" w:sz="0" w:space="0" w:color="auto"/>
                    <w:left w:val="none" w:sz="0" w:space="0" w:color="auto"/>
                    <w:bottom w:val="none" w:sz="0" w:space="0" w:color="auto"/>
                    <w:right w:val="none" w:sz="0" w:space="0" w:color="auto"/>
                  </w:divBdr>
                  <w:divsChild>
                    <w:div w:id="32661592">
                      <w:marLeft w:val="0"/>
                      <w:marRight w:val="0"/>
                      <w:marTop w:val="0"/>
                      <w:marBottom w:val="0"/>
                      <w:divBdr>
                        <w:top w:val="none" w:sz="0" w:space="0" w:color="auto"/>
                        <w:left w:val="none" w:sz="0" w:space="0" w:color="auto"/>
                        <w:bottom w:val="none" w:sz="0" w:space="0" w:color="auto"/>
                        <w:right w:val="none" w:sz="0" w:space="0" w:color="auto"/>
                      </w:divBdr>
                    </w:div>
                    <w:div w:id="801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2732">
          <w:marLeft w:val="0"/>
          <w:marRight w:val="0"/>
          <w:marTop w:val="0"/>
          <w:marBottom w:val="0"/>
          <w:divBdr>
            <w:top w:val="none" w:sz="0" w:space="0" w:color="auto"/>
            <w:left w:val="none" w:sz="0" w:space="0" w:color="auto"/>
            <w:bottom w:val="none" w:sz="0" w:space="0" w:color="auto"/>
            <w:right w:val="none" w:sz="0" w:space="0" w:color="auto"/>
          </w:divBdr>
          <w:divsChild>
            <w:div w:id="941841405">
              <w:marLeft w:val="0"/>
              <w:marRight w:val="0"/>
              <w:marTop w:val="0"/>
              <w:marBottom w:val="0"/>
              <w:divBdr>
                <w:top w:val="none" w:sz="0" w:space="0" w:color="auto"/>
                <w:left w:val="none" w:sz="0" w:space="0" w:color="auto"/>
                <w:bottom w:val="none" w:sz="0" w:space="0" w:color="auto"/>
                <w:right w:val="none" w:sz="0" w:space="0" w:color="auto"/>
              </w:divBdr>
              <w:divsChild>
                <w:div w:id="1359241147">
                  <w:marLeft w:val="0"/>
                  <w:marRight w:val="0"/>
                  <w:marTop w:val="0"/>
                  <w:marBottom w:val="0"/>
                  <w:divBdr>
                    <w:top w:val="none" w:sz="0" w:space="0" w:color="auto"/>
                    <w:left w:val="none" w:sz="0" w:space="0" w:color="auto"/>
                    <w:bottom w:val="none" w:sz="0" w:space="0" w:color="auto"/>
                    <w:right w:val="none" w:sz="0" w:space="0" w:color="auto"/>
                  </w:divBdr>
                  <w:divsChild>
                    <w:div w:id="82577117">
                      <w:marLeft w:val="0"/>
                      <w:marRight w:val="0"/>
                      <w:marTop w:val="0"/>
                      <w:marBottom w:val="0"/>
                      <w:divBdr>
                        <w:top w:val="none" w:sz="0" w:space="0" w:color="auto"/>
                        <w:left w:val="none" w:sz="0" w:space="0" w:color="auto"/>
                        <w:bottom w:val="none" w:sz="0" w:space="0" w:color="auto"/>
                        <w:right w:val="none" w:sz="0" w:space="0" w:color="auto"/>
                      </w:divBdr>
                    </w:div>
                    <w:div w:id="19415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04829">
      <w:bodyDiv w:val="1"/>
      <w:marLeft w:val="0"/>
      <w:marRight w:val="0"/>
      <w:marTop w:val="0"/>
      <w:marBottom w:val="0"/>
      <w:divBdr>
        <w:top w:val="none" w:sz="0" w:space="0" w:color="auto"/>
        <w:left w:val="none" w:sz="0" w:space="0" w:color="auto"/>
        <w:bottom w:val="none" w:sz="0" w:space="0" w:color="auto"/>
        <w:right w:val="none" w:sz="0" w:space="0" w:color="auto"/>
      </w:divBdr>
      <w:divsChild>
        <w:div w:id="1894000598">
          <w:marLeft w:val="0"/>
          <w:marRight w:val="0"/>
          <w:marTop w:val="0"/>
          <w:marBottom w:val="0"/>
          <w:divBdr>
            <w:top w:val="none" w:sz="0" w:space="0" w:color="auto"/>
            <w:left w:val="none" w:sz="0" w:space="0" w:color="auto"/>
            <w:bottom w:val="none" w:sz="0" w:space="0" w:color="auto"/>
            <w:right w:val="none" w:sz="0" w:space="0" w:color="auto"/>
          </w:divBdr>
        </w:div>
      </w:divsChild>
    </w:div>
    <w:div w:id="1315648327">
      <w:bodyDiv w:val="1"/>
      <w:marLeft w:val="0"/>
      <w:marRight w:val="0"/>
      <w:marTop w:val="0"/>
      <w:marBottom w:val="0"/>
      <w:divBdr>
        <w:top w:val="none" w:sz="0" w:space="0" w:color="auto"/>
        <w:left w:val="none" w:sz="0" w:space="0" w:color="auto"/>
        <w:bottom w:val="none" w:sz="0" w:space="0" w:color="auto"/>
        <w:right w:val="none" w:sz="0" w:space="0" w:color="auto"/>
      </w:divBdr>
    </w:div>
    <w:div w:id="1324773705">
      <w:bodyDiv w:val="1"/>
      <w:marLeft w:val="0"/>
      <w:marRight w:val="0"/>
      <w:marTop w:val="0"/>
      <w:marBottom w:val="0"/>
      <w:divBdr>
        <w:top w:val="none" w:sz="0" w:space="0" w:color="auto"/>
        <w:left w:val="none" w:sz="0" w:space="0" w:color="auto"/>
        <w:bottom w:val="none" w:sz="0" w:space="0" w:color="auto"/>
        <w:right w:val="none" w:sz="0" w:space="0" w:color="auto"/>
      </w:divBdr>
    </w:div>
    <w:div w:id="1326587312">
      <w:bodyDiv w:val="1"/>
      <w:marLeft w:val="0"/>
      <w:marRight w:val="0"/>
      <w:marTop w:val="0"/>
      <w:marBottom w:val="0"/>
      <w:divBdr>
        <w:top w:val="none" w:sz="0" w:space="0" w:color="auto"/>
        <w:left w:val="none" w:sz="0" w:space="0" w:color="auto"/>
        <w:bottom w:val="none" w:sz="0" w:space="0" w:color="auto"/>
        <w:right w:val="none" w:sz="0" w:space="0" w:color="auto"/>
      </w:divBdr>
      <w:divsChild>
        <w:div w:id="762848077">
          <w:marLeft w:val="0"/>
          <w:marRight w:val="0"/>
          <w:marTop w:val="0"/>
          <w:marBottom w:val="0"/>
          <w:divBdr>
            <w:top w:val="none" w:sz="0" w:space="0" w:color="auto"/>
            <w:left w:val="none" w:sz="0" w:space="0" w:color="auto"/>
            <w:bottom w:val="none" w:sz="0" w:space="0" w:color="auto"/>
            <w:right w:val="none" w:sz="0" w:space="0" w:color="auto"/>
          </w:divBdr>
        </w:div>
      </w:divsChild>
    </w:div>
    <w:div w:id="1330718413">
      <w:bodyDiv w:val="1"/>
      <w:marLeft w:val="0"/>
      <w:marRight w:val="0"/>
      <w:marTop w:val="0"/>
      <w:marBottom w:val="0"/>
      <w:divBdr>
        <w:top w:val="none" w:sz="0" w:space="0" w:color="auto"/>
        <w:left w:val="none" w:sz="0" w:space="0" w:color="auto"/>
        <w:bottom w:val="none" w:sz="0" w:space="0" w:color="auto"/>
        <w:right w:val="none" w:sz="0" w:space="0" w:color="auto"/>
      </w:divBdr>
    </w:div>
    <w:div w:id="1333873856">
      <w:bodyDiv w:val="1"/>
      <w:marLeft w:val="0"/>
      <w:marRight w:val="0"/>
      <w:marTop w:val="0"/>
      <w:marBottom w:val="0"/>
      <w:divBdr>
        <w:top w:val="none" w:sz="0" w:space="0" w:color="auto"/>
        <w:left w:val="none" w:sz="0" w:space="0" w:color="auto"/>
        <w:bottom w:val="none" w:sz="0" w:space="0" w:color="auto"/>
        <w:right w:val="none" w:sz="0" w:space="0" w:color="auto"/>
      </w:divBdr>
      <w:divsChild>
        <w:div w:id="1768232473">
          <w:marLeft w:val="0"/>
          <w:marRight w:val="0"/>
          <w:marTop w:val="0"/>
          <w:marBottom w:val="0"/>
          <w:divBdr>
            <w:top w:val="none" w:sz="0" w:space="0" w:color="auto"/>
            <w:left w:val="none" w:sz="0" w:space="0" w:color="auto"/>
            <w:bottom w:val="none" w:sz="0" w:space="0" w:color="auto"/>
            <w:right w:val="none" w:sz="0" w:space="0" w:color="auto"/>
          </w:divBdr>
        </w:div>
      </w:divsChild>
    </w:div>
    <w:div w:id="1346640001">
      <w:bodyDiv w:val="1"/>
      <w:marLeft w:val="0"/>
      <w:marRight w:val="0"/>
      <w:marTop w:val="0"/>
      <w:marBottom w:val="0"/>
      <w:divBdr>
        <w:top w:val="none" w:sz="0" w:space="0" w:color="auto"/>
        <w:left w:val="none" w:sz="0" w:space="0" w:color="auto"/>
        <w:bottom w:val="none" w:sz="0" w:space="0" w:color="auto"/>
        <w:right w:val="none" w:sz="0" w:space="0" w:color="auto"/>
      </w:divBdr>
      <w:divsChild>
        <w:div w:id="1011958110">
          <w:marLeft w:val="0"/>
          <w:marRight w:val="0"/>
          <w:marTop w:val="0"/>
          <w:marBottom w:val="0"/>
          <w:divBdr>
            <w:top w:val="none" w:sz="0" w:space="0" w:color="auto"/>
            <w:left w:val="none" w:sz="0" w:space="0" w:color="auto"/>
            <w:bottom w:val="none" w:sz="0" w:space="0" w:color="auto"/>
            <w:right w:val="none" w:sz="0" w:space="0" w:color="auto"/>
          </w:divBdr>
        </w:div>
      </w:divsChild>
    </w:div>
    <w:div w:id="1350523497">
      <w:bodyDiv w:val="1"/>
      <w:marLeft w:val="0"/>
      <w:marRight w:val="0"/>
      <w:marTop w:val="0"/>
      <w:marBottom w:val="0"/>
      <w:divBdr>
        <w:top w:val="none" w:sz="0" w:space="0" w:color="auto"/>
        <w:left w:val="none" w:sz="0" w:space="0" w:color="auto"/>
        <w:bottom w:val="none" w:sz="0" w:space="0" w:color="auto"/>
        <w:right w:val="none" w:sz="0" w:space="0" w:color="auto"/>
      </w:divBdr>
    </w:div>
    <w:div w:id="1353067956">
      <w:bodyDiv w:val="1"/>
      <w:marLeft w:val="0"/>
      <w:marRight w:val="0"/>
      <w:marTop w:val="0"/>
      <w:marBottom w:val="0"/>
      <w:divBdr>
        <w:top w:val="none" w:sz="0" w:space="0" w:color="auto"/>
        <w:left w:val="none" w:sz="0" w:space="0" w:color="auto"/>
        <w:bottom w:val="none" w:sz="0" w:space="0" w:color="auto"/>
        <w:right w:val="none" w:sz="0" w:space="0" w:color="auto"/>
      </w:divBdr>
    </w:div>
    <w:div w:id="1353457727">
      <w:bodyDiv w:val="1"/>
      <w:marLeft w:val="0"/>
      <w:marRight w:val="0"/>
      <w:marTop w:val="0"/>
      <w:marBottom w:val="0"/>
      <w:divBdr>
        <w:top w:val="none" w:sz="0" w:space="0" w:color="auto"/>
        <w:left w:val="none" w:sz="0" w:space="0" w:color="auto"/>
        <w:bottom w:val="none" w:sz="0" w:space="0" w:color="auto"/>
        <w:right w:val="none" w:sz="0" w:space="0" w:color="auto"/>
      </w:divBdr>
      <w:divsChild>
        <w:div w:id="642541040">
          <w:marLeft w:val="0"/>
          <w:marRight w:val="0"/>
          <w:marTop w:val="0"/>
          <w:marBottom w:val="0"/>
          <w:divBdr>
            <w:top w:val="none" w:sz="0" w:space="0" w:color="auto"/>
            <w:left w:val="none" w:sz="0" w:space="0" w:color="auto"/>
            <w:bottom w:val="none" w:sz="0" w:space="0" w:color="auto"/>
            <w:right w:val="none" w:sz="0" w:space="0" w:color="auto"/>
          </w:divBdr>
        </w:div>
      </w:divsChild>
    </w:div>
    <w:div w:id="1354917029">
      <w:bodyDiv w:val="1"/>
      <w:marLeft w:val="0"/>
      <w:marRight w:val="0"/>
      <w:marTop w:val="0"/>
      <w:marBottom w:val="0"/>
      <w:divBdr>
        <w:top w:val="none" w:sz="0" w:space="0" w:color="auto"/>
        <w:left w:val="none" w:sz="0" w:space="0" w:color="auto"/>
        <w:bottom w:val="none" w:sz="0" w:space="0" w:color="auto"/>
        <w:right w:val="none" w:sz="0" w:space="0" w:color="auto"/>
      </w:divBdr>
      <w:divsChild>
        <w:div w:id="758479989">
          <w:marLeft w:val="0"/>
          <w:marRight w:val="0"/>
          <w:marTop w:val="0"/>
          <w:marBottom w:val="0"/>
          <w:divBdr>
            <w:top w:val="none" w:sz="0" w:space="0" w:color="auto"/>
            <w:left w:val="none" w:sz="0" w:space="0" w:color="auto"/>
            <w:bottom w:val="none" w:sz="0" w:space="0" w:color="auto"/>
            <w:right w:val="none" w:sz="0" w:space="0" w:color="auto"/>
          </w:divBdr>
          <w:divsChild>
            <w:div w:id="10640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83345">
      <w:bodyDiv w:val="1"/>
      <w:marLeft w:val="0"/>
      <w:marRight w:val="0"/>
      <w:marTop w:val="0"/>
      <w:marBottom w:val="0"/>
      <w:divBdr>
        <w:top w:val="none" w:sz="0" w:space="0" w:color="auto"/>
        <w:left w:val="none" w:sz="0" w:space="0" w:color="auto"/>
        <w:bottom w:val="none" w:sz="0" w:space="0" w:color="auto"/>
        <w:right w:val="none" w:sz="0" w:space="0" w:color="auto"/>
      </w:divBdr>
    </w:div>
    <w:div w:id="1362440317">
      <w:bodyDiv w:val="1"/>
      <w:marLeft w:val="0"/>
      <w:marRight w:val="0"/>
      <w:marTop w:val="0"/>
      <w:marBottom w:val="0"/>
      <w:divBdr>
        <w:top w:val="none" w:sz="0" w:space="0" w:color="auto"/>
        <w:left w:val="none" w:sz="0" w:space="0" w:color="auto"/>
        <w:bottom w:val="none" w:sz="0" w:space="0" w:color="auto"/>
        <w:right w:val="none" w:sz="0" w:space="0" w:color="auto"/>
      </w:divBdr>
    </w:div>
    <w:div w:id="1362827891">
      <w:bodyDiv w:val="1"/>
      <w:marLeft w:val="0"/>
      <w:marRight w:val="0"/>
      <w:marTop w:val="0"/>
      <w:marBottom w:val="0"/>
      <w:divBdr>
        <w:top w:val="none" w:sz="0" w:space="0" w:color="auto"/>
        <w:left w:val="none" w:sz="0" w:space="0" w:color="auto"/>
        <w:bottom w:val="none" w:sz="0" w:space="0" w:color="auto"/>
        <w:right w:val="none" w:sz="0" w:space="0" w:color="auto"/>
      </w:divBdr>
    </w:div>
    <w:div w:id="1365977535">
      <w:bodyDiv w:val="1"/>
      <w:marLeft w:val="0"/>
      <w:marRight w:val="0"/>
      <w:marTop w:val="0"/>
      <w:marBottom w:val="0"/>
      <w:divBdr>
        <w:top w:val="none" w:sz="0" w:space="0" w:color="auto"/>
        <w:left w:val="none" w:sz="0" w:space="0" w:color="auto"/>
        <w:bottom w:val="none" w:sz="0" w:space="0" w:color="auto"/>
        <w:right w:val="none" w:sz="0" w:space="0" w:color="auto"/>
      </w:divBdr>
    </w:div>
    <w:div w:id="1370031376">
      <w:bodyDiv w:val="1"/>
      <w:marLeft w:val="0"/>
      <w:marRight w:val="0"/>
      <w:marTop w:val="0"/>
      <w:marBottom w:val="0"/>
      <w:divBdr>
        <w:top w:val="none" w:sz="0" w:space="0" w:color="auto"/>
        <w:left w:val="none" w:sz="0" w:space="0" w:color="auto"/>
        <w:bottom w:val="none" w:sz="0" w:space="0" w:color="auto"/>
        <w:right w:val="none" w:sz="0" w:space="0" w:color="auto"/>
      </w:divBdr>
      <w:divsChild>
        <w:div w:id="1017121555">
          <w:marLeft w:val="0"/>
          <w:marRight w:val="0"/>
          <w:marTop w:val="0"/>
          <w:marBottom w:val="0"/>
          <w:divBdr>
            <w:top w:val="none" w:sz="0" w:space="0" w:color="auto"/>
            <w:left w:val="none" w:sz="0" w:space="0" w:color="auto"/>
            <w:bottom w:val="none" w:sz="0" w:space="0" w:color="auto"/>
            <w:right w:val="none" w:sz="0" w:space="0" w:color="auto"/>
          </w:divBdr>
        </w:div>
      </w:divsChild>
    </w:div>
    <w:div w:id="1370258504">
      <w:bodyDiv w:val="1"/>
      <w:marLeft w:val="0"/>
      <w:marRight w:val="0"/>
      <w:marTop w:val="0"/>
      <w:marBottom w:val="0"/>
      <w:divBdr>
        <w:top w:val="none" w:sz="0" w:space="0" w:color="auto"/>
        <w:left w:val="none" w:sz="0" w:space="0" w:color="auto"/>
        <w:bottom w:val="none" w:sz="0" w:space="0" w:color="auto"/>
        <w:right w:val="none" w:sz="0" w:space="0" w:color="auto"/>
      </w:divBdr>
    </w:div>
    <w:div w:id="1370640470">
      <w:bodyDiv w:val="1"/>
      <w:marLeft w:val="0"/>
      <w:marRight w:val="0"/>
      <w:marTop w:val="0"/>
      <w:marBottom w:val="0"/>
      <w:divBdr>
        <w:top w:val="none" w:sz="0" w:space="0" w:color="auto"/>
        <w:left w:val="none" w:sz="0" w:space="0" w:color="auto"/>
        <w:bottom w:val="none" w:sz="0" w:space="0" w:color="auto"/>
        <w:right w:val="none" w:sz="0" w:space="0" w:color="auto"/>
      </w:divBdr>
    </w:div>
    <w:div w:id="1379553807">
      <w:bodyDiv w:val="1"/>
      <w:marLeft w:val="0"/>
      <w:marRight w:val="0"/>
      <w:marTop w:val="0"/>
      <w:marBottom w:val="0"/>
      <w:divBdr>
        <w:top w:val="none" w:sz="0" w:space="0" w:color="auto"/>
        <w:left w:val="none" w:sz="0" w:space="0" w:color="auto"/>
        <w:bottom w:val="none" w:sz="0" w:space="0" w:color="auto"/>
        <w:right w:val="none" w:sz="0" w:space="0" w:color="auto"/>
      </w:divBdr>
      <w:divsChild>
        <w:div w:id="322465895">
          <w:marLeft w:val="0"/>
          <w:marRight w:val="0"/>
          <w:marTop w:val="0"/>
          <w:marBottom w:val="0"/>
          <w:divBdr>
            <w:top w:val="none" w:sz="0" w:space="0" w:color="auto"/>
            <w:left w:val="none" w:sz="0" w:space="0" w:color="auto"/>
            <w:bottom w:val="none" w:sz="0" w:space="0" w:color="auto"/>
            <w:right w:val="none" w:sz="0" w:space="0" w:color="auto"/>
          </w:divBdr>
          <w:divsChild>
            <w:div w:id="1631746407">
              <w:marLeft w:val="0"/>
              <w:marRight w:val="0"/>
              <w:marTop w:val="0"/>
              <w:marBottom w:val="0"/>
              <w:divBdr>
                <w:top w:val="none" w:sz="0" w:space="0" w:color="auto"/>
                <w:left w:val="none" w:sz="0" w:space="0" w:color="auto"/>
                <w:bottom w:val="none" w:sz="0" w:space="0" w:color="auto"/>
                <w:right w:val="none" w:sz="0" w:space="0" w:color="auto"/>
              </w:divBdr>
              <w:divsChild>
                <w:div w:id="956908458">
                  <w:marLeft w:val="0"/>
                  <w:marRight w:val="0"/>
                  <w:marTop w:val="0"/>
                  <w:marBottom w:val="0"/>
                  <w:divBdr>
                    <w:top w:val="none" w:sz="0" w:space="0" w:color="auto"/>
                    <w:left w:val="none" w:sz="0" w:space="0" w:color="auto"/>
                    <w:bottom w:val="none" w:sz="0" w:space="0" w:color="auto"/>
                    <w:right w:val="none" w:sz="0" w:space="0" w:color="auto"/>
                  </w:divBdr>
                  <w:divsChild>
                    <w:div w:id="81222994">
                      <w:marLeft w:val="0"/>
                      <w:marRight w:val="0"/>
                      <w:marTop w:val="0"/>
                      <w:marBottom w:val="0"/>
                      <w:divBdr>
                        <w:top w:val="none" w:sz="0" w:space="0" w:color="auto"/>
                        <w:left w:val="none" w:sz="0" w:space="0" w:color="auto"/>
                        <w:bottom w:val="none" w:sz="0" w:space="0" w:color="auto"/>
                        <w:right w:val="none" w:sz="0" w:space="0" w:color="auto"/>
                      </w:divBdr>
                    </w:div>
                    <w:div w:id="9272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2172">
          <w:marLeft w:val="0"/>
          <w:marRight w:val="0"/>
          <w:marTop w:val="0"/>
          <w:marBottom w:val="0"/>
          <w:divBdr>
            <w:top w:val="none" w:sz="0" w:space="0" w:color="auto"/>
            <w:left w:val="none" w:sz="0" w:space="0" w:color="auto"/>
            <w:bottom w:val="none" w:sz="0" w:space="0" w:color="auto"/>
            <w:right w:val="none" w:sz="0" w:space="0" w:color="auto"/>
          </w:divBdr>
          <w:divsChild>
            <w:div w:id="2030794258">
              <w:marLeft w:val="0"/>
              <w:marRight w:val="0"/>
              <w:marTop w:val="0"/>
              <w:marBottom w:val="0"/>
              <w:divBdr>
                <w:top w:val="none" w:sz="0" w:space="0" w:color="auto"/>
                <w:left w:val="none" w:sz="0" w:space="0" w:color="auto"/>
                <w:bottom w:val="none" w:sz="0" w:space="0" w:color="auto"/>
                <w:right w:val="none" w:sz="0" w:space="0" w:color="auto"/>
              </w:divBdr>
              <w:divsChild>
                <w:div w:id="163280474">
                  <w:marLeft w:val="0"/>
                  <w:marRight w:val="0"/>
                  <w:marTop w:val="0"/>
                  <w:marBottom w:val="0"/>
                  <w:divBdr>
                    <w:top w:val="none" w:sz="0" w:space="0" w:color="auto"/>
                    <w:left w:val="none" w:sz="0" w:space="0" w:color="auto"/>
                    <w:bottom w:val="none" w:sz="0" w:space="0" w:color="auto"/>
                    <w:right w:val="none" w:sz="0" w:space="0" w:color="auto"/>
                  </w:divBdr>
                  <w:divsChild>
                    <w:div w:id="804928071">
                      <w:marLeft w:val="0"/>
                      <w:marRight w:val="0"/>
                      <w:marTop w:val="0"/>
                      <w:marBottom w:val="0"/>
                      <w:divBdr>
                        <w:top w:val="none" w:sz="0" w:space="0" w:color="auto"/>
                        <w:left w:val="none" w:sz="0" w:space="0" w:color="auto"/>
                        <w:bottom w:val="none" w:sz="0" w:space="0" w:color="auto"/>
                        <w:right w:val="none" w:sz="0" w:space="0" w:color="auto"/>
                      </w:divBdr>
                    </w:div>
                    <w:div w:id="11143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4047">
          <w:marLeft w:val="0"/>
          <w:marRight w:val="0"/>
          <w:marTop w:val="0"/>
          <w:marBottom w:val="0"/>
          <w:divBdr>
            <w:top w:val="none" w:sz="0" w:space="0" w:color="auto"/>
            <w:left w:val="none" w:sz="0" w:space="0" w:color="auto"/>
            <w:bottom w:val="none" w:sz="0" w:space="0" w:color="auto"/>
            <w:right w:val="none" w:sz="0" w:space="0" w:color="auto"/>
          </w:divBdr>
          <w:divsChild>
            <w:div w:id="867108896">
              <w:marLeft w:val="0"/>
              <w:marRight w:val="0"/>
              <w:marTop w:val="0"/>
              <w:marBottom w:val="0"/>
              <w:divBdr>
                <w:top w:val="none" w:sz="0" w:space="0" w:color="auto"/>
                <w:left w:val="none" w:sz="0" w:space="0" w:color="auto"/>
                <w:bottom w:val="none" w:sz="0" w:space="0" w:color="auto"/>
                <w:right w:val="none" w:sz="0" w:space="0" w:color="auto"/>
              </w:divBdr>
              <w:divsChild>
                <w:div w:id="431701598">
                  <w:marLeft w:val="0"/>
                  <w:marRight w:val="0"/>
                  <w:marTop w:val="0"/>
                  <w:marBottom w:val="0"/>
                  <w:divBdr>
                    <w:top w:val="none" w:sz="0" w:space="0" w:color="auto"/>
                    <w:left w:val="none" w:sz="0" w:space="0" w:color="auto"/>
                    <w:bottom w:val="none" w:sz="0" w:space="0" w:color="auto"/>
                    <w:right w:val="none" w:sz="0" w:space="0" w:color="auto"/>
                  </w:divBdr>
                  <w:divsChild>
                    <w:div w:id="499736924">
                      <w:marLeft w:val="0"/>
                      <w:marRight w:val="0"/>
                      <w:marTop w:val="0"/>
                      <w:marBottom w:val="0"/>
                      <w:divBdr>
                        <w:top w:val="none" w:sz="0" w:space="0" w:color="auto"/>
                        <w:left w:val="none" w:sz="0" w:space="0" w:color="auto"/>
                        <w:bottom w:val="none" w:sz="0" w:space="0" w:color="auto"/>
                        <w:right w:val="none" w:sz="0" w:space="0" w:color="auto"/>
                      </w:divBdr>
                    </w:div>
                    <w:div w:id="6933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8503">
          <w:marLeft w:val="0"/>
          <w:marRight w:val="0"/>
          <w:marTop w:val="0"/>
          <w:marBottom w:val="0"/>
          <w:divBdr>
            <w:top w:val="none" w:sz="0" w:space="0" w:color="auto"/>
            <w:left w:val="none" w:sz="0" w:space="0" w:color="auto"/>
            <w:bottom w:val="none" w:sz="0" w:space="0" w:color="auto"/>
            <w:right w:val="none" w:sz="0" w:space="0" w:color="auto"/>
          </w:divBdr>
          <w:divsChild>
            <w:div w:id="557520023">
              <w:marLeft w:val="0"/>
              <w:marRight w:val="0"/>
              <w:marTop w:val="0"/>
              <w:marBottom w:val="0"/>
              <w:divBdr>
                <w:top w:val="none" w:sz="0" w:space="0" w:color="auto"/>
                <w:left w:val="none" w:sz="0" w:space="0" w:color="auto"/>
                <w:bottom w:val="none" w:sz="0" w:space="0" w:color="auto"/>
                <w:right w:val="none" w:sz="0" w:space="0" w:color="auto"/>
              </w:divBdr>
              <w:divsChild>
                <w:div w:id="244149496">
                  <w:marLeft w:val="0"/>
                  <w:marRight w:val="0"/>
                  <w:marTop w:val="0"/>
                  <w:marBottom w:val="0"/>
                  <w:divBdr>
                    <w:top w:val="none" w:sz="0" w:space="0" w:color="auto"/>
                    <w:left w:val="none" w:sz="0" w:space="0" w:color="auto"/>
                    <w:bottom w:val="none" w:sz="0" w:space="0" w:color="auto"/>
                    <w:right w:val="none" w:sz="0" w:space="0" w:color="auto"/>
                  </w:divBdr>
                  <w:divsChild>
                    <w:div w:id="104542532">
                      <w:marLeft w:val="0"/>
                      <w:marRight w:val="0"/>
                      <w:marTop w:val="0"/>
                      <w:marBottom w:val="0"/>
                      <w:divBdr>
                        <w:top w:val="none" w:sz="0" w:space="0" w:color="auto"/>
                        <w:left w:val="none" w:sz="0" w:space="0" w:color="auto"/>
                        <w:bottom w:val="none" w:sz="0" w:space="0" w:color="auto"/>
                        <w:right w:val="none" w:sz="0" w:space="0" w:color="auto"/>
                      </w:divBdr>
                    </w:div>
                    <w:div w:id="1763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94968">
          <w:marLeft w:val="0"/>
          <w:marRight w:val="0"/>
          <w:marTop w:val="0"/>
          <w:marBottom w:val="0"/>
          <w:divBdr>
            <w:top w:val="none" w:sz="0" w:space="0" w:color="auto"/>
            <w:left w:val="none" w:sz="0" w:space="0" w:color="auto"/>
            <w:bottom w:val="none" w:sz="0" w:space="0" w:color="auto"/>
            <w:right w:val="none" w:sz="0" w:space="0" w:color="auto"/>
          </w:divBdr>
          <w:divsChild>
            <w:div w:id="1883515633">
              <w:marLeft w:val="0"/>
              <w:marRight w:val="0"/>
              <w:marTop w:val="0"/>
              <w:marBottom w:val="0"/>
              <w:divBdr>
                <w:top w:val="none" w:sz="0" w:space="0" w:color="auto"/>
                <w:left w:val="none" w:sz="0" w:space="0" w:color="auto"/>
                <w:bottom w:val="none" w:sz="0" w:space="0" w:color="auto"/>
                <w:right w:val="none" w:sz="0" w:space="0" w:color="auto"/>
              </w:divBdr>
              <w:divsChild>
                <w:div w:id="1469585346">
                  <w:marLeft w:val="0"/>
                  <w:marRight w:val="0"/>
                  <w:marTop w:val="0"/>
                  <w:marBottom w:val="0"/>
                  <w:divBdr>
                    <w:top w:val="none" w:sz="0" w:space="0" w:color="auto"/>
                    <w:left w:val="none" w:sz="0" w:space="0" w:color="auto"/>
                    <w:bottom w:val="none" w:sz="0" w:space="0" w:color="auto"/>
                    <w:right w:val="none" w:sz="0" w:space="0" w:color="auto"/>
                  </w:divBdr>
                  <w:divsChild>
                    <w:div w:id="1327786207">
                      <w:marLeft w:val="0"/>
                      <w:marRight w:val="0"/>
                      <w:marTop w:val="0"/>
                      <w:marBottom w:val="0"/>
                      <w:divBdr>
                        <w:top w:val="none" w:sz="0" w:space="0" w:color="auto"/>
                        <w:left w:val="none" w:sz="0" w:space="0" w:color="auto"/>
                        <w:bottom w:val="none" w:sz="0" w:space="0" w:color="auto"/>
                        <w:right w:val="none" w:sz="0" w:space="0" w:color="auto"/>
                      </w:divBdr>
                    </w:div>
                    <w:div w:id="21379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7727">
          <w:marLeft w:val="0"/>
          <w:marRight w:val="0"/>
          <w:marTop w:val="0"/>
          <w:marBottom w:val="0"/>
          <w:divBdr>
            <w:top w:val="none" w:sz="0" w:space="0" w:color="auto"/>
            <w:left w:val="none" w:sz="0" w:space="0" w:color="auto"/>
            <w:bottom w:val="none" w:sz="0" w:space="0" w:color="auto"/>
            <w:right w:val="none" w:sz="0" w:space="0" w:color="auto"/>
          </w:divBdr>
          <w:divsChild>
            <w:div w:id="246615544">
              <w:marLeft w:val="0"/>
              <w:marRight w:val="0"/>
              <w:marTop w:val="0"/>
              <w:marBottom w:val="0"/>
              <w:divBdr>
                <w:top w:val="none" w:sz="0" w:space="0" w:color="auto"/>
                <w:left w:val="none" w:sz="0" w:space="0" w:color="auto"/>
                <w:bottom w:val="none" w:sz="0" w:space="0" w:color="auto"/>
                <w:right w:val="none" w:sz="0" w:space="0" w:color="auto"/>
              </w:divBdr>
              <w:divsChild>
                <w:div w:id="463894427">
                  <w:marLeft w:val="0"/>
                  <w:marRight w:val="0"/>
                  <w:marTop w:val="0"/>
                  <w:marBottom w:val="0"/>
                  <w:divBdr>
                    <w:top w:val="none" w:sz="0" w:space="0" w:color="auto"/>
                    <w:left w:val="none" w:sz="0" w:space="0" w:color="auto"/>
                    <w:bottom w:val="none" w:sz="0" w:space="0" w:color="auto"/>
                    <w:right w:val="none" w:sz="0" w:space="0" w:color="auto"/>
                  </w:divBdr>
                  <w:divsChild>
                    <w:div w:id="973292489">
                      <w:marLeft w:val="0"/>
                      <w:marRight w:val="0"/>
                      <w:marTop w:val="0"/>
                      <w:marBottom w:val="0"/>
                      <w:divBdr>
                        <w:top w:val="none" w:sz="0" w:space="0" w:color="auto"/>
                        <w:left w:val="none" w:sz="0" w:space="0" w:color="auto"/>
                        <w:bottom w:val="none" w:sz="0" w:space="0" w:color="auto"/>
                        <w:right w:val="none" w:sz="0" w:space="0" w:color="auto"/>
                      </w:divBdr>
                    </w:div>
                    <w:div w:id="14500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84750">
          <w:marLeft w:val="0"/>
          <w:marRight w:val="0"/>
          <w:marTop w:val="0"/>
          <w:marBottom w:val="0"/>
          <w:divBdr>
            <w:top w:val="none" w:sz="0" w:space="0" w:color="auto"/>
            <w:left w:val="none" w:sz="0" w:space="0" w:color="auto"/>
            <w:bottom w:val="none" w:sz="0" w:space="0" w:color="auto"/>
            <w:right w:val="none" w:sz="0" w:space="0" w:color="auto"/>
          </w:divBdr>
          <w:divsChild>
            <w:div w:id="444085195">
              <w:marLeft w:val="0"/>
              <w:marRight w:val="0"/>
              <w:marTop w:val="0"/>
              <w:marBottom w:val="0"/>
              <w:divBdr>
                <w:top w:val="none" w:sz="0" w:space="0" w:color="auto"/>
                <w:left w:val="none" w:sz="0" w:space="0" w:color="auto"/>
                <w:bottom w:val="none" w:sz="0" w:space="0" w:color="auto"/>
                <w:right w:val="none" w:sz="0" w:space="0" w:color="auto"/>
              </w:divBdr>
              <w:divsChild>
                <w:div w:id="610625073">
                  <w:marLeft w:val="0"/>
                  <w:marRight w:val="0"/>
                  <w:marTop w:val="0"/>
                  <w:marBottom w:val="0"/>
                  <w:divBdr>
                    <w:top w:val="none" w:sz="0" w:space="0" w:color="auto"/>
                    <w:left w:val="none" w:sz="0" w:space="0" w:color="auto"/>
                    <w:bottom w:val="none" w:sz="0" w:space="0" w:color="auto"/>
                    <w:right w:val="none" w:sz="0" w:space="0" w:color="auto"/>
                  </w:divBdr>
                  <w:divsChild>
                    <w:div w:id="213350786">
                      <w:marLeft w:val="0"/>
                      <w:marRight w:val="0"/>
                      <w:marTop w:val="0"/>
                      <w:marBottom w:val="0"/>
                      <w:divBdr>
                        <w:top w:val="none" w:sz="0" w:space="0" w:color="auto"/>
                        <w:left w:val="none" w:sz="0" w:space="0" w:color="auto"/>
                        <w:bottom w:val="none" w:sz="0" w:space="0" w:color="auto"/>
                        <w:right w:val="none" w:sz="0" w:space="0" w:color="auto"/>
                      </w:divBdr>
                    </w:div>
                    <w:div w:id="10006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20942">
      <w:bodyDiv w:val="1"/>
      <w:marLeft w:val="0"/>
      <w:marRight w:val="0"/>
      <w:marTop w:val="0"/>
      <w:marBottom w:val="0"/>
      <w:divBdr>
        <w:top w:val="none" w:sz="0" w:space="0" w:color="auto"/>
        <w:left w:val="none" w:sz="0" w:space="0" w:color="auto"/>
        <w:bottom w:val="none" w:sz="0" w:space="0" w:color="auto"/>
        <w:right w:val="none" w:sz="0" w:space="0" w:color="auto"/>
      </w:divBdr>
      <w:divsChild>
        <w:div w:id="202063695">
          <w:marLeft w:val="0"/>
          <w:marRight w:val="0"/>
          <w:marTop w:val="0"/>
          <w:marBottom w:val="0"/>
          <w:divBdr>
            <w:top w:val="none" w:sz="0" w:space="0" w:color="auto"/>
            <w:left w:val="none" w:sz="0" w:space="0" w:color="auto"/>
            <w:bottom w:val="none" w:sz="0" w:space="0" w:color="auto"/>
            <w:right w:val="none" w:sz="0" w:space="0" w:color="auto"/>
          </w:divBdr>
          <w:divsChild>
            <w:div w:id="1367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50336">
      <w:bodyDiv w:val="1"/>
      <w:marLeft w:val="0"/>
      <w:marRight w:val="0"/>
      <w:marTop w:val="0"/>
      <w:marBottom w:val="0"/>
      <w:divBdr>
        <w:top w:val="none" w:sz="0" w:space="0" w:color="auto"/>
        <w:left w:val="none" w:sz="0" w:space="0" w:color="auto"/>
        <w:bottom w:val="none" w:sz="0" w:space="0" w:color="auto"/>
        <w:right w:val="none" w:sz="0" w:space="0" w:color="auto"/>
      </w:divBdr>
      <w:divsChild>
        <w:div w:id="308560903">
          <w:marLeft w:val="0"/>
          <w:marRight w:val="0"/>
          <w:marTop w:val="750"/>
          <w:marBottom w:val="750"/>
          <w:divBdr>
            <w:top w:val="single" w:sz="6" w:space="8" w:color="EADBBC"/>
            <w:left w:val="single" w:sz="6" w:space="8" w:color="EADBBC"/>
            <w:bottom w:val="single" w:sz="6" w:space="8" w:color="EADBBC"/>
            <w:right w:val="single" w:sz="6" w:space="8" w:color="EADBBC"/>
          </w:divBdr>
          <w:divsChild>
            <w:div w:id="21003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8488">
      <w:bodyDiv w:val="1"/>
      <w:marLeft w:val="0"/>
      <w:marRight w:val="0"/>
      <w:marTop w:val="0"/>
      <w:marBottom w:val="0"/>
      <w:divBdr>
        <w:top w:val="none" w:sz="0" w:space="0" w:color="auto"/>
        <w:left w:val="none" w:sz="0" w:space="0" w:color="auto"/>
        <w:bottom w:val="none" w:sz="0" w:space="0" w:color="auto"/>
        <w:right w:val="none" w:sz="0" w:space="0" w:color="auto"/>
      </w:divBdr>
      <w:divsChild>
        <w:div w:id="1262452160">
          <w:marLeft w:val="0"/>
          <w:marRight w:val="0"/>
          <w:marTop w:val="0"/>
          <w:marBottom w:val="0"/>
          <w:divBdr>
            <w:top w:val="none" w:sz="0" w:space="0" w:color="auto"/>
            <w:left w:val="none" w:sz="0" w:space="0" w:color="auto"/>
            <w:bottom w:val="none" w:sz="0" w:space="0" w:color="auto"/>
            <w:right w:val="none" w:sz="0" w:space="0" w:color="auto"/>
          </w:divBdr>
          <w:divsChild>
            <w:div w:id="10538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8248">
      <w:bodyDiv w:val="1"/>
      <w:marLeft w:val="0"/>
      <w:marRight w:val="0"/>
      <w:marTop w:val="0"/>
      <w:marBottom w:val="0"/>
      <w:divBdr>
        <w:top w:val="none" w:sz="0" w:space="0" w:color="auto"/>
        <w:left w:val="none" w:sz="0" w:space="0" w:color="auto"/>
        <w:bottom w:val="none" w:sz="0" w:space="0" w:color="auto"/>
        <w:right w:val="none" w:sz="0" w:space="0" w:color="auto"/>
      </w:divBdr>
      <w:divsChild>
        <w:div w:id="1303078601">
          <w:marLeft w:val="0"/>
          <w:marRight w:val="0"/>
          <w:marTop w:val="0"/>
          <w:marBottom w:val="0"/>
          <w:divBdr>
            <w:top w:val="none" w:sz="0" w:space="0" w:color="auto"/>
            <w:left w:val="none" w:sz="0" w:space="0" w:color="auto"/>
            <w:bottom w:val="none" w:sz="0" w:space="0" w:color="auto"/>
            <w:right w:val="none" w:sz="0" w:space="0" w:color="auto"/>
          </w:divBdr>
          <w:divsChild>
            <w:div w:id="688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5249">
      <w:bodyDiv w:val="1"/>
      <w:marLeft w:val="0"/>
      <w:marRight w:val="0"/>
      <w:marTop w:val="0"/>
      <w:marBottom w:val="0"/>
      <w:divBdr>
        <w:top w:val="none" w:sz="0" w:space="0" w:color="auto"/>
        <w:left w:val="none" w:sz="0" w:space="0" w:color="auto"/>
        <w:bottom w:val="none" w:sz="0" w:space="0" w:color="auto"/>
        <w:right w:val="none" w:sz="0" w:space="0" w:color="auto"/>
      </w:divBdr>
    </w:div>
    <w:div w:id="1397167969">
      <w:bodyDiv w:val="1"/>
      <w:marLeft w:val="0"/>
      <w:marRight w:val="0"/>
      <w:marTop w:val="0"/>
      <w:marBottom w:val="0"/>
      <w:divBdr>
        <w:top w:val="none" w:sz="0" w:space="0" w:color="auto"/>
        <w:left w:val="none" w:sz="0" w:space="0" w:color="auto"/>
        <w:bottom w:val="none" w:sz="0" w:space="0" w:color="auto"/>
        <w:right w:val="none" w:sz="0" w:space="0" w:color="auto"/>
      </w:divBdr>
      <w:divsChild>
        <w:div w:id="1090741494">
          <w:marLeft w:val="0"/>
          <w:marRight w:val="0"/>
          <w:marTop w:val="0"/>
          <w:marBottom w:val="0"/>
          <w:divBdr>
            <w:top w:val="none" w:sz="0" w:space="0" w:color="auto"/>
            <w:left w:val="none" w:sz="0" w:space="0" w:color="auto"/>
            <w:bottom w:val="none" w:sz="0" w:space="0" w:color="auto"/>
            <w:right w:val="none" w:sz="0" w:space="0" w:color="auto"/>
          </w:divBdr>
        </w:div>
      </w:divsChild>
    </w:div>
    <w:div w:id="1398357074">
      <w:bodyDiv w:val="1"/>
      <w:marLeft w:val="0"/>
      <w:marRight w:val="0"/>
      <w:marTop w:val="0"/>
      <w:marBottom w:val="0"/>
      <w:divBdr>
        <w:top w:val="none" w:sz="0" w:space="0" w:color="auto"/>
        <w:left w:val="none" w:sz="0" w:space="0" w:color="auto"/>
        <w:bottom w:val="none" w:sz="0" w:space="0" w:color="auto"/>
        <w:right w:val="none" w:sz="0" w:space="0" w:color="auto"/>
      </w:divBdr>
    </w:div>
    <w:div w:id="1401713501">
      <w:bodyDiv w:val="1"/>
      <w:marLeft w:val="0"/>
      <w:marRight w:val="0"/>
      <w:marTop w:val="0"/>
      <w:marBottom w:val="0"/>
      <w:divBdr>
        <w:top w:val="none" w:sz="0" w:space="0" w:color="auto"/>
        <w:left w:val="none" w:sz="0" w:space="0" w:color="auto"/>
        <w:bottom w:val="none" w:sz="0" w:space="0" w:color="auto"/>
        <w:right w:val="none" w:sz="0" w:space="0" w:color="auto"/>
      </w:divBdr>
      <w:divsChild>
        <w:div w:id="1370568580">
          <w:marLeft w:val="0"/>
          <w:marRight w:val="0"/>
          <w:marTop w:val="0"/>
          <w:marBottom w:val="0"/>
          <w:divBdr>
            <w:top w:val="none" w:sz="0" w:space="0" w:color="auto"/>
            <w:left w:val="none" w:sz="0" w:space="0" w:color="auto"/>
            <w:bottom w:val="none" w:sz="0" w:space="0" w:color="auto"/>
            <w:right w:val="none" w:sz="0" w:space="0" w:color="auto"/>
          </w:divBdr>
        </w:div>
      </w:divsChild>
    </w:div>
    <w:div w:id="1403213579">
      <w:bodyDiv w:val="1"/>
      <w:marLeft w:val="0"/>
      <w:marRight w:val="0"/>
      <w:marTop w:val="0"/>
      <w:marBottom w:val="0"/>
      <w:divBdr>
        <w:top w:val="none" w:sz="0" w:space="0" w:color="auto"/>
        <w:left w:val="none" w:sz="0" w:space="0" w:color="auto"/>
        <w:bottom w:val="none" w:sz="0" w:space="0" w:color="auto"/>
        <w:right w:val="none" w:sz="0" w:space="0" w:color="auto"/>
      </w:divBdr>
      <w:divsChild>
        <w:div w:id="317270111">
          <w:marLeft w:val="0"/>
          <w:marRight w:val="0"/>
          <w:marTop w:val="0"/>
          <w:marBottom w:val="0"/>
          <w:divBdr>
            <w:top w:val="none" w:sz="0" w:space="0" w:color="auto"/>
            <w:left w:val="none" w:sz="0" w:space="0" w:color="auto"/>
            <w:bottom w:val="none" w:sz="0" w:space="0" w:color="auto"/>
            <w:right w:val="none" w:sz="0" w:space="0" w:color="auto"/>
          </w:divBdr>
        </w:div>
      </w:divsChild>
    </w:div>
    <w:div w:id="1418791324">
      <w:bodyDiv w:val="1"/>
      <w:marLeft w:val="0"/>
      <w:marRight w:val="0"/>
      <w:marTop w:val="0"/>
      <w:marBottom w:val="0"/>
      <w:divBdr>
        <w:top w:val="none" w:sz="0" w:space="0" w:color="auto"/>
        <w:left w:val="none" w:sz="0" w:space="0" w:color="auto"/>
        <w:bottom w:val="none" w:sz="0" w:space="0" w:color="auto"/>
        <w:right w:val="none" w:sz="0" w:space="0" w:color="auto"/>
      </w:divBdr>
    </w:div>
    <w:div w:id="1424256667">
      <w:bodyDiv w:val="1"/>
      <w:marLeft w:val="0"/>
      <w:marRight w:val="0"/>
      <w:marTop w:val="0"/>
      <w:marBottom w:val="0"/>
      <w:divBdr>
        <w:top w:val="none" w:sz="0" w:space="0" w:color="auto"/>
        <w:left w:val="none" w:sz="0" w:space="0" w:color="auto"/>
        <w:bottom w:val="none" w:sz="0" w:space="0" w:color="auto"/>
        <w:right w:val="none" w:sz="0" w:space="0" w:color="auto"/>
      </w:divBdr>
    </w:div>
    <w:div w:id="1434201316">
      <w:bodyDiv w:val="1"/>
      <w:marLeft w:val="0"/>
      <w:marRight w:val="0"/>
      <w:marTop w:val="0"/>
      <w:marBottom w:val="0"/>
      <w:divBdr>
        <w:top w:val="none" w:sz="0" w:space="0" w:color="auto"/>
        <w:left w:val="none" w:sz="0" w:space="0" w:color="auto"/>
        <w:bottom w:val="none" w:sz="0" w:space="0" w:color="auto"/>
        <w:right w:val="none" w:sz="0" w:space="0" w:color="auto"/>
      </w:divBdr>
    </w:div>
    <w:div w:id="1438714512">
      <w:bodyDiv w:val="1"/>
      <w:marLeft w:val="0"/>
      <w:marRight w:val="0"/>
      <w:marTop w:val="0"/>
      <w:marBottom w:val="0"/>
      <w:divBdr>
        <w:top w:val="none" w:sz="0" w:space="0" w:color="auto"/>
        <w:left w:val="none" w:sz="0" w:space="0" w:color="auto"/>
        <w:bottom w:val="none" w:sz="0" w:space="0" w:color="auto"/>
        <w:right w:val="none" w:sz="0" w:space="0" w:color="auto"/>
      </w:divBdr>
      <w:divsChild>
        <w:div w:id="555703678">
          <w:marLeft w:val="0"/>
          <w:marRight w:val="0"/>
          <w:marTop w:val="0"/>
          <w:marBottom w:val="0"/>
          <w:divBdr>
            <w:top w:val="none" w:sz="0" w:space="0" w:color="auto"/>
            <w:left w:val="none" w:sz="0" w:space="0" w:color="auto"/>
            <w:bottom w:val="none" w:sz="0" w:space="0" w:color="auto"/>
            <w:right w:val="none" w:sz="0" w:space="0" w:color="auto"/>
          </w:divBdr>
        </w:div>
      </w:divsChild>
    </w:div>
    <w:div w:id="1439638783">
      <w:bodyDiv w:val="1"/>
      <w:marLeft w:val="0"/>
      <w:marRight w:val="0"/>
      <w:marTop w:val="0"/>
      <w:marBottom w:val="0"/>
      <w:divBdr>
        <w:top w:val="none" w:sz="0" w:space="0" w:color="auto"/>
        <w:left w:val="none" w:sz="0" w:space="0" w:color="auto"/>
        <w:bottom w:val="none" w:sz="0" w:space="0" w:color="auto"/>
        <w:right w:val="none" w:sz="0" w:space="0" w:color="auto"/>
      </w:divBdr>
    </w:div>
    <w:div w:id="1445268872">
      <w:bodyDiv w:val="1"/>
      <w:marLeft w:val="0"/>
      <w:marRight w:val="0"/>
      <w:marTop w:val="0"/>
      <w:marBottom w:val="0"/>
      <w:divBdr>
        <w:top w:val="none" w:sz="0" w:space="0" w:color="auto"/>
        <w:left w:val="none" w:sz="0" w:space="0" w:color="auto"/>
        <w:bottom w:val="none" w:sz="0" w:space="0" w:color="auto"/>
        <w:right w:val="none" w:sz="0" w:space="0" w:color="auto"/>
      </w:divBdr>
      <w:divsChild>
        <w:div w:id="1452482214">
          <w:marLeft w:val="0"/>
          <w:marRight w:val="0"/>
          <w:marTop w:val="0"/>
          <w:marBottom w:val="0"/>
          <w:divBdr>
            <w:top w:val="none" w:sz="0" w:space="0" w:color="auto"/>
            <w:left w:val="none" w:sz="0" w:space="0" w:color="auto"/>
            <w:bottom w:val="none" w:sz="0" w:space="0" w:color="auto"/>
            <w:right w:val="none" w:sz="0" w:space="0" w:color="auto"/>
          </w:divBdr>
          <w:divsChild>
            <w:div w:id="17145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2141">
      <w:bodyDiv w:val="1"/>
      <w:marLeft w:val="0"/>
      <w:marRight w:val="0"/>
      <w:marTop w:val="0"/>
      <w:marBottom w:val="0"/>
      <w:divBdr>
        <w:top w:val="none" w:sz="0" w:space="0" w:color="auto"/>
        <w:left w:val="none" w:sz="0" w:space="0" w:color="auto"/>
        <w:bottom w:val="none" w:sz="0" w:space="0" w:color="auto"/>
        <w:right w:val="none" w:sz="0" w:space="0" w:color="auto"/>
      </w:divBdr>
      <w:divsChild>
        <w:div w:id="451560155">
          <w:marLeft w:val="0"/>
          <w:marRight w:val="0"/>
          <w:marTop w:val="0"/>
          <w:marBottom w:val="0"/>
          <w:divBdr>
            <w:top w:val="none" w:sz="0" w:space="0" w:color="auto"/>
            <w:left w:val="none" w:sz="0" w:space="0" w:color="auto"/>
            <w:bottom w:val="none" w:sz="0" w:space="0" w:color="auto"/>
            <w:right w:val="none" w:sz="0" w:space="0" w:color="auto"/>
          </w:divBdr>
          <w:divsChild>
            <w:div w:id="41442230">
              <w:marLeft w:val="0"/>
              <w:marRight w:val="0"/>
              <w:marTop w:val="0"/>
              <w:marBottom w:val="0"/>
              <w:divBdr>
                <w:top w:val="none" w:sz="0" w:space="0" w:color="auto"/>
                <w:left w:val="none" w:sz="0" w:space="0" w:color="auto"/>
                <w:bottom w:val="none" w:sz="0" w:space="0" w:color="auto"/>
                <w:right w:val="none" w:sz="0" w:space="0" w:color="auto"/>
              </w:divBdr>
            </w:div>
            <w:div w:id="19881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2698">
      <w:bodyDiv w:val="1"/>
      <w:marLeft w:val="0"/>
      <w:marRight w:val="0"/>
      <w:marTop w:val="0"/>
      <w:marBottom w:val="0"/>
      <w:divBdr>
        <w:top w:val="none" w:sz="0" w:space="0" w:color="auto"/>
        <w:left w:val="none" w:sz="0" w:space="0" w:color="auto"/>
        <w:bottom w:val="none" w:sz="0" w:space="0" w:color="auto"/>
        <w:right w:val="none" w:sz="0" w:space="0" w:color="auto"/>
      </w:divBdr>
    </w:div>
    <w:div w:id="1457067916">
      <w:bodyDiv w:val="1"/>
      <w:marLeft w:val="0"/>
      <w:marRight w:val="0"/>
      <w:marTop w:val="0"/>
      <w:marBottom w:val="0"/>
      <w:divBdr>
        <w:top w:val="none" w:sz="0" w:space="0" w:color="auto"/>
        <w:left w:val="none" w:sz="0" w:space="0" w:color="auto"/>
        <w:bottom w:val="none" w:sz="0" w:space="0" w:color="auto"/>
        <w:right w:val="none" w:sz="0" w:space="0" w:color="auto"/>
      </w:divBdr>
    </w:div>
    <w:div w:id="1467813572">
      <w:bodyDiv w:val="1"/>
      <w:marLeft w:val="0"/>
      <w:marRight w:val="0"/>
      <w:marTop w:val="0"/>
      <w:marBottom w:val="0"/>
      <w:divBdr>
        <w:top w:val="none" w:sz="0" w:space="0" w:color="auto"/>
        <w:left w:val="none" w:sz="0" w:space="0" w:color="auto"/>
        <w:bottom w:val="none" w:sz="0" w:space="0" w:color="auto"/>
        <w:right w:val="none" w:sz="0" w:space="0" w:color="auto"/>
      </w:divBdr>
      <w:divsChild>
        <w:div w:id="112138147">
          <w:marLeft w:val="0"/>
          <w:marRight w:val="0"/>
          <w:marTop w:val="0"/>
          <w:marBottom w:val="0"/>
          <w:divBdr>
            <w:top w:val="none" w:sz="0" w:space="0" w:color="auto"/>
            <w:left w:val="none" w:sz="0" w:space="0" w:color="auto"/>
            <w:bottom w:val="none" w:sz="0" w:space="0" w:color="auto"/>
            <w:right w:val="none" w:sz="0" w:space="0" w:color="auto"/>
          </w:divBdr>
        </w:div>
      </w:divsChild>
    </w:div>
    <w:div w:id="1473212793">
      <w:bodyDiv w:val="1"/>
      <w:marLeft w:val="0"/>
      <w:marRight w:val="0"/>
      <w:marTop w:val="0"/>
      <w:marBottom w:val="0"/>
      <w:divBdr>
        <w:top w:val="none" w:sz="0" w:space="0" w:color="auto"/>
        <w:left w:val="none" w:sz="0" w:space="0" w:color="auto"/>
        <w:bottom w:val="none" w:sz="0" w:space="0" w:color="auto"/>
        <w:right w:val="none" w:sz="0" w:space="0" w:color="auto"/>
      </w:divBdr>
    </w:div>
    <w:div w:id="1479112285">
      <w:bodyDiv w:val="1"/>
      <w:marLeft w:val="0"/>
      <w:marRight w:val="0"/>
      <w:marTop w:val="0"/>
      <w:marBottom w:val="0"/>
      <w:divBdr>
        <w:top w:val="none" w:sz="0" w:space="0" w:color="auto"/>
        <w:left w:val="none" w:sz="0" w:space="0" w:color="auto"/>
        <w:bottom w:val="none" w:sz="0" w:space="0" w:color="auto"/>
        <w:right w:val="none" w:sz="0" w:space="0" w:color="auto"/>
      </w:divBdr>
    </w:div>
    <w:div w:id="1479615902">
      <w:bodyDiv w:val="1"/>
      <w:marLeft w:val="0"/>
      <w:marRight w:val="0"/>
      <w:marTop w:val="0"/>
      <w:marBottom w:val="0"/>
      <w:divBdr>
        <w:top w:val="none" w:sz="0" w:space="0" w:color="auto"/>
        <w:left w:val="none" w:sz="0" w:space="0" w:color="auto"/>
        <w:bottom w:val="none" w:sz="0" w:space="0" w:color="auto"/>
        <w:right w:val="none" w:sz="0" w:space="0" w:color="auto"/>
      </w:divBdr>
    </w:div>
    <w:div w:id="1493569779">
      <w:bodyDiv w:val="1"/>
      <w:marLeft w:val="0"/>
      <w:marRight w:val="0"/>
      <w:marTop w:val="0"/>
      <w:marBottom w:val="0"/>
      <w:divBdr>
        <w:top w:val="none" w:sz="0" w:space="0" w:color="auto"/>
        <w:left w:val="none" w:sz="0" w:space="0" w:color="auto"/>
        <w:bottom w:val="none" w:sz="0" w:space="0" w:color="auto"/>
        <w:right w:val="none" w:sz="0" w:space="0" w:color="auto"/>
      </w:divBdr>
    </w:div>
    <w:div w:id="1494492178">
      <w:bodyDiv w:val="1"/>
      <w:marLeft w:val="0"/>
      <w:marRight w:val="0"/>
      <w:marTop w:val="0"/>
      <w:marBottom w:val="0"/>
      <w:divBdr>
        <w:top w:val="none" w:sz="0" w:space="0" w:color="auto"/>
        <w:left w:val="none" w:sz="0" w:space="0" w:color="auto"/>
        <w:bottom w:val="none" w:sz="0" w:space="0" w:color="auto"/>
        <w:right w:val="none" w:sz="0" w:space="0" w:color="auto"/>
      </w:divBdr>
    </w:div>
    <w:div w:id="1496261160">
      <w:bodyDiv w:val="1"/>
      <w:marLeft w:val="0"/>
      <w:marRight w:val="0"/>
      <w:marTop w:val="0"/>
      <w:marBottom w:val="0"/>
      <w:divBdr>
        <w:top w:val="none" w:sz="0" w:space="0" w:color="auto"/>
        <w:left w:val="none" w:sz="0" w:space="0" w:color="auto"/>
        <w:bottom w:val="none" w:sz="0" w:space="0" w:color="auto"/>
        <w:right w:val="none" w:sz="0" w:space="0" w:color="auto"/>
      </w:divBdr>
    </w:div>
    <w:div w:id="1503621563">
      <w:bodyDiv w:val="1"/>
      <w:marLeft w:val="0"/>
      <w:marRight w:val="0"/>
      <w:marTop w:val="0"/>
      <w:marBottom w:val="0"/>
      <w:divBdr>
        <w:top w:val="none" w:sz="0" w:space="0" w:color="auto"/>
        <w:left w:val="none" w:sz="0" w:space="0" w:color="auto"/>
        <w:bottom w:val="none" w:sz="0" w:space="0" w:color="auto"/>
        <w:right w:val="none" w:sz="0" w:space="0" w:color="auto"/>
      </w:divBdr>
      <w:divsChild>
        <w:div w:id="1629437021">
          <w:marLeft w:val="0"/>
          <w:marRight w:val="0"/>
          <w:marTop w:val="0"/>
          <w:marBottom w:val="0"/>
          <w:divBdr>
            <w:top w:val="none" w:sz="0" w:space="0" w:color="auto"/>
            <w:left w:val="none" w:sz="0" w:space="0" w:color="auto"/>
            <w:bottom w:val="none" w:sz="0" w:space="0" w:color="auto"/>
            <w:right w:val="none" w:sz="0" w:space="0" w:color="auto"/>
          </w:divBdr>
        </w:div>
      </w:divsChild>
    </w:div>
    <w:div w:id="1503814113">
      <w:bodyDiv w:val="1"/>
      <w:marLeft w:val="0"/>
      <w:marRight w:val="0"/>
      <w:marTop w:val="0"/>
      <w:marBottom w:val="0"/>
      <w:divBdr>
        <w:top w:val="none" w:sz="0" w:space="0" w:color="auto"/>
        <w:left w:val="none" w:sz="0" w:space="0" w:color="auto"/>
        <w:bottom w:val="none" w:sz="0" w:space="0" w:color="auto"/>
        <w:right w:val="none" w:sz="0" w:space="0" w:color="auto"/>
      </w:divBdr>
    </w:div>
    <w:div w:id="1506087115">
      <w:bodyDiv w:val="1"/>
      <w:marLeft w:val="0"/>
      <w:marRight w:val="0"/>
      <w:marTop w:val="0"/>
      <w:marBottom w:val="0"/>
      <w:divBdr>
        <w:top w:val="none" w:sz="0" w:space="0" w:color="auto"/>
        <w:left w:val="none" w:sz="0" w:space="0" w:color="auto"/>
        <w:bottom w:val="none" w:sz="0" w:space="0" w:color="auto"/>
        <w:right w:val="none" w:sz="0" w:space="0" w:color="auto"/>
      </w:divBdr>
    </w:div>
    <w:div w:id="1527328057">
      <w:bodyDiv w:val="1"/>
      <w:marLeft w:val="0"/>
      <w:marRight w:val="0"/>
      <w:marTop w:val="0"/>
      <w:marBottom w:val="0"/>
      <w:divBdr>
        <w:top w:val="none" w:sz="0" w:space="0" w:color="auto"/>
        <w:left w:val="none" w:sz="0" w:space="0" w:color="auto"/>
        <w:bottom w:val="none" w:sz="0" w:space="0" w:color="auto"/>
        <w:right w:val="none" w:sz="0" w:space="0" w:color="auto"/>
      </w:divBdr>
    </w:div>
    <w:div w:id="1535993659">
      <w:bodyDiv w:val="1"/>
      <w:marLeft w:val="0"/>
      <w:marRight w:val="0"/>
      <w:marTop w:val="0"/>
      <w:marBottom w:val="0"/>
      <w:divBdr>
        <w:top w:val="none" w:sz="0" w:space="0" w:color="auto"/>
        <w:left w:val="none" w:sz="0" w:space="0" w:color="auto"/>
        <w:bottom w:val="none" w:sz="0" w:space="0" w:color="auto"/>
        <w:right w:val="none" w:sz="0" w:space="0" w:color="auto"/>
      </w:divBdr>
      <w:divsChild>
        <w:div w:id="350423650">
          <w:marLeft w:val="0"/>
          <w:marRight w:val="0"/>
          <w:marTop w:val="0"/>
          <w:marBottom w:val="0"/>
          <w:divBdr>
            <w:top w:val="none" w:sz="0" w:space="0" w:color="auto"/>
            <w:left w:val="none" w:sz="0" w:space="0" w:color="auto"/>
            <w:bottom w:val="none" w:sz="0" w:space="0" w:color="auto"/>
            <w:right w:val="none" w:sz="0" w:space="0" w:color="auto"/>
          </w:divBdr>
        </w:div>
      </w:divsChild>
    </w:div>
    <w:div w:id="1537229184">
      <w:bodyDiv w:val="1"/>
      <w:marLeft w:val="0"/>
      <w:marRight w:val="0"/>
      <w:marTop w:val="0"/>
      <w:marBottom w:val="0"/>
      <w:divBdr>
        <w:top w:val="none" w:sz="0" w:space="0" w:color="auto"/>
        <w:left w:val="none" w:sz="0" w:space="0" w:color="auto"/>
        <w:bottom w:val="none" w:sz="0" w:space="0" w:color="auto"/>
        <w:right w:val="none" w:sz="0" w:space="0" w:color="auto"/>
      </w:divBdr>
      <w:divsChild>
        <w:div w:id="1141969263">
          <w:marLeft w:val="0"/>
          <w:marRight w:val="0"/>
          <w:marTop w:val="0"/>
          <w:marBottom w:val="0"/>
          <w:divBdr>
            <w:top w:val="none" w:sz="0" w:space="0" w:color="auto"/>
            <w:left w:val="none" w:sz="0" w:space="0" w:color="auto"/>
            <w:bottom w:val="none" w:sz="0" w:space="0" w:color="auto"/>
            <w:right w:val="none" w:sz="0" w:space="0" w:color="auto"/>
          </w:divBdr>
        </w:div>
      </w:divsChild>
    </w:div>
    <w:div w:id="1555576577">
      <w:bodyDiv w:val="1"/>
      <w:marLeft w:val="0"/>
      <w:marRight w:val="0"/>
      <w:marTop w:val="0"/>
      <w:marBottom w:val="0"/>
      <w:divBdr>
        <w:top w:val="none" w:sz="0" w:space="0" w:color="auto"/>
        <w:left w:val="none" w:sz="0" w:space="0" w:color="auto"/>
        <w:bottom w:val="none" w:sz="0" w:space="0" w:color="auto"/>
        <w:right w:val="none" w:sz="0" w:space="0" w:color="auto"/>
      </w:divBdr>
      <w:divsChild>
        <w:div w:id="56444588">
          <w:marLeft w:val="0"/>
          <w:marRight w:val="0"/>
          <w:marTop w:val="0"/>
          <w:marBottom w:val="0"/>
          <w:divBdr>
            <w:top w:val="none" w:sz="0" w:space="0" w:color="auto"/>
            <w:left w:val="none" w:sz="0" w:space="0" w:color="auto"/>
            <w:bottom w:val="none" w:sz="0" w:space="0" w:color="auto"/>
            <w:right w:val="none" w:sz="0" w:space="0" w:color="auto"/>
          </w:divBdr>
          <w:divsChild>
            <w:div w:id="1859271140">
              <w:marLeft w:val="0"/>
              <w:marRight w:val="0"/>
              <w:marTop w:val="0"/>
              <w:marBottom w:val="0"/>
              <w:divBdr>
                <w:top w:val="none" w:sz="0" w:space="0" w:color="auto"/>
                <w:left w:val="none" w:sz="0" w:space="0" w:color="auto"/>
                <w:bottom w:val="none" w:sz="0" w:space="0" w:color="auto"/>
                <w:right w:val="none" w:sz="0" w:space="0" w:color="auto"/>
              </w:divBdr>
              <w:divsChild>
                <w:div w:id="211114790">
                  <w:marLeft w:val="0"/>
                  <w:marRight w:val="0"/>
                  <w:marTop w:val="0"/>
                  <w:marBottom w:val="0"/>
                  <w:divBdr>
                    <w:top w:val="none" w:sz="0" w:space="0" w:color="auto"/>
                    <w:left w:val="none" w:sz="0" w:space="0" w:color="auto"/>
                    <w:bottom w:val="none" w:sz="0" w:space="0" w:color="auto"/>
                    <w:right w:val="none" w:sz="0" w:space="0" w:color="auto"/>
                  </w:divBdr>
                  <w:divsChild>
                    <w:div w:id="16262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77899">
      <w:bodyDiv w:val="1"/>
      <w:marLeft w:val="0"/>
      <w:marRight w:val="0"/>
      <w:marTop w:val="0"/>
      <w:marBottom w:val="0"/>
      <w:divBdr>
        <w:top w:val="none" w:sz="0" w:space="0" w:color="auto"/>
        <w:left w:val="none" w:sz="0" w:space="0" w:color="auto"/>
        <w:bottom w:val="none" w:sz="0" w:space="0" w:color="auto"/>
        <w:right w:val="none" w:sz="0" w:space="0" w:color="auto"/>
      </w:divBdr>
    </w:div>
    <w:div w:id="1560358374">
      <w:bodyDiv w:val="1"/>
      <w:marLeft w:val="0"/>
      <w:marRight w:val="0"/>
      <w:marTop w:val="0"/>
      <w:marBottom w:val="0"/>
      <w:divBdr>
        <w:top w:val="none" w:sz="0" w:space="0" w:color="auto"/>
        <w:left w:val="none" w:sz="0" w:space="0" w:color="auto"/>
        <w:bottom w:val="none" w:sz="0" w:space="0" w:color="auto"/>
        <w:right w:val="none" w:sz="0" w:space="0" w:color="auto"/>
      </w:divBdr>
      <w:divsChild>
        <w:div w:id="1380545049">
          <w:marLeft w:val="0"/>
          <w:marRight w:val="0"/>
          <w:marTop w:val="0"/>
          <w:marBottom w:val="0"/>
          <w:divBdr>
            <w:top w:val="none" w:sz="0" w:space="0" w:color="auto"/>
            <w:left w:val="none" w:sz="0" w:space="0" w:color="auto"/>
            <w:bottom w:val="none" w:sz="0" w:space="0" w:color="auto"/>
            <w:right w:val="none" w:sz="0" w:space="0" w:color="auto"/>
          </w:divBdr>
          <w:divsChild>
            <w:div w:id="16703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50907">
      <w:bodyDiv w:val="1"/>
      <w:marLeft w:val="0"/>
      <w:marRight w:val="0"/>
      <w:marTop w:val="0"/>
      <w:marBottom w:val="0"/>
      <w:divBdr>
        <w:top w:val="none" w:sz="0" w:space="0" w:color="auto"/>
        <w:left w:val="none" w:sz="0" w:space="0" w:color="auto"/>
        <w:bottom w:val="none" w:sz="0" w:space="0" w:color="auto"/>
        <w:right w:val="none" w:sz="0" w:space="0" w:color="auto"/>
      </w:divBdr>
    </w:div>
    <w:div w:id="1567495919">
      <w:bodyDiv w:val="1"/>
      <w:marLeft w:val="0"/>
      <w:marRight w:val="0"/>
      <w:marTop w:val="0"/>
      <w:marBottom w:val="0"/>
      <w:divBdr>
        <w:top w:val="none" w:sz="0" w:space="0" w:color="auto"/>
        <w:left w:val="none" w:sz="0" w:space="0" w:color="auto"/>
        <w:bottom w:val="none" w:sz="0" w:space="0" w:color="auto"/>
        <w:right w:val="none" w:sz="0" w:space="0" w:color="auto"/>
      </w:divBdr>
    </w:div>
    <w:div w:id="1575357528">
      <w:bodyDiv w:val="1"/>
      <w:marLeft w:val="0"/>
      <w:marRight w:val="0"/>
      <w:marTop w:val="0"/>
      <w:marBottom w:val="0"/>
      <w:divBdr>
        <w:top w:val="none" w:sz="0" w:space="0" w:color="auto"/>
        <w:left w:val="none" w:sz="0" w:space="0" w:color="auto"/>
        <w:bottom w:val="none" w:sz="0" w:space="0" w:color="auto"/>
        <w:right w:val="none" w:sz="0" w:space="0" w:color="auto"/>
      </w:divBdr>
      <w:divsChild>
        <w:div w:id="1573353429">
          <w:marLeft w:val="0"/>
          <w:marRight w:val="0"/>
          <w:marTop w:val="0"/>
          <w:marBottom w:val="0"/>
          <w:divBdr>
            <w:top w:val="none" w:sz="0" w:space="0" w:color="auto"/>
            <w:left w:val="none" w:sz="0" w:space="0" w:color="auto"/>
            <w:bottom w:val="none" w:sz="0" w:space="0" w:color="auto"/>
            <w:right w:val="none" w:sz="0" w:space="0" w:color="auto"/>
          </w:divBdr>
        </w:div>
      </w:divsChild>
    </w:div>
    <w:div w:id="1579822795">
      <w:bodyDiv w:val="1"/>
      <w:marLeft w:val="0"/>
      <w:marRight w:val="0"/>
      <w:marTop w:val="0"/>
      <w:marBottom w:val="0"/>
      <w:divBdr>
        <w:top w:val="none" w:sz="0" w:space="0" w:color="auto"/>
        <w:left w:val="none" w:sz="0" w:space="0" w:color="auto"/>
        <w:bottom w:val="none" w:sz="0" w:space="0" w:color="auto"/>
        <w:right w:val="none" w:sz="0" w:space="0" w:color="auto"/>
      </w:divBdr>
    </w:div>
    <w:div w:id="1580601024">
      <w:bodyDiv w:val="1"/>
      <w:marLeft w:val="0"/>
      <w:marRight w:val="0"/>
      <w:marTop w:val="0"/>
      <w:marBottom w:val="0"/>
      <w:divBdr>
        <w:top w:val="none" w:sz="0" w:space="0" w:color="auto"/>
        <w:left w:val="none" w:sz="0" w:space="0" w:color="auto"/>
        <w:bottom w:val="none" w:sz="0" w:space="0" w:color="auto"/>
        <w:right w:val="none" w:sz="0" w:space="0" w:color="auto"/>
      </w:divBdr>
      <w:divsChild>
        <w:div w:id="474106811">
          <w:marLeft w:val="0"/>
          <w:marRight w:val="0"/>
          <w:marTop w:val="0"/>
          <w:marBottom w:val="0"/>
          <w:divBdr>
            <w:top w:val="none" w:sz="0" w:space="0" w:color="auto"/>
            <w:left w:val="none" w:sz="0" w:space="0" w:color="auto"/>
            <w:bottom w:val="none" w:sz="0" w:space="0" w:color="auto"/>
            <w:right w:val="none" w:sz="0" w:space="0" w:color="auto"/>
          </w:divBdr>
          <w:divsChild>
            <w:div w:id="1574506187">
              <w:marLeft w:val="0"/>
              <w:marRight w:val="0"/>
              <w:marTop w:val="0"/>
              <w:marBottom w:val="0"/>
              <w:divBdr>
                <w:top w:val="none" w:sz="0" w:space="0" w:color="auto"/>
                <w:left w:val="none" w:sz="0" w:space="0" w:color="auto"/>
                <w:bottom w:val="none" w:sz="0" w:space="0" w:color="auto"/>
                <w:right w:val="none" w:sz="0" w:space="0" w:color="auto"/>
              </w:divBdr>
              <w:divsChild>
                <w:div w:id="2636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1729">
      <w:bodyDiv w:val="1"/>
      <w:marLeft w:val="0"/>
      <w:marRight w:val="0"/>
      <w:marTop w:val="0"/>
      <w:marBottom w:val="0"/>
      <w:divBdr>
        <w:top w:val="none" w:sz="0" w:space="0" w:color="auto"/>
        <w:left w:val="none" w:sz="0" w:space="0" w:color="auto"/>
        <w:bottom w:val="none" w:sz="0" w:space="0" w:color="auto"/>
        <w:right w:val="none" w:sz="0" w:space="0" w:color="auto"/>
      </w:divBdr>
    </w:div>
    <w:div w:id="1588921384">
      <w:bodyDiv w:val="1"/>
      <w:marLeft w:val="0"/>
      <w:marRight w:val="0"/>
      <w:marTop w:val="0"/>
      <w:marBottom w:val="0"/>
      <w:divBdr>
        <w:top w:val="none" w:sz="0" w:space="0" w:color="auto"/>
        <w:left w:val="none" w:sz="0" w:space="0" w:color="auto"/>
        <w:bottom w:val="none" w:sz="0" w:space="0" w:color="auto"/>
        <w:right w:val="none" w:sz="0" w:space="0" w:color="auto"/>
      </w:divBdr>
      <w:divsChild>
        <w:div w:id="493954954">
          <w:marLeft w:val="0"/>
          <w:marRight w:val="0"/>
          <w:marTop w:val="0"/>
          <w:marBottom w:val="0"/>
          <w:divBdr>
            <w:top w:val="none" w:sz="0" w:space="0" w:color="auto"/>
            <w:left w:val="none" w:sz="0" w:space="0" w:color="auto"/>
            <w:bottom w:val="none" w:sz="0" w:space="0" w:color="auto"/>
            <w:right w:val="none" w:sz="0" w:space="0" w:color="auto"/>
          </w:divBdr>
        </w:div>
      </w:divsChild>
    </w:div>
    <w:div w:id="1599828264">
      <w:bodyDiv w:val="1"/>
      <w:marLeft w:val="0"/>
      <w:marRight w:val="0"/>
      <w:marTop w:val="0"/>
      <w:marBottom w:val="0"/>
      <w:divBdr>
        <w:top w:val="none" w:sz="0" w:space="0" w:color="auto"/>
        <w:left w:val="none" w:sz="0" w:space="0" w:color="auto"/>
        <w:bottom w:val="none" w:sz="0" w:space="0" w:color="auto"/>
        <w:right w:val="none" w:sz="0" w:space="0" w:color="auto"/>
      </w:divBdr>
    </w:div>
    <w:div w:id="1602108858">
      <w:bodyDiv w:val="1"/>
      <w:marLeft w:val="0"/>
      <w:marRight w:val="0"/>
      <w:marTop w:val="0"/>
      <w:marBottom w:val="0"/>
      <w:divBdr>
        <w:top w:val="none" w:sz="0" w:space="0" w:color="auto"/>
        <w:left w:val="none" w:sz="0" w:space="0" w:color="auto"/>
        <w:bottom w:val="none" w:sz="0" w:space="0" w:color="auto"/>
        <w:right w:val="none" w:sz="0" w:space="0" w:color="auto"/>
      </w:divBdr>
      <w:divsChild>
        <w:div w:id="156773732">
          <w:marLeft w:val="0"/>
          <w:marRight w:val="0"/>
          <w:marTop w:val="0"/>
          <w:marBottom w:val="0"/>
          <w:divBdr>
            <w:top w:val="none" w:sz="0" w:space="0" w:color="auto"/>
            <w:left w:val="none" w:sz="0" w:space="0" w:color="auto"/>
            <w:bottom w:val="none" w:sz="0" w:space="0" w:color="auto"/>
            <w:right w:val="none" w:sz="0" w:space="0" w:color="auto"/>
          </w:divBdr>
          <w:divsChild>
            <w:div w:id="6947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7191">
      <w:bodyDiv w:val="1"/>
      <w:marLeft w:val="0"/>
      <w:marRight w:val="0"/>
      <w:marTop w:val="0"/>
      <w:marBottom w:val="0"/>
      <w:divBdr>
        <w:top w:val="none" w:sz="0" w:space="0" w:color="auto"/>
        <w:left w:val="none" w:sz="0" w:space="0" w:color="auto"/>
        <w:bottom w:val="none" w:sz="0" w:space="0" w:color="auto"/>
        <w:right w:val="none" w:sz="0" w:space="0" w:color="auto"/>
      </w:divBdr>
      <w:divsChild>
        <w:div w:id="270167093">
          <w:marLeft w:val="0"/>
          <w:marRight w:val="0"/>
          <w:marTop w:val="0"/>
          <w:marBottom w:val="0"/>
          <w:divBdr>
            <w:top w:val="none" w:sz="0" w:space="0" w:color="auto"/>
            <w:left w:val="none" w:sz="0" w:space="0" w:color="auto"/>
            <w:bottom w:val="none" w:sz="0" w:space="0" w:color="auto"/>
            <w:right w:val="none" w:sz="0" w:space="0" w:color="auto"/>
          </w:divBdr>
        </w:div>
        <w:div w:id="1221944584">
          <w:marLeft w:val="0"/>
          <w:marRight w:val="0"/>
          <w:marTop w:val="0"/>
          <w:marBottom w:val="0"/>
          <w:divBdr>
            <w:top w:val="none" w:sz="0" w:space="0" w:color="auto"/>
            <w:left w:val="none" w:sz="0" w:space="0" w:color="auto"/>
            <w:bottom w:val="none" w:sz="0" w:space="0" w:color="auto"/>
            <w:right w:val="none" w:sz="0" w:space="0" w:color="auto"/>
          </w:divBdr>
        </w:div>
        <w:div w:id="1429232415">
          <w:marLeft w:val="0"/>
          <w:marRight w:val="0"/>
          <w:marTop w:val="0"/>
          <w:marBottom w:val="0"/>
          <w:divBdr>
            <w:top w:val="none" w:sz="0" w:space="0" w:color="auto"/>
            <w:left w:val="none" w:sz="0" w:space="0" w:color="auto"/>
            <w:bottom w:val="none" w:sz="0" w:space="0" w:color="auto"/>
            <w:right w:val="none" w:sz="0" w:space="0" w:color="auto"/>
          </w:divBdr>
        </w:div>
      </w:divsChild>
    </w:div>
    <w:div w:id="1609005150">
      <w:bodyDiv w:val="1"/>
      <w:marLeft w:val="0"/>
      <w:marRight w:val="0"/>
      <w:marTop w:val="0"/>
      <w:marBottom w:val="0"/>
      <w:divBdr>
        <w:top w:val="none" w:sz="0" w:space="0" w:color="auto"/>
        <w:left w:val="none" w:sz="0" w:space="0" w:color="auto"/>
        <w:bottom w:val="none" w:sz="0" w:space="0" w:color="auto"/>
        <w:right w:val="none" w:sz="0" w:space="0" w:color="auto"/>
      </w:divBdr>
    </w:div>
    <w:div w:id="1622297080">
      <w:bodyDiv w:val="1"/>
      <w:marLeft w:val="0"/>
      <w:marRight w:val="0"/>
      <w:marTop w:val="0"/>
      <w:marBottom w:val="0"/>
      <w:divBdr>
        <w:top w:val="none" w:sz="0" w:space="0" w:color="auto"/>
        <w:left w:val="none" w:sz="0" w:space="0" w:color="auto"/>
        <w:bottom w:val="none" w:sz="0" w:space="0" w:color="auto"/>
        <w:right w:val="none" w:sz="0" w:space="0" w:color="auto"/>
      </w:divBdr>
      <w:divsChild>
        <w:div w:id="630748951">
          <w:marLeft w:val="0"/>
          <w:marRight w:val="0"/>
          <w:marTop w:val="0"/>
          <w:marBottom w:val="0"/>
          <w:divBdr>
            <w:top w:val="none" w:sz="0" w:space="0" w:color="auto"/>
            <w:left w:val="none" w:sz="0" w:space="0" w:color="auto"/>
            <w:bottom w:val="none" w:sz="0" w:space="0" w:color="auto"/>
            <w:right w:val="none" w:sz="0" w:space="0" w:color="auto"/>
          </w:divBdr>
          <w:divsChild>
            <w:div w:id="8622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160">
      <w:bodyDiv w:val="1"/>
      <w:marLeft w:val="0"/>
      <w:marRight w:val="0"/>
      <w:marTop w:val="0"/>
      <w:marBottom w:val="0"/>
      <w:divBdr>
        <w:top w:val="none" w:sz="0" w:space="0" w:color="auto"/>
        <w:left w:val="none" w:sz="0" w:space="0" w:color="auto"/>
        <w:bottom w:val="none" w:sz="0" w:space="0" w:color="auto"/>
        <w:right w:val="none" w:sz="0" w:space="0" w:color="auto"/>
      </w:divBdr>
      <w:divsChild>
        <w:div w:id="368577596">
          <w:marLeft w:val="0"/>
          <w:marRight w:val="0"/>
          <w:marTop w:val="0"/>
          <w:marBottom w:val="0"/>
          <w:divBdr>
            <w:top w:val="none" w:sz="0" w:space="0" w:color="auto"/>
            <w:left w:val="none" w:sz="0" w:space="0" w:color="auto"/>
            <w:bottom w:val="none" w:sz="0" w:space="0" w:color="auto"/>
            <w:right w:val="none" w:sz="0" w:space="0" w:color="auto"/>
          </w:divBdr>
        </w:div>
      </w:divsChild>
    </w:div>
    <w:div w:id="1639720244">
      <w:bodyDiv w:val="1"/>
      <w:marLeft w:val="0"/>
      <w:marRight w:val="0"/>
      <w:marTop w:val="0"/>
      <w:marBottom w:val="0"/>
      <w:divBdr>
        <w:top w:val="none" w:sz="0" w:space="0" w:color="auto"/>
        <w:left w:val="none" w:sz="0" w:space="0" w:color="auto"/>
        <w:bottom w:val="none" w:sz="0" w:space="0" w:color="auto"/>
        <w:right w:val="none" w:sz="0" w:space="0" w:color="auto"/>
      </w:divBdr>
      <w:divsChild>
        <w:div w:id="1671443759">
          <w:marLeft w:val="0"/>
          <w:marRight w:val="0"/>
          <w:marTop w:val="0"/>
          <w:marBottom w:val="0"/>
          <w:divBdr>
            <w:top w:val="none" w:sz="0" w:space="0" w:color="auto"/>
            <w:left w:val="none" w:sz="0" w:space="0" w:color="auto"/>
            <w:bottom w:val="none" w:sz="0" w:space="0" w:color="auto"/>
            <w:right w:val="none" w:sz="0" w:space="0" w:color="auto"/>
          </w:divBdr>
          <w:divsChild>
            <w:div w:id="5518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6416">
      <w:bodyDiv w:val="1"/>
      <w:marLeft w:val="0"/>
      <w:marRight w:val="0"/>
      <w:marTop w:val="0"/>
      <w:marBottom w:val="0"/>
      <w:divBdr>
        <w:top w:val="none" w:sz="0" w:space="0" w:color="auto"/>
        <w:left w:val="none" w:sz="0" w:space="0" w:color="auto"/>
        <w:bottom w:val="none" w:sz="0" w:space="0" w:color="auto"/>
        <w:right w:val="none" w:sz="0" w:space="0" w:color="auto"/>
      </w:divBdr>
    </w:div>
    <w:div w:id="1653871544">
      <w:bodyDiv w:val="1"/>
      <w:marLeft w:val="0"/>
      <w:marRight w:val="0"/>
      <w:marTop w:val="0"/>
      <w:marBottom w:val="0"/>
      <w:divBdr>
        <w:top w:val="none" w:sz="0" w:space="0" w:color="auto"/>
        <w:left w:val="none" w:sz="0" w:space="0" w:color="auto"/>
        <w:bottom w:val="none" w:sz="0" w:space="0" w:color="auto"/>
        <w:right w:val="none" w:sz="0" w:space="0" w:color="auto"/>
      </w:divBdr>
      <w:divsChild>
        <w:div w:id="983506128">
          <w:marLeft w:val="0"/>
          <w:marRight w:val="0"/>
          <w:marTop w:val="0"/>
          <w:marBottom w:val="0"/>
          <w:divBdr>
            <w:top w:val="none" w:sz="0" w:space="0" w:color="auto"/>
            <w:left w:val="none" w:sz="0" w:space="0" w:color="auto"/>
            <w:bottom w:val="none" w:sz="0" w:space="0" w:color="auto"/>
            <w:right w:val="none" w:sz="0" w:space="0" w:color="auto"/>
          </w:divBdr>
        </w:div>
      </w:divsChild>
    </w:div>
    <w:div w:id="1660813368">
      <w:bodyDiv w:val="1"/>
      <w:marLeft w:val="0"/>
      <w:marRight w:val="0"/>
      <w:marTop w:val="0"/>
      <w:marBottom w:val="0"/>
      <w:divBdr>
        <w:top w:val="none" w:sz="0" w:space="0" w:color="auto"/>
        <w:left w:val="none" w:sz="0" w:space="0" w:color="auto"/>
        <w:bottom w:val="none" w:sz="0" w:space="0" w:color="auto"/>
        <w:right w:val="none" w:sz="0" w:space="0" w:color="auto"/>
      </w:divBdr>
      <w:divsChild>
        <w:div w:id="471215353">
          <w:marLeft w:val="0"/>
          <w:marRight w:val="0"/>
          <w:marTop w:val="0"/>
          <w:marBottom w:val="0"/>
          <w:divBdr>
            <w:top w:val="none" w:sz="0" w:space="0" w:color="auto"/>
            <w:left w:val="none" w:sz="0" w:space="0" w:color="auto"/>
            <w:bottom w:val="none" w:sz="0" w:space="0" w:color="auto"/>
            <w:right w:val="none" w:sz="0" w:space="0" w:color="auto"/>
          </w:divBdr>
          <w:divsChild>
            <w:div w:id="1948852414">
              <w:marLeft w:val="0"/>
              <w:marRight w:val="0"/>
              <w:marTop w:val="0"/>
              <w:marBottom w:val="0"/>
              <w:divBdr>
                <w:top w:val="none" w:sz="0" w:space="0" w:color="auto"/>
                <w:left w:val="none" w:sz="0" w:space="0" w:color="auto"/>
                <w:bottom w:val="none" w:sz="0" w:space="0" w:color="auto"/>
                <w:right w:val="none" w:sz="0" w:space="0" w:color="auto"/>
              </w:divBdr>
            </w:div>
          </w:divsChild>
        </w:div>
        <w:div w:id="2032411150">
          <w:marLeft w:val="0"/>
          <w:marRight w:val="0"/>
          <w:marTop w:val="0"/>
          <w:marBottom w:val="0"/>
          <w:divBdr>
            <w:top w:val="none" w:sz="0" w:space="0" w:color="auto"/>
            <w:left w:val="none" w:sz="0" w:space="0" w:color="auto"/>
            <w:bottom w:val="none" w:sz="0" w:space="0" w:color="auto"/>
            <w:right w:val="none" w:sz="0" w:space="0" w:color="auto"/>
          </w:divBdr>
          <w:divsChild>
            <w:div w:id="19189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9772">
      <w:bodyDiv w:val="1"/>
      <w:marLeft w:val="0"/>
      <w:marRight w:val="0"/>
      <w:marTop w:val="0"/>
      <w:marBottom w:val="0"/>
      <w:divBdr>
        <w:top w:val="none" w:sz="0" w:space="0" w:color="auto"/>
        <w:left w:val="none" w:sz="0" w:space="0" w:color="auto"/>
        <w:bottom w:val="none" w:sz="0" w:space="0" w:color="auto"/>
        <w:right w:val="none" w:sz="0" w:space="0" w:color="auto"/>
      </w:divBdr>
    </w:div>
    <w:div w:id="1664315085">
      <w:bodyDiv w:val="1"/>
      <w:marLeft w:val="0"/>
      <w:marRight w:val="0"/>
      <w:marTop w:val="0"/>
      <w:marBottom w:val="0"/>
      <w:divBdr>
        <w:top w:val="none" w:sz="0" w:space="0" w:color="auto"/>
        <w:left w:val="none" w:sz="0" w:space="0" w:color="auto"/>
        <w:bottom w:val="none" w:sz="0" w:space="0" w:color="auto"/>
        <w:right w:val="none" w:sz="0" w:space="0" w:color="auto"/>
      </w:divBdr>
      <w:divsChild>
        <w:div w:id="1873955804">
          <w:marLeft w:val="0"/>
          <w:marRight w:val="0"/>
          <w:marTop w:val="0"/>
          <w:marBottom w:val="0"/>
          <w:divBdr>
            <w:top w:val="none" w:sz="0" w:space="0" w:color="auto"/>
            <w:left w:val="none" w:sz="0" w:space="0" w:color="auto"/>
            <w:bottom w:val="none" w:sz="0" w:space="0" w:color="auto"/>
            <w:right w:val="none" w:sz="0" w:space="0" w:color="auto"/>
          </w:divBdr>
        </w:div>
      </w:divsChild>
    </w:div>
    <w:div w:id="1670713323">
      <w:bodyDiv w:val="1"/>
      <w:marLeft w:val="0"/>
      <w:marRight w:val="0"/>
      <w:marTop w:val="0"/>
      <w:marBottom w:val="0"/>
      <w:divBdr>
        <w:top w:val="none" w:sz="0" w:space="0" w:color="auto"/>
        <w:left w:val="none" w:sz="0" w:space="0" w:color="auto"/>
        <w:bottom w:val="none" w:sz="0" w:space="0" w:color="auto"/>
        <w:right w:val="none" w:sz="0" w:space="0" w:color="auto"/>
      </w:divBdr>
    </w:div>
    <w:div w:id="1672636194">
      <w:bodyDiv w:val="1"/>
      <w:marLeft w:val="0"/>
      <w:marRight w:val="0"/>
      <w:marTop w:val="0"/>
      <w:marBottom w:val="0"/>
      <w:divBdr>
        <w:top w:val="none" w:sz="0" w:space="0" w:color="auto"/>
        <w:left w:val="none" w:sz="0" w:space="0" w:color="auto"/>
        <w:bottom w:val="none" w:sz="0" w:space="0" w:color="auto"/>
        <w:right w:val="none" w:sz="0" w:space="0" w:color="auto"/>
      </w:divBdr>
      <w:divsChild>
        <w:div w:id="400711506">
          <w:marLeft w:val="0"/>
          <w:marRight w:val="0"/>
          <w:marTop w:val="0"/>
          <w:marBottom w:val="0"/>
          <w:divBdr>
            <w:top w:val="none" w:sz="0" w:space="0" w:color="auto"/>
            <w:left w:val="none" w:sz="0" w:space="0" w:color="auto"/>
            <w:bottom w:val="none" w:sz="0" w:space="0" w:color="auto"/>
            <w:right w:val="none" w:sz="0" w:space="0" w:color="auto"/>
          </w:divBdr>
          <w:divsChild>
            <w:div w:id="8642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4495">
      <w:bodyDiv w:val="1"/>
      <w:marLeft w:val="0"/>
      <w:marRight w:val="0"/>
      <w:marTop w:val="0"/>
      <w:marBottom w:val="0"/>
      <w:divBdr>
        <w:top w:val="none" w:sz="0" w:space="0" w:color="auto"/>
        <w:left w:val="none" w:sz="0" w:space="0" w:color="auto"/>
        <w:bottom w:val="none" w:sz="0" w:space="0" w:color="auto"/>
        <w:right w:val="none" w:sz="0" w:space="0" w:color="auto"/>
      </w:divBdr>
      <w:divsChild>
        <w:div w:id="1828545952">
          <w:marLeft w:val="0"/>
          <w:marRight w:val="0"/>
          <w:marTop w:val="0"/>
          <w:marBottom w:val="0"/>
          <w:divBdr>
            <w:top w:val="none" w:sz="0" w:space="0" w:color="auto"/>
            <w:left w:val="none" w:sz="0" w:space="0" w:color="auto"/>
            <w:bottom w:val="none" w:sz="0" w:space="0" w:color="auto"/>
            <w:right w:val="none" w:sz="0" w:space="0" w:color="auto"/>
          </w:divBdr>
        </w:div>
      </w:divsChild>
    </w:div>
    <w:div w:id="1678117885">
      <w:bodyDiv w:val="1"/>
      <w:marLeft w:val="0"/>
      <w:marRight w:val="0"/>
      <w:marTop w:val="0"/>
      <w:marBottom w:val="0"/>
      <w:divBdr>
        <w:top w:val="none" w:sz="0" w:space="0" w:color="auto"/>
        <w:left w:val="none" w:sz="0" w:space="0" w:color="auto"/>
        <w:bottom w:val="none" w:sz="0" w:space="0" w:color="auto"/>
        <w:right w:val="none" w:sz="0" w:space="0" w:color="auto"/>
      </w:divBdr>
      <w:divsChild>
        <w:div w:id="235238788">
          <w:marLeft w:val="0"/>
          <w:marRight w:val="0"/>
          <w:marTop w:val="0"/>
          <w:marBottom w:val="0"/>
          <w:divBdr>
            <w:top w:val="none" w:sz="0" w:space="0" w:color="auto"/>
            <w:left w:val="none" w:sz="0" w:space="0" w:color="auto"/>
            <w:bottom w:val="none" w:sz="0" w:space="0" w:color="auto"/>
            <w:right w:val="none" w:sz="0" w:space="0" w:color="auto"/>
          </w:divBdr>
          <w:divsChild>
            <w:div w:id="12660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7112">
      <w:bodyDiv w:val="1"/>
      <w:marLeft w:val="0"/>
      <w:marRight w:val="0"/>
      <w:marTop w:val="0"/>
      <w:marBottom w:val="0"/>
      <w:divBdr>
        <w:top w:val="none" w:sz="0" w:space="0" w:color="auto"/>
        <w:left w:val="none" w:sz="0" w:space="0" w:color="auto"/>
        <w:bottom w:val="none" w:sz="0" w:space="0" w:color="auto"/>
        <w:right w:val="none" w:sz="0" w:space="0" w:color="auto"/>
      </w:divBdr>
    </w:div>
    <w:div w:id="1692103736">
      <w:bodyDiv w:val="1"/>
      <w:marLeft w:val="0"/>
      <w:marRight w:val="0"/>
      <w:marTop w:val="0"/>
      <w:marBottom w:val="0"/>
      <w:divBdr>
        <w:top w:val="none" w:sz="0" w:space="0" w:color="auto"/>
        <w:left w:val="none" w:sz="0" w:space="0" w:color="auto"/>
        <w:bottom w:val="none" w:sz="0" w:space="0" w:color="auto"/>
        <w:right w:val="none" w:sz="0" w:space="0" w:color="auto"/>
      </w:divBdr>
      <w:divsChild>
        <w:div w:id="180432515">
          <w:marLeft w:val="0"/>
          <w:marRight w:val="0"/>
          <w:marTop w:val="0"/>
          <w:marBottom w:val="0"/>
          <w:divBdr>
            <w:top w:val="none" w:sz="0" w:space="0" w:color="auto"/>
            <w:left w:val="none" w:sz="0" w:space="0" w:color="auto"/>
            <w:bottom w:val="none" w:sz="0" w:space="0" w:color="auto"/>
            <w:right w:val="none" w:sz="0" w:space="0" w:color="auto"/>
          </w:divBdr>
        </w:div>
      </w:divsChild>
    </w:div>
    <w:div w:id="1692760053">
      <w:bodyDiv w:val="1"/>
      <w:marLeft w:val="0"/>
      <w:marRight w:val="0"/>
      <w:marTop w:val="0"/>
      <w:marBottom w:val="0"/>
      <w:divBdr>
        <w:top w:val="none" w:sz="0" w:space="0" w:color="auto"/>
        <w:left w:val="none" w:sz="0" w:space="0" w:color="auto"/>
        <w:bottom w:val="none" w:sz="0" w:space="0" w:color="auto"/>
        <w:right w:val="none" w:sz="0" w:space="0" w:color="auto"/>
      </w:divBdr>
    </w:div>
    <w:div w:id="1699619776">
      <w:bodyDiv w:val="1"/>
      <w:marLeft w:val="0"/>
      <w:marRight w:val="0"/>
      <w:marTop w:val="0"/>
      <w:marBottom w:val="0"/>
      <w:divBdr>
        <w:top w:val="none" w:sz="0" w:space="0" w:color="auto"/>
        <w:left w:val="none" w:sz="0" w:space="0" w:color="auto"/>
        <w:bottom w:val="none" w:sz="0" w:space="0" w:color="auto"/>
        <w:right w:val="none" w:sz="0" w:space="0" w:color="auto"/>
      </w:divBdr>
    </w:div>
    <w:div w:id="1718355217">
      <w:bodyDiv w:val="1"/>
      <w:marLeft w:val="0"/>
      <w:marRight w:val="0"/>
      <w:marTop w:val="0"/>
      <w:marBottom w:val="0"/>
      <w:divBdr>
        <w:top w:val="none" w:sz="0" w:space="0" w:color="auto"/>
        <w:left w:val="none" w:sz="0" w:space="0" w:color="auto"/>
        <w:bottom w:val="none" w:sz="0" w:space="0" w:color="auto"/>
        <w:right w:val="none" w:sz="0" w:space="0" w:color="auto"/>
      </w:divBdr>
      <w:divsChild>
        <w:div w:id="18090317">
          <w:marLeft w:val="0"/>
          <w:marRight w:val="0"/>
          <w:marTop w:val="0"/>
          <w:marBottom w:val="0"/>
          <w:divBdr>
            <w:top w:val="none" w:sz="0" w:space="0" w:color="auto"/>
            <w:left w:val="none" w:sz="0" w:space="0" w:color="auto"/>
            <w:bottom w:val="none" w:sz="0" w:space="0" w:color="auto"/>
            <w:right w:val="none" w:sz="0" w:space="0" w:color="auto"/>
          </w:divBdr>
        </w:div>
      </w:divsChild>
    </w:div>
    <w:div w:id="1719744071">
      <w:bodyDiv w:val="1"/>
      <w:marLeft w:val="0"/>
      <w:marRight w:val="0"/>
      <w:marTop w:val="0"/>
      <w:marBottom w:val="0"/>
      <w:divBdr>
        <w:top w:val="none" w:sz="0" w:space="0" w:color="auto"/>
        <w:left w:val="none" w:sz="0" w:space="0" w:color="auto"/>
        <w:bottom w:val="none" w:sz="0" w:space="0" w:color="auto"/>
        <w:right w:val="none" w:sz="0" w:space="0" w:color="auto"/>
      </w:divBdr>
      <w:divsChild>
        <w:div w:id="992489148">
          <w:marLeft w:val="0"/>
          <w:marRight w:val="0"/>
          <w:marTop w:val="0"/>
          <w:marBottom w:val="0"/>
          <w:divBdr>
            <w:top w:val="none" w:sz="0" w:space="0" w:color="auto"/>
            <w:left w:val="none" w:sz="0" w:space="0" w:color="auto"/>
            <w:bottom w:val="none" w:sz="0" w:space="0" w:color="auto"/>
            <w:right w:val="none" w:sz="0" w:space="0" w:color="auto"/>
          </w:divBdr>
        </w:div>
      </w:divsChild>
    </w:div>
    <w:div w:id="1723288897">
      <w:bodyDiv w:val="1"/>
      <w:marLeft w:val="0"/>
      <w:marRight w:val="0"/>
      <w:marTop w:val="0"/>
      <w:marBottom w:val="0"/>
      <w:divBdr>
        <w:top w:val="none" w:sz="0" w:space="0" w:color="auto"/>
        <w:left w:val="none" w:sz="0" w:space="0" w:color="auto"/>
        <w:bottom w:val="none" w:sz="0" w:space="0" w:color="auto"/>
        <w:right w:val="none" w:sz="0" w:space="0" w:color="auto"/>
      </w:divBdr>
      <w:divsChild>
        <w:div w:id="1230458638">
          <w:marLeft w:val="0"/>
          <w:marRight w:val="0"/>
          <w:marTop w:val="0"/>
          <w:marBottom w:val="0"/>
          <w:divBdr>
            <w:top w:val="none" w:sz="0" w:space="0" w:color="auto"/>
            <w:left w:val="none" w:sz="0" w:space="0" w:color="auto"/>
            <w:bottom w:val="none" w:sz="0" w:space="0" w:color="auto"/>
            <w:right w:val="none" w:sz="0" w:space="0" w:color="auto"/>
          </w:divBdr>
          <w:divsChild>
            <w:div w:id="113986240">
              <w:marLeft w:val="0"/>
              <w:marRight w:val="0"/>
              <w:marTop w:val="0"/>
              <w:marBottom w:val="0"/>
              <w:divBdr>
                <w:top w:val="none" w:sz="0" w:space="0" w:color="auto"/>
                <w:left w:val="none" w:sz="0" w:space="0" w:color="auto"/>
                <w:bottom w:val="none" w:sz="0" w:space="0" w:color="auto"/>
                <w:right w:val="none" w:sz="0" w:space="0" w:color="auto"/>
              </w:divBdr>
              <w:divsChild>
                <w:div w:id="12064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56753">
      <w:bodyDiv w:val="1"/>
      <w:marLeft w:val="0"/>
      <w:marRight w:val="0"/>
      <w:marTop w:val="0"/>
      <w:marBottom w:val="0"/>
      <w:divBdr>
        <w:top w:val="none" w:sz="0" w:space="0" w:color="auto"/>
        <w:left w:val="none" w:sz="0" w:space="0" w:color="auto"/>
        <w:bottom w:val="none" w:sz="0" w:space="0" w:color="auto"/>
        <w:right w:val="none" w:sz="0" w:space="0" w:color="auto"/>
      </w:divBdr>
    </w:div>
    <w:div w:id="1726953310">
      <w:bodyDiv w:val="1"/>
      <w:marLeft w:val="0"/>
      <w:marRight w:val="0"/>
      <w:marTop w:val="0"/>
      <w:marBottom w:val="0"/>
      <w:divBdr>
        <w:top w:val="none" w:sz="0" w:space="0" w:color="auto"/>
        <w:left w:val="none" w:sz="0" w:space="0" w:color="auto"/>
        <w:bottom w:val="none" w:sz="0" w:space="0" w:color="auto"/>
        <w:right w:val="none" w:sz="0" w:space="0" w:color="auto"/>
      </w:divBdr>
    </w:div>
    <w:div w:id="1734040401">
      <w:bodyDiv w:val="1"/>
      <w:marLeft w:val="0"/>
      <w:marRight w:val="0"/>
      <w:marTop w:val="0"/>
      <w:marBottom w:val="0"/>
      <w:divBdr>
        <w:top w:val="none" w:sz="0" w:space="0" w:color="auto"/>
        <w:left w:val="none" w:sz="0" w:space="0" w:color="auto"/>
        <w:bottom w:val="none" w:sz="0" w:space="0" w:color="auto"/>
        <w:right w:val="none" w:sz="0" w:space="0" w:color="auto"/>
      </w:divBdr>
    </w:div>
    <w:div w:id="1740593589">
      <w:bodyDiv w:val="1"/>
      <w:marLeft w:val="0"/>
      <w:marRight w:val="0"/>
      <w:marTop w:val="0"/>
      <w:marBottom w:val="0"/>
      <w:divBdr>
        <w:top w:val="none" w:sz="0" w:space="0" w:color="auto"/>
        <w:left w:val="none" w:sz="0" w:space="0" w:color="auto"/>
        <w:bottom w:val="none" w:sz="0" w:space="0" w:color="auto"/>
        <w:right w:val="none" w:sz="0" w:space="0" w:color="auto"/>
      </w:divBdr>
    </w:div>
    <w:div w:id="1748722515">
      <w:bodyDiv w:val="1"/>
      <w:marLeft w:val="0"/>
      <w:marRight w:val="0"/>
      <w:marTop w:val="0"/>
      <w:marBottom w:val="0"/>
      <w:divBdr>
        <w:top w:val="none" w:sz="0" w:space="0" w:color="auto"/>
        <w:left w:val="none" w:sz="0" w:space="0" w:color="auto"/>
        <w:bottom w:val="none" w:sz="0" w:space="0" w:color="auto"/>
        <w:right w:val="none" w:sz="0" w:space="0" w:color="auto"/>
      </w:divBdr>
      <w:divsChild>
        <w:div w:id="1986278643">
          <w:marLeft w:val="0"/>
          <w:marRight w:val="0"/>
          <w:marTop w:val="0"/>
          <w:marBottom w:val="0"/>
          <w:divBdr>
            <w:top w:val="none" w:sz="0" w:space="0" w:color="auto"/>
            <w:left w:val="none" w:sz="0" w:space="0" w:color="auto"/>
            <w:bottom w:val="none" w:sz="0" w:space="0" w:color="auto"/>
            <w:right w:val="none" w:sz="0" w:space="0" w:color="auto"/>
          </w:divBdr>
          <w:divsChild>
            <w:div w:id="4514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3643">
      <w:bodyDiv w:val="1"/>
      <w:marLeft w:val="0"/>
      <w:marRight w:val="0"/>
      <w:marTop w:val="0"/>
      <w:marBottom w:val="0"/>
      <w:divBdr>
        <w:top w:val="none" w:sz="0" w:space="0" w:color="auto"/>
        <w:left w:val="none" w:sz="0" w:space="0" w:color="auto"/>
        <w:bottom w:val="none" w:sz="0" w:space="0" w:color="auto"/>
        <w:right w:val="none" w:sz="0" w:space="0" w:color="auto"/>
      </w:divBdr>
    </w:div>
    <w:div w:id="1763406680">
      <w:bodyDiv w:val="1"/>
      <w:marLeft w:val="0"/>
      <w:marRight w:val="0"/>
      <w:marTop w:val="0"/>
      <w:marBottom w:val="0"/>
      <w:divBdr>
        <w:top w:val="none" w:sz="0" w:space="0" w:color="auto"/>
        <w:left w:val="none" w:sz="0" w:space="0" w:color="auto"/>
        <w:bottom w:val="none" w:sz="0" w:space="0" w:color="auto"/>
        <w:right w:val="none" w:sz="0" w:space="0" w:color="auto"/>
      </w:divBdr>
    </w:div>
    <w:div w:id="1768772244">
      <w:bodyDiv w:val="1"/>
      <w:marLeft w:val="0"/>
      <w:marRight w:val="0"/>
      <w:marTop w:val="0"/>
      <w:marBottom w:val="0"/>
      <w:divBdr>
        <w:top w:val="none" w:sz="0" w:space="0" w:color="auto"/>
        <w:left w:val="none" w:sz="0" w:space="0" w:color="auto"/>
        <w:bottom w:val="none" w:sz="0" w:space="0" w:color="auto"/>
        <w:right w:val="none" w:sz="0" w:space="0" w:color="auto"/>
      </w:divBdr>
    </w:div>
    <w:div w:id="1770660825">
      <w:bodyDiv w:val="1"/>
      <w:marLeft w:val="0"/>
      <w:marRight w:val="0"/>
      <w:marTop w:val="0"/>
      <w:marBottom w:val="0"/>
      <w:divBdr>
        <w:top w:val="none" w:sz="0" w:space="0" w:color="auto"/>
        <w:left w:val="none" w:sz="0" w:space="0" w:color="auto"/>
        <w:bottom w:val="none" w:sz="0" w:space="0" w:color="auto"/>
        <w:right w:val="none" w:sz="0" w:space="0" w:color="auto"/>
      </w:divBdr>
    </w:div>
    <w:div w:id="1771661584">
      <w:bodyDiv w:val="1"/>
      <w:marLeft w:val="0"/>
      <w:marRight w:val="0"/>
      <w:marTop w:val="0"/>
      <w:marBottom w:val="0"/>
      <w:divBdr>
        <w:top w:val="none" w:sz="0" w:space="0" w:color="auto"/>
        <w:left w:val="none" w:sz="0" w:space="0" w:color="auto"/>
        <w:bottom w:val="none" w:sz="0" w:space="0" w:color="auto"/>
        <w:right w:val="none" w:sz="0" w:space="0" w:color="auto"/>
      </w:divBdr>
      <w:divsChild>
        <w:div w:id="1046568642">
          <w:marLeft w:val="0"/>
          <w:marRight w:val="0"/>
          <w:marTop w:val="0"/>
          <w:marBottom w:val="0"/>
          <w:divBdr>
            <w:top w:val="none" w:sz="0" w:space="0" w:color="auto"/>
            <w:left w:val="none" w:sz="0" w:space="0" w:color="auto"/>
            <w:bottom w:val="none" w:sz="0" w:space="0" w:color="auto"/>
            <w:right w:val="none" w:sz="0" w:space="0" w:color="auto"/>
          </w:divBdr>
        </w:div>
        <w:div w:id="1328362075">
          <w:marLeft w:val="0"/>
          <w:marRight w:val="0"/>
          <w:marTop w:val="0"/>
          <w:marBottom w:val="0"/>
          <w:divBdr>
            <w:top w:val="none" w:sz="0" w:space="0" w:color="auto"/>
            <w:left w:val="none" w:sz="0" w:space="0" w:color="auto"/>
            <w:bottom w:val="none" w:sz="0" w:space="0" w:color="auto"/>
            <w:right w:val="none" w:sz="0" w:space="0" w:color="auto"/>
          </w:divBdr>
        </w:div>
      </w:divsChild>
    </w:div>
    <w:div w:id="1774401729">
      <w:bodyDiv w:val="1"/>
      <w:marLeft w:val="0"/>
      <w:marRight w:val="0"/>
      <w:marTop w:val="0"/>
      <w:marBottom w:val="0"/>
      <w:divBdr>
        <w:top w:val="none" w:sz="0" w:space="0" w:color="auto"/>
        <w:left w:val="none" w:sz="0" w:space="0" w:color="auto"/>
        <w:bottom w:val="none" w:sz="0" w:space="0" w:color="auto"/>
        <w:right w:val="none" w:sz="0" w:space="0" w:color="auto"/>
      </w:divBdr>
    </w:div>
    <w:div w:id="1775706580">
      <w:bodyDiv w:val="1"/>
      <w:marLeft w:val="0"/>
      <w:marRight w:val="0"/>
      <w:marTop w:val="0"/>
      <w:marBottom w:val="0"/>
      <w:divBdr>
        <w:top w:val="none" w:sz="0" w:space="0" w:color="auto"/>
        <w:left w:val="none" w:sz="0" w:space="0" w:color="auto"/>
        <w:bottom w:val="none" w:sz="0" w:space="0" w:color="auto"/>
        <w:right w:val="none" w:sz="0" w:space="0" w:color="auto"/>
      </w:divBdr>
      <w:divsChild>
        <w:div w:id="956907230">
          <w:marLeft w:val="0"/>
          <w:marRight w:val="0"/>
          <w:marTop w:val="0"/>
          <w:marBottom w:val="0"/>
          <w:divBdr>
            <w:top w:val="none" w:sz="0" w:space="0" w:color="auto"/>
            <w:left w:val="none" w:sz="0" w:space="0" w:color="auto"/>
            <w:bottom w:val="none" w:sz="0" w:space="0" w:color="auto"/>
            <w:right w:val="none" w:sz="0" w:space="0" w:color="auto"/>
          </w:divBdr>
          <w:divsChild>
            <w:div w:id="9693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8445">
      <w:bodyDiv w:val="1"/>
      <w:marLeft w:val="0"/>
      <w:marRight w:val="0"/>
      <w:marTop w:val="0"/>
      <w:marBottom w:val="0"/>
      <w:divBdr>
        <w:top w:val="none" w:sz="0" w:space="0" w:color="auto"/>
        <w:left w:val="none" w:sz="0" w:space="0" w:color="auto"/>
        <w:bottom w:val="none" w:sz="0" w:space="0" w:color="auto"/>
        <w:right w:val="none" w:sz="0" w:space="0" w:color="auto"/>
      </w:divBdr>
      <w:divsChild>
        <w:div w:id="221452843">
          <w:marLeft w:val="-225"/>
          <w:marRight w:val="-225"/>
          <w:marTop w:val="0"/>
          <w:marBottom w:val="0"/>
          <w:divBdr>
            <w:top w:val="none" w:sz="0" w:space="0" w:color="auto"/>
            <w:left w:val="none" w:sz="0" w:space="0" w:color="auto"/>
            <w:bottom w:val="none" w:sz="0" w:space="0" w:color="auto"/>
            <w:right w:val="none" w:sz="0" w:space="0" w:color="auto"/>
          </w:divBdr>
          <w:divsChild>
            <w:div w:id="399014944">
              <w:marLeft w:val="0"/>
              <w:marRight w:val="0"/>
              <w:marTop w:val="0"/>
              <w:marBottom w:val="0"/>
              <w:divBdr>
                <w:top w:val="none" w:sz="0" w:space="0" w:color="auto"/>
                <w:left w:val="none" w:sz="0" w:space="0" w:color="auto"/>
                <w:bottom w:val="none" w:sz="0" w:space="0" w:color="auto"/>
                <w:right w:val="none" w:sz="0" w:space="0" w:color="auto"/>
              </w:divBdr>
              <w:divsChild>
                <w:div w:id="1022899331">
                  <w:marLeft w:val="0"/>
                  <w:marRight w:val="0"/>
                  <w:marTop w:val="0"/>
                  <w:marBottom w:val="0"/>
                  <w:divBdr>
                    <w:top w:val="none" w:sz="0" w:space="0" w:color="auto"/>
                    <w:left w:val="none" w:sz="0" w:space="0" w:color="auto"/>
                    <w:bottom w:val="none" w:sz="0" w:space="0" w:color="auto"/>
                    <w:right w:val="none" w:sz="0" w:space="0" w:color="auto"/>
                  </w:divBdr>
                </w:div>
                <w:div w:id="17720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5561">
          <w:marLeft w:val="0"/>
          <w:marRight w:val="0"/>
          <w:marTop w:val="0"/>
          <w:marBottom w:val="0"/>
          <w:divBdr>
            <w:top w:val="none" w:sz="0" w:space="0" w:color="auto"/>
            <w:left w:val="none" w:sz="0" w:space="0" w:color="auto"/>
            <w:bottom w:val="none" w:sz="0" w:space="0" w:color="auto"/>
            <w:right w:val="none" w:sz="0" w:space="0" w:color="auto"/>
          </w:divBdr>
          <w:divsChild>
            <w:div w:id="125707849">
              <w:marLeft w:val="0"/>
              <w:marRight w:val="0"/>
              <w:marTop w:val="0"/>
              <w:marBottom w:val="0"/>
              <w:divBdr>
                <w:top w:val="none" w:sz="0" w:space="0" w:color="auto"/>
                <w:left w:val="none" w:sz="0" w:space="0" w:color="auto"/>
                <w:bottom w:val="none" w:sz="0" w:space="0" w:color="auto"/>
                <w:right w:val="none" w:sz="0" w:space="0" w:color="auto"/>
              </w:divBdr>
              <w:divsChild>
                <w:div w:id="1524437313">
                  <w:marLeft w:val="0"/>
                  <w:marRight w:val="0"/>
                  <w:marTop w:val="0"/>
                  <w:marBottom w:val="0"/>
                  <w:divBdr>
                    <w:top w:val="none" w:sz="0" w:space="0" w:color="auto"/>
                    <w:left w:val="none" w:sz="0" w:space="0" w:color="auto"/>
                    <w:bottom w:val="none" w:sz="0" w:space="0" w:color="auto"/>
                    <w:right w:val="none" w:sz="0" w:space="0" w:color="auto"/>
                  </w:divBdr>
                </w:div>
                <w:div w:id="17759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79823">
      <w:bodyDiv w:val="1"/>
      <w:marLeft w:val="0"/>
      <w:marRight w:val="0"/>
      <w:marTop w:val="0"/>
      <w:marBottom w:val="0"/>
      <w:divBdr>
        <w:top w:val="none" w:sz="0" w:space="0" w:color="auto"/>
        <w:left w:val="none" w:sz="0" w:space="0" w:color="auto"/>
        <w:bottom w:val="none" w:sz="0" w:space="0" w:color="auto"/>
        <w:right w:val="none" w:sz="0" w:space="0" w:color="auto"/>
      </w:divBdr>
    </w:div>
    <w:div w:id="1791850226">
      <w:bodyDiv w:val="1"/>
      <w:marLeft w:val="0"/>
      <w:marRight w:val="0"/>
      <w:marTop w:val="0"/>
      <w:marBottom w:val="0"/>
      <w:divBdr>
        <w:top w:val="none" w:sz="0" w:space="0" w:color="auto"/>
        <w:left w:val="none" w:sz="0" w:space="0" w:color="auto"/>
        <w:bottom w:val="none" w:sz="0" w:space="0" w:color="auto"/>
        <w:right w:val="none" w:sz="0" w:space="0" w:color="auto"/>
      </w:divBdr>
      <w:divsChild>
        <w:div w:id="1339430158">
          <w:marLeft w:val="0"/>
          <w:marRight w:val="0"/>
          <w:marTop w:val="0"/>
          <w:marBottom w:val="0"/>
          <w:divBdr>
            <w:top w:val="none" w:sz="0" w:space="0" w:color="auto"/>
            <w:left w:val="none" w:sz="0" w:space="0" w:color="auto"/>
            <w:bottom w:val="none" w:sz="0" w:space="0" w:color="auto"/>
            <w:right w:val="none" w:sz="0" w:space="0" w:color="auto"/>
          </w:divBdr>
          <w:divsChild>
            <w:div w:id="9612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7786">
      <w:bodyDiv w:val="1"/>
      <w:marLeft w:val="0"/>
      <w:marRight w:val="0"/>
      <w:marTop w:val="0"/>
      <w:marBottom w:val="0"/>
      <w:divBdr>
        <w:top w:val="none" w:sz="0" w:space="0" w:color="auto"/>
        <w:left w:val="none" w:sz="0" w:space="0" w:color="auto"/>
        <w:bottom w:val="none" w:sz="0" w:space="0" w:color="auto"/>
        <w:right w:val="none" w:sz="0" w:space="0" w:color="auto"/>
      </w:divBdr>
    </w:div>
    <w:div w:id="1804887881">
      <w:bodyDiv w:val="1"/>
      <w:marLeft w:val="0"/>
      <w:marRight w:val="0"/>
      <w:marTop w:val="0"/>
      <w:marBottom w:val="0"/>
      <w:divBdr>
        <w:top w:val="none" w:sz="0" w:space="0" w:color="auto"/>
        <w:left w:val="none" w:sz="0" w:space="0" w:color="auto"/>
        <w:bottom w:val="none" w:sz="0" w:space="0" w:color="auto"/>
        <w:right w:val="none" w:sz="0" w:space="0" w:color="auto"/>
      </w:divBdr>
      <w:divsChild>
        <w:div w:id="2072540868">
          <w:marLeft w:val="0"/>
          <w:marRight w:val="0"/>
          <w:marTop w:val="0"/>
          <w:marBottom w:val="0"/>
          <w:divBdr>
            <w:top w:val="none" w:sz="0" w:space="0" w:color="auto"/>
            <w:left w:val="none" w:sz="0" w:space="0" w:color="auto"/>
            <w:bottom w:val="none" w:sz="0" w:space="0" w:color="auto"/>
            <w:right w:val="none" w:sz="0" w:space="0" w:color="auto"/>
          </w:divBdr>
          <w:divsChild>
            <w:div w:id="13804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487">
      <w:bodyDiv w:val="1"/>
      <w:marLeft w:val="0"/>
      <w:marRight w:val="0"/>
      <w:marTop w:val="0"/>
      <w:marBottom w:val="0"/>
      <w:divBdr>
        <w:top w:val="none" w:sz="0" w:space="0" w:color="auto"/>
        <w:left w:val="none" w:sz="0" w:space="0" w:color="auto"/>
        <w:bottom w:val="none" w:sz="0" w:space="0" w:color="auto"/>
        <w:right w:val="none" w:sz="0" w:space="0" w:color="auto"/>
      </w:divBdr>
    </w:div>
    <w:div w:id="1806700994">
      <w:bodyDiv w:val="1"/>
      <w:marLeft w:val="0"/>
      <w:marRight w:val="0"/>
      <w:marTop w:val="0"/>
      <w:marBottom w:val="0"/>
      <w:divBdr>
        <w:top w:val="none" w:sz="0" w:space="0" w:color="auto"/>
        <w:left w:val="none" w:sz="0" w:space="0" w:color="auto"/>
        <w:bottom w:val="none" w:sz="0" w:space="0" w:color="auto"/>
        <w:right w:val="none" w:sz="0" w:space="0" w:color="auto"/>
      </w:divBdr>
    </w:div>
    <w:div w:id="1821921696">
      <w:bodyDiv w:val="1"/>
      <w:marLeft w:val="0"/>
      <w:marRight w:val="0"/>
      <w:marTop w:val="0"/>
      <w:marBottom w:val="0"/>
      <w:divBdr>
        <w:top w:val="none" w:sz="0" w:space="0" w:color="auto"/>
        <w:left w:val="none" w:sz="0" w:space="0" w:color="auto"/>
        <w:bottom w:val="none" w:sz="0" w:space="0" w:color="auto"/>
        <w:right w:val="none" w:sz="0" w:space="0" w:color="auto"/>
      </w:divBdr>
      <w:divsChild>
        <w:div w:id="436294765">
          <w:marLeft w:val="0"/>
          <w:marRight w:val="0"/>
          <w:marTop w:val="0"/>
          <w:marBottom w:val="0"/>
          <w:divBdr>
            <w:top w:val="none" w:sz="0" w:space="0" w:color="auto"/>
            <w:left w:val="none" w:sz="0" w:space="0" w:color="auto"/>
            <w:bottom w:val="none" w:sz="0" w:space="0" w:color="auto"/>
            <w:right w:val="none" w:sz="0" w:space="0" w:color="auto"/>
          </w:divBdr>
          <w:divsChild>
            <w:div w:id="12415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5292">
      <w:bodyDiv w:val="1"/>
      <w:marLeft w:val="0"/>
      <w:marRight w:val="0"/>
      <w:marTop w:val="0"/>
      <w:marBottom w:val="0"/>
      <w:divBdr>
        <w:top w:val="none" w:sz="0" w:space="0" w:color="auto"/>
        <w:left w:val="none" w:sz="0" w:space="0" w:color="auto"/>
        <w:bottom w:val="none" w:sz="0" w:space="0" w:color="auto"/>
        <w:right w:val="none" w:sz="0" w:space="0" w:color="auto"/>
      </w:divBdr>
    </w:div>
    <w:div w:id="1837719893">
      <w:bodyDiv w:val="1"/>
      <w:marLeft w:val="0"/>
      <w:marRight w:val="0"/>
      <w:marTop w:val="0"/>
      <w:marBottom w:val="0"/>
      <w:divBdr>
        <w:top w:val="none" w:sz="0" w:space="0" w:color="auto"/>
        <w:left w:val="none" w:sz="0" w:space="0" w:color="auto"/>
        <w:bottom w:val="none" w:sz="0" w:space="0" w:color="auto"/>
        <w:right w:val="none" w:sz="0" w:space="0" w:color="auto"/>
      </w:divBdr>
    </w:div>
    <w:div w:id="1847014131">
      <w:bodyDiv w:val="1"/>
      <w:marLeft w:val="0"/>
      <w:marRight w:val="0"/>
      <w:marTop w:val="0"/>
      <w:marBottom w:val="0"/>
      <w:divBdr>
        <w:top w:val="none" w:sz="0" w:space="0" w:color="auto"/>
        <w:left w:val="none" w:sz="0" w:space="0" w:color="auto"/>
        <w:bottom w:val="none" w:sz="0" w:space="0" w:color="auto"/>
        <w:right w:val="none" w:sz="0" w:space="0" w:color="auto"/>
      </w:divBdr>
      <w:divsChild>
        <w:div w:id="1910655718">
          <w:marLeft w:val="0"/>
          <w:marRight w:val="0"/>
          <w:marTop w:val="0"/>
          <w:marBottom w:val="0"/>
          <w:divBdr>
            <w:top w:val="none" w:sz="0" w:space="0" w:color="auto"/>
            <w:left w:val="none" w:sz="0" w:space="0" w:color="auto"/>
            <w:bottom w:val="none" w:sz="0" w:space="0" w:color="auto"/>
            <w:right w:val="none" w:sz="0" w:space="0" w:color="auto"/>
          </w:divBdr>
          <w:divsChild>
            <w:div w:id="9991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629">
      <w:bodyDiv w:val="1"/>
      <w:marLeft w:val="0"/>
      <w:marRight w:val="0"/>
      <w:marTop w:val="0"/>
      <w:marBottom w:val="0"/>
      <w:divBdr>
        <w:top w:val="none" w:sz="0" w:space="0" w:color="auto"/>
        <w:left w:val="none" w:sz="0" w:space="0" w:color="auto"/>
        <w:bottom w:val="none" w:sz="0" w:space="0" w:color="auto"/>
        <w:right w:val="none" w:sz="0" w:space="0" w:color="auto"/>
      </w:divBdr>
      <w:divsChild>
        <w:div w:id="935796534">
          <w:marLeft w:val="0"/>
          <w:marRight w:val="0"/>
          <w:marTop w:val="0"/>
          <w:marBottom w:val="0"/>
          <w:divBdr>
            <w:top w:val="none" w:sz="0" w:space="0" w:color="auto"/>
            <w:left w:val="none" w:sz="0" w:space="0" w:color="auto"/>
            <w:bottom w:val="none" w:sz="0" w:space="0" w:color="auto"/>
            <w:right w:val="none" w:sz="0" w:space="0" w:color="auto"/>
          </w:divBdr>
        </w:div>
      </w:divsChild>
    </w:div>
    <w:div w:id="1862820979">
      <w:bodyDiv w:val="1"/>
      <w:marLeft w:val="0"/>
      <w:marRight w:val="0"/>
      <w:marTop w:val="0"/>
      <w:marBottom w:val="0"/>
      <w:divBdr>
        <w:top w:val="none" w:sz="0" w:space="0" w:color="auto"/>
        <w:left w:val="none" w:sz="0" w:space="0" w:color="auto"/>
        <w:bottom w:val="none" w:sz="0" w:space="0" w:color="auto"/>
        <w:right w:val="none" w:sz="0" w:space="0" w:color="auto"/>
      </w:divBdr>
      <w:divsChild>
        <w:div w:id="137190269">
          <w:marLeft w:val="0"/>
          <w:marRight w:val="0"/>
          <w:marTop w:val="0"/>
          <w:marBottom w:val="0"/>
          <w:divBdr>
            <w:top w:val="none" w:sz="0" w:space="0" w:color="auto"/>
            <w:left w:val="none" w:sz="0" w:space="0" w:color="auto"/>
            <w:bottom w:val="none" w:sz="0" w:space="0" w:color="auto"/>
            <w:right w:val="none" w:sz="0" w:space="0" w:color="auto"/>
          </w:divBdr>
          <w:divsChild>
            <w:div w:id="3396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1926">
      <w:bodyDiv w:val="1"/>
      <w:marLeft w:val="0"/>
      <w:marRight w:val="0"/>
      <w:marTop w:val="0"/>
      <w:marBottom w:val="0"/>
      <w:divBdr>
        <w:top w:val="none" w:sz="0" w:space="0" w:color="auto"/>
        <w:left w:val="none" w:sz="0" w:space="0" w:color="auto"/>
        <w:bottom w:val="none" w:sz="0" w:space="0" w:color="auto"/>
        <w:right w:val="none" w:sz="0" w:space="0" w:color="auto"/>
      </w:divBdr>
    </w:div>
    <w:div w:id="1868903887">
      <w:bodyDiv w:val="1"/>
      <w:marLeft w:val="0"/>
      <w:marRight w:val="0"/>
      <w:marTop w:val="0"/>
      <w:marBottom w:val="0"/>
      <w:divBdr>
        <w:top w:val="none" w:sz="0" w:space="0" w:color="auto"/>
        <w:left w:val="none" w:sz="0" w:space="0" w:color="auto"/>
        <w:bottom w:val="none" w:sz="0" w:space="0" w:color="auto"/>
        <w:right w:val="none" w:sz="0" w:space="0" w:color="auto"/>
      </w:divBdr>
      <w:divsChild>
        <w:div w:id="1276710912">
          <w:marLeft w:val="0"/>
          <w:marRight w:val="0"/>
          <w:marTop w:val="0"/>
          <w:marBottom w:val="0"/>
          <w:divBdr>
            <w:top w:val="none" w:sz="0" w:space="0" w:color="auto"/>
            <w:left w:val="none" w:sz="0" w:space="0" w:color="auto"/>
            <w:bottom w:val="none" w:sz="0" w:space="0" w:color="auto"/>
            <w:right w:val="none" w:sz="0" w:space="0" w:color="auto"/>
          </w:divBdr>
        </w:div>
      </w:divsChild>
    </w:div>
    <w:div w:id="1879392652">
      <w:bodyDiv w:val="1"/>
      <w:marLeft w:val="0"/>
      <w:marRight w:val="0"/>
      <w:marTop w:val="0"/>
      <w:marBottom w:val="0"/>
      <w:divBdr>
        <w:top w:val="none" w:sz="0" w:space="0" w:color="auto"/>
        <w:left w:val="none" w:sz="0" w:space="0" w:color="auto"/>
        <w:bottom w:val="none" w:sz="0" w:space="0" w:color="auto"/>
        <w:right w:val="none" w:sz="0" w:space="0" w:color="auto"/>
      </w:divBdr>
      <w:divsChild>
        <w:div w:id="2075817124">
          <w:marLeft w:val="0"/>
          <w:marRight w:val="0"/>
          <w:marTop w:val="0"/>
          <w:marBottom w:val="0"/>
          <w:divBdr>
            <w:top w:val="none" w:sz="0" w:space="0" w:color="auto"/>
            <w:left w:val="none" w:sz="0" w:space="0" w:color="auto"/>
            <w:bottom w:val="none" w:sz="0" w:space="0" w:color="auto"/>
            <w:right w:val="none" w:sz="0" w:space="0" w:color="auto"/>
          </w:divBdr>
          <w:divsChild>
            <w:div w:id="793252311">
              <w:marLeft w:val="0"/>
              <w:marRight w:val="0"/>
              <w:marTop w:val="0"/>
              <w:marBottom w:val="0"/>
              <w:divBdr>
                <w:top w:val="none" w:sz="0" w:space="0" w:color="auto"/>
                <w:left w:val="none" w:sz="0" w:space="0" w:color="auto"/>
                <w:bottom w:val="none" w:sz="0" w:space="0" w:color="auto"/>
                <w:right w:val="none" w:sz="0" w:space="0" w:color="auto"/>
              </w:divBdr>
              <w:divsChild>
                <w:div w:id="20354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89230">
      <w:bodyDiv w:val="1"/>
      <w:marLeft w:val="0"/>
      <w:marRight w:val="0"/>
      <w:marTop w:val="0"/>
      <w:marBottom w:val="0"/>
      <w:divBdr>
        <w:top w:val="none" w:sz="0" w:space="0" w:color="auto"/>
        <w:left w:val="none" w:sz="0" w:space="0" w:color="auto"/>
        <w:bottom w:val="none" w:sz="0" w:space="0" w:color="auto"/>
        <w:right w:val="none" w:sz="0" w:space="0" w:color="auto"/>
      </w:divBdr>
    </w:div>
    <w:div w:id="1899823322">
      <w:bodyDiv w:val="1"/>
      <w:marLeft w:val="0"/>
      <w:marRight w:val="0"/>
      <w:marTop w:val="0"/>
      <w:marBottom w:val="0"/>
      <w:divBdr>
        <w:top w:val="none" w:sz="0" w:space="0" w:color="auto"/>
        <w:left w:val="none" w:sz="0" w:space="0" w:color="auto"/>
        <w:bottom w:val="none" w:sz="0" w:space="0" w:color="auto"/>
        <w:right w:val="none" w:sz="0" w:space="0" w:color="auto"/>
      </w:divBdr>
      <w:divsChild>
        <w:div w:id="1547527828">
          <w:marLeft w:val="0"/>
          <w:marRight w:val="0"/>
          <w:marTop w:val="0"/>
          <w:marBottom w:val="0"/>
          <w:divBdr>
            <w:top w:val="none" w:sz="0" w:space="0" w:color="auto"/>
            <w:left w:val="none" w:sz="0" w:space="0" w:color="auto"/>
            <w:bottom w:val="none" w:sz="0" w:space="0" w:color="auto"/>
            <w:right w:val="none" w:sz="0" w:space="0" w:color="auto"/>
          </w:divBdr>
        </w:div>
      </w:divsChild>
    </w:div>
    <w:div w:id="1917204266">
      <w:bodyDiv w:val="1"/>
      <w:marLeft w:val="0"/>
      <w:marRight w:val="0"/>
      <w:marTop w:val="0"/>
      <w:marBottom w:val="0"/>
      <w:divBdr>
        <w:top w:val="none" w:sz="0" w:space="0" w:color="auto"/>
        <w:left w:val="none" w:sz="0" w:space="0" w:color="auto"/>
        <w:bottom w:val="none" w:sz="0" w:space="0" w:color="auto"/>
        <w:right w:val="none" w:sz="0" w:space="0" w:color="auto"/>
      </w:divBdr>
    </w:div>
    <w:div w:id="1917593396">
      <w:bodyDiv w:val="1"/>
      <w:marLeft w:val="0"/>
      <w:marRight w:val="0"/>
      <w:marTop w:val="0"/>
      <w:marBottom w:val="0"/>
      <w:divBdr>
        <w:top w:val="none" w:sz="0" w:space="0" w:color="auto"/>
        <w:left w:val="none" w:sz="0" w:space="0" w:color="auto"/>
        <w:bottom w:val="none" w:sz="0" w:space="0" w:color="auto"/>
        <w:right w:val="none" w:sz="0" w:space="0" w:color="auto"/>
      </w:divBdr>
      <w:divsChild>
        <w:div w:id="219829197">
          <w:marLeft w:val="0"/>
          <w:marRight w:val="0"/>
          <w:marTop w:val="0"/>
          <w:marBottom w:val="0"/>
          <w:divBdr>
            <w:top w:val="none" w:sz="0" w:space="0" w:color="auto"/>
            <w:left w:val="none" w:sz="0" w:space="0" w:color="auto"/>
            <w:bottom w:val="none" w:sz="0" w:space="0" w:color="auto"/>
            <w:right w:val="none" w:sz="0" w:space="0" w:color="auto"/>
          </w:divBdr>
          <w:divsChild>
            <w:div w:id="788360704">
              <w:marLeft w:val="0"/>
              <w:marRight w:val="0"/>
              <w:marTop w:val="0"/>
              <w:marBottom w:val="0"/>
              <w:divBdr>
                <w:top w:val="none" w:sz="0" w:space="0" w:color="auto"/>
                <w:left w:val="none" w:sz="0" w:space="0" w:color="auto"/>
                <w:bottom w:val="none" w:sz="0" w:space="0" w:color="auto"/>
                <w:right w:val="none" w:sz="0" w:space="0" w:color="auto"/>
              </w:divBdr>
              <w:divsChild>
                <w:div w:id="6179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15840">
      <w:bodyDiv w:val="1"/>
      <w:marLeft w:val="0"/>
      <w:marRight w:val="0"/>
      <w:marTop w:val="0"/>
      <w:marBottom w:val="0"/>
      <w:divBdr>
        <w:top w:val="none" w:sz="0" w:space="0" w:color="auto"/>
        <w:left w:val="none" w:sz="0" w:space="0" w:color="auto"/>
        <w:bottom w:val="none" w:sz="0" w:space="0" w:color="auto"/>
        <w:right w:val="none" w:sz="0" w:space="0" w:color="auto"/>
      </w:divBdr>
    </w:div>
    <w:div w:id="1924222992">
      <w:bodyDiv w:val="1"/>
      <w:marLeft w:val="0"/>
      <w:marRight w:val="0"/>
      <w:marTop w:val="0"/>
      <w:marBottom w:val="0"/>
      <w:divBdr>
        <w:top w:val="none" w:sz="0" w:space="0" w:color="auto"/>
        <w:left w:val="none" w:sz="0" w:space="0" w:color="auto"/>
        <w:bottom w:val="none" w:sz="0" w:space="0" w:color="auto"/>
        <w:right w:val="none" w:sz="0" w:space="0" w:color="auto"/>
      </w:divBdr>
      <w:divsChild>
        <w:div w:id="1600673758">
          <w:marLeft w:val="0"/>
          <w:marRight w:val="0"/>
          <w:marTop w:val="0"/>
          <w:marBottom w:val="0"/>
          <w:divBdr>
            <w:top w:val="none" w:sz="0" w:space="0" w:color="auto"/>
            <w:left w:val="none" w:sz="0" w:space="0" w:color="auto"/>
            <w:bottom w:val="none" w:sz="0" w:space="0" w:color="auto"/>
            <w:right w:val="none" w:sz="0" w:space="0" w:color="auto"/>
          </w:divBdr>
        </w:div>
      </w:divsChild>
    </w:div>
    <w:div w:id="1926258909">
      <w:bodyDiv w:val="1"/>
      <w:marLeft w:val="0"/>
      <w:marRight w:val="0"/>
      <w:marTop w:val="0"/>
      <w:marBottom w:val="0"/>
      <w:divBdr>
        <w:top w:val="none" w:sz="0" w:space="0" w:color="auto"/>
        <w:left w:val="none" w:sz="0" w:space="0" w:color="auto"/>
        <w:bottom w:val="none" w:sz="0" w:space="0" w:color="auto"/>
        <w:right w:val="none" w:sz="0" w:space="0" w:color="auto"/>
      </w:divBdr>
      <w:divsChild>
        <w:div w:id="688288776">
          <w:marLeft w:val="0"/>
          <w:marRight w:val="0"/>
          <w:marTop w:val="0"/>
          <w:marBottom w:val="0"/>
          <w:divBdr>
            <w:top w:val="none" w:sz="0" w:space="0" w:color="auto"/>
            <w:left w:val="none" w:sz="0" w:space="0" w:color="auto"/>
            <w:bottom w:val="none" w:sz="0" w:space="0" w:color="auto"/>
            <w:right w:val="none" w:sz="0" w:space="0" w:color="auto"/>
          </w:divBdr>
          <w:divsChild>
            <w:div w:id="17601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843">
      <w:bodyDiv w:val="1"/>
      <w:marLeft w:val="0"/>
      <w:marRight w:val="0"/>
      <w:marTop w:val="0"/>
      <w:marBottom w:val="0"/>
      <w:divBdr>
        <w:top w:val="none" w:sz="0" w:space="0" w:color="auto"/>
        <w:left w:val="none" w:sz="0" w:space="0" w:color="auto"/>
        <w:bottom w:val="none" w:sz="0" w:space="0" w:color="auto"/>
        <w:right w:val="none" w:sz="0" w:space="0" w:color="auto"/>
      </w:divBdr>
    </w:div>
    <w:div w:id="1931087716">
      <w:bodyDiv w:val="1"/>
      <w:marLeft w:val="0"/>
      <w:marRight w:val="0"/>
      <w:marTop w:val="0"/>
      <w:marBottom w:val="0"/>
      <w:divBdr>
        <w:top w:val="none" w:sz="0" w:space="0" w:color="auto"/>
        <w:left w:val="none" w:sz="0" w:space="0" w:color="auto"/>
        <w:bottom w:val="none" w:sz="0" w:space="0" w:color="auto"/>
        <w:right w:val="none" w:sz="0" w:space="0" w:color="auto"/>
      </w:divBdr>
      <w:divsChild>
        <w:div w:id="363093825">
          <w:marLeft w:val="0"/>
          <w:marRight w:val="0"/>
          <w:marTop w:val="0"/>
          <w:marBottom w:val="0"/>
          <w:divBdr>
            <w:top w:val="none" w:sz="0" w:space="0" w:color="auto"/>
            <w:left w:val="none" w:sz="0" w:space="0" w:color="auto"/>
            <w:bottom w:val="none" w:sz="0" w:space="0" w:color="auto"/>
            <w:right w:val="none" w:sz="0" w:space="0" w:color="auto"/>
          </w:divBdr>
        </w:div>
        <w:div w:id="1991061006">
          <w:marLeft w:val="0"/>
          <w:marRight w:val="0"/>
          <w:marTop w:val="0"/>
          <w:marBottom w:val="0"/>
          <w:divBdr>
            <w:top w:val="none" w:sz="0" w:space="0" w:color="auto"/>
            <w:left w:val="none" w:sz="0" w:space="0" w:color="auto"/>
            <w:bottom w:val="none" w:sz="0" w:space="0" w:color="auto"/>
            <w:right w:val="none" w:sz="0" w:space="0" w:color="auto"/>
          </w:divBdr>
        </w:div>
      </w:divsChild>
    </w:div>
    <w:div w:id="1932808998">
      <w:bodyDiv w:val="1"/>
      <w:marLeft w:val="0"/>
      <w:marRight w:val="0"/>
      <w:marTop w:val="0"/>
      <w:marBottom w:val="0"/>
      <w:divBdr>
        <w:top w:val="none" w:sz="0" w:space="0" w:color="auto"/>
        <w:left w:val="none" w:sz="0" w:space="0" w:color="auto"/>
        <w:bottom w:val="none" w:sz="0" w:space="0" w:color="auto"/>
        <w:right w:val="none" w:sz="0" w:space="0" w:color="auto"/>
      </w:divBdr>
      <w:divsChild>
        <w:div w:id="688677633">
          <w:marLeft w:val="0"/>
          <w:marRight w:val="0"/>
          <w:marTop w:val="0"/>
          <w:marBottom w:val="0"/>
          <w:divBdr>
            <w:top w:val="none" w:sz="0" w:space="0" w:color="auto"/>
            <w:left w:val="none" w:sz="0" w:space="0" w:color="auto"/>
            <w:bottom w:val="none" w:sz="0" w:space="0" w:color="auto"/>
            <w:right w:val="none" w:sz="0" w:space="0" w:color="auto"/>
          </w:divBdr>
        </w:div>
        <w:div w:id="857163070">
          <w:marLeft w:val="0"/>
          <w:marRight w:val="0"/>
          <w:marTop w:val="0"/>
          <w:marBottom w:val="0"/>
          <w:divBdr>
            <w:top w:val="none" w:sz="0" w:space="0" w:color="auto"/>
            <w:left w:val="none" w:sz="0" w:space="0" w:color="auto"/>
            <w:bottom w:val="none" w:sz="0" w:space="0" w:color="auto"/>
            <w:right w:val="none" w:sz="0" w:space="0" w:color="auto"/>
          </w:divBdr>
          <w:divsChild>
            <w:div w:id="288628479">
              <w:marLeft w:val="0"/>
              <w:marRight w:val="0"/>
              <w:marTop w:val="0"/>
              <w:marBottom w:val="0"/>
              <w:divBdr>
                <w:top w:val="none" w:sz="0" w:space="0" w:color="auto"/>
                <w:left w:val="none" w:sz="0" w:space="0" w:color="auto"/>
                <w:bottom w:val="none" w:sz="0" w:space="0" w:color="auto"/>
                <w:right w:val="none" w:sz="0" w:space="0" w:color="auto"/>
              </w:divBdr>
              <w:divsChild>
                <w:div w:id="205410356">
                  <w:marLeft w:val="0"/>
                  <w:marRight w:val="0"/>
                  <w:marTop w:val="0"/>
                  <w:marBottom w:val="0"/>
                  <w:divBdr>
                    <w:top w:val="none" w:sz="0" w:space="0" w:color="auto"/>
                    <w:left w:val="none" w:sz="0" w:space="0" w:color="auto"/>
                    <w:bottom w:val="none" w:sz="0" w:space="0" w:color="auto"/>
                    <w:right w:val="none" w:sz="0" w:space="0" w:color="auto"/>
                  </w:divBdr>
                </w:div>
                <w:div w:id="366956283">
                  <w:marLeft w:val="0"/>
                  <w:marRight w:val="0"/>
                  <w:marTop w:val="0"/>
                  <w:marBottom w:val="0"/>
                  <w:divBdr>
                    <w:top w:val="none" w:sz="0" w:space="0" w:color="auto"/>
                    <w:left w:val="none" w:sz="0" w:space="0" w:color="auto"/>
                    <w:bottom w:val="none" w:sz="0" w:space="0" w:color="auto"/>
                    <w:right w:val="none" w:sz="0" w:space="0" w:color="auto"/>
                  </w:divBdr>
                </w:div>
                <w:div w:id="1345984007">
                  <w:marLeft w:val="0"/>
                  <w:marRight w:val="0"/>
                  <w:marTop w:val="0"/>
                  <w:marBottom w:val="0"/>
                  <w:divBdr>
                    <w:top w:val="none" w:sz="0" w:space="0" w:color="auto"/>
                    <w:left w:val="none" w:sz="0" w:space="0" w:color="auto"/>
                    <w:bottom w:val="none" w:sz="0" w:space="0" w:color="auto"/>
                    <w:right w:val="none" w:sz="0" w:space="0" w:color="auto"/>
                  </w:divBdr>
                </w:div>
                <w:div w:id="19544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55092">
      <w:bodyDiv w:val="1"/>
      <w:marLeft w:val="0"/>
      <w:marRight w:val="0"/>
      <w:marTop w:val="0"/>
      <w:marBottom w:val="0"/>
      <w:divBdr>
        <w:top w:val="none" w:sz="0" w:space="0" w:color="auto"/>
        <w:left w:val="none" w:sz="0" w:space="0" w:color="auto"/>
        <w:bottom w:val="none" w:sz="0" w:space="0" w:color="auto"/>
        <w:right w:val="none" w:sz="0" w:space="0" w:color="auto"/>
      </w:divBdr>
      <w:divsChild>
        <w:div w:id="2076316646">
          <w:marLeft w:val="0"/>
          <w:marRight w:val="0"/>
          <w:marTop w:val="0"/>
          <w:marBottom w:val="0"/>
          <w:divBdr>
            <w:top w:val="none" w:sz="0" w:space="0" w:color="auto"/>
            <w:left w:val="none" w:sz="0" w:space="0" w:color="auto"/>
            <w:bottom w:val="none" w:sz="0" w:space="0" w:color="auto"/>
            <w:right w:val="none" w:sz="0" w:space="0" w:color="auto"/>
          </w:divBdr>
          <w:divsChild>
            <w:div w:id="1713846856">
              <w:marLeft w:val="0"/>
              <w:marRight w:val="0"/>
              <w:marTop w:val="0"/>
              <w:marBottom w:val="0"/>
              <w:divBdr>
                <w:top w:val="none" w:sz="0" w:space="0" w:color="auto"/>
                <w:left w:val="none" w:sz="0" w:space="0" w:color="auto"/>
                <w:bottom w:val="none" w:sz="0" w:space="0" w:color="auto"/>
                <w:right w:val="none" w:sz="0" w:space="0" w:color="auto"/>
              </w:divBdr>
              <w:divsChild>
                <w:div w:id="1449277833">
                  <w:marLeft w:val="0"/>
                  <w:marRight w:val="0"/>
                  <w:marTop w:val="0"/>
                  <w:marBottom w:val="0"/>
                  <w:divBdr>
                    <w:top w:val="none" w:sz="0" w:space="0" w:color="auto"/>
                    <w:left w:val="none" w:sz="0" w:space="0" w:color="auto"/>
                    <w:bottom w:val="none" w:sz="0" w:space="0" w:color="auto"/>
                    <w:right w:val="none" w:sz="0" w:space="0" w:color="auto"/>
                  </w:divBdr>
                </w:div>
                <w:div w:id="18341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556251">
      <w:bodyDiv w:val="1"/>
      <w:marLeft w:val="0"/>
      <w:marRight w:val="0"/>
      <w:marTop w:val="0"/>
      <w:marBottom w:val="0"/>
      <w:divBdr>
        <w:top w:val="none" w:sz="0" w:space="0" w:color="auto"/>
        <w:left w:val="none" w:sz="0" w:space="0" w:color="auto"/>
        <w:bottom w:val="none" w:sz="0" w:space="0" w:color="auto"/>
        <w:right w:val="none" w:sz="0" w:space="0" w:color="auto"/>
      </w:divBdr>
      <w:divsChild>
        <w:div w:id="1834955272">
          <w:marLeft w:val="0"/>
          <w:marRight w:val="0"/>
          <w:marTop w:val="0"/>
          <w:marBottom w:val="0"/>
          <w:divBdr>
            <w:top w:val="none" w:sz="0" w:space="0" w:color="auto"/>
            <w:left w:val="none" w:sz="0" w:space="0" w:color="auto"/>
            <w:bottom w:val="none" w:sz="0" w:space="0" w:color="auto"/>
            <w:right w:val="none" w:sz="0" w:space="0" w:color="auto"/>
          </w:divBdr>
          <w:divsChild>
            <w:div w:id="13598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4693">
      <w:bodyDiv w:val="1"/>
      <w:marLeft w:val="0"/>
      <w:marRight w:val="0"/>
      <w:marTop w:val="0"/>
      <w:marBottom w:val="0"/>
      <w:divBdr>
        <w:top w:val="none" w:sz="0" w:space="0" w:color="auto"/>
        <w:left w:val="none" w:sz="0" w:space="0" w:color="auto"/>
        <w:bottom w:val="none" w:sz="0" w:space="0" w:color="auto"/>
        <w:right w:val="none" w:sz="0" w:space="0" w:color="auto"/>
      </w:divBdr>
      <w:divsChild>
        <w:div w:id="437606359">
          <w:marLeft w:val="0"/>
          <w:marRight w:val="0"/>
          <w:marTop w:val="0"/>
          <w:marBottom w:val="0"/>
          <w:divBdr>
            <w:top w:val="none" w:sz="0" w:space="0" w:color="auto"/>
            <w:left w:val="none" w:sz="0" w:space="0" w:color="auto"/>
            <w:bottom w:val="none" w:sz="0" w:space="0" w:color="auto"/>
            <w:right w:val="none" w:sz="0" w:space="0" w:color="auto"/>
          </w:divBdr>
        </w:div>
      </w:divsChild>
    </w:div>
    <w:div w:id="1947303836">
      <w:bodyDiv w:val="1"/>
      <w:marLeft w:val="0"/>
      <w:marRight w:val="0"/>
      <w:marTop w:val="0"/>
      <w:marBottom w:val="0"/>
      <w:divBdr>
        <w:top w:val="none" w:sz="0" w:space="0" w:color="auto"/>
        <w:left w:val="none" w:sz="0" w:space="0" w:color="auto"/>
        <w:bottom w:val="none" w:sz="0" w:space="0" w:color="auto"/>
        <w:right w:val="none" w:sz="0" w:space="0" w:color="auto"/>
      </w:divBdr>
    </w:div>
    <w:div w:id="1948075282">
      <w:bodyDiv w:val="1"/>
      <w:marLeft w:val="0"/>
      <w:marRight w:val="0"/>
      <w:marTop w:val="0"/>
      <w:marBottom w:val="0"/>
      <w:divBdr>
        <w:top w:val="none" w:sz="0" w:space="0" w:color="auto"/>
        <w:left w:val="none" w:sz="0" w:space="0" w:color="auto"/>
        <w:bottom w:val="none" w:sz="0" w:space="0" w:color="auto"/>
        <w:right w:val="none" w:sz="0" w:space="0" w:color="auto"/>
      </w:divBdr>
    </w:div>
    <w:div w:id="1948613327">
      <w:bodyDiv w:val="1"/>
      <w:marLeft w:val="0"/>
      <w:marRight w:val="0"/>
      <w:marTop w:val="0"/>
      <w:marBottom w:val="0"/>
      <w:divBdr>
        <w:top w:val="none" w:sz="0" w:space="0" w:color="auto"/>
        <w:left w:val="none" w:sz="0" w:space="0" w:color="auto"/>
        <w:bottom w:val="none" w:sz="0" w:space="0" w:color="auto"/>
        <w:right w:val="none" w:sz="0" w:space="0" w:color="auto"/>
      </w:divBdr>
      <w:divsChild>
        <w:div w:id="1819415309">
          <w:marLeft w:val="0"/>
          <w:marRight w:val="0"/>
          <w:marTop w:val="0"/>
          <w:marBottom w:val="0"/>
          <w:divBdr>
            <w:top w:val="none" w:sz="0" w:space="0" w:color="auto"/>
            <w:left w:val="none" w:sz="0" w:space="0" w:color="auto"/>
            <w:bottom w:val="none" w:sz="0" w:space="0" w:color="auto"/>
            <w:right w:val="none" w:sz="0" w:space="0" w:color="auto"/>
          </w:divBdr>
          <w:divsChild>
            <w:div w:id="4931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5091">
      <w:bodyDiv w:val="1"/>
      <w:marLeft w:val="0"/>
      <w:marRight w:val="0"/>
      <w:marTop w:val="0"/>
      <w:marBottom w:val="0"/>
      <w:divBdr>
        <w:top w:val="none" w:sz="0" w:space="0" w:color="auto"/>
        <w:left w:val="none" w:sz="0" w:space="0" w:color="auto"/>
        <w:bottom w:val="none" w:sz="0" w:space="0" w:color="auto"/>
        <w:right w:val="none" w:sz="0" w:space="0" w:color="auto"/>
      </w:divBdr>
    </w:div>
    <w:div w:id="1955744654">
      <w:bodyDiv w:val="1"/>
      <w:marLeft w:val="0"/>
      <w:marRight w:val="0"/>
      <w:marTop w:val="0"/>
      <w:marBottom w:val="0"/>
      <w:divBdr>
        <w:top w:val="none" w:sz="0" w:space="0" w:color="auto"/>
        <w:left w:val="none" w:sz="0" w:space="0" w:color="auto"/>
        <w:bottom w:val="none" w:sz="0" w:space="0" w:color="auto"/>
        <w:right w:val="none" w:sz="0" w:space="0" w:color="auto"/>
      </w:divBdr>
    </w:div>
    <w:div w:id="1962688188">
      <w:bodyDiv w:val="1"/>
      <w:marLeft w:val="0"/>
      <w:marRight w:val="0"/>
      <w:marTop w:val="0"/>
      <w:marBottom w:val="0"/>
      <w:divBdr>
        <w:top w:val="none" w:sz="0" w:space="0" w:color="auto"/>
        <w:left w:val="none" w:sz="0" w:space="0" w:color="auto"/>
        <w:bottom w:val="none" w:sz="0" w:space="0" w:color="auto"/>
        <w:right w:val="none" w:sz="0" w:space="0" w:color="auto"/>
      </w:divBdr>
    </w:div>
    <w:div w:id="1965650021">
      <w:bodyDiv w:val="1"/>
      <w:marLeft w:val="0"/>
      <w:marRight w:val="0"/>
      <w:marTop w:val="0"/>
      <w:marBottom w:val="0"/>
      <w:divBdr>
        <w:top w:val="none" w:sz="0" w:space="0" w:color="auto"/>
        <w:left w:val="none" w:sz="0" w:space="0" w:color="auto"/>
        <w:bottom w:val="none" w:sz="0" w:space="0" w:color="auto"/>
        <w:right w:val="none" w:sz="0" w:space="0" w:color="auto"/>
      </w:divBdr>
      <w:divsChild>
        <w:div w:id="1089277999">
          <w:marLeft w:val="0"/>
          <w:marRight w:val="0"/>
          <w:marTop w:val="0"/>
          <w:marBottom w:val="0"/>
          <w:divBdr>
            <w:top w:val="none" w:sz="0" w:space="0" w:color="auto"/>
            <w:left w:val="none" w:sz="0" w:space="0" w:color="auto"/>
            <w:bottom w:val="none" w:sz="0" w:space="0" w:color="auto"/>
            <w:right w:val="none" w:sz="0" w:space="0" w:color="auto"/>
          </w:divBdr>
        </w:div>
      </w:divsChild>
    </w:div>
    <w:div w:id="1970041454">
      <w:bodyDiv w:val="1"/>
      <w:marLeft w:val="0"/>
      <w:marRight w:val="0"/>
      <w:marTop w:val="0"/>
      <w:marBottom w:val="0"/>
      <w:divBdr>
        <w:top w:val="none" w:sz="0" w:space="0" w:color="auto"/>
        <w:left w:val="none" w:sz="0" w:space="0" w:color="auto"/>
        <w:bottom w:val="none" w:sz="0" w:space="0" w:color="auto"/>
        <w:right w:val="none" w:sz="0" w:space="0" w:color="auto"/>
      </w:divBdr>
      <w:divsChild>
        <w:div w:id="1041708059">
          <w:marLeft w:val="0"/>
          <w:marRight w:val="0"/>
          <w:marTop w:val="0"/>
          <w:marBottom w:val="0"/>
          <w:divBdr>
            <w:top w:val="none" w:sz="0" w:space="0" w:color="auto"/>
            <w:left w:val="none" w:sz="0" w:space="0" w:color="auto"/>
            <w:bottom w:val="none" w:sz="0" w:space="0" w:color="auto"/>
            <w:right w:val="none" w:sz="0" w:space="0" w:color="auto"/>
          </w:divBdr>
        </w:div>
      </w:divsChild>
    </w:div>
    <w:div w:id="1984503369">
      <w:bodyDiv w:val="1"/>
      <w:marLeft w:val="0"/>
      <w:marRight w:val="0"/>
      <w:marTop w:val="0"/>
      <w:marBottom w:val="0"/>
      <w:divBdr>
        <w:top w:val="none" w:sz="0" w:space="0" w:color="auto"/>
        <w:left w:val="none" w:sz="0" w:space="0" w:color="auto"/>
        <w:bottom w:val="none" w:sz="0" w:space="0" w:color="auto"/>
        <w:right w:val="none" w:sz="0" w:space="0" w:color="auto"/>
      </w:divBdr>
      <w:divsChild>
        <w:div w:id="1848209769">
          <w:marLeft w:val="0"/>
          <w:marRight w:val="0"/>
          <w:marTop w:val="0"/>
          <w:marBottom w:val="0"/>
          <w:divBdr>
            <w:top w:val="none" w:sz="0" w:space="0" w:color="auto"/>
            <w:left w:val="none" w:sz="0" w:space="0" w:color="auto"/>
            <w:bottom w:val="none" w:sz="0" w:space="0" w:color="auto"/>
            <w:right w:val="none" w:sz="0" w:space="0" w:color="auto"/>
          </w:divBdr>
          <w:divsChild>
            <w:div w:id="1588004684">
              <w:marLeft w:val="0"/>
              <w:marRight w:val="0"/>
              <w:marTop w:val="0"/>
              <w:marBottom w:val="0"/>
              <w:divBdr>
                <w:top w:val="none" w:sz="0" w:space="0" w:color="auto"/>
                <w:left w:val="none" w:sz="0" w:space="0" w:color="auto"/>
                <w:bottom w:val="none" w:sz="0" w:space="0" w:color="auto"/>
                <w:right w:val="none" w:sz="0" w:space="0" w:color="auto"/>
              </w:divBdr>
              <w:divsChild>
                <w:div w:id="220364317">
                  <w:marLeft w:val="0"/>
                  <w:marRight w:val="0"/>
                  <w:marTop w:val="0"/>
                  <w:marBottom w:val="0"/>
                  <w:divBdr>
                    <w:top w:val="none" w:sz="0" w:space="0" w:color="auto"/>
                    <w:left w:val="none" w:sz="0" w:space="0" w:color="auto"/>
                    <w:bottom w:val="none" w:sz="0" w:space="0" w:color="auto"/>
                    <w:right w:val="none" w:sz="0" w:space="0" w:color="auto"/>
                  </w:divBdr>
                </w:div>
                <w:div w:id="408189088">
                  <w:marLeft w:val="0"/>
                  <w:marRight w:val="0"/>
                  <w:marTop w:val="0"/>
                  <w:marBottom w:val="0"/>
                  <w:divBdr>
                    <w:top w:val="none" w:sz="0" w:space="0" w:color="auto"/>
                    <w:left w:val="none" w:sz="0" w:space="0" w:color="auto"/>
                    <w:bottom w:val="none" w:sz="0" w:space="0" w:color="auto"/>
                    <w:right w:val="none" w:sz="0" w:space="0" w:color="auto"/>
                  </w:divBdr>
                </w:div>
                <w:div w:id="1051424125">
                  <w:marLeft w:val="0"/>
                  <w:marRight w:val="0"/>
                  <w:marTop w:val="0"/>
                  <w:marBottom w:val="0"/>
                  <w:divBdr>
                    <w:top w:val="none" w:sz="0" w:space="0" w:color="auto"/>
                    <w:left w:val="none" w:sz="0" w:space="0" w:color="auto"/>
                    <w:bottom w:val="none" w:sz="0" w:space="0" w:color="auto"/>
                    <w:right w:val="none" w:sz="0" w:space="0" w:color="auto"/>
                  </w:divBdr>
                </w:div>
                <w:div w:id="1509640226">
                  <w:marLeft w:val="0"/>
                  <w:marRight w:val="0"/>
                  <w:marTop w:val="0"/>
                  <w:marBottom w:val="0"/>
                  <w:divBdr>
                    <w:top w:val="none" w:sz="0" w:space="0" w:color="auto"/>
                    <w:left w:val="none" w:sz="0" w:space="0" w:color="auto"/>
                    <w:bottom w:val="none" w:sz="0" w:space="0" w:color="auto"/>
                    <w:right w:val="none" w:sz="0" w:space="0" w:color="auto"/>
                  </w:divBdr>
                </w:div>
                <w:div w:id="1549103001">
                  <w:marLeft w:val="0"/>
                  <w:marRight w:val="0"/>
                  <w:marTop w:val="0"/>
                  <w:marBottom w:val="0"/>
                  <w:divBdr>
                    <w:top w:val="none" w:sz="0" w:space="0" w:color="auto"/>
                    <w:left w:val="none" w:sz="0" w:space="0" w:color="auto"/>
                    <w:bottom w:val="none" w:sz="0" w:space="0" w:color="auto"/>
                    <w:right w:val="none" w:sz="0" w:space="0" w:color="auto"/>
                  </w:divBdr>
                </w:div>
                <w:div w:id="18126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5149">
          <w:marLeft w:val="0"/>
          <w:marRight w:val="0"/>
          <w:marTop w:val="0"/>
          <w:marBottom w:val="0"/>
          <w:divBdr>
            <w:top w:val="none" w:sz="0" w:space="0" w:color="auto"/>
            <w:left w:val="none" w:sz="0" w:space="0" w:color="auto"/>
            <w:bottom w:val="none" w:sz="0" w:space="0" w:color="auto"/>
            <w:right w:val="none" w:sz="0" w:space="0" w:color="auto"/>
          </w:divBdr>
          <w:divsChild>
            <w:div w:id="1530484375">
              <w:marLeft w:val="0"/>
              <w:marRight w:val="0"/>
              <w:marTop w:val="0"/>
              <w:marBottom w:val="0"/>
              <w:divBdr>
                <w:top w:val="none" w:sz="0" w:space="0" w:color="auto"/>
                <w:left w:val="none" w:sz="0" w:space="0" w:color="auto"/>
                <w:bottom w:val="none" w:sz="0" w:space="0" w:color="auto"/>
                <w:right w:val="none" w:sz="0" w:space="0" w:color="auto"/>
              </w:divBdr>
              <w:divsChild>
                <w:div w:id="20474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4110">
      <w:bodyDiv w:val="1"/>
      <w:marLeft w:val="0"/>
      <w:marRight w:val="0"/>
      <w:marTop w:val="0"/>
      <w:marBottom w:val="0"/>
      <w:divBdr>
        <w:top w:val="none" w:sz="0" w:space="0" w:color="auto"/>
        <w:left w:val="none" w:sz="0" w:space="0" w:color="auto"/>
        <w:bottom w:val="none" w:sz="0" w:space="0" w:color="auto"/>
        <w:right w:val="none" w:sz="0" w:space="0" w:color="auto"/>
      </w:divBdr>
    </w:div>
    <w:div w:id="1986622734">
      <w:bodyDiv w:val="1"/>
      <w:marLeft w:val="0"/>
      <w:marRight w:val="0"/>
      <w:marTop w:val="0"/>
      <w:marBottom w:val="0"/>
      <w:divBdr>
        <w:top w:val="none" w:sz="0" w:space="0" w:color="auto"/>
        <w:left w:val="none" w:sz="0" w:space="0" w:color="auto"/>
        <w:bottom w:val="none" w:sz="0" w:space="0" w:color="auto"/>
        <w:right w:val="none" w:sz="0" w:space="0" w:color="auto"/>
      </w:divBdr>
    </w:div>
    <w:div w:id="1990472925">
      <w:bodyDiv w:val="1"/>
      <w:marLeft w:val="0"/>
      <w:marRight w:val="0"/>
      <w:marTop w:val="0"/>
      <w:marBottom w:val="0"/>
      <w:divBdr>
        <w:top w:val="none" w:sz="0" w:space="0" w:color="auto"/>
        <w:left w:val="none" w:sz="0" w:space="0" w:color="auto"/>
        <w:bottom w:val="none" w:sz="0" w:space="0" w:color="auto"/>
        <w:right w:val="none" w:sz="0" w:space="0" w:color="auto"/>
      </w:divBdr>
    </w:div>
    <w:div w:id="1996252347">
      <w:bodyDiv w:val="1"/>
      <w:marLeft w:val="0"/>
      <w:marRight w:val="0"/>
      <w:marTop w:val="0"/>
      <w:marBottom w:val="0"/>
      <w:divBdr>
        <w:top w:val="none" w:sz="0" w:space="0" w:color="auto"/>
        <w:left w:val="none" w:sz="0" w:space="0" w:color="auto"/>
        <w:bottom w:val="none" w:sz="0" w:space="0" w:color="auto"/>
        <w:right w:val="none" w:sz="0" w:space="0" w:color="auto"/>
      </w:divBdr>
      <w:divsChild>
        <w:div w:id="810288662">
          <w:marLeft w:val="0"/>
          <w:marRight w:val="0"/>
          <w:marTop w:val="0"/>
          <w:marBottom w:val="0"/>
          <w:divBdr>
            <w:top w:val="none" w:sz="0" w:space="0" w:color="auto"/>
            <w:left w:val="none" w:sz="0" w:space="0" w:color="auto"/>
            <w:bottom w:val="none" w:sz="0" w:space="0" w:color="auto"/>
            <w:right w:val="none" w:sz="0" w:space="0" w:color="auto"/>
          </w:divBdr>
          <w:divsChild>
            <w:div w:id="17284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4196">
      <w:bodyDiv w:val="1"/>
      <w:marLeft w:val="0"/>
      <w:marRight w:val="0"/>
      <w:marTop w:val="0"/>
      <w:marBottom w:val="0"/>
      <w:divBdr>
        <w:top w:val="none" w:sz="0" w:space="0" w:color="auto"/>
        <w:left w:val="none" w:sz="0" w:space="0" w:color="auto"/>
        <w:bottom w:val="none" w:sz="0" w:space="0" w:color="auto"/>
        <w:right w:val="none" w:sz="0" w:space="0" w:color="auto"/>
      </w:divBdr>
    </w:div>
    <w:div w:id="1997107940">
      <w:bodyDiv w:val="1"/>
      <w:marLeft w:val="0"/>
      <w:marRight w:val="0"/>
      <w:marTop w:val="0"/>
      <w:marBottom w:val="0"/>
      <w:divBdr>
        <w:top w:val="none" w:sz="0" w:space="0" w:color="auto"/>
        <w:left w:val="none" w:sz="0" w:space="0" w:color="auto"/>
        <w:bottom w:val="none" w:sz="0" w:space="0" w:color="auto"/>
        <w:right w:val="none" w:sz="0" w:space="0" w:color="auto"/>
      </w:divBdr>
      <w:divsChild>
        <w:div w:id="1553888017">
          <w:marLeft w:val="0"/>
          <w:marRight w:val="0"/>
          <w:marTop w:val="0"/>
          <w:marBottom w:val="0"/>
          <w:divBdr>
            <w:top w:val="none" w:sz="0" w:space="0" w:color="auto"/>
            <w:left w:val="none" w:sz="0" w:space="0" w:color="auto"/>
            <w:bottom w:val="none" w:sz="0" w:space="0" w:color="auto"/>
            <w:right w:val="none" w:sz="0" w:space="0" w:color="auto"/>
          </w:divBdr>
        </w:div>
      </w:divsChild>
    </w:div>
    <w:div w:id="1998417517">
      <w:bodyDiv w:val="1"/>
      <w:marLeft w:val="0"/>
      <w:marRight w:val="0"/>
      <w:marTop w:val="0"/>
      <w:marBottom w:val="0"/>
      <w:divBdr>
        <w:top w:val="none" w:sz="0" w:space="0" w:color="auto"/>
        <w:left w:val="none" w:sz="0" w:space="0" w:color="auto"/>
        <w:bottom w:val="none" w:sz="0" w:space="0" w:color="auto"/>
        <w:right w:val="none" w:sz="0" w:space="0" w:color="auto"/>
      </w:divBdr>
      <w:divsChild>
        <w:div w:id="1104419134">
          <w:marLeft w:val="0"/>
          <w:marRight w:val="0"/>
          <w:marTop w:val="0"/>
          <w:marBottom w:val="0"/>
          <w:divBdr>
            <w:top w:val="none" w:sz="0" w:space="0" w:color="auto"/>
            <w:left w:val="none" w:sz="0" w:space="0" w:color="auto"/>
            <w:bottom w:val="none" w:sz="0" w:space="0" w:color="auto"/>
            <w:right w:val="none" w:sz="0" w:space="0" w:color="auto"/>
          </w:divBdr>
          <w:divsChild>
            <w:div w:id="9678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477">
      <w:bodyDiv w:val="1"/>
      <w:marLeft w:val="0"/>
      <w:marRight w:val="0"/>
      <w:marTop w:val="0"/>
      <w:marBottom w:val="0"/>
      <w:divBdr>
        <w:top w:val="none" w:sz="0" w:space="0" w:color="auto"/>
        <w:left w:val="none" w:sz="0" w:space="0" w:color="auto"/>
        <w:bottom w:val="none" w:sz="0" w:space="0" w:color="auto"/>
        <w:right w:val="none" w:sz="0" w:space="0" w:color="auto"/>
      </w:divBdr>
    </w:div>
    <w:div w:id="2008053594">
      <w:bodyDiv w:val="1"/>
      <w:marLeft w:val="0"/>
      <w:marRight w:val="0"/>
      <w:marTop w:val="0"/>
      <w:marBottom w:val="0"/>
      <w:divBdr>
        <w:top w:val="none" w:sz="0" w:space="0" w:color="auto"/>
        <w:left w:val="none" w:sz="0" w:space="0" w:color="auto"/>
        <w:bottom w:val="none" w:sz="0" w:space="0" w:color="auto"/>
        <w:right w:val="none" w:sz="0" w:space="0" w:color="auto"/>
      </w:divBdr>
      <w:divsChild>
        <w:div w:id="2103797383">
          <w:marLeft w:val="0"/>
          <w:marRight w:val="0"/>
          <w:marTop w:val="0"/>
          <w:marBottom w:val="0"/>
          <w:divBdr>
            <w:top w:val="none" w:sz="0" w:space="0" w:color="auto"/>
            <w:left w:val="none" w:sz="0" w:space="0" w:color="auto"/>
            <w:bottom w:val="none" w:sz="0" w:space="0" w:color="auto"/>
            <w:right w:val="none" w:sz="0" w:space="0" w:color="auto"/>
          </w:divBdr>
          <w:divsChild>
            <w:div w:id="2057269216">
              <w:marLeft w:val="0"/>
              <w:marRight w:val="0"/>
              <w:marTop w:val="0"/>
              <w:marBottom w:val="0"/>
              <w:divBdr>
                <w:top w:val="none" w:sz="0" w:space="0" w:color="auto"/>
                <w:left w:val="none" w:sz="0" w:space="0" w:color="auto"/>
                <w:bottom w:val="none" w:sz="0" w:space="0" w:color="auto"/>
                <w:right w:val="none" w:sz="0" w:space="0" w:color="auto"/>
              </w:divBdr>
              <w:divsChild>
                <w:div w:id="14294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14174">
      <w:bodyDiv w:val="1"/>
      <w:marLeft w:val="0"/>
      <w:marRight w:val="0"/>
      <w:marTop w:val="0"/>
      <w:marBottom w:val="0"/>
      <w:divBdr>
        <w:top w:val="none" w:sz="0" w:space="0" w:color="auto"/>
        <w:left w:val="none" w:sz="0" w:space="0" w:color="auto"/>
        <w:bottom w:val="none" w:sz="0" w:space="0" w:color="auto"/>
        <w:right w:val="none" w:sz="0" w:space="0" w:color="auto"/>
      </w:divBdr>
      <w:divsChild>
        <w:div w:id="1345131064">
          <w:marLeft w:val="0"/>
          <w:marRight w:val="0"/>
          <w:marTop w:val="0"/>
          <w:marBottom w:val="0"/>
          <w:divBdr>
            <w:top w:val="none" w:sz="0" w:space="0" w:color="auto"/>
            <w:left w:val="none" w:sz="0" w:space="0" w:color="auto"/>
            <w:bottom w:val="none" w:sz="0" w:space="0" w:color="auto"/>
            <w:right w:val="none" w:sz="0" w:space="0" w:color="auto"/>
          </w:divBdr>
          <w:divsChild>
            <w:div w:id="1970622411">
              <w:marLeft w:val="0"/>
              <w:marRight w:val="0"/>
              <w:marTop w:val="0"/>
              <w:marBottom w:val="0"/>
              <w:divBdr>
                <w:top w:val="none" w:sz="0" w:space="0" w:color="auto"/>
                <w:left w:val="none" w:sz="0" w:space="0" w:color="auto"/>
                <w:bottom w:val="none" w:sz="0" w:space="0" w:color="auto"/>
                <w:right w:val="none" w:sz="0" w:space="0" w:color="auto"/>
              </w:divBdr>
              <w:divsChild>
                <w:div w:id="340741827">
                  <w:marLeft w:val="0"/>
                  <w:marRight w:val="0"/>
                  <w:marTop w:val="0"/>
                  <w:marBottom w:val="0"/>
                  <w:divBdr>
                    <w:top w:val="none" w:sz="0" w:space="0" w:color="auto"/>
                    <w:left w:val="none" w:sz="0" w:space="0" w:color="auto"/>
                    <w:bottom w:val="none" w:sz="0" w:space="0" w:color="auto"/>
                    <w:right w:val="none" w:sz="0" w:space="0" w:color="auto"/>
                  </w:divBdr>
                </w:div>
                <w:div w:id="13490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01273">
      <w:bodyDiv w:val="1"/>
      <w:marLeft w:val="0"/>
      <w:marRight w:val="0"/>
      <w:marTop w:val="0"/>
      <w:marBottom w:val="0"/>
      <w:divBdr>
        <w:top w:val="none" w:sz="0" w:space="0" w:color="auto"/>
        <w:left w:val="none" w:sz="0" w:space="0" w:color="auto"/>
        <w:bottom w:val="none" w:sz="0" w:space="0" w:color="auto"/>
        <w:right w:val="none" w:sz="0" w:space="0" w:color="auto"/>
      </w:divBdr>
      <w:divsChild>
        <w:div w:id="856112903">
          <w:marLeft w:val="0"/>
          <w:marRight w:val="0"/>
          <w:marTop w:val="750"/>
          <w:marBottom w:val="750"/>
          <w:divBdr>
            <w:top w:val="single" w:sz="6" w:space="8" w:color="EADBBC"/>
            <w:left w:val="single" w:sz="6" w:space="8" w:color="EADBBC"/>
            <w:bottom w:val="single" w:sz="6" w:space="8" w:color="EADBBC"/>
            <w:right w:val="single" w:sz="6" w:space="8" w:color="EADBBC"/>
          </w:divBdr>
          <w:divsChild>
            <w:div w:id="1904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1877">
      <w:bodyDiv w:val="1"/>
      <w:marLeft w:val="0"/>
      <w:marRight w:val="0"/>
      <w:marTop w:val="0"/>
      <w:marBottom w:val="0"/>
      <w:divBdr>
        <w:top w:val="none" w:sz="0" w:space="0" w:color="auto"/>
        <w:left w:val="none" w:sz="0" w:space="0" w:color="auto"/>
        <w:bottom w:val="none" w:sz="0" w:space="0" w:color="auto"/>
        <w:right w:val="none" w:sz="0" w:space="0" w:color="auto"/>
      </w:divBdr>
      <w:divsChild>
        <w:div w:id="1683243496">
          <w:marLeft w:val="0"/>
          <w:marRight w:val="0"/>
          <w:marTop w:val="0"/>
          <w:marBottom w:val="0"/>
          <w:divBdr>
            <w:top w:val="none" w:sz="0" w:space="0" w:color="auto"/>
            <w:left w:val="none" w:sz="0" w:space="0" w:color="auto"/>
            <w:bottom w:val="none" w:sz="0" w:space="0" w:color="auto"/>
            <w:right w:val="none" w:sz="0" w:space="0" w:color="auto"/>
          </w:divBdr>
          <w:divsChild>
            <w:div w:id="14701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6749">
      <w:bodyDiv w:val="1"/>
      <w:marLeft w:val="0"/>
      <w:marRight w:val="0"/>
      <w:marTop w:val="0"/>
      <w:marBottom w:val="0"/>
      <w:divBdr>
        <w:top w:val="none" w:sz="0" w:space="0" w:color="auto"/>
        <w:left w:val="none" w:sz="0" w:space="0" w:color="auto"/>
        <w:bottom w:val="none" w:sz="0" w:space="0" w:color="auto"/>
        <w:right w:val="none" w:sz="0" w:space="0" w:color="auto"/>
      </w:divBdr>
    </w:div>
    <w:div w:id="2035305589">
      <w:bodyDiv w:val="1"/>
      <w:marLeft w:val="0"/>
      <w:marRight w:val="0"/>
      <w:marTop w:val="0"/>
      <w:marBottom w:val="0"/>
      <w:divBdr>
        <w:top w:val="none" w:sz="0" w:space="0" w:color="auto"/>
        <w:left w:val="none" w:sz="0" w:space="0" w:color="auto"/>
        <w:bottom w:val="none" w:sz="0" w:space="0" w:color="auto"/>
        <w:right w:val="none" w:sz="0" w:space="0" w:color="auto"/>
      </w:divBdr>
      <w:divsChild>
        <w:div w:id="2020424121">
          <w:marLeft w:val="0"/>
          <w:marRight w:val="0"/>
          <w:marTop w:val="0"/>
          <w:marBottom w:val="0"/>
          <w:divBdr>
            <w:top w:val="none" w:sz="0" w:space="0" w:color="auto"/>
            <w:left w:val="none" w:sz="0" w:space="0" w:color="auto"/>
            <w:bottom w:val="none" w:sz="0" w:space="0" w:color="auto"/>
            <w:right w:val="none" w:sz="0" w:space="0" w:color="auto"/>
          </w:divBdr>
        </w:div>
      </w:divsChild>
    </w:div>
    <w:div w:id="2039624248">
      <w:bodyDiv w:val="1"/>
      <w:marLeft w:val="0"/>
      <w:marRight w:val="0"/>
      <w:marTop w:val="0"/>
      <w:marBottom w:val="0"/>
      <w:divBdr>
        <w:top w:val="none" w:sz="0" w:space="0" w:color="auto"/>
        <w:left w:val="none" w:sz="0" w:space="0" w:color="auto"/>
        <w:bottom w:val="none" w:sz="0" w:space="0" w:color="auto"/>
        <w:right w:val="none" w:sz="0" w:space="0" w:color="auto"/>
      </w:divBdr>
    </w:div>
    <w:div w:id="2041316755">
      <w:bodyDiv w:val="1"/>
      <w:marLeft w:val="0"/>
      <w:marRight w:val="0"/>
      <w:marTop w:val="0"/>
      <w:marBottom w:val="0"/>
      <w:divBdr>
        <w:top w:val="none" w:sz="0" w:space="0" w:color="auto"/>
        <w:left w:val="none" w:sz="0" w:space="0" w:color="auto"/>
        <w:bottom w:val="none" w:sz="0" w:space="0" w:color="auto"/>
        <w:right w:val="none" w:sz="0" w:space="0" w:color="auto"/>
      </w:divBdr>
      <w:divsChild>
        <w:div w:id="552498851">
          <w:marLeft w:val="0"/>
          <w:marRight w:val="0"/>
          <w:marTop w:val="0"/>
          <w:marBottom w:val="0"/>
          <w:divBdr>
            <w:top w:val="none" w:sz="0" w:space="0" w:color="auto"/>
            <w:left w:val="none" w:sz="0" w:space="0" w:color="auto"/>
            <w:bottom w:val="none" w:sz="0" w:space="0" w:color="auto"/>
            <w:right w:val="none" w:sz="0" w:space="0" w:color="auto"/>
          </w:divBdr>
          <w:divsChild>
            <w:div w:id="45030886">
              <w:marLeft w:val="0"/>
              <w:marRight w:val="0"/>
              <w:marTop w:val="0"/>
              <w:marBottom w:val="0"/>
              <w:divBdr>
                <w:top w:val="none" w:sz="0" w:space="0" w:color="auto"/>
                <w:left w:val="none" w:sz="0" w:space="0" w:color="auto"/>
                <w:bottom w:val="none" w:sz="0" w:space="0" w:color="auto"/>
                <w:right w:val="none" w:sz="0" w:space="0" w:color="auto"/>
              </w:divBdr>
              <w:divsChild>
                <w:div w:id="286392767">
                  <w:marLeft w:val="0"/>
                  <w:marRight w:val="0"/>
                  <w:marTop w:val="0"/>
                  <w:marBottom w:val="0"/>
                  <w:divBdr>
                    <w:top w:val="none" w:sz="0" w:space="0" w:color="auto"/>
                    <w:left w:val="none" w:sz="0" w:space="0" w:color="auto"/>
                    <w:bottom w:val="none" w:sz="0" w:space="0" w:color="auto"/>
                    <w:right w:val="none" w:sz="0" w:space="0" w:color="auto"/>
                  </w:divBdr>
                </w:div>
                <w:div w:id="1451627341">
                  <w:marLeft w:val="0"/>
                  <w:marRight w:val="0"/>
                  <w:marTop w:val="0"/>
                  <w:marBottom w:val="0"/>
                  <w:divBdr>
                    <w:top w:val="none" w:sz="0" w:space="0" w:color="auto"/>
                    <w:left w:val="none" w:sz="0" w:space="0" w:color="auto"/>
                    <w:bottom w:val="none" w:sz="0" w:space="0" w:color="auto"/>
                    <w:right w:val="none" w:sz="0" w:space="0" w:color="auto"/>
                  </w:divBdr>
                </w:div>
                <w:div w:id="2033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4132">
          <w:marLeft w:val="0"/>
          <w:marRight w:val="0"/>
          <w:marTop w:val="0"/>
          <w:marBottom w:val="0"/>
          <w:divBdr>
            <w:top w:val="none" w:sz="0" w:space="0" w:color="auto"/>
            <w:left w:val="none" w:sz="0" w:space="0" w:color="auto"/>
            <w:bottom w:val="none" w:sz="0" w:space="0" w:color="auto"/>
            <w:right w:val="none" w:sz="0" w:space="0" w:color="auto"/>
          </w:divBdr>
          <w:divsChild>
            <w:div w:id="756291341">
              <w:marLeft w:val="0"/>
              <w:marRight w:val="0"/>
              <w:marTop w:val="0"/>
              <w:marBottom w:val="0"/>
              <w:divBdr>
                <w:top w:val="none" w:sz="0" w:space="0" w:color="auto"/>
                <w:left w:val="none" w:sz="0" w:space="0" w:color="auto"/>
                <w:bottom w:val="none" w:sz="0" w:space="0" w:color="auto"/>
                <w:right w:val="none" w:sz="0" w:space="0" w:color="auto"/>
              </w:divBdr>
              <w:divsChild>
                <w:div w:id="287052607">
                  <w:marLeft w:val="0"/>
                  <w:marRight w:val="0"/>
                  <w:marTop w:val="0"/>
                  <w:marBottom w:val="0"/>
                  <w:divBdr>
                    <w:top w:val="none" w:sz="0" w:space="0" w:color="auto"/>
                    <w:left w:val="none" w:sz="0" w:space="0" w:color="auto"/>
                    <w:bottom w:val="none" w:sz="0" w:space="0" w:color="auto"/>
                    <w:right w:val="none" w:sz="0" w:space="0" w:color="auto"/>
                  </w:divBdr>
                </w:div>
                <w:div w:id="14619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68359">
      <w:bodyDiv w:val="1"/>
      <w:marLeft w:val="0"/>
      <w:marRight w:val="0"/>
      <w:marTop w:val="0"/>
      <w:marBottom w:val="0"/>
      <w:divBdr>
        <w:top w:val="none" w:sz="0" w:space="0" w:color="auto"/>
        <w:left w:val="none" w:sz="0" w:space="0" w:color="auto"/>
        <w:bottom w:val="none" w:sz="0" w:space="0" w:color="auto"/>
        <w:right w:val="none" w:sz="0" w:space="0" w:color="auto"/>
      </w:divBdr>
      <w:divsChild>
        <w:div w:id="920987667">
          <w:marLeft w:val="0"/>
          <w:marRight w:val="0"/>
          <w:marTop w:val="0"/>
          <w:marBottom w:val="0"/>
          <w:divBdr>
            <w:top w:val="none" w:sz="0" w:space="0" w:color="auto"/>
            <w:left w:val="none" w:sz="0" w:space="0" w:color="auto"/>
            <w:bottom w:val="none" w:sz="0" w:space="0" w:color="auto"/>
            <w:right w:val="none" w:sz="0" w:space="0" w:color="auto"/>
          </w:divBdr>
          <w:divsChild>
            <w:div w:id="1149397984">
              <w:marLeft w:val="0"/>
              <w:marRight w:val="0"/>
              <w:marTop w:val="0"/>
              <w:marBottom w:val="0"/>
              <w:divBdr>
                <w:top w:val="none" w:sz="0" w:space="0" w:color="auto"/>
                <w:left w:val="none" w:sz="0" w:space="0" w:color="auto"/>
                <w:bottom w:val="none" w:sz="0" w:space="0" w:color="auto"/>
                <w:right w:val="none" w:sz="0" w:space="0" w:color="auto"/>
              </w:divBdr>
              <w:divsChild>
                <w:div w:id="822359012">
                  <w:marLeft w:val="0"/>
                  <w:marRight w:val="0"/>
                  <w:marTop w:val="0"/>
                  <w:marBottom w:val="0"/>
                  <w:divBdr>
                    <w:top w:val="none" w:sz="0" w:space="0" w:color="auto"/>
                    <w:left w:val="none" w:sz="0" w:space="0" w:color="auto"/>
                    <w:bottom w:val="none" w:sz="0" w:space="0" w:color="auto"/>
                    <w:right w:val="none" w:sz="0" w:space="0" w:color="auto"/>
                  </w:divBdr>
                </w:div>
              </w:divsChild>
            </w:div>
            <w:div w:id="1366832877">
              <w:marLeft w:val="0"/>
              <w:marRight w:val="0"/>
              <w:marTop w:val="0"/>
              <w:marBottom w:val="0"/>
              <w:divBdr>
                <w:top w:val="none" w:sz="0" w:space="0" w:color="auto"/>
                <w:left w:val="none" w:sz="0" w:space="0" w:color="auto"/>
                <w:bottom w:val="none" w:sz="0" w:space="0" w:color="auto"/>
                <w:right w:val="none" w:sz="0" w:space="0" w:color="auto"/>
              </w:divBdr>
              <w:divsChild>
                <w:div w:id="2137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18909">
      <w:bodyDiv w:val="1"/>
      <w:marLeft w:val="0"/>
      <w:marRight w:val="0"/>
      <w:marTop w:val="0"/>
      <w:marBottom w:val="0"/>
      <w:divBdr>
        <w:top w:val="none" w:sz="0" w:space="0" w:color="auto"/>
        <w:left w:val="none" w:sz="0" w:space="0" w:color="auto"/>
        <w:bottom w:val="none" w:sz="0" w:space="0" w:color="auto"/>
        <w:right w:val="none" w:sz="0" w:space="0" w:color="auto"/>
      </w:divBdr>
      <w:divsChild>
        <w:div w:id="703988342">
          <w:marLeft w:val="0"/>
          <w:marRight w:val="0"/>
          <w:marTop w:val="0"/>
          <w:marBottom w:val="0"/>
          <w:divBdr>
            <w:top w:val="none" w:sz="0" w:space="0" w:color="auto"/>
            <w:left w:val="none" w:sz="0" w:space="0" w:color="auto"/>
            <w:bottom w:val="none" w:sz="0" w:space="0" w:color="auto"/>
            <w:right w:val="none" w:sz="0" w:space="0" w:color="auto"/>
          </w:divBdr>
          <w:divsChild>
            <w:div w:id="14661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026">
      <w:bodyDiv w:val="1"/>
      <w:marLeft w:val="0"/>
      <w:marRight w:val="0"/>
      <w:marTop w:val="0"/>
      <w:marBottom w:val="0"/>
      <w:divBdr>
        <w:top w:val="none" w:sz="0" w:space="0" w:color="auto"/>
        <w:left w:val="none" w:sz="0" w:space="0" w:color="auto"/>
        <w:bottom w:val="none" w:sz="0" w:space="0" w:color="auto"/>
        <w:right w:val="none" w:sz="0" w:space="0" w:color="auto"/>
      </w:divBdr>
      <w:divsChild>
        <w:div w:id="1477642150">
          <w:marLeft w:val="0"/>
          <w:marRight w:val="0"/>
          <w:marTop w:val="0"/>
          <w:marBottom w:val="0"/>
          <w:divBdr>
            <w:top w:val="none" w:sz="0" w:space="0" w:color="auto"/>
            <w:left w:val="none" w:sz="0" w:space="0" w:color="auto"/>
            <w:bottom w:val="none" w:sz="0" w:space="0" w:color="auto"/>
            <w:right w:val="none" w:sz="0" w:space="0" w:color="auto"/>
          </w:divBdr>
          <w:divsChild>
            <w:div w:id="139274476">
              <w:marLeft w:val="0"/>
              <w:marRight w:val="0"/>
              <w:marTop w:val="0"/>
              <w:marBottom w:val="0"/>
              <w:divBdr>
                <w:top w:val="none" w:sz="0" w:space="0" w:color="auto"/>
                <w:left w:val="none" w:sz="0" w:space="0" w:color="auto"/>
                <w:bottom w:val="none" w:sz="0" w:space="0" w:color="auto"/>
                <w:right w:val="none" w:sz="0" w:space="0" w:color="auto"/>
              </w:divBdr>
            </w:div>
            <w:div w:id="731008461">
              <w:marLeft w:val="0"/>
              <w:marRight w:val="0"/>
              <w:marTop w:val="0"/>
              <w:marBottom w:val="0"/>
              <w:divBdr>
                <w:top w:val="none" w:sz="0" w:space="0" w:color="auto"/>
                <w:left w:val="none" w:sz="0" w:space="0" w:color="auto"/>
                <w:bottom w:val="none" w:sz="0" w:space="0" w:color="auto"/>
                <w:right w:val="none" w:sz="0" w:space="0" w:color="auto"/>
              </w:divBdr>
            </w:div>
            <w:div w:id="769933042">
              <w:marLeft w:val="0"/>
              <w:marRight w:val="0"/>
              <w:marTop w:val="0"/>
              <w:marBottom w:val="0"/>
              <w:divBdr>
                <w:top w:val="none" w:sz="0" w:space="0" w:color="auto"/>
                <w:left w:val="none" w:sz="0" w:space="0" w:color="auto"/>
                <w:bottom w:val="none" w:sz="0" w:space="0" w:color="auto"/>
                <w:right w:val="none" w:sz="0" w:space="0" w:color="auto"/>
              </w:divBdr>
            </w:div>
            <w:div w:id="1406102342">
              <w:marLeft w:val="0"/>
              <w:marRight w:val="0"/>
              <w:marTop w:val="0"/>
              <w:marBottom w:val="0"/>
              <w:divBdr>
                <w:top w:val="none" w:sz="0" w:space="0" w:color="auto"/>
                <w:left w:val="none" w:sz="0" w:space="0" w:color="auto"/>
                <w:bottom w:val="none" w:sz="0" w:space="0" w:color="auto"/>
                <w:right w:val="none" w:sz="0" w:space="0" w:color="auto"/>
              </w:divBdr>
            </w:div>
            <w:div w:id="20620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8994">
      <w:bodyDiv w:val="1"/>
      <w:marLeft w:val="0"/>
      <w:marRight w:val="0"/>
      <w:marTop w:val="0"/>
      <w:marBottom w:val="0"/>
      <w:divBdr>
        <w:top w:val="none" w:sz="0" w:space="0" w:color="auto"/>
        <w:left w:val="none" w:sz="0" w:space="0" w:color="auto"/>
        <w:bottom w:val="none" w:sz="0" w:space="0" w:color="auto"/>
        <w:right w:val="none" w:sz="0" w:space="0" w:color="auto"/>
      </w:divBdr>
      <w:divsChild>
        <w:div w:id="444471293">
          <w:marLeft w:val="0"/>
          <w:marRight w:val="0"/>
          <w:marTop w:val="0"/>
          <w:marBottom w:val="0"/>
          <w:divBdr>
            <w:top w:val="none" w:sz="0" w:space="0" w:color="auto"/>
            <w:left w:val="none" w:sz="0" w:space="0" w:color="auto"/>
            <w:bottom w:val="none" w:sz="0" w:space="0" w:color="auto"/>
            <w:right w:val="none" w:sz="0" w:space="0" w:color="auto"/>
          </w:divBdr>
        </w:div>
        <w:div w:id="1582987292">
          <w:marLeft w:val="0"/>
          <w:marRight w:val="0"/>
          <w:marTop w:val="0"/>
          <w:marBottom w:val="0"/>
          <w:divBdr>
            <w:top w:val="none" w:sz="0" w:space="0" w:color="auto"/>
            <w:left w:val="none" w:sz="0" w:space="0" w:color="auto"/>
            <w:bottom w:val="none" w:sz="0" w:space="0" w:color="auto"/>
            <w:right w:val="none" w:sz="0" w:space="0" w:color="auto"/>
          </w:divBdr>
        </w:div>
      </w:divsChild>
    </w:div>
    <w:div w:id="2091349288">
      <w:bodyDiv w:val="1"/>
      <w:marLeft w:val="0"/>
      <w:marRight w:val="0"/>
      <w:marTop w:val="0"/>
      <w:marBottom w:val="0"/>
      <w:divBdr>
        <w:top w:val="none" w:sz="0" w:space="0" w:color="auto"/>
        <w:left w:val="none" w:sz="0" w:space="0" w:color="auto"/>
        <w:bottom w:val="none" w:sz="0" w:space="0" w:color="auto"/>
        <w:right w:val="none" w:sz="0" w:space="0" w:color="auto"/>
      </w:divBdr>
      <w:divsChild>
        <w:div w:id="268851660">
          <w:marLeft w:val="0"/>
          <w:marRight w:val="0"/>
          <w:marTop w:val="0"/>
          <w:marBottom w:val="0"/>
          <w:divBdr>
            <w:top w:val="none" w:sz="0" w:space="0" w:color="auto"/>
            <w:left w:val="none" w:sz="0" w:space="0" w:color="auto"/>
            <w:bottom w:val="none" w:sz="0" w:space="0" w:color="auto"/>
            <w:right w:val="none" w:sz="0" w:space="0" w:color="auto"/>
          </w:divBdr>
          <w:divsChild>
            <w:div w:id="1101415963">
              <w:marLeft w:val="0"/>
              <w:marRight w:val="0"/>
              <w:marTop w:val="0"/>
              <w:marBottom w:val="0"/>
              <w:divBdr>
                <w:top w:val="none" w:sz="0" w:space="0" w:color="auto"/>
                <w:left w:val="none" w:sz="0" w:space="0" w:color="auto"/>
                <w:bottom w:val="none" w:sz="0" w:space="0" w:color="auto"/>
                <w:right w:val="none" w:sz="0" w:space="0" w:color="auto"/>
              </w:divBdr>
              <w:divsChild>
                <w:div w:id="11361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387">
          <w:marLeft w:val="0"/>
          <w:marRight w:val="0"/>
          <w:marTop w:val="0"/>
          <w:marBottom w:val="0"/>
          <w:divBdr>
            <w:top w:val="none" w:sz="0" w:space="0" w:color="auto"/>
            <w:left w:val="none" w:sz="0" w:space="0" w:color="auto"/>
            <w:bottom w:val="none" w:sz="0" w:space="0" w:color="auto"/>
            <w:right w:val="none" w:sz="0" w:space="0" w:color="auto"/>
          </w:divBdr>
          <w:divsChild>
            <w:div w:id="2109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700">
      <w:bodyDiv w:val="1"/>
      <w:marLeft w:val="0"/>
      <w:marRight w:val="0"/>
      <w:marTop w:val="0"/>
      <w:marBottom w:val="0"/>
      <w:divBdr>
        <w:top w:val="none" w:sz="0" w:space="0" w:color="auto"/>
        <w:left w:val="none" w:sz="0" w:space="0" w:color="auto"/>
        <w:bottom w:val="none" w:sz="0" w:space="0" w:color="auto"/>
        <w:right w:val="none" w:sz="0" w:space="0" w:color="auto"/>
      </w:divBdr>
      <w:divsChild>
        <w:div w:id="1097484319">
          <w:marLeft w:val="0"/>
          <w:marRight w:val="0"/>
          <w:marTop w:val="0"/>
          <w:marBottom w:val="0"/>
          <w:divBdr>
            <w:top w:val="none" w:sz="0" w:space="0" w:color="auto"/>
            <w:left w:val="none" w:sz="0" w:space="0" w:color="auto"/>
            <w:bottom w:val="none" w:sz="0" w:space="0" w:color="auto"/>
            <w:right w:val="none" w:sz="0" w:space="0" w:color="auto"/>
          </w:divBdr>
        </w:div>
      </w:divsChild>
    </w:div>
    <w:div w:id="2094664526">
      <w:bodyDiv w:val="1"/>
      <w:marLeft w:val="0"/>
      <w:marRight w:val="0"/>
      <w:marTop w:val="0"/>
      <w:marBottom w:val="0"/>
      <w:divBdr>
        <w:top w:val="none" w:sz="0" w:space="0" w:color="auto"/>
        <w:left w:val="none" w:sz="0" w:space="0" w:color="auto"/>
        <w:bottom w:val="none" w:sz="0" w:space="0" w:color="auto"/>
        <w:right w:val="none" w:sz="0" w:space="0" w:color="auto"/>
      </w:divBdr>
    </w:div>
    <w:div w:id="2102288996">
      <w:bodyDiv w:val="1"/>
      <w:marLeft w:val="0"/>
      <w:marRight w:val="0"/>
      <w:marTop w:val="0"/>
      <w:marBottom w:val="0"/>
      <w:divBdr>
        <w:top w:val="none" w:sz="0" w:space="0" w:color="auto"/>
        <w:left w:val="none" w:sz="0" w:space="0" w:color="auto"/>
        <w:bottom w:val="none" w:sz="0" w:space="0" w:color="auto"/>
        <w:right w:val="none" w:sz="0" w:space="0" w:color="auto"/>
      </w:divBdr>
    </w:div>
    <w:div w:id="2110076486">
      <w:bodyDiv w:val="1"/>
      <w:marLeft w:val="0"/>
      <w:marRight w:val="0"/>
      <w:marTop w:val="0"/>
      <w:marBottom w:val="0"/>
      <w:divBdr>
        <w:top w:val="none" w:sz="0" w:space="0" w:color="auto"/>
        <w:left w:val="none" w:sz="0" w:space="0" w:color="auto"/>
        <w:bottom w:val="none" w:sz="0" w:space="0" w:color="auto"/>
        <w:right w:val="none" w:sz="0" w:space="0" w:color="auto"/>
      </w:divBdr>
      <w:divsChild>
        <w:div w:id="881019185">
          <w:marLeft w:val="0"/>
          <w:marRight w:val="0"/>
          <w:marTop w:val="0"/>
          <w:marBottom w:val="0"/>
          <w:divBdr>
            <w:top w:val="none" w:sz="0" w:space="0" w:color="auto"/>
            <w:left w:val="none" w:sz="0" w:space="0" w:color="auto"/>
            <w:bottom w:val="none" w:sz="0" w:space="0" w:color="auto"/>
            <w:right w:val="none" w:sz="0" w:space="0" w:color="auto"/>
          </w:divBdr>
        </w:div>
      </w:divsChild>
    </w:div>
    <w:div w:id="2113431773">
      <w:bodyDiv w:val="1"/>
      <w:marLeft w:val="0"/>
      <w:marRight w:val="0"/>
      <w:marTop w:val="0"/>
      <w:marBottom w:val="0"/>
      <w:divBdr>
        <w:top w:val="none" w:sz="0" w:space="0" w:color="auto"/>
        <w:left w:val="none" w:sz="0" w:space="0" w:color="auto"/>
        <w:bottom w:val="none" w:sz="0" w:space="0" w:color="auto"/>
        <w:right w:val="none" w:sz="0" w:space="0" w:color="auto"/>
      </w:divBdr>
    </w:div>
    <w:div w:id="2117367141">
      <w:bodyDiv w:val="1"/>
      <w:marLeft w:val="0"/>
      <w:marRight w:val="0"/>
      <w:marTop w:val="0"/>
      <w:marBottom w:val="0"/>
      <w:divBdr>
        <w:top w:val="none" w:sz="0" w:space="0" w:color="auto"/>
        <w:left w:val="none" w:sz="0" w:space="0" w:color="auto"/>
        <w:bottom w:val="none" w:sz="0" w:space="0" w:color="auto"/>
        <w:right w:val="none" w:sz="0" w:space="0" w:color="auto"/>
      </w:divBdr>
      <w:divsChild>
        <w:div w:id="1545672145">
          <w:marLeft w:val="0"/>
          <w:marRight w:val="0"/>
          <w:marTop w:val="0"/>
          <w:marBottom w:val="0"/>
          <w:divBdr>
            <w:top w:val="none" w:sz="0" w:space="0" w:color="auto"/>
            <w:left w:val="none" w:sz="0" w:space="0" w:color="auto"/>
            <w:bottom w:val="none" w:sz="0" w:space="0" w:color="auto"/>
            <w:right w:val="none" w:sz="0" w:space="0" w:color="auto"/>
          </w:divBdr>
          <w:divsChild>
            <w:div w:id="469637808">
              <w:marLeft w:val="0"/>
              <w:marRight w:val="0"/>
              <w:marTop w:val="0"/>
              <w:marBottom w:val="0"/>
              <w:divBdr>
                <w:top w:val="none" w:sz="0" w:space="0" w:color="auto"/>
                <w:left w:val="none" w:sz="0" w:space="0" w:color="auto"/>
                <w:bottom w:val="none" w:sz="0" w:space="0" w:color="auto"/>
                <w:right w:val="none" w:sz="0" w:space="0" w:color="auto"/>
              </w:divBdr>
              <w:divsChild>
                <w:div w:id="15370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1696">
      <w:bodyDiv w:val="1"/>
      <w:marLeft w:val="0"/>
      <w:marRight w:val="0"/>
      <w:marTop w:val="0"/>
      <w:marBottom w:val="0"/>
      <w:divBdr>
        <w:top w:val="none" w:sz="0" w:space="0" w:color="auto"/>
        <w:left w:val="none" w:sz="0" w:space="0" w:color="auto"/>
        <w:bottom w:val="none" w:sz="0" w:space="0" w:color="auto"/>
        <w:right w:val="none" w:sz="0" w:space="0" w:color="auto"/>
      </w:divBdr>
    </w:div>
    <w:div w:id="2118139662">
      <w:bodyDiv w:val="1"/>
      <w:marLeft w:val="0"/>
      <w:marRight w:val="0"/>
      <w:marTop w:val="0"/>
      <w:marBottom w:val="0"/>
      <w:divBdr>
        <w:top w:val="none" w:sz="0" w:space="0" w:color="auto"/>
        <w:left w:val="none" w:sz="0" w:space="0" w:color="auto"/>
        <w:bottom w:val="none" w:sz="0" w:space="0" w:color="auto"/>
        <w:right w:val="none" w:sz="0" w:space="0" w:color="auto"/>
      </w:divBdr>
      <w:divsChild>
        <w:div w:id="1681161421">
          <w:marLeft w:val="0"/>
          <w:marRight w:val="0"/>
          <w:marTop w:val="0"/>
          <w:marBottom w:val="0"/>
          <w:divBdr>
            <w:top w:val="none" w:sz="0" w:space="0" w:color="auto"/>
            <w:left w:val="none" w:sz="0" w:space="0" w:color="auto"/>
            <w:bottom w:val="none" w:sz="0" w:space="0" w:color="auto"/>
            <w:right w:val="none" w:sz="0" w:space="0" w:color="auto"/>
          </w:divBdr>
        </w:div>
      </w:divsChild>
    </w:div>
    <w:div w:id="2120250392">
      <w:bodyDiv w:val="1"/>
      <w:marLeft w:val="0"/>
      <w:marRight w:val="0"/>
      <w:marTop w:val="0"/>
      <w:marBottom w:val="0"/>
      <w:divBdr>
        <w:top w:val="none" w:sz="0" w:space="0" w:color="auto"/>
        <w:left w:val="none" w:sz="0" w:space="0" w:color="auto"/>
        <w:bottom w:val="none" w:sz="0" w:space="0" w:color="auto"/>
        <w:right w:val="none" w:sz="0" w:space="0" w:color="auto"/>
      </w:divBdr>
    </w:div>
    <w:div w:id="2120251367">
      <w:bodyDiv w:val="1"/>
      <w:marLeft w:val="0"/>
      <w:marRight w:val="0"/>
      <w:marTop w:val="0"/>
      <w:marBottom w:val="0"/>
      <w:divBdr>
        <w:top w:val="none" w:sz="0" w:space="0" w:color="auto"/>
        <w:left w:val="none" w:sz="0" w:space="0" w:color="auto"/>
        <w:bottom w:val="none" w:sz="0" w:space="0" w:color="auto"/>
        <w:right w:val="none" w:sz="0" w:space="0" w:color="auto"/>
      </w:divBdr>
      <w:divsChild>
        <w:div w:id="1449086598">
          <w:marLeft w:val="0"/>
          <w:marRight w:val="0"/>
          <w:marTop w:val="0"/>
          <w:marBottom w:val="0"/>
          <w:divBdr>
            <w:top w:val="none" w:sz="0" w:space="0" w:color="auto"/>
            <w:left w:val="none" w:sz="0" w:space="0" w:color="auto"/>
            <w:bottom w:val="none" w:sz="0" w:space="0" w:color="auto"/>
            <w:right w:val="none" w:sz="0" w:space="0" w:color="auto"/>
          </w:divBdr>
        </w:div>
      </w:divsChild>
    </w:div>
    <w:div w:id="2126800621">
      <w:bodyDiv w:val="1"/>
      <w:marLeft w:val="0"/>
      <w:marRight w:val="0"/>
      <w:marTop w:val="0"/>
      <w:marBottom w:val="0"/>
      <w:divBdr>
        <w:top w:val="none" w:sz="0" w:space="0" w:color="auto"/>
        <w:left w:val="none" w:sz="0" w:space="0" w:color="auto"/>
        <w:bottom w:val="none" w:sz="0" w:space="0" w:color="auto"/>
        <w:right w:val="none" w:sz="0" w:space="0" w:color="auto"/>
      </w:divBdr>
      <w:divsChild>
        <w:div w:id="965738906">
          <w:marLeft w:val="0"/>
          <w:marRight w:val="0"/>
          <w:marTop w:val="0"/>
          <w:marBottom w:val="0"/>
          <w:divBdr>
            <w:top w:val="none" w:sz="0" w:space="0" w:color="auto"/>
            <w:left w:val="none" w:sz="0" w:space="0" w:color="auto"/>
            <w:bottom w:val="none" w:sz="0" w:space="0" w:color="auto"/>
            <w:right w:val="none" w:sz="0" w:space="0" w:color="auto"/>
          </w:divBdr>
          <w:divsChild>
            <w:div w:id="8845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9260">
      <w:bodyDiv w:val="1"/>
      <w:marLeft w:val="0"/>
      <w:marRight w:val="0"/>
      <w:marTop w:val="0"/>
      <w:marBottom w:val="0"/>
      <w:divBdr>
        <w:top w:val="none" w:sz="0" w:space="0" w:color="auto"/>
        <w:left w:val="none" w:sz="0" w:space="0" w:color="auto"/>
        <w:bottom w:val="none" w:sz="0" w:space="0" w:color="auto"/>
        <w:right w:val="none" w:sz="0" w:space="0" w:color="auto"/>
      </w:divBdr>
      <w:divsChild>
        <w:div w:id="554781237">
          <w:marLeft w:val="-225"/>
          <w:marRight w:val="-225"/>
          <w:marTop w:val="0"/>
          <w:marBottom w:val="0"/>
          <w:divBdr>
            <w:top w:val="none" w:sz="0" w:space="0" w:color="auto"/>
            <w:left w:val="none" w:sz="0" w:space="0" w:color="auto"/>
            <w:bottom w:val="none" w:sz="0" w:space="0" w:color="auto"/>
            <w:right w:val="none" w:sz="0" w:space="0" w:color="auto"/>
          </w:divBdr>
          <w:divsChild>
            <w:div w:id="1351565554">
              <w:marLeft w:val="0"/>
              <w:marRight w:val="0"/>
              <w:marTop w:val="0"/>
              <w:marBottom w:val="0"/>
              <w:divBdr>
                <w:top w:val="none" w:sz="0" w:space="0" w:color="auto"/>
                <w:left w:val="none" w:sz="0" w:space="0" w:color="auto"/>
                <w:bottom w:val="none" w:sz="0" w:space="0" w:color="auto"/>
                <w:right w:val="none" w:sz="0" w:space="0" w:color="auto"/>
              </w:divBdr>
              <w:divsChild>
                <w:div w:id="129983867">
                  <w:marLeft w:val="0"/>
                  <w:marRight w:val="0"/>
                  <w:marTop w:val="0"/>
                  <w:marBottom w:val="0"/>
                  <w:divBdr>
                    <w:top w:val="none" w:sz="0" w:space="0" w:color="auto"/>
                    <w:left w:val="none" w:sz="0" w:space="0" w:color="auto"/>
                    <w:bottom w:val="none" w:sz="0" w:space="0" w:color="auto"/>
                    <w:right w:val="none" w:sz="0" w:space="0" w:color="auto"/>
                  </w:divBdr>
                </w:div>
                <w:div w:id="963653690">
                  <w:marLeft w:val="0"/>
                  <w:marRight w:val="0"/>
                  <w:marTop w:val="0"/>
                  <w:marBottom w:val="0"/>
                  <w:divBdr>
                    <w:top w:val="none" w:sz="0" w:space="0" w:color="auto"/>
                    <w:left w:val="none" w:sz="0" w:space="0" w:color="auto"/>
                    <w:bottom w:val="none" w:sz="0" w:space="0" w:color="auto"/>
                    <w:right w:val="none" w:sz="0" w:space="0" w:color="auto"/>
                  </w:divBdr>
                </w:div>
                <w:div w:id="10279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13241">
      <w:bodyDiv w:val="1"/>
      <w:marLeft w:val="0"/>
      <w:marRight w:val="0"/>
      <w:marTop w:val="0"/>
      <w:marBottom w:val="0"/>
      <w:divBdr>
        <w:top w:val="none" w:sz="0" w:space="0" w:color="auto"/>
        <w:left w:val="none" w:sz="0" w:space="0" w:color="auto"/>
        <w:bottom w:val="none" w:sz="0" w:space="0" w:color="auto"/>
        <w:right w:val="none" w:sz="0" w:space="0" w:color="auto"/>
      </w:divBdr>
    </w:div>
    <w:div w:id="2143225699">
      <w:bodyDiv w:val="1"/>
      <w:marLeft w:val="0"/>
      <w:marRight w:val="0"/>
      <w:marTop w:val="0"/>
      <w:marBottom w:val="0"/>
      <w:divBdr>
        <w:top w:val="none" w:sz="0" w:space="0" w:color="auto"/>
        <w:left w:val="none" w:sz="0" w:space="0" w:color="auto"/>
        <w:bottom w:val="none" w:sz="0" w:space="0" w:color="auto"/>
        <w:right w:val="none" w:sz="0" w:space="0" w:color="auto"/>
      </w:divBdr>
      <w:divsChild>
        <w:div w:id="1868175495">
          <w:marLeft w:val="0"/>
          <w:marRight w:val="0"/>
          <w:marTop w:val="0"/>
          <w:marBottom w:val="0"/>
          <w:divBdr>
            <w:top w:val="none" w:sz="0" w:space="0" w:color="auto"/>
            <w:left w:val="none" w:sz="0" w:space="0" w:color="auto"/>
            <w:bottom w:val="none" w:sz="0" w:space="0" w:color="auto"/>
            <w:right w:val="none" w:sz="0" w:space="0" w:color="auto"/>
          </w:divBdr>
          <w:divsChild>
            <w:div w:id="429547533">
              <w:marLeft w:val="0"/>
              <w:marRight w:val="0"/>
              <w:marTop w:val="0"/>
              <w:marBottom w:val="0"/>
              <w:divBdr>
                <w:top w:val="none" w:sz="0" w:space="0" w:color="auto"/>
                <w:left w:val="none" w:sz="0" w:space="0" w:color="auto"/>
                <w:bottom w:val="none" w:sz="0" w:space="0" w:color="auto"/>
                <w:right w:val="none" w:sz="0" w:space="0" w:color="auto"/>
              </w:divBdr>
              <w:divsChild>
                <w:div w:id="418522565">
                  <w:marLeft w:val="0"/>
                  <w:marRight w:val="0"/>
                  <w:marTop w:val="0"/>
                  <w:marBottom w:val="0"/>
                  <w:divBdr>
                    <w:top w:val="none" w:sz="0" w:space="0" w:color="auto"/>
                    <w:left w:val="none" w:sz="0" w:space="0" w:color="auto"/>
                    <w:bottom w:val="none" w:sz="0" w:space="0" w:color="auto"/>
                    <w:right w:val="none" w:sz="0" w:space="0" w:color="auto"/>
                  </w:divBdr>
                </w:div>
                <w:div w:id="16495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40360">
      <w:bodyDiv w:val="1"/>
      <w:marLeft w:val="0"/>
      <w:marRight w:val="0"/>
      <w:marTop w:val="0"/>
      <w:marBottom w:val="0"/>
      <w:divBdr>
        <w:top w:val="none" w:sz="0" w:space="0" w:color="auto"/>
        <w:left w:val="none" w:sz="0" w:space="0" w:color="auto"/>
        <w:bottom w:val="none" w:sz="0" w:space="0" w:color="auto"/>
        <w:right w:val="none" w:sz="0" w:space="0" w:color="auto"/>
      </w:divBdr>
      <w:divsChild>
        <w:div w:id="1080830852">
          <w:marLeft w:val="0"/>
          <w:marRight w:val="0"/>
          <w:marTop w:val="0"/>
          <w:marBottom w:val="0"/>
          <w:divBdr>
            <w:top w:val="none" w:sz="0" w:space="0" w:color="auto"/>
            <w:left w:val="none" w:sz="0" w:space="0" w:color="auto"/>
            <w:bottom w:val="none" w:sz="0" w:space="0" w:color="auto"/>
            <w:right w:val="none" w:sz="0" w:space="0" w:color="auto"/>
          </w:divBdr>
          <w:divsChild>
            <w:div w:id="1548445631">
              <w:marLeft w:val="0"/>
              <w:marRight w:val="0"/>
              <w:marTop w:val="0"/>
              <w:marBottom w:val="0"/>
              <w:divBdr>
                <w:top w:val="none" w:sz="0" w:space="0" w:color="auto"/>
                <w:left w:val="none" w:sz="0" w:space="0" w:color="auto"/>
                <w:bottom w:val="none" w:sz="0" w:space="0" w:color="auto"/>
                <w:right w:val="none" w:sz="0" w:space="0" w:color="auto"/>
              </w:divBdr>
              <w:divsChild>
                <w:div w:id="12533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microsoft.com/office/2007/relationships/diagramDrawing" Target="diagrams/drawing1.xm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Colors" Target="diagrams/colors1.xml"/><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andraMiyazaki\Downloads\modelomaterialdidatico_fgv%20(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DE3053-AACF-4EDA-BF1F-92ADF850C551}"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pt-BR"/>
        </a:p>
      </dgm:t>
    </dgm:pt>
    <dgm:pt modelId="{3C6B578A-72A3-4AD3-AC88-2A920E2A377B}">
      <dgm:prSet phldrT="[Texto]" custT="1"/>
      <dgm:spPr>
        <a:xfrm>
          <a:off x="854237" y="821852"/>
          <a:ext cx="900739" cy="900739"/>
        </a:xfrm>
        <a:prstGeom prst="ellipse">
          <a:avLst/>
        </a:prstGeom>
        <a:gradFill rotWithShape="0">
          <a:gsLst>
            <a:gs pos="0">
              <a:prstClr val="white">
                <a:hueOff val="0"/>
                <a:satOff val="0"/>
                <a:lumOff val="0"/>
                <a:alphaOff val="0"/>
                <a:satMod val="103000"/>
                <a:lumMod val="102000"/>
                <a:tint val="94000"/>
              </a:prstClr>
            </a:gs>
            <a:gs pos="50000">
              <a:prstClr val="white">
                <a:hueOff val="0"/>
                <a:satOff val="0"/>
                <a:lumOff val="0"/>
                <a:alphaOff val="0"/>
                <a:satMod val="110000"/>
                <a:lumMod val="100000"/>
                <a:shade val="100000"/>
              </a:prstClr>
            </a:gs>
            <a:gs pos="100000">
              <a:prstClr val="white">
                <a:hueOff val="0"/>
                <a:satOff val="0"/>
                <a:lumOff val="0"/>
                <a:alphaOff val="0"/>
                <a:lumMod val="99000"/>
                <a:satMod val="120000"/>
                <a:shade val="78000"/>
              </a:prstClr>
            </a:gs>
          </a:gsLst>
          <a:lin ang="5400000" scaled="0"/>
        </a:gradFill>
        <a:ln w="6350" cap="flat" cmpd="sng" algn="ctr">
          <a:solidFill>
            <a:prstClr val="black">
              <a:shade val="80000"/>
              <a:hueOff val="0"/>
              <a:satOff val="0"/>
              <a:lumOff val="0"/>
              <a:alphaOff val="0"/>
            </a:prstClr>
          </a:solidFill>
          <a:prstDash val="solid"/>
          <a:miter lim="800000"/>
        </a:ln>
        <a:effectLst/>
        <a:scene3d>
          <a:camera prst="orthographicFront"/>
          <a:lightRig rig="threePt" dir="t">
            <a:rot lat="0" lon="0" rev="7500000"/>
          </a:lightRig>
        </a:scene3d>
        <a:sp3d prstMaterial="plastic">
          <a:bevelT w="127000" h="25400" prst="relaxedInset"/>
        </a:sp3d>
      </dgm:spPr>
      <dgm:t>
        <a:bodyPr/>
        <a:lstStyle/>
        <a:p>
          <a:pPr algn="ctr">
            <a:buNone/>
          </a:pPr>
          <a:r>
            <a:rPr lang="pt-BR" sz="900" dirty="0">
              <a:solidFill>
                <a:sysClr val="windowText" lastClr="000000"/>
              </a:solidFill>
              <a:latin typeface="Calibri"/>
              <a:ea typeface="+mn-ea"/>
              <a:cs typeface="+mn-cs"/>
            </a:rPr>
            <a:t>Composto de Marketing</a:t>
          </a:r>
        </a:p>
      </dgm:t>
    </dgm:pt>
    <dgm:pt modelId="{168261FC-C80C-43D2-9814-8ABB85DEA7F7}" type="parTrans" cxnId="{416034A9-BFB2-4F86-966A-33C709FC878D}">
      <dgm:prSet/>
      <dgm:spPr/>
      <dgm:t>
        <a:bodyPr/>
        <a:lstStyle/>
        <a:p>
          <a:pPr algn="ctr"/>
          <a:endParaRPr lang="pt-BR" sz="1000"/>
        </a:p>
      </dgm:t>
    </dgm:pt>
    <dgm:pt modelId="{901A2F0F-5857-447C-8DA2-E2EF9B654F59}" type="sibTrans" cxnId="{416034A9-BFB2-4F86-966A-33C709FC878D}">
      <dgm:prSet/>
      <dgm:spPr/>
      <dgm:t>
        <a:bodyPr/>
        <a:lstStyle/>
        <a:p>
          <a:pPr algn="ctr"/>
          <a:endParaRPr lang="pt-BR" sz="1000"/>
        </a:p>
      </dgm:t>
    </dgm:pt>
    <dgm:pt modelId="{5A48A1F4-D638-4245-BBB4-B5AA5C8B54DC}">
      <dgm:prSet phldrT="[Texto]" custT="1"/>
      <dgm:spPr>
        <a:xfrm>
          <a:off x="989348" y="1188"/>
          <a:ext cx="630517" cy="630517"/>
        </a:xfrm>
        <a:prstGeom prst="ellipse">
          <a:avLst/>
        </a:prstGeom>
        <a:gradFill rotWithShape="0">
          <a:gsLst>
            <a:gs pos="0">
              <a:prstClr val="white">
                <a:hueOff val="0"/>
                <a:satOff val="0"/>
                <a:lumOff val="0"/>
                <a:alphaOff val="0"/>
                <a:satMod val="103000"/>
                <a:lumMod val="102000"/>
                <a:tint val="94000"/>
              </a:prstClr>
            </a:gs>
            <a:gs pos="50000">
              <a:prstClr val="white">
                <a:hueOff val="0"/>
                <a:satOff val="0"/>
                <a:lumOff val="0"/>
                <a:alphaOff val="0"/>
                <a:satMod val="110000"/>
                <a:lumMod val="100000"/>
                <a:shade val="100000"/>
              </a:prstClr>
            </a:gs>
            <a:gs pos="100000">
              <a:prstClr val="white">
                <a:hueOff val="0"/>
                <a:satOff val="0"/>
                <a:lumOff val="0"/>
                <a:alphaOff val="0"/>
                <a:lumMod val="99000"/>
                <a:satMod val="120000"/>
                <a:shade val="78000"/>
              </a:prstClr>
            </a:gs>
          </a:gsLst>
          <a:lin ang="5400000" scaled="0"/>
        </a:gradFill>
        <a:ln w="6350" cap="flat" cmpd="sng" algn="ctr">
          <a:solidFill>
            <a:prstClr val="black">
              <a:shade val="80000"/>
              <a:hueOff val="0"/>
              <a:satOff val="0"/>
              <a:lumOff val="0"/>
              <a:alphaOff val="0"/>
            </a:prstClr>
          </a:solidFill>
          <a:prstDash val="solid"/>
          <a:miter lim="800000"/>
        </a:ln>
        <a:effectLst/>
        <a:scene3d>
          <a:camera prst="orthographicFront"/>
          <a:lightRig rig="threePt" dir="t">
            <a:rot lat="0" lon="0" rev="7500000"/>
          </a:lightRig>
        </a:scene3d>
        <a:sp3d prstMaterial="plastic">
          <a:bevelT w="127000" h="25400" prst="relaxedInset"/>
        </a:sp3d>
      </dgm:spPr>
      <dgm:t>
        <a:bodyPr spcFirstLastPara="0" vert="horz" wrap="square" lIns="24130" tIns="24130" rIns="24130" bIns="24130" numCol="1" spcCol="1270" anchor="ctr" anchorCtr="0"/>
        <a:lstStyle/>
        <a:p>
          <a:pPr algn="ctr">
            <a:buNone/>
          </a:pPr>
          <a:r>
            <a:rPr lang="pt-BR" sz="1050" kern="1200" dirty="0">
              <a:solidFill>
                <a:prstClr val="black"/>
              </a:solidFill>
              <a:latin typeface="Calibri" panose="020F0502020204030204"/>
              <a:ea typeface="+mn-ea"/>
              <a:cs typeface="+mn-cs"/>
            </a:rPr>
            <a:t>Preço</a:t>
          </a:r>
        </a:p>
      </dgm:t>
    </dgm:pt>
    <dgm:pt modelId="{36220B44-9F28-405F-92CE-AD8F86DACD80}" type="parTrans" cxnId="{77BCEFD6-C608-4105-8064-E00385E9188E}">
      <dgm:prSet/>
      <dgm:spPr/>
      <dgm:t>
        <a:bodyPr/>
        <a:lstStyle/>
        <a:p>
          <a:pPr algn="ctr"/>
          <a:endParaRPr lang="pt-BR" sz="1000"/>
        </a:p>
      </dgm:t>
    </dgm:pt>
    <dgm:pt modelId="{24C35014-7614-43F3-A458-D70790A7F5FE}" type="sibTrans" cxnId="{77BCEFD6-C608-4105-8064-E00385E9188E}">
      <dgm:prSet/>
      <dgm:spPr>
        <a:xfrm>
          <a:off x="326134" y="293749"/>
          <a:ext cx="1956946" cy="1956946"/>
        </a:xfrm>
        <a:prstGeom prst="blockArc">
          <a:avLst>
            <a:gd name="adj1" fmla="val 16200000"/>
            <a:gd name="adj2" fmla="val 0"/>
            <a:gd name="adj3" fmla="val 4638"/>
          </a:avLst>
        </a:prstGeom>
        <a:gradFill flip="none" rotWithShape="1">
          <a:gsLst>
            <a:gs pos="0">
              <a:prstClr val="white">
                <a:shade val="30000"/>
                <a:satMod val="115000"/>
              </a:prstClr>
            </a:gs>
            <a:gs pos="50000">
              <a:prstClr val="white">
                <a:shade val="67500"/>
                <a:satMod val="115000"/>
              </a:prstClr>
            </a:gs>
            <a:gs pos="100000">
              <a:prstClr val="white">
                <a:shade val="100000"/>
                <a:satMod val="115000"/>
              </a:prstClr>
            </a:gs>
          </a:gsLst>
          <a:path path="circle">
            <a:fillToRect l="50000" t="50000" r="50000" b="50000"/>
          </a:path>
          <a:tileRect/>
        </a:gradFill>
        <a:ln>
          <a:noFill/>
        </a:ln>
        <a:effectLst/>
      </dgm:spPr>
      <dgm:t>
        <a:bodyPr/>
        <a:lstStyle/>
        <a:p>
          <a:pPr algn="ctr"/>
          <a:endParaRPr lang="pt-BR" sz="1000"/>
        </a:p>
      </dgm:t>
    </dgm:pt>
    <dgm:pt modelId="{0F139428-41CC-479D-ACEC-6AF777433512}">
      <dgm:prSet phldrT="[Texto]" custT="1"/>
      <dgm:spPr>
        <a:xfrm>
          <a:off x="1945123" y="956963"/>
          <a:ext cx="630517" cy="630517"/>
        </a:xfrm>
        <a:prstGeom prst="ellipse">
          <a:avLst/>
        </a:prstGeom>
        <a:gradFill rotWithShape="0">
          <a:gsLst>
            <a:gs pos="0">
              <a:prstClr val="white">
                <a:hueOff val="0"/>
                <a:satOff val="0"/>
                <a:lumOff val="0"/>
                <a:alphaOff val="0"/>
                <a:satMod val="103000"/>
                <a:lumMod val="102000"/>
                <a:tint val="94000"/>
              </a:prstClr>
            </a:gs>
            <a:gs pos="50000">
              <a:prstClr val="white">
                <a:hueOff val="0"/>
                <a:satOff val="0"/>
                <a:lumOff val="0"/>
                <a:alphaOff val="0"/>
                <a:satMod val="110000"/>
                <a:lumMod val="100000"/>
                <a:shade val="100000"/>
              </a:prstClr>
            </a:gs>
            <a:gs pos="100000">
              <a:prstClr val="white">
                <a:hueOff val="0"/>
                <a:satOff val="0"/>
                <a:lumOff val="0"/>
                <a:alphaOff val="0"/>
                <a:lumMod val="99000"/>
                <a:satMod val="120000"/>
                <a:shade val="78000"/>
              </a:prstClr>
            </a:gs>
          </a:gsLst>
          <a:lin ang="5400000" scaled="0"/>
        </a:gradFill>
        <a:ln w="6350" cap="flat" cmpd="sng" algn="ctr">
          <a:solidFill>
            <a:prstClr val="black">
              <a:shade val="80000"/>
              <a:hueOff val="0"/>
              <a:satOff val="0"/>
              <a:lumOff val="0"/>
              <a:alphaOff val="0"/>
            </a:prstClr>
          </a:solidFill>
          <a:prstDash val="solid"/>
          <a:miter lim="800000"/>
        </a:ln>
        <a:effectLst/>
        <a:scene3d>
          <a:camera prst="orthographicFront"/>
          <a:lightRig rig="threePt" dir="t">
            <a:rot lat="0" lon="0" rev="7500000"/>
          </a:lightRig>
        </a:scene3d>
        <a:sp3d prstMaterial="plastic">
          <a:bevelT w="127000" h="25400" prst="relaxedInset"/>
        </a:sp3d>
      </dgm:spPr>
      <dgm:t>
        <a:bodyPr spcFirstLastPara="0" vert="horz" wrap="square" lIns="24130" tIns="24130" rIns="24130" bIns="24130" numCol="1" spcCol="1270" anchor="ctr" anchorCtr="0"/>
        <a:lstStyle/>
        <a:p>
          <a:pPr algn="ctr">
            <a:buNone/>
          </a:pPr>
          <a:r>
            <a:rPr lang="pt-BR" sz="1050" kern="1200" dirty="0">
              <a:solidFill>
                <a:prstClr val="black"/>
              </a:solidFill>
              <a:latin typeface="Calibri" panose="020F0502020204030204"/>
              <a:ea typeface="+mn-ea"/>
              <a:cs typeface="+mn-cs"/>
            </a:rPr>
            <a:t>Ponto</a:t>
          </a:r>
        </a:p>
      </dgm:t>
    </dgm:pt>
    <dgm:pt modelId="{023BC728-2F0E-4594-B44F-419725FD745D}" type="parTrans" cxnId="{AA1E4D6C-BC58-44C7-8500-DD63E3DF21C8}">
      <dgm:prSet/>
      <dgm:spPr/>
      <dgm:t>
        <a:bodyPr/>
        <a:lstStyle/>
        <a:p>
          <a:pPr algn="ctr"/>
          <a:endParaRPr lang="pt-BR" sz="1000"/>
        </a:p>
      </dgm:t>
    </dgm:pt>
    <dgm:pt modelId="{B69A323F-CB20-4CD8-83D0-7DF72BBD470B}" type="sibTrans" cxnId="{AA1E4D6C-BC58-44C7-8500-DD63E3DF21C8}">
      <dgm:prSet/>
      <dgm:spPr>
        <a:xfrm>
          <a:off x="326134" y="293749"/>
          <a:ext cx="1956946" cy="1956946"/>
        </a:xfrm>
        <a:prstGeom prst="blockArc">
          <a:avLst>
            <a:gd name="adj1" fmla="val 0"/>
            <a:gd name="adj2" fmla="val 5400000"/>
            <a:gd name="adj3" fmla="val 4638"/>
          </a:avLst>
        </a:prstGeom>
        <a:gradFill flip="none" rotWithShape="1">
          <a:gsLst>
            <a:gs pos="0">
              <a:prstClr val="white">
                <a:shade val="30000"/>
                <a:satMod val="115000"/>
              </a:prstClr>
            </a:gs>
            <a:gs pos="50000">
              <a:prstClr val="white">
                <a:shade val="67500"/>
                <a:satMod val="115000"/>
              </a:prstClr>
            </a:gs>
            <a:gs pos="100000">
              <a:prstClr val="white">
                <a:shade val="100000"/>
                <a:satMod val="115000"/>
              </a:prstClr>
            </a:gs>
          </a:gsLst>
          <a:path path="circle">
            <a:fillToRect l="50000" t="50000" r="50000" b="50000"/>
          </a:path>
          <a:tileRect/>
        </a:gradFill>
        <a:ln>
          <a:noFill/>
        </a:ln>
        <a:effectLst/>
      </dgm:spPr>
      <dgm:t>
        <a:bodyPr/>
        <a:lstStyle/>
        <a:p>
          <a:pPr algn="ctr"/>
          <a:endParaRPr lang="pt-BR" sz="1000"/>
        </a:p>
      </dgm:t>
    </dgm:pt>
    <dgm:pt modelId="{A7934B5E-5D74-4938-87C7-D127376A4D6C}">
      <dgm:prSet phldrT="[Texto]" custT="1"/>
      <dgm:spPr>
        <a:xfrm>
          <a:off x="989348" y="1912738"/>
          <a:ext cx="630517" cy="630517"/>
        </a:xfrm>
        <a:prstGeom prst="ellipse">
          <a:avLst/>
        </a:prstGeom>
        <a:gradFill rotWithShape="0">
          <a:gsLst>
            <a:gs pos="0">
              <a:prstClr val="white">
                <a:hueOff val="0"/>
                <a:satOff val="0"/>
                <a:lumOff val="0"/>
                <a:alphaOff val="0"/>
                <a:satMod val="103000"/>
                <a:lumMod val="102000"/>
                <a:tint val="94000"/>
              </a:prstClr>
            </a:gs>
            <a:gs pos="50000">
              <a:prstClr val="white">
                <a:hueOff val="0"/>
                <a:satOff val="0"/>
                <a:lumOff val="0"/>
                <a:alphaOff val="0"/>
                <a:satMod val="110000"/>
                <a:lumMod val="100000"/>
                <a:shade val="100000"/>
              </a:prstClr>
            </a:gs>
            <a:gs pos="100000">
              <a:prstClr val="white">
                <a:hueOff val="0"/>
                <a:satOff val="0"/>
                <a:lumOff val="0"/>
                <a:alphaOff val="0"/>
                <a:lumMod val="99000"/>
                <a:satMod val="120000"/>
                <a:shade val="78000"/>
              </a:prstClr>
            </a:gs>
          </a:gsLst>
          <a:lin ang="5400000" scaled="0"/>
        </a:gradFill>
        <a:ln w="6350" cap="flat" cmpd="sng" algn="ctr">
          <a:solidFill>
            <a:prstClr val="black">
              <a:shade val="80000"/>
              <a:hueOff val="0"/>
              <a:satOff val="0"/>
              <a:lumOff val="0"/>
              <a:alphaOff val="0"/>
            </a:prstClr>
          </a:solidFill>
          <a:prstDash val="solid"/>
          <a:miter lim="800000"/>
        </a:ln>
        <a:effectLst/>
        <a:scene3d>
          <a:camera prst="orthographicFront"/>
          <a:lightRig rig="threePt" dir="t">
            <a:rot lat="0" lon="0" rev="7500000"/>
          </a:lightRig>
        </a:scene3d>
        <a:sp3d prstMaterial="plastic">
          <a:bevelT w="127000" h="25400" prst="relaxedInset"/>
        </a:sp3d>
      </dgm:spPr>
      <dgm:t>
        <a:bodyPr spcFirstLastPara="0" vert="horz" wrap="square" lIns="24130" tIns="24130" rIns="24130" bIns="24130" numCol="1" spcCol="1270" anchor="ctr" anchorCtr="0"/>
        <a:lstStyle/>
        <a:p>
          <a:pPr algn="ctr">
            <a:buNone/>
          </a:pPr>
          <a:r>
            <a:rPr lang="pt-BR" sz="700" b="0" kern="1200" dirty="0">
              <a:solidFill>
                <a:prstClr val="black"/>
              </a:solidFill>
              <a:latin typeface="Calibri" panose="020F0502020204030204"/>
              <a:ea typeface="+mn-ea"/>
              <a:cs typeface="+mn-cs"/>
            </a:rPr>
            <a:t>Promoção</a:t>
          </a:r>
        </a:p>
      </dgm:t>
    </dgm:pt>
    <dgm:pt modelId="{0A03B1ED-40C8-4878-BD57-EFA129F30C03}" type="parTrans" cxnId="{AD4B7757-58BF-4D67-AE22-112352FC08F1}">
      <dgm:prSet/>
      <dgm:spPr/>
      <dgm:t>
        <a:bodyPr/>
        <a:lstStyle/>
        <a:p>
          <a:pPr algn="ctr"/>
          <a:endParaRPr lang="pt-BR" sz="1000"/>
        </a:p>
      </dgm:t>
    </dgm:pt>
    <dgm:pt modelId="{559889A4-8142-4F29-8296-9598356E8472}" type="sibTrans" cxnId="{AD4B7757-58BF-4D67-AE22-112352FC08F1}">
      <dgm:prSet/>
      <dgm:spPr>
        <a:xfrm>
          <a:off x="326134" y="293749"/>
          <a:ext cx="1956946" cy="1956946"/>
        </a:xfrm>
        <a:prstGeom prst="blockArc">
          <a:avLst>
            <a:gd name="adj1" fmla="val 5400000"/>
            <a:gd name="adj2" fmla="val 10800000"/>
            <a:gd name="adj3" fmla="val 4638"/>
          </a:avLst>
        </a:prstGeom>
        <a:gradFill flip="none" rotWithShape="1">
          <a:gsLst>
            <a:gs pos="0">
              <a:prstClr val="white">
                <a:shade val="30000"/>
                <a:satMod val="115000"/>
              </a:prstClr>
            </a:gs>
            <a:gs pos="50000">
              <a:prstClr val="white">
                <a:shade val="67500"/>
                <a:satMod val="115000"/>
              </a:prstClr>
            </a:gs>
            <a:gs pos="100000">
              <a:prstClr val="white">
                <a:shade val="100000"/>
                <a:satMod val="115000"/>
              </a:prstClr>
            </a:gs>
          </a:gsLst>
          <a:path path="circle">
            <a:fillToRect l="50000" t="50000" r="50000" b="50000"/>
          </a:path>
          <a:tileRect/>
        </a:gradFill>
        <a:ln>
          <a:noFill/>
        </a:ln>
        <a:effectLst/>
      </dgm:spPr>
      <dgm:t>
        <a:bodyPr/>
        <a:lstStyle/>
        <a:p>
          <a:pPr algn="ctr"/>
          <a:endParaRPr lang="pt-BR" sz="1000"/>
        </a:p>
      </dgm:t>
    </dgm:pt>
    <dgm:pt modelId="{7CDE21C8-2D81-41C6-84DB-85EE1986C5A2}">
      <dgm:prSet phldrT="[Texto]" custT="1"/>
      <dgm:spPr>
        <a:xfrm>
          <a:off x="33573" y="956963"/>
          <a:ext cx="630517" cy="630517"/>
        </a:xfrm>
        <a:prstGeom prst="ellipse">
          <a:avLst/>
        </a:prstGeom>
        <a:gradFill rotWithShape="0">
          <a:gsLst>
            <a:gs pos="0">
              <a:prstClr val="white">
                <a:hueOff val="0"/>
                <a:satOff val="0"/>
                <a:lumOff val="0"/>
                <a:alphaOff val="0"/>
                <a:satMod val="103000"/>
                <a:lumMod val="102000"/>
                <a:tint val="94000"/>
              </a:prstClr>
            </a:gs>
            <a:gs pos="50000">
              <a:prstClr val="white">
                <a:hueOff val="0"/>
                <a:satOff val="0"/>
                <a:lumOff val="0"/>
                <a:alphaOff val="0"/>
                <a:satMod val="110000"/>
                <a:lumMod val="100000"/>
                <a:shade val="100000"/>
              </a:prstClr>
            </a:gs>
            <a:gs pos="100000">
              <a:prstClr val="white">
                <a:hueOff val="0"/>
                <a:satOff val="0"/>
                <a:lumOff val="0"/>
                <a:alphaOff val="0"/>
                <a:lumMod val="99000"/>
                <a:satMod val="120000"/>
                <a:shade val="78000"/>
              </a:prstClr>
            </a:gs>
          </a:gsLst>
          <a:lin ang="5400000" scaled="0"/>
        </a:gradFill>
        <a:ln w="6350" cap="flat" cmpd="sng" algn="ctr">
          <a:solidFill>
            <a:prstClr val="black">
              <a:shade val="80000"/>
              <a:hueOff val="0"/>
              <a:satOff val="0"/>
              <a:lumOff val="0"/>
              <a:alphaOff val="0"/>
            </a:prstClr>
          </a:solidFill>
          <a:prstDash val="solid"/>
          <a:miter lim="800000"/>
        </a:ln>
        <a:effectLst/>
        <a:scene3d>
          <a:camera prst="orthographicFront"/>
          <a:lightRig rig="threePt" dir="t">
            <a:rot lat="0" lon="0" rev="7500000"/>
          </a:lightRig>
        </a:scene3d>
        <a:sp3d prstMaterial="plastic">
          <a:bevelT w="127000" h="25400" prst="relaxedInset"/>
        </a:sp3d>
      </dgm:spPr>
      <dgm:t>
        <a:bodyPr spcFirstLastPara="0" vert="horz" wrap="square" lIns="24130" tIns="24130" rIns="24130" bIns="24130" numCol="1" spcCol="1270" anchor="ctr" anchorCtr="0"/>
        <a:lstStyle/>
        <a:p>
          <a:pPr marL="0" lvl="0" indent="0" algn="ctr" defTabSz="844550">
            <a:lnSpc>
              <a:spcPct val="90000"/>
            </a:lnSpc>
            <a:spcBef>
              <a:spcPct val="0"/>
            </a:spcBef>
            <a:spcAft>
              <a:spcPct val="35000"/>
            </a:spcAft>
            <a:buNone/>
          </a:pPr>
          <a:r>
            <a:rPr lang="pt-BR" sz="900" kern="1200" dirty="0">
              <a:solidFill>
                <a:prstClr val="black"/>
              </a:solidFill>
              <a:latin typeface="Calibri" panose="020F0502020204030204"/>
              <a:ea typeface="+mn-ea"/>
              <a:cs typeface="+mn-cs"/>
            </a:rPr>
            <a:t>Produto</a:t>
          </a:r>
        </a:p>
      </dgm:t>
    </dgm:pt>
    <dgm:pt modelId="{FCF7F115-798A-4E97-8398-160240C656B5}" type="parTrans" cxnId="{366A8E22-212C-4850-A4E9-49EB72F86C2A}">
      <dgm:prSet/>
      <dgm:spPr/>
      <dgm:t>
        <a:bodyPr/>
        <a:lstStyle/>
        <a:p>
          <a:pPr algn="ctr"/>
          <a:endParaRPr lang="pt-BR" sz="1000"/>
        </a:p>
      </dgm:t>
    </dgm:pt>
    <dgm:pt modelId="{34841412-7089-4D3C-8E84-F55976A20EED}" type="sibTrans" cxnId="{366A8E22-212C-4850-A4E9-49EB72F86C2A}">
      <dgm:prSet/>
      <dgm:spPr>
        <a:xfrm>
          <a:off x="326134" y="293749"/>
          <a:ext cx="1956946" cy="1956946"/>
        </a:xfrm>
        <a:prstGeom prst="blockArc">
          <a:avLst>
            <a:gd name="adj1" fmla="val 10800000"/>
            <a:gd name="adj2" fmla="val 16200000"/>
            <a:gd name="adj3" fmla="val 4638"/>
          </a:avLst>
        </a:prstGeom>
        <a:gradFill flip="none" rotWithShape="1">
          <a:gsLst>
            <a:gs pos="0">
              <a:sysClr val="window" lastClr="FFFFFF">
                <a:shade val="30000"/>
                <a:satMod val="115000"/>
              </a:sysClr>
            </a:gs>
            <a:gs pos="50000">
              <a:sysClr val="window" lastClr="FFFFFF">
                <a:shade val="67500"/>
                <a:satMod val="115000"/>
              </a:sysClr>
            </a:gs>
            <a:gs pos="100000">
              <a:sysClr val="window" lastClr="FFFFFF">
                <a:shade val="100000"/>
                <a:satMod val="115000"/>
              </a:sysClr>
            </a:gs>
          </a:gsLst>
          <a:path path="circle">
            <a:fillToRect l="50000" t="50000" r="50000" b="50000"/>
          </a:path>
          <a:tileRect/>
        </a:gradFill>
        <a:ln>
          <a:noFill/>
        </a:ln>
        <a:effectLst/>
      </dgm:spPr>
      <dgm:t>
        <a:bodyPr/>
        <a:lstStyle/>
        <a:p>
          <a:pPr algn="ctr"/>
          <a:endParaRPr lang="pt-BR" sz="1000"/>
        </a:p>
      </dgm:t>
    </dgm:pt>
    <dgm:pt modelId="{934011E5-D337-474B-9228-762061543A66}" type="pres">
      <dgm:prSet presAssocID="{E1DE3053-AACF-4EDA-BF1F-92ADF850C551}" presName="Name0" presStyleCnt="0">
        <dgm:presLayoutVars>
          <dgm:chMax val="1"/>
          <dgm:dir/>
          <dgm:animLvl val="ctr"/>
          <dgm:resizeHandles val="exact"/>
        </dgm:presLayoutVars>
      </dgm:prSet>
      <dgm:spPr/>
    </dgm:pt>
    <dgm:pt modelId="{384BF1A1-1B8B-4FB6-A56B-560C79CF48F7}" type="pres">
      <dgm:prSet presAssocID="{3C6B578A-72A3-4AD3-AC88-2A920E2A377B}" presName="centerShape" presStyleLbl="node0" presStyleIdx="0" presStyleCnt="1"/>
      <dgm:spPr>
        <a:xfrm>
          <a:off x="4487614" y="1405483"/>
          <a:ext cx="1540371" cy="1540371"/>
        </a:xfrm>
        <a:prstGeom prst="ellipse">
          <a:avLst/>
        </a:prstGeom>
      </dgm:spPr>
    </dgm:pt>
    <dgm:pt modelId="{1B10230C-CE77-4E8C-B3D9-105B113351CC}" type="pres">
      <dgm:prSet presAssocID="{5A48A1F4-D638-4245-BBB4-B5AA5C8B54DC}" presName="node" presStyleLbl="node1" presStyleIdx="0" presStyleCnt="4">
        <dgm:presLayoutVars>
          <dgm:bulletEnabled val="1"/>
        </dgm:presLayoutVars>
      </dgm:prSet>
      <dgm:spPr>
        <a:xfrm>
          <a:off x="4718670" y="1448"/>
          <a:ext cx="1078259" cy="1078259"/>
        </a:xfrm>
        <a:prstGeom prst="ellipse">
          <a:avLst/>
        </a:prstGeom>
      </dgm:spPr>
    </dgm:pt>
    <dgm:pt modelId="{C47771AC-F948-4FCE-B1E5-8FCD425A2147}" type="pres">
      <dgm:prSet presAssocID="{5A48A1F4-D638-4245-BBB4-B5AA5C8B54DC}" presName="dummy" presStyleCnt="0"/>
      <dgm:spPr/>
    </dgm:pt>
    <dgm:pt modelId="{F84E2D59-642E-4A48-846B-5AC50D0844C6}" type="pres">
      <dgm:prSet presAssocID="{24C35014-7614-43F3-A458-D70790A7F5FE}" presName="sibTrans" presStyleLbl="sibTrans2D1" presStyleIdx="0" presStyleCnt="4"/>
      <dgm:spPr>
        <a:xfrm>
          <a:off x="3583891" y="501760"/>
          <a:ext cx="3347816" cy="3347816"/>
        </a:xfrm>
        <a:prstGeom prst="blockArc">
          <a:avLst>
            <a:gd name="adj1" fmla="val 16200000"/>
            <a:gd name="adj2" fmla="val 0"/>
            <a:gd name="adj3" fmla="val 4638"/>
          </a:avLst>
        </a:prstGeom>
      </dgm:spPr>
    </dgm:pt>
    <dgm:pt modelId="{BB6645A9-AF37-4CB5-A540-BB3BD3FA983E}" type="pres">
      <dgm:prSet presAssocID="{0F139428-41CC-479D-ACEC-6AF777433512}" presName="node" presStyleLbl="node1" presStyleIdx="1" presStyleCnt="4">
        <dgm:presLayoutVars>
          <dgm:bulletEnabled val="1"/>
        </dgm:presLayoutVars>
      </dgm:prSet>
      <dgm:spPr>
        <a:xfrm>
          <a:off x="6353761" y="1636539"/>
          <a:ext cx="1078259" cy="1078259"/>
        </a:xfrm>
        <a:prstGeom prst="ellipse">
          <a:avLst/>
        </a:prstGeom>
      </dgm:spPr>
    </dgm:pt>
    <dgm:pt modelId="{3934054D-7FF2-4F7A-85DD-273361584894}" type="pres">
      <dgm:prSet presAssocID="{0F139428-41CC-479D-ACEC-6AF777433512}" presName="dummy" presStyleCnt="0"/>
      <dgm:spPr/>
    </dgm:pt>
    <dgm:pt modelId="{FEC0A8B6-5600-4F11-98D0-45014A52688B}" type="pres">
      <dgm:prSet presAssocID="{B69A323F-CB20-4CD8-83D0-7DF72BBD470B}" presName="sibTrans" presStyleLbl="sibTrans2D1" presStyleIdx="1" presStyleCnt="4"/>
      <dgm:spPr>
        <a:xfrm>
          <a:off x="3583891" y="501760"/>
          <a:ext cx="3347816" cy="3347816"/>
        </a:xfrm>
        <a:prstGeom prst="blockArc">
          <a:avLst>
            <a:gd name="adj1" fmla="val 0"/>
            <a:gd name="adj2" fmla="val 5400000"/>
            <a:gd name="adj3" fmla="val 4638"/>
          </a:avLst>
        </a:prstGeom>
      </dgm:spPr>
    </dgm:pt>
    <dgm:pt modelId="{41A495D5-3E6D-4FA2-A3EB-EB880D9F5167}" type="pres">
      <dgm:prSet presAssocID="{A7934B5E-5D74-4938-87C7-D127376A4D6C}" presName="node" presStyleLbl="node1" presStyleIdx="2" presStyleCnt="4">
        <dgm:presLayoutVars>
          <dgm:bulletEnabled val="1"/>
        </dgm:presLayoutVars>
      </dgm:prSet>
      <dgm:spPr>
        <a:xfrm>
          <a:off x="4718670" y="3271630"/>
          <a:ext cx="1078259" cy="1078259"/>
        </a:xfrm>
        <a:prstGeom prst="ellipse">
          <a:avLst/>
        </a:prstGeom>
      </dgm:spPr>
    </dgm:pt>
    <dgm:pt modelId="{1F406A07-D093-44B5-9F03-1AC43D814077}" type="pres">
      <dgm:prSet presAssocID="{A7934B5E-5D74-4938-87C7-D127376A4D6C}" presName="dummy" presStyleCnt="0"/>
      <dgm:spPr/>
    </dgm:pt>
    <dgm:pt modelId="{36D2FCA0-2F71-4931-861D-B41705B067CC}" type="pres">
      <dgm:prSet presAssocID="{559889A4-8142-4F29-8296-9598356E8472}" presName="sibTrans" presStyleLbl="sibTrans2D1" presStyleIdx="2" presStyleCnt="4"/>
      <dgm:spPr>
        <a:xfrm>
          <a:off x="3583891" y="501760"/>
          <a:ext cx="3347816" cy="3347816"/>
        </a:xfrm>
        <a:prstGeom prst="blockArc">
          <a:avLst>
            <a:gd name="adj1" fmla="val 5400000"/>
            <a:gd name="adj2" fmla="val 10800000"/>
            <a:gd name="adj3" fmla="val 4638"/>
          </a:avLst>
        </a:prstGeom>
      </dgm:spPr>
    </dgm:pt>
    <dgm:pt modelId="{77D1DC19-8F97-42C0-8614-7F66F6F7D587}" type="pres">
      <dgm:prSet presAssocID="{7CDE21C8-2D81-41C6-84DB-85EE1986C5A2}" presName="node" presStyleLbl="node1" presStyleIdx="3" presStyleCnt="4">
        <dgm:presLayoutVars>
          <dgm:bulletEnabled val="1"/>
        </dgm:presLayoutVars>
      </dgm:prSet>
      <dgm:spPr>
        <a:xfrm>
          <a:off x="3083579" y="1636539"/>
          <a:ext cx="1078259" cy="1078259"/>
        </a:xfrm>
        <a:prstGeom prst="ellipse">
          <a:avLst/>
        </a:prstGeom>
      </dgm:spPr>
    </dgm:pt>
    <dgm:pt modelId="{36ECE372-BF3B-402A-91BF-377C1EA77EE6}" type="pres">
      <dgm:prSet presAssocID="{7CDE21C8-2D81-41C6-84DB-85EE1986C5A2}" presName="dummy" presStyleCnt="0"/>
      <dgm:spPr/>
    </dgm:pt>
    <dgm:pt modelId="{FE5A8A65-7804-4B03-A2B3-8207D9BC9C68}" type="pres">
      <dgm:prSet presAssocID="{34841412-7089-4D3C-8E84-F55976A20EED}" presName="sibTrans" presStyleLbl="sibTrans2D1" presStyleIdx="3" presStyleCnt="4"/>
      <dgm:spPr>
        <a:xfrm>
          <a:off x="3583891" y="501760"/>
          <a:ext cx="3347816" cy="3347816"/>
        </a:xfrm>
        <a:prstGeom prst="blockArc">
          <a:avLst>
            <a:gd name="adj1" fmla="val 10800000"/>
            <a:gd name="adj2" fmla="val 16200000"/>
            <a:gd name="adj3" fmla="val 4638"/>
          </a:avLst>
        </a:prstGeom>
      </dgm:spPr>
    </dgm:pt>
  </dgm:ptLst>
  <dgm:cxnLst>
    <dgm:cxn modelId="{9D58B002-384B-438F-9B18-2DF535BB4AB4}" type="presOf" srcId="{B69A323F-CB20-4CD8-83D0-7DF72BBD470B}" destId="{FEC0A8B6-5600-4F11-98D0-45014A52688B}" srcOrd="0" destOrd="0" presId="urn:microsoft.com/office/officeart/2005/8/layout/radial6"/>
    <dgm:cxn modelId="{D38E9713-2FA8-4A7E-B050-DD80AF22F9AE}" type="presOf" srcId="{3C6B578A-72A3-4AD3-AC88-2A920E2A377B}" destId="{384BF1A1-1B8B-4FB6-A56B-560C79CF48F7}" srcOrd="0" destOrd="0" presId="urn:microsoft.com/office/officeart/2005/8/layout/radial6"/>
    <dgm:cxn modelId="{165CE320-A11D-4FCF-BBF4-E0FC5B54CE07}" type="presOf" srcId="{24C35014-7614-43F3-A458-D70790A7F5FE}" destId="{F84E2D59-642E-4A48-846B-5AC50D0844C6}" srcOrd="0" destOrd="0" presId="urn:microsoft.com/office/officeart/2005/8/layout/radial6"/>
    <dgm:cxn modelId="{366A8E22-212C-4850-A4E9-49EB72F86C2A}" srcId="{3C6B578A-72A3-4AD3-AC88-2A920E2A377B}" destId="{7CDE21C8-2D81-41C6-84DB-85EE1986C5A2}" srcOrd="3" destOrd="0" parTransId="{FCF7F115-798A-4E97-8398-160240C656B5}" sibTransId="{34841412-7089-4D3C-8E84-F55976A20EED}"/>
    <dgm:cxn modelId="{FF16FC2D-A448-4295-A370-0764055D86A3}" type="presOf" srcId="{5A48A1F4-D638-4245-BBB4-B5AA5C8B54DC}" destId="{1B10230C-CE77-4E8C-B3D9-105B113351CC}" srcOrd="0" destOrd="0" presId="urn:microsoft.com/office/officeart/2005/8/layout/radial6"/>
    <dgm:cxn modelId="{4A628163-C725-474A-9131-605168355E38}" type="presOf" srcId="{E1DE3053-AACF-4EDA-BF1F-92ADF850C551}" destId="{934011E5-D337-474B-9228-762061543A66}" srcOrd="0" destOrd="0" presId="urn:microsoft.com/office/officeart/2005/8/layout/radial6"/>
    <dgm:cxn modelId="{AA1E4D6C-BC58-44C7-8500-DD63E3DF21C8}" srcId="{3C6B578A-72A3-4AD3-AC88-2A920E2A377B}" destId="{0F139428-41CC-479D-ACEC-6AF777433512}" srcOrd="1" destOrd="0" parTransId="{023BC728-2F0E-4594-B44F-419725FD745D}" sibTransId="{B69A323F-CB20-4CD8-83D0-7DF72BBD470B}"/>
    <dgm:cxn modelId="{AD4B7757-58BF-4D67-AE22-112352FC08F1}" srcId="{3C6B578A-72A3-4AD3-AC88-2A920E2A377B}" destId="{A7934B5E-5D74-4938-87C7-D127376A4D6C}" srcOrd="2" destOrd="0" parTransId="{0A03B1ED-40C8-4878-BD57-EFA129F30C03}" sibTransId="{559889A4-8142-4F29-8296-9598356E8472}"/>
    <dgm:cxn modelId="{416034A9-BFB2-4F86-966A-33C709FC878D}" srcId="{E1DE3053-AACF-4EDA-BF1F-92ADF850C551}" destId="{3C6B578A-72A3-4AD3-AC88-2A920E2A377B}" srcOrd="0" destOrd="0" parTransId="{168261FC-C80C-43D2-9814-8ABB85DEA7F7}" sibTransId="{901A2F0F-5857-447C-8DA2-E2EF9B654F59}"/>
    <dgm:cxn modelId="{3B72FEBC-B81B-47CF-81BC-4E49A1E6B386}" type="presOf" srcId="{7CDE21C8-2D81-41C6-84DB-85EE1986C5A2}" destId="{77D1DC19-8F97-42C0-8614-7F66F6F7D587}" srcOrd="0" destOrd="0" presId="urn:microsoft.com/office/officeart/2005/8/layout/radial6"/>
    <dgm:cxn modelId="{44FA15CB-88B4-4FF5-8201-545979245D76}" type="presOf" srcId="{A7934B5E-5D74-4938-87C7-D127376A4D6C}" destId="{41A495D5-3E6D-4FA2-A3EB-EB880D9F5167}" srcOrd="0" destOrd="0" presId="urn:microsoft.com/office/officeart/2005/8/layout/radial6"/>
    <dgm:cxn modelId="{77BCEFD6-C608-4105-8064-E00385E9188E}" srcId="{3C6B578A-72A3-4AD3-AC88-2A920E2A377B}" destId="{5A48A1F4-D638-4245-BBB4-B5AA5C8B54DC}" srcOrd="0" destOrd="0" parTransId="{36220B44-9F28-405F-92CE-AD8F86DACD80}" sibTransId="{24C35014-7614-43F3-A458-D70790A7F5FE}"/>
    <dgm:cxn modelId="{9FC8B5D7-09F4-47C8-80D8-C7AF1523A8D3}" type="presOf" srcId="{0F139428-41CC-479D-ACEC-6AF777433512}" destId="{BB6645A9-AF37-4CB5-A540-BB3BD3FA983E}" srcOrd="0" destOrd="0" presId="urn:microsoft.com/office/officeart/2005/8/layout/radial6"/>
    <dgm:cxn modelId="{8BAAFBF8-4496-493C-8F1E-BE5D4519B8A6}" type="presOf" srcId="{559889A4-8142-4F29-8296-9598356E8472}" destId="{36D2FCA0-2F71-4931-861D-B41705B067CC}" srcOrd="0" destOrd="0" presId="urn:microsoft.com/office/officeart/2005/8/layout/radial6"/>
    <dgm:cxn modelId="{9E814DFD-47C4-4B03-B69D-FDB18203FBCA}" type="presOf" srcId="{34841412-7089-4D3C-8E84-F55976A20EED}" destId="{FE5A8A65-7804-4B03-A2B3-8207D9BC9C68}" srcOrd="0" destOrd="0" presId="urn:microsoft.com/office/officeart/2005/8/layout/radial6"/>
    <dgm:cxn modelId="{A33CA1AB-5E1C-44F6-AA6C-EFEAA942E869}" type="presParOf" srcId="{934011E5-D337-474B-9228-762061543A66}" destId="{384BF1A1-1B8B-4FB6-A56B-560C79CF48F7}" srcOrd="0" destOrd="0" presId="urn:microsoft.com/office/officeart/2005/8/layout/radial6"/>
    <dgm:cxn modelId="{58E672BA-9279-49BD-A136-CE8E115CD6B3}" type="presParOf" srcId="{934011E5-D337-474B-9228-762061543A66}" destId="{1B10230C-CE77-4E8C-B3D9-105B113351CC}" srcOrd="1" destOrd="0" presId="urn:microsoft.com/office/officeart/2005/8/layout/radial6"/>
    <dgm:cxn modelId="{E1BF28DA-50D0-4B16-AE9E-139A98FA5F3C}" type="presParOf" srcId="{934011E5-D337-474B-9228-762061543A66}" destId="{C47771AC-F948-4FCE-B1E5-8FCD425A2147}" srcOrd="2" destOrd="0" presId="urn:microsoft.com/office/officeart/2005/8/layout/radial6"/>
    <dgm:cxn modelId="{725DD901-96F4-47D1-9E21-F3AC0D8D9215}" type="presParOf" srcId="{934011E5-D337-474B-9228-762061543A66}" destId="{F84E2D59-642E-4A48-846B-5AC50D0844C6}" srcOrd="3" destOrd="0" presId="urn:microsoft.com/office/officeart/2005/8/layout/radial6"/>
    <dgm:cxn modelId="{735C24CB-87B1-44D5-A9B6-D01861C9AFD6}" type="presParOf" srcId="{934011E5-D337-474B-9228-762061543A66}" destId="{BB6645A9-AF37-4CB5-A540-BB3BD3FA983E}" srcOrd="4" destOrd="0" presId="urn:microsoft.com/office/officeart/2005/8/layout/radial6"/>
    <dgm:cxn modelId="{4557080A-28BD-4F1E-92DE-24F434D89E7B}" type="presParOf" srcId="{934011E5-D337-474B-9228-762061543A66}" destId="{3934054D-7FF2-4F7A-85DD-273361584894}" srcOrd="5" destOrd="0" presId="urn:microsoft.com/office/officeart/2005/8/layout/radial6"/>
    <dgm:cxn modelId="{5770B807-BA69-4ADD-A503-43A83656E0D4}" type="presParOf" srcId="{934011E5-D337-474B-9228-762061543A66}" destId="{FEC0A8B6-5600-4F11-98D0-45014A52688B}" srcOrd="6" destOrd="0" presId="urn:microsoft.com/office/officeart/2005/8/layout/radial6"/>
    <dgm:cxn modelId="{3DFB593B-0C23-4190-B851-B9F34E3287EF}" type="presParOf" srcId="{934011E5-D337-474B-9228-762061543A66}" destId="{41A495D5-3E6D-4FA2-A3EB-EB880D9F5167}" srcOrd="7" destOrd="0" presId="urn:microsoft.com/office/officeart/2005/8/layout/radial6"/>
    <dgm:cxn modelId="{C649EBC2-EFF7-45AE-BC24-29618E8A5FE6}" type="presParOf" srcId="{934011E5-D337-474B-9228-762061543A66}" destId="{1F406A07-D093-44B5-9F03-1AC43D814077}" srcOrd="8" destOrd="0" presId="urn:microsoft.com/office/officeart/2005/8/layout/radial6"/>
    <dgm:cxn modelId="{CC71CF11-1C63-4AC5-845E-ED697388108F}" type="presParOf" srcId="{934011E5-D337-474B-9228-762061543A66}" destId="{36D2FCA0-2F71-4931-861D-B41705B067CC}" srcOrd="9" destOrd="0" presId="urn:microsoft.com/office/officeart/2005/8/layout/radial6"/>
    <dgm:cxn modelId="{366F1281-954B-4641-BDCE-42E813219CE2}" type="presParOf" srcId="{934011E5-D337-474B-9228-762061543A66}" destId="{77D1DC19-8F97-42C0-8614-7F66F6F7D587}" srcOrd="10" destOrd="0" presId="urn:microsoft.com/office/officeart/2005/8/layout/radial6"/>
    <dgm:cxn modelId="{683E7CDD-F90B-455B-B065-05E2F3F489DF}" type="presParOf" srcId="{934011E5-D337-474B-9228-762061543A66}" destId="{36ECE372-BF3B-402A-91BF-377C1EA77EE6}" srcOrd="11" destOrd="0" presId="urn:microsoft.com/office/officeart/2005/8/layout/radial6"/>
    <dgm:cxn modelId="{1B8CDC74-B99A-4143-BCF0-DAED9421ADEB}" type="presParOf" srcId="{934011E5-D337-474B-9228-762061543A66}" destId="{FE5A8A65-7804-4B03-A2B3-8207D9BC9C68}" srcOrd="12" destOrd="0" presId="urn:microsoft.com/office/officeart/2005/8/layout/radial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7ACD26-E58C-448E-8323-056AC1C68DC7}" type="doc">
      <dgm:prSet loTypeId="urn:microsoft.com/office/officeart/2005/8/layout/equation1" loCatId="process" qsTypeId="urn:microsoft.com/office/officeart/2005/8/quickstyle/3d1" qsCatId="3D" csTypeId="urn:microsoft.com/office/officeart/2005/8/colors/accent1_2" csCatId="accent1" phldr="1"/>
      <dgm:spPr/>
    </dgm:pt>
    <dgm:pt modelId="{C96EB475-71EB-4606-8263-1D7261CB61CC}">
      <dgm:prSet phldrT="[Texto]"/>
      <dgm:spPr>
        <a:xfrm>
          <a:off x="2984" y="300379"/>
          <a:ext cx="829265" cy="829265"/>
        </a:xfrm>
        <a:prstGeom prst="ellipse">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pPr>
            <a:buNone/>
          </a:pPr>
          <a:r>
            <a:rPr lang="pt-BR" dirty="0">
              <a:solidFill>
                <a:srgbClr val="FFFFFF"/>
              </a:solidFill>
              <a:latin typeface="Calibri"/>
              <a:ea typeface="+mn-ea"/>
              <a:cs typeface="+mn-cs"/>
            </a:rPr>
            <a:t>Emissor (Quem)</a:t>
          </a:r>
        </a:p>
      </dgm:t>
    </dgm:pt>
    <dgm:pt modelId="{A7F82C81-445D-43EB-B035-A89F464755CA}" type="parTrans" cxnId="{C383D117-922C-4FDF-BA1F-AEC7916B1037}">
      <dgm:prSet/>
      <dgm:spPr/>
      <dgm:t>
        <a:bodyPr/>
        <a:lstStyle/>
        <a:p>
          <a:endParaRPr lang="pt-BR"/>
        </a:p>
      </dgm:t>
    </dgm:pt>
    <dgm:pt modelId="{7BA68EDB-AF69-4DE8-979E-5955D6FDFE9E}" type="sibTrans" cxnId="{C383D117-922C-4FDF-BA1F-AEC7916B1037}">
      <dgm:prSet/>
      <dgm:spPr>
        <a:xfrm>
          <a:off x="899586" y="474525"/>
          <a:ext cx="480974" cy="480974"/>
        </a:xfrm>
        <a:prstGeom prst="mathPlus">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pPr>
            <a:buNone/>
          </a:pPr>
          <a:endParaRPr lang="pt-BR">
            <a:solidFill>
              <a:srgbClr val="FFFFFF"/>
            </a:solidFill>
            <a:latin typeface="Calibri"/>
            <a:ea typeface="+mn-ea"/>
            <a:cs typeface="+mn-cs"/>
          </a:endParaRPr>
        </a:p>
      </dgm:t>
    </dgm:pt>
    <dgm:pt modelId="{5E1471C0-5D53-4DE8-9E98-B7E672238D23}">
      <dgm:prSet phldrT="[Texto]"/>
      <dgm:spPr>
        <a:xfrm>
          <a:off x="1447897" y="300379"/>
          <a:ext cx="829265" cy="829265"/>
        </a:xfrm>
        <a:prstGeom prst="ellipse">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pPr>
            <a:buNone/>
          </a:pPr>
          <a:r>
            <a:rPr lang="pt-BR" dirty="0">
              <a:solidFill>
                <a:srgbClr val="FFFFFF"/>
              </a:solidFill>
              <a:latin typeface="Calibri"/>
              <a:ea typeface="+mn-ea"/>
              <a:cs typeface="+mn-cs"/>
            </a:rPr>
            <a:t>Mensagem (O que)</a:t>
          </a:r>
        </a:p>
      </dgm:t>
    </dgm:pt>
    <dgm:pt modelId="{59F64C33-4D3E-4F08-9ACB-62A68C9DA35D}" type="parTrans" cxnId="{ECDE142D-169D-4C7F-BFCB-DC95BCD18D09}">
      <dgm:prSet/>
      <dgm:spPr/>
      <dgm:t>
        <a:bodyPr/>
        <a:lstStyle/>
        <a:p>
          <a:endParaRPr lang="pt-BR"/>
        </a:p>
      </dgm:t>
    </dgm:pt>
    <dgm:pt modelId="{36671226-C623-477C-80A8-CB5A77C48A32}" type="sibTrans" cxnId="{ECDE142D-169D-4C7F-BFCB-DC95BCD18D09}">
      <dgm:prSet/>
      <dgm:spPr>
        <a:xfrm>
          <a:off x="2344498" y="474525"/>
          <a:ext cx="480974" cy="480974"/>
        </a:xfrm>
        <a:prstGeom prst="mathPlus">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pPr>
            <a:buNone/>
          </a:pPr>
          <a:endParaRPr lang="pt-BR">
            <a:solidFill>
              <a:srgbClr val="FFFFFF"/>
            </a:solidFill>
            <a:latin typeface="Calibri"/>
            <a:ea typeface="+mn-ea"/>
            <a:cs typeface="+mn-cs"/>
          </a:endParaRPr>
        </a:p>
      </dgm:t>
    </dgm:pt>
    <dgm:pt modelId="{1E56E2CD-52DE-4206-A5AB-61133D50DEC8}">
      <dgm:prSet phldrT="[Texto]"/>
      <dgm:spPr>
        <a:xfrm>
          <a:off x="2892809" y="300379"/>
          <a:ext cx="829265" cy="829265"/>
        </a:xfrm>
        <a:prstGeom prst="ellipse">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pPr>
            <a:buNone/>
          </a:pPr>
          <a:r>
            <a:rPr lang="pt-BR" dirty="0">
              <a:solidFill>
                <a:srgbClr val="FFFFFF"/>
              </a:solidFill>
              <a:latin typeface="Calibri"/>
              <a:ea typeface="+mn-ea"/>
              <a:cs typeface="+mn-cs"/>
            </a:rPr>
            <a:t>Receptor (Audiência)</a:t>
          </a:r>
        </a:p>
      </dgm:t>
    </dgm:pt>
    <dgm:pt modelId="{ED05FC59-6ED5-4B83-BA06-C33275FC39C6}" type="parTrans" cxnId="{2838F195-510F-43FB-B148-BD960CDC6615}">
      <dgm:prSet/>
      <dgm:spPr/>
      <dgm:t>
        <a:bodyPr/>
        <a:lstStyle/>
        <a:p>
          <a:endParaRPr lang="pt-BR"/>
        </a:p>
      </dgm:t>
    </dgm:pt>
    <dgm:pt modelId="{CC9519E0-52FE-4F00-BC03-079A096701E5}" type="sibTrans" cxnId="{2838F195-510F-43FB-B148-BD960CDC6615}">
      <dgm:prSet/>
      <dgm:spPr>
        <a:xfrm>
          <a:off x="3789411" y="474525"/>
          <a:ext cx="480974" cy="480974"/>
        </a:xfrm>
        <a:prstGeom prst="mathEqual">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pPr>
            <a:buNone/>
          </a:pPr>
          <a:endParaRPr lang="pt-BR">
            <a:solidFill>
              <a:srgbClr val="FFFFFF"/>
            </a:solidFill>
            <a:latin typeface="Calibri"/>
            <a:ea typeface="+mn-ea"/>
            <a:cs typeface="+mn-cs"/>
          </a:endParaRPr>
        </a:p>
      </dgm:t>
    </dgm:pt>
    <dgm:pt modelId="{E39FAD3A-5F72-412A-BE70-4715779BAE04}">
      <dgm:prSet/>
      <dgm:spPr>
        <a:xfrm>
          <a:off x="4337721" y="300379"/>
          <a:ext cx="829265" cy="829265"/>
        </a:xfrm>
        <a:prstGeom prst="ellipse">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pPr>
            <a:buNone/>
          </a:pPr>
          <a:r>
            <a:rPr lang="pt-BR" dirty="0">
              <a:solidFill>
                <a:srgbClr val="FFFFFF"/>
              </a:solidFill>
              <a:latin typeface="Calibri"/>
              <a:ea typeface="+mn-ea"/>
              <a:cs typeface="+mn-cs"/>
            </a:rPr>
            <a:t>Efeito</a:t>
          </a:r>
        </a:p>
      </dgm:t>
    </dgm:pt>
    <dgm:pt modelId="{AA47287A-6B78-4FFA-8D76-7642A5C49EAD}" type="parTrans" cxnId="{53AE1931-5B47-4504-99B7-A28B47812BB0}">
      <dgm:prSet/>
      <dgm:spPr/>
      <dgm:t>
        <a:bodyPr/>
        <a:lstStyle/>
        <a:p>
          <a:endParaRPr lang="pt-BR"/>
        </a:p>
      </dgm:t>
    </dgm:pt>
    <dgm:pt modelId="{F9385992-FF7C-4040-9501-49250AC87858}" type="sibTrans" cxnId="{53AE1931-5B47-4504-99B7-A28B47812BB0}">
      <dgm:prSet/>
      <dgm:spPr/>
      <dgm:t>
        <a:bodyPr/>
        <a:lstStyle/>
        <a:p>
          <a:endParaRPr lang="pt-BR"/>
        </a:p>
      </dgm:t>
    </dgm:pt>
    <dgm:pt modelId="{81AE6048-AC3F-4F4F-9119-BD8E6AACE303}" type="pres">
      <dgm:prSet presAssocID="{597ACD26-E58C-448E-8323-056AC1C68DC7}" presName="linearFlow" presStyleCnt="0">
        <dgm:presLayoutVars>
          <dgm:dir/>
          <dgm:resizeHandles val="exact"/>
        </dgm:presLayoutVars>
      </dgm:prSet>
      <dgm:spPr/>
    </dgm:pt>
    <dgm:pt modelId="{3B739EFB-1047-4AB7-B5DD-5F8064AAD137}" type="pres">
      <dgm:prSet presAssocID="{C96EB475-71EB-4606-8263-1D7261CB61CC}" presName="node" presStyleLbl="node1" presStyleIdx="0" presStyleCnt="4">
        <dgm:presLayoutVars>
          <dgm:bulletEnabled val="1"/>
        </dgm:presLayoutVars>
      </dgm:prSet>
      <dgm:spPr/>
    </dgm:pt>
    <dgm:pt modelId="{C23BC08C-F4C1-4DD1-AFD6-62B6A8FE5FB0}" type="pres">
      <dgm:prSet presAssocID="{7BA68EDB-AF69-4DE8-979E-5955D6FDFE9E}" presName="spacerL" presStyleCnt="0"/>
      <dgm:spPr/>
    </dgm:pt>
    <dgm:pt modelId="{F7AA9E66-98BE-40AD-B671-38C52FCB88BD}" type="pres">
      <dgm:prSet presAssocID="{7BA68EDB-AF69-4DE8-979E-5955D6FDFE9E}" presName="sibTrans" presStyleLbl="sibTrans2D1" presStyleIdx="0" presStyleCnt="3"/>
      <dgm:spPr/>
    </dgm:pt>
    <dgm:pt modelId="{A755FC45-1C67-4114-86A7-1AF0BD674D5C}" type="pres">
      <dgm:prSet presAssocID="{7BA68EDB-AF69-4DE8-979E-5955D6FDFE9E}" presName="spacerR" presStyleCnt="0"/>
      <dgm:spPr/>
    </dgm:pt>
    <dgm:pt modelId="{85F5E53C-D63B-4ADF-8C11-2B8394B809AA}" type="pres">
      <dgm:prSet presAssocID="{5E1471C0-5D53-4DE8-9E98-B7E672238D23}" presName="node" presStyleLbl="node1" presStyleIdx="1" presStyleCnt="4">
        <dgm:presLayoutVars>
          <dgm:bulletEnabled val="1"/>
        </dgm:presLayoutVars>
      </dgm:prSet>
      <dgm:spPr/>
    </dgm:pt>
    <dgm:pt modelId="{5903ADFC-7ECF-4668-80A9-086415FEE229}" type="pres">
      <dgm:prSet presAssocID="{36671226-C623-477C-80A8-CB5A77C48A32}" presName="spacerL" presStyleCnt="0"/>
      <dgm:spPr/>
    </dgm:pt>
    <dgm:pt modelId="{A51462C0-1EC1-44D6-AB40-B4E370E20760}" type="pres">
      <dgm:prSet presAssocID="{36671226-C623-477C-80A8-CB5A77C48A32}" presName="sibTrans" presStyleLbl="sibTrans2D1" presStyleIdx="1" presStyleCnt="3"/>
      <dgm:spPr/>
    </dgm:pt>
    <dgm:pt modelId="{F1120A75-4FD2-404A-86F8-D13F1FD4C921}" type="pres">
      <dgm:prSet presAssocID="{36671226-C623-477C-80A8-CB5A77C48A32}" presName="spacerR" presStyleCnt="0"/>
      <dgm:spPr/>
    </dgm:pt>
    <dgm:pt modelId="{24693D83-6C0D-4B09-B8A1-4008FEF178F0}" type="pres">
      <dgm:prSet presAssocID="{1E56E2CD-52DE-4206-A5AB-61133D50DEC8}" presName="node" presStyleLbl="node1" presStyleIdx="2" presStyleCnt="4">
        <dgm:presLayoutVars>
          <dgm:bulletEnabled val="1"/>
        </dgm:presLayoutVars>
      </dgm:prSet>
      <dgm:spPr/>
    </dgm:pt>
    <dgm:pt modelId="{6D05BFF8-82A4-41B3-BF1E-A12DC1189DCF}" type="pres">
      <dgm:prSet presAssocID="{CC9519E0-52FE-4F00-BC03-079A096701E5}" presName="spacerL" presStyleCnt="0"/>
      <dgm:spPr/>
    </dgm:pt>
    <dgm:pt modelId="{32E12B48-7CF6-4776-B6C1-3BA7216084EE}" type="pres">
      <dgm:prSet presAssocID="{CC9519E0-52FE-4F00-BC03-079A096701E5}" presName="sibTrans" presStyleLbl="sibTrans2D1" presStyleIdx="2" presStyleCnt="3"/>
      <dgm:spPr/>
    </dgm:pt>
    <dgm:pt modelId="{03DAEB8D-27FE-43F0-8E73-D944E9CE5B89}" type="pres">
      <dgm:prSet presAssocID="{CC9519E0-52FE-4F00-BC03-079A096701E5}" presName="spacerR" presStyleCnt="0"/>
      <dgm:spPr/>
    </dgm:pt>
    <dgm:pt modelId="{2D7A00DF-FAC3-4C96-BF48-D2A237AA78AD}" type="pres">
      <dgm:prSet presAssocID="{E39FAD3A-5F72-412A-BE70-4715779BAE04}" presName="node" presStyleLbl="node1" presStyleIdx="3" presStyleCnt="4">
        <dgm:presLayoutVars>
          <dgm:bulletEnabled val="1"/>
        </dgm:presLayoutVars>
      </dgm:prSet>
      <dgm:spPr/>
    </dgm:pt>
  </dgm:ptLst>
  <dgm:cxnLst>
    <dgm:cxn modelId="{C383D117-922C-4FDF-BA1F-AEC7916B1037}" srcId="{597ACD26-E58C-448E-8323-056AC1C68DC7}" destId="{C96EB475-71EB-4606-8263-1D7261CB61CC}" srcOrd="0" destOrd="0" parTransId="{A7F82C81-445D-43EB-B035-A89F464755CA}" sibTransId="{7BA68EDB-AF69-4DE8-979E-5955D6FDFE9E}"/>
    <dgm:cxn modelId="{FD67651E-3B29-46E6-86C0-AA1AE11780B5}" type="presOf" srcId="{597ACD26-E58C-448E-8323-056AC1C68DC7}" destId="{81AE6048-AC3F-4F4F-9119-BD8E6AACE303}" srcOrd="0" destOrd="0" presId="urn:microsoft.com/office/officeart/2005/8/layout/equation1"/>
    <dgm:cxn modelId="{9F398826-25B8-44B8-A8F3-1BAD08D9DE87}" type="presOf" srcId="{E39FAD3A-5F72-412A-BE70-4715779BAE04}" destId="{2D7A00DF-FAC3-4C96-BF48-D2A237AA78AD}" srcOrd="0" destOrd="0" presId="urn:microsoft.com/office/officeart/2005/8/layout/equation1"/>
    <dgm:cxn modelId="{ECDE142D-169D-4C7F-BFCB-DC95BCD18D09}" srcId="{597ACD26-E58C-448E-8323-056AC1C68DC7}" destId="{5E1471C0-5D53-4DE8-9E98-B7E672238D23}" srcOrd="1" destOrd="0" parTransId="{59F64C33-4D3E-4F08-9ACB-62A68C9DA35D}" sibTransId="{36671226-C623-477C-80A8-CB5A77C48A32}"/>
    <dgm:cxn modelId="{53AE1931-5B47-4504-99B7-A28B47812BB0}" srcId="{597ACD26-E58C-448E-8323-056AC1C68DC7}" destId="{E39FAD3A-5F72-412A-BE70-4715779BAE04}" srcOrd="3" destOrd="0" parTransId="{AA47287A-6B78-4FFA-8D76-7642A5C49EAD}" sibTransId="{F9385992-FF7C-4040-9501-49250AC87858}"/>
    <dgm:cxn modelId="{1FB74763-15CA-4E7E-8E36-2536BB37E900}" type="presOf" srcId="{7BA68EDB-AF69-4DE8-979E-5955D6FDFE9E}" destId="{F7AA9E66-98BE-40AD-B671-38C52FCB88BD}" srcOrd="0" destOrd="0" presId="urn:microsoft.com/office/officeart/2005/8/layout/equation1"/>
    <dgm:cxn modelId="{46687768-ABC9-4290-9D34-F0BE1E1B8F1F}" type="presOf" srcId="{36671226-C623-477C-80A8-CB5A77C48A32}" destId="{A51462C0-1EC1-44D6-AB40-B4E370E20760}" srcOrd="0" destOrd="0" presId="urn:microsoft.com/office/officeart/2005/8/layout/equation1"/>
    <dgm:cxn modelId="{2838F195-510F-43FB-B148-BD960CDC6615}" srcId="{597ACD26-E58C-448E-8323-056AC1C68DC7}" destId="{1E56E2CD-52DE-4206-A5AB-61133D50DEC8}" srcOrd="2" destOrd="0" parTransId="{ED05FC59-6ED5-4B83-BA06-C33275FC39C6}" sibTransId="{CC9519E0-52FE-4F00-BC03-079A096701E5}"/>
    <dgm:cxn modelId="{CEA60DB1-5859-460F-B37E-6980DA3C8B50}" type="presOf" srcId="{CC9519E0-52FE-4F00-BC03-079A096701E5}" destId="{32E12B48-7CF6-4776-B6C1-3BA7216084EE}" srcOrd="0" destOrd="0" presId="urn:microsoft.com/office/officeart/2005/8/layout/equation1"/>
    <dgm:cxn modelId="{1CDF34BB-F59B-46FB-A19B-28251AE59A7B}" type="presOf" srcId="{C96EB475-71EB-4606-8263-1D7261CB61CC}" destId="{3B739EFB-1047-4AB7-B5DD-5F8064AAD137}" srcOrd="0" destOrd="0" presId="urn:microsoft.com/office/officeart/2005/8/layout/equation1"/>
    <dgm:cxn modelId="{01AB98BB-DC72-4322-80AE-145A5E9CFD27}" type="presOf" srcId="{1E56E2CD-52DE-4206-A5AB-61133D50DEC8}" destId="{24693D83-6C0D-4B09-B8A1-4008FEF178F0}" srcOrd="0" destOrd="0" presId="urn:microsoft.com/office/officeart/2005/8/layout/equation1"/>
    <dgm:cxn modelId="{610976EC-2A23-4029-B1A7-9AA1365F9E53}" type="presOf" srcId="{5E1471C0-5D53-4DE8-9E98-B7E672238D23}" destId="{85F5E53C-D63B-4ADF-8C11-2B8394B809AA}" srcOrd="0" destOrd="0" presId="urn:microsoft.com/office/officeart/2005/8/layout/equation1"/>
    <dgm:cxn modelId="{2D377514-8C41-4B6A-94C0-395998995303}" type="presParOf" srcId="{81AE6048-AC3F-4F4F-9119-BD8E6AACE303}" destId="{3B739EFB-1047-4AB7-B5DD-5F8064AAD137}" srcOrd="0" destOrd="0" presId="urn:microsoft.com/office/officeart/2005/8/layout/equation1"/>
    <dgm:cxn modelId="{3E5D7D02-6CB9-41DA-992C-62F28E18FF5B}" type="presParOf" srcId="{81AE6048-AC3F-4F4F-9119-BD8E6AACE303}" destId="{C23BC08C-F4C1-4DD1-AFD6-62B6A8FE5FB0}" srcOrd="1" destOrd="0" presId="urn:microsoft.com/office/officeart/2005/8/layout/equation1"/>
    <dgm:cxn modelId="{1AAB94B5-662F-4252-AB88-AAF784B49265}" type="presParOf" srcId="{81AE6048-AC3F-4F4F-9119-BD8E6AACE303}" destId="{F7AA9E66-98BE-40AD-B671-38C52FCB88BD}" srcOrd="2" destOrd="0" presId="urn:microsoft.com/office/officeart/2005/8/layout/equation1"/>
    <dgm:cxn modelId="{2BA2605F-D0F4-4CDC-99A9-D0FBC5E0F2BE}" type="presParOf" srcId="{81AE6048-AC3F-4F4F-9119-BD8E6AACE303}" destId="{A755FC45-1C67-4114-86A7-1AF0BD674D5C}" srcOrd="3" destOrd="0" presId="urn:microsoft.com/office/officeart/2005/8/layout/equation1"/>
    <dgm:cxn modelId="{E11363DF-0C05-46B4-9F51-FA21539D374B}" type="presParOf" srcId="{81AE6048-AC3F-4F4F-9119-BD8E6AACE303}" destId="{85F5E53C-D63B-4ADF-8C11-2B8394B809AA}" srcOrd="4" destOrd="0" presId="urn:microsoft.com/office/officeart/2005/8/layout/equation1"/>
    <dgm:cxn modelId="{2E4B01F0-8466-46F7-834A-796A3F5D72A3}" type="presParOf" srcId="{81AE6048-AC3F-4F4F-9119-BD8E6AACE303}" destId="{5903ADFC-7ECF-4668-80A9-086415FEE229}" srcOrd="5" destOrd="0" presId="urn:microsoft.com/office/officeart/2005/8/layout/equation1"/>
    <dgm:cxn modelId="{C95AFB40-D5F9-443A-B665-542956CE8482}" type="presParOf" srcId="{81AE6048-AC3F-4F4F-9119-BD8E6AACE303}" destId="{A51462C0-1EC1-44D6-AB40-B4E370E20760}" srcOrd="6" destOrd="0" presId="urn:microsoft.com/office/officeart/2005/8/layout/equation1"/>
    <dgm:cxn modelId="{B9AA51F6-9AC0-453B-8E8A-98CE199D9C61}" type="presParOf" srcId="{81AE6048-AC3F-4F4F-9119-BD8E6AACE303}" destId="{F1120A75-4FD2-404A-86F8-D13F1FD4C921}" srcOrd="7" destOrd="0" presId="urn:microsoft.com/office/officeart/2005/8/layout/equation1"/>
    <dgm:cxn modelId="{00F1C429-E16F-47E4-92D5-8736C6403020}" type="presParOf" srcId="{81AE6048-AC3F-4F4F-9119-BD8E6AACE303}" destId="{24693D83-6C0D-4B09-B8A1-4008FEF178F0}" srcOrd="8" destOrd="0" presId="urn:microsoft.com/office/officeart/2005/8/layout/equation1"/>
    <dgm:cxn modelId="{B702DEBF-AFE4-42C6-85B2-02AE0B416D1A}" type="presParOf" srcId="{81AE6048-AC3F-4F4F-9119-BD8E6AACE303}" destId="{6D05BFF8-82A4-41B3-BF1E-A12DC1189DCF}" srcOrd="9" destOrd="0" presId="urn:microsoft.com/office/officeart/2005/8/layout/equation1"/>
    <dgm:cxn modelId="{2D20C869-DBD6-4845-9361-EC17AF773A88}" type="presParOf" srcId="{81AE6048-AC3F-4F4F-9119-BD8E6AACE303}" destId="{32E12B48-7CF6-4776-B6C1-3BA7216084EE}" srcOrd="10" destOrd="0" presId="urn:microsoft.com/office/officeart/2005/8/layout/equation1"/>
    <dgm:cxn modelId="{C381DACF-A36E-426E-B890-516208A70723}" type="presParOf" srcId="{81AE6048-AC3F-4F4F-9119-BD8E6AACE303}" destId="{03DAEB8D-27FE-43F0-8E73-D944E9CE5B89}" srcOrd="11" destOrd="0" presId="urn:microsoft.com/office/officeart/2005/8/layout/equation1"/>
    <dgm:cxn modelId="{81381654-6DF4-49DF-BA40-87EE2C814D46}" type="presParOf" srcId="{81AE6048-AC3F-4F4F-9119-BD8E6AACE303}" destId="{2D7A00DF-FAC3-4C96-BF48-D2A237AA78AD}" srcOrd="12" destOrd="0" presId="urn:microsoft.com/office/officeart/2005/8/layout/equation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5A8A65-7804-4B03-A2B3-8207D9BC9C68}">
      <dsp:nvSpPr>
        <dsp:cNvPr id="0" name=""/>
        <dsp:cNvSpPr/>
      </dsp:nvSpPr>
      <dsp:spPr>
        <a:xfrm>
          <a:off x="326134" y="293749"/>
          <a:ext cx="1956946" cy="1956946"/>
        </a:xfrm>
        <a:prstGeom prst="blockArc">
          <a:avLst>
            <a:gd name="adj1" fmla="val 10800000"/>
            <a:gd name="adj2" fmla="val 16200000"/>
            <a:gd name="adj3" fmla="val 4638"/>
          </a:avLst>
        </a:prstGeom>
        <a:gradFill flip="none" rotWithShape="1">
          <a:gsLst>
            <a:gs pos="0">
              <a:sysClr val="window" lastClr="FFFFFF">
                <a:shade val="30000"/>
                <a:satMod val="115000"/>
              </a:sysClr>
            </a:gs>
            <a:gs pos="50000">
              <a:sysClr val="window" lastClr="FFFFFF">
                <a:shade val="67500"/>
                <a:satMod val="115000"/>
              </a:sysClr>
            </a:gs>
            <a:gs pos="100000">
              <a:sysClr val="window" lastClr="FFFFFF">
                <a:shade val="100000"/>
                <a:satMod val="115000"/>
              </a:sysClr>
            </a:gs>
          </a:gsLst>
          <a:path path="circle">
            <a:fillToRect l="50000" t="50000" r="50000" b="50000"/>
          </a:path>
          <a:tileRect/>
        </a:gradFill>
        <a:ln>
          <a:noFill/>
        </a:ln>
        <a:effectLst/>
      </dsp:spPr>
      <dsp:style>
        <a:lnRef idx="0">
          <a:scrgbClr r="0" g="0" b="0"/>
        </a:lnRef>
        <a:fillRef idx="1">
          <a:scrgbClr r="0" g="0" b="0"/>
        </a:fillRef>
        <a:effectRef idx="0">
          <a:scrgbClr r="0" g="0" b="0"/>
        </a:effectRef>
        <a:fontRef idx="minor">
          <a:schemeClr val="lt1"/>
        </a:fontRef>
      </dsp:style>
    </dsp:sp>
    <dsp:sp modelId="{36D2FCA0-2F71-4931-861D-B41705B067CC}">
      <dsp:nvSpPr>
        <dsp:cNvPr id="0" name=""/>
        <dsp:cNvSpPr/>
      </dsp:nvSpPr>
      <dsp:spPr>
        <a:xfrm>
          <a:off x="326134" y="293749"/>
          <a:ext cx="1956946" cy="1956946"/>
        </a:xfrm>
        <a:prstGeom prst="blockArc">
          <a:avLst>
            <a:gd name="adj1" fmla="val 5400000"/>
            <a:gd name="adj2" fmla="val 10800000"/>
            <a:gd name="adj3" fmla="val 4638"/>
          </a:avLst>
        </a:prstGeom>
        <a:gradFill flip="none" rotWithShape="1">
          <a:gsLst>
            <a:gs pos="0">
              <a:prstClr val="white">
                <a:shade val="30000"/>
                <a:satMod val="115000"/>
              </a:prstClr>
            </a:gs>
            <a:gs pos="50000">
              <a:prstClr val="white">
                <a:shade val="67500"/>
                <a:satMod val="115000"/>
              </a:prstClr>
            </a:gs>
            <a:gs pos="100000">
              <a:prstClr val="white">
                <a:shade val="100000"/>
                <a:satMod val="115000"/>
              </a:prstClr>
            </a:gs>
          </a:gsLst>
          <a:path path="circle">
            <a:fillToRect l="50000" t="50000" r="50000" b="50000"/>
          </a:path>
          <a:tileRect/>
        </a:gradFill>
        <a:ln>
          <a:noFill/>
        </a:ln>
        <a:effectLst/>
      </dsp:spPr>
      <dsp:style>
        <a:lnRef idx="0">
          <a:scrgbClr r="0" g="0" b="0"/>
        </a:lnRef>
        <a:fillRef idx="1">
          <a:scrgbClr r="0" g="0" b="0"/>
        </a:fillRef>
        <a:effectRef idx="0">
          <a:scrgbClr r="0" g="0" b="0"/>
        </a:effectRef>
        <a:fontRef idx="minor">
          <a:schemeClr val="lt1"/>
        </a:fontRef>
      </dsp:style>
    </dsp:sp>
    <dsp:sp modelId="{FEC0A8B6-5600-4F11-98D0-45014A52688B}">
      <dsp:nvSpPr>
        <dsp:cNvPr id="0" name=""/>
        <dsp:cNvSpPr/>
      </dsp:nvSpPr>
      <dsp:spPr>
        <a:xfrm>
          <a:off x="326134" y="293749"/>
          <a:ext cx="1956946" cy="1956946"/>
        </a:xfrm>
        <a:prstGeom prst="blockArc">
          <a:avLst>
            <a:gd name="adj1" fmla="val 0"/>
            <a:gd name="adj2" fmla="val 5400000"/>
            <a:gd name="adj3" fmla="val 4638"/>
          </a:avLst>
        </a:prstGeom>
        <a:gradFill flip="none" rotWithShape="1">
          <a:gsLst>
            <a:gs pos="0">
              <a:prstClr val="white">
                <a:shade val="30000"/>
                <a:satMod val="115000"/>
              </a:prstClr>
            </a:gs>
            <a:gs pos="50000">
              <a:prstClr val="white">
                <a:shade val="67500"/>
                <a:satMod val="115000"/>
              </a:prstClr>
            </a:gs>
            <a:gs pos="100000">
              <a:prstClr val="white">
                <a:shade val="100000"/>
                <a:satMod val="115000"/>
              </a:prstClr>
            </a:gs>
          </a:gsLst>
          <a:path path="circle">
            <a:fillToRect l="50000" t="50000" r="50000" b="50000"/>
          </a:path>
          <a:tileRect/>
        </a:gradFill>
        <a:ln>
          <a:noFill/>
        </a:ln>
        <a:effectLst/>
      </dsp:spPr>
      <dsp:style>
        <a:lnRef idx="0">
          <a:scrgbClr r="0" g="0" b="0"/>
        </a:lnRef>
        <a:fillRef idx="1">
          <a:scrgbClr r="0" g="0" b="0"/>
        </a:fillRef>
        <a:effectRef idx="0">
          <a:scrgbClr r="0" g="0" b="0"/>
        </a:effectRef>
        <a:fontRef idx="minor">
          <a:schemeClr val="lt1"/>
        </a:fontRef>
      </dsp:style>
    </dsp:sp>
    <dsp:sp modelId="{F84E2D59-642E-4A48-846B-5AC50D0844C6}">
      <dsp:nvSpPr>
        <dsp:cNvPr id="0" name=""/>
        <dsp:cNvSpPr/>
      </dsp:nvSpPr>
      <dsp:spPr>
        <a:xfrm>
          <a:off x="326134" y="293749"/>
          <a:ext cx="1956946" cy="1956946"/>
        </a:xfrm>
        <a:prstGeom prst="blockArc">
          <a:avLst>
            <a:gd name="adj1" fmla="val 16200000"/>
            <a:gd name="adj2" fmla="val 0"/>
            <a:gd name="adj3" fmla="val 4638"/>
          </a:avLst>
        </a:prstGeom>
        <a:gradFill flip="none" rotWithShape="1">
          <a:gsLst>
            <a:gs pos="0">
              <a:prstClr val="white">
                <a:shade val="30000"/>
                <a:satMod val="115000"/>
              </a:prstClr>
            </a:gs>
            <a:gs pos="50000">
              <a:prstClr val="white">
                <a:shade val="67500"/>
                <a:satMod val="115000"/>
              </a:prstClr>
            </a:gs>
            <a:gs pos="100000">
              <a:prstClr val="white">
                <a:shade val="100000"/>
                <a:satMod val="115000"/>
              </a:prstClr>
            </a:gs>
          </a:gsLst>
          <a:path path="circle">
            <a:fillToRect l="50000" t="50000" r="50000" b="50000"/>
          </a:path>
          <a:tileRect/>
        </a:gradFill>
        <a:ln>
          <a:noFill/>
        </a:ln>
        <a:effectLst/>
      </dsp:spPr>
      <dsp:style>
        <a:lnRef idx="0">
          <a:scrgbClr r="0" g="0" b="0"/>
        </a:lnRef>
        <a:fillRef idx="1">
          <a:scrgbClr r="0" g="0" b="0"/>
        </a:fillRef>
        <a:effectRef idx="0">
          <a:scrgbClr r="0" g="0" b="0"/>
        </a:effectRef>
        <a:fontRef idx="minor">
          <a:schemeClr val="lt1"/>
        </a:fontRef>
      </dsp:style>
    </dsp:sp>
    <dsp:sp modelId="{384BF1A1-1B8B-4FB6-A56B-560C79CF48F7}">
      <dsp:nvSpPr>
        <dsp:cNvPr id="0" name=""/>
        <dsp:cNvSpPr/>
      </dsp:nvSpPr>
      <dsp:spPr>
        <a:xfrm>
          <a:off x="854237" y="821852"/>
          <a:ext cx="900739" cy="900739"/>
        </a:xfrm>
        <a:prstGeom prst="ellipse">
          <a:avLst/>
        </a:prstGeom>
        <a:gradFill rotWithShape="0">
          <a:gsLst>
            <a:gs pos="0">
              <a:prstClr val="white">
                <a:hueOff val="0"/>
                <a:satOff val="0"/>
                <a:lumOff val="0"/>
                <a:alphaOff val="0"/>
                <a:satMod val="103000"/>
                <a:lumMod val="102000"/>
                <a:tint val="94000"/>
              </a:prstClr>
            </a:gs>
            <a:gs pos="50000">
              <a:prstClr val="white">
                <a:hueOff val="0"/>
                <a:satOff val="0"/>
                <a:lumOff val="0"/>
                <a:alphaOff val="0"/>
                <a:satMod val="110000"/>
                <a:lumMod val="100000"/>
                <a:shade val="100000"/>
              </a:prstClr>
            </a:gs>
            <a:gs pos="100000">
              <a:prstClr val="white">
                <a:hueOff val="0"/>
                <a:satOff val="0"/>
                <a:lumOff val="0"/>
                <a:alphaOff val="0"/>
                <a:lumMod val="99000"/>
                <a:satMod val="120000"/>
                <a:shade val="78000"/>
              </a:prstClr>
            </a:gs>
          </a:gsLst>
          <a:lin ang="5400000" scaled="0"/>
        </a:gradFill>
        <a:ln w="6350" cap="flat" cmpd="sng" algn="ctr">
          <a:solidFill>
            <a:prstClr val="black">
              <a:shade val="80000"/>
              <a:hueOff val="0"/>
              <a:satOff val="0"/>
              <a:lumOff val="0"/>
              <a:alphaOff val="0"/>
            </a:prstClr>
          </a:solidFill>
          <a:prstDash val="solid"/>
          <a:miter lim="800000"/>
        </a:ln>
        <a:effectLst/>
        <a:scene3d>
          <a:camera prst="orthographicFront"/>
          <a:lightRig rig="threePt" dir="t">
            <a:rot lat="0" lon="0" rev="7500000"/>
          </a:lightRig>
        </a:scene3d>
        <a:sp3d prstMaterial="plastic">
          <a:bevelT w="127000" h="25400" prst="relaxedInset"/>
        </a:sp3d>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pt-BR" sz="900" kern="1200" dirty="0">
              <a:solidFill>
                <a:sysClr val="windowText" lastClr="000000"/>
              </a:solidFill>
              <a:latin typeface="Calibri"/>
              <a:ea typeface="+mn-ea"/>
              <a:cs typeface="+mn-cs"/>
            </a:rPr>
            <a:t>Composto de Marketing</a:t>
          </a:r>
        </a:p>
      </dsp:txBody>
      <dsp:txXfrm>
        <a:off x="986147" y="953762"/>
        <a:ext cx="636919" cy="636919"/>
      </dsp:txXfrm>
    </dsp:sp>
    <dsp:sp modelId="{1B10230C-CE77-4E8C-B3D9-105B113351CC}">
      <dsp:nvSpPr>
        <dsp:cNvPr id="0" name=""/>
        <dsp:cNvSpPr/>
      </dsp:nvSpPr>
      <dsp:spPr>
        <a:xfrm>
          <a:off x="989348" y="1188"/>
          <a:ext cx="630517" cy="630517"/>
        </a:xfrm>
        <a:prstGeom prst="ellipse">
          <a:avLst/>
        </a:prstGeom>
        <a:gradFill rotWithShape="0">
          <a:gsLst>
            <a:gs pos="0">
              <a:prstClr val="white">
                <a:hueOff val="0"/>
                <a:satOff val="0"/>
                <a:lumOff val="0"/>
                <a:alphaOff val="0"/>
                <a:satMod val="103000"/>
                <a:lumMod val="102000"/>
                <a:tint val="94000"/>
              </a:prstClr>
            </a:gs>
            <a:gs pos="50000">
              <a:prstClr val="white">
                <a:hueOff val="0"/>
                <a:satOff val="0"/>
                <a:lumOff val="0"/>
                <a:alphaOff val="0"/>
                <a:satMod val="110000"/>
                <a:lumMod val="100000"/>
                <a:shade val="100000"/>
              </a:prstClr>
            </a:gs>
            <a:gs pos="100000">
              <a:prstClr val="white">
                <a:hueOff val="0"/>
                <a:satOff val="0"/>
                <a:lumOff val="0"/>
                <a:alphaOff val="0"/>
                <a:lumMod val="99000"/>
                <a:satMod val="120000"/>
                <a:shade val="78000"/>
              </a:prstClr>
            </a:gs>
          </a:gsLst>
          <a:lin ang="5400000" scaled="0"/>
        </a:gradFill>
        <a:ln w="6350" cap="flat" cmpd="sng" algn="ctr">
          <a:solidFill>
            <a:prstClr val="black">
              <a:shade val="80000"/>
              <a:hueOff val="0"/>
              <a:satOff val="0"/>
              <a:lumOff val="0"/>
              <a:alphaOff val="0"/>
            </a:prstClr>
          </a:solidFill>
          <a:prstDash val="solid"/>
          <a:miter lim="800000"/>
        </a:ln>
        <a:effectLst/>
        <a:scene3d>
          <a:camera prst="orthographicFront"/>
          <a:lightRig rig="threePt" dir="t">
            <a:rot lat="0" lon="0" rev="7500000"/>
          </a:lightRig>
        </a:scene3d>
        <a:sp3d prstMaterial="plastic">
          <a:bevelT w="127000" h="25400" prst="relaxedInset"/>
        </a:sp3d>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466725">
            <a:lnSpc>
              <a:spcPct val="90000"/>
            </a:lnSpc>
            <a:spcBef>
              <a:spcPct val="0"/>
            </a:spcBef>
            <a:spcAft>
              <a:spcPct val="35000"/>
            </a:spcAft>
            <a:buNone/>
          </a:pPr>
          <a:r>
            <a:rPr lang="pt-BR" sz="1050" kern="1200" dirty="0">
              <a:solidFill>
                <a:prstClr val="black"/>
              </a:solidFill>
              <a:latin typeface="Calibri" panose="020F0502020204030204"/>
              <a:ea typeface="+mn-ea"/>
              <a:cs typeface="+mn-cs"/>
            </a:rPr>
            <a:t>Preço</a:t>
          </a:r>
        </a:p>
      </dsp:txBody>
      <dsp:txXfrm>
        <a:off x="1081685" y="93525"/>
        <a:ext cx="445843" cy="445843"/>
      </dsp:txXfrm>
    </dsp:sp>
    <dsp:sp modelId="{BB6645A9-AF37-4CB5-A540-BB3BD3FA983E}">
      <dsp:nvSpPr>
        <dsp:cNvPr id="0" name=""/>
        <dsp:cNvSpPr/>
      </dsp:nvSpPr>
      <dsp:spPr>
        <a:xfrm>
          <a:off x="1945123" y="956963"/>
          <a:ext cx="630517" cy="630517"/>
        </a:xfrm>
        <a:prstGeom prst="ellipse">
          <a:avLst/>
        </a:prstGeom>
        <a:gradFill rotWithShape="0">
          <a:gsLst>
            <a:gs pos="0">
              <a:prstClr val="white">
                <a:hueOff val="0"/>
                <a:satOff val="0"/>
                <a:lumOff val="0"/>
                <a:alphaOff val="0"/>
                <a:satMod val="103000"/>
                <a:lumMod val="102000"/>
                <a:tint val="94000"/>
              </a:prstClr>
            </a:gs>
            <a:gs pos="50000">
              <a:prstClr val="white">
                <a:hueOff val="0"/>
                <a:satOff val="0"/>
                <a:lumOff val="0"/>
                <a:alphaOff val="0"/>
                <a:satMod val="110000"/>
                <a:lumMod val="100000"/>
                <a:shade val="100000"/>
              </a:prstClr>
            </a:gs>
            <a:gs pos="100000">
              <a:prstClr val="white">
                <a:hueOff val="0"/>
                <a:satOff val="0"/>
                <a:lumOff val="0"/>
                <a:alphaOff val="0"/>
                <a:lumMod val="99000"/>
                <a:satMod val="120000"/>
                <a:shade val="78000"/>
              </a:prstClr>
            </a:gs>
          </a:gsLst>
          <a:lin ang="5400000" scaled="0"/>
        </a:gradFill>
        <a:ln w="6350" cap="flat" cmpd="sng" algn="ctr">
          <a:solidFill>
            <a:prstClr val="black">
              <a:shade val="80000"/>
              <a:hueOff val="0"/>
              <a:satOff val="0"/>
              <a:lumOff val="0"/>
              <a:alphaOff val="0"/>
            </a:prstClr>
          </a:solidFill>
          <a:prstDash val="solid"/>
          <a:miter lim="800000"/>
        </a:ln>
        <a:effectLst/>
        <a:scene3d>
          <a:camera prst="orthographicFront"/>
          <a:lightRig rig="threePt" dir="t">
            <a:rot lat="0" lon="0" rev="7500000"/>
          </a:lightRig>
        </a:scene3d>
        <a:sp3d prstMaterial="plastic">
          <a:bevelT w="127000" h="25400" prst="relaxedInset"/>
        </a:sp3d>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466725">
            <a:lnSpc>
              <a:spcPct val="90000"/>
            </a:lnSpc>
            <a:spcBef>
              <a:spcPct val="0"/>
            </a:spcBef>
            <a:spcAft>
              <a:spcPct val="35000"/>
            </a:spcAft>
            <a:buNone/>
          </a:pPr>
          <a:r>
            <a:rPr lang="pt-BR" sz="1050" kern="1200" dirty="0">
              <a:solidFill>
                <a:prstClr val="black"/>
              </a:solidFill>
              <a:latin typeface="Calibri" panose="020F0502020204030204"/>
              <a:ea typeface="+mn-ea"/>
              <a:cs typeface="+mn-cs"/>
            </a:rPr>
            <a:t>Ponto</a:t>
          </a:r>
        </a:p>
      </dsp:txBody>
      <dsp:txXfrm>
        <a:off x="2037460" y="1049300"/>
        <a:ext cx="445843" cy="445843"/>
      </dsp:txXfrm>
    </dsp:sp>
    <dsp:sp modelId="{41A495D5-3E6D-4FA2-A3EB-EB880D9F5167}">
      <dsp:nvSpPr>
        <dsp:cNvPr id="0" name=""/>
        <dsp:cNvSpPr/>
      </dsp:nvSpPr>
      <dsp:spPr>
        <a:xfrm>
          <a:off x="989348" y="1912738"/>
          <a:ext cx="630517" cy="630517"/>
        </a:xfrm>
        <a:prstGeom prst="ellipse">
          <a:avLst/>
        </a:prstGeom>
        <a:gradFill rotWithShape="0">
          <a:gsLst>
            <a:gs pos="0">
              <a:prstClr val="white">
                <a:hueOff val="0"/>
                <a:satOff val="0"/>
                <a:lumOff val="0"/>
                <a:alphaOff val="0"/>
                <a:satMod val="103000"/>
                <a:lumMod val="102000"/>
                <a:tint val="94000"/>
              </a:prstClr>
            </a:gs>
            <a:gs pos="50000">
              <a:prstClr val="white">
                <a:hueOff val="0"/>
                <a:satOff val="0"/>
                <a:lumOff val="0"/>
                <a:alphaOff val="0"/>
                <a:satMod val="110000"/>
                <a:lumMod val="100000"/>
                <a:shade val="100000"/>
              </a:prstClr>
            </a:gs>
            <a:gs pos="100000">
              <a:prstClr val="white">
                <a:hueOff val="0"/>
                <a:satOff val="0"/>
                <a:lumOff val="0"/>
                <a:alphaOff val="0"/>
                <a:lumMod val="99000"/>
                <a:satMod val="120000"/>
                <a:shade val="78000"/>
              </a:prstClr>
            </a:gs>
          </a:gsLst>
          <a:lin ang="5400000" scaled="0"/>
        </a:gradFill>
        <a:ln w="6350" cap="flat" cmpd="sng" algn="ctr">
          <a:solidFill>
            <a:prstClr val="black">
              <a:shade val="80000"/>
              <a:hueOff val="0"/>
              <a:satOff val="0"/>
              <a:lumOff val="0"/>
              <a:alphaOff val="0"/>
            </a:prstClr>
          </a:solidFill>
          <a:prstDash val="solid"/>
          <a:miter lim="800000"/>
        </a:ln>
        <a:effectLst/>
        <a:scene3d>
          <a:camera prst="orthographicFront"/>
          <a:lightRig rig="threePt" dir="t">
            <a:rot lat="0" lon="0" rev="7500000"/>
          </a:lightRig>
        </a:scene3d>
        <a:sp3d prstMaterial="plastic">
          <a:bevelT w="127000" h="25400" prst="relaxedInset"/>
        </a:sp3d>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311150">
            <a:lnSpc>
              <a:spcPct val="90000"/>
            </a:lnSpc>
            <a:spcBef>
              <a:spcPct val="0"/>
            </a:spcBef>
            <a:spcAft>
              <a:spcPct val="35000"/>
            </a:spcAft>
            <a:buNone/>
          </a:pPr>
          <a:r>
            <a:rPr lang="pt-BR" sz="700" b="0" kern="1200" dirty="0">
              <a:solidFill>
                <a:prstClr val="black"/>
              </a:solidFill>
              <a:latin typeface="Calibri" panose="020F0502020204030204"/>
              <a:ea typeface="+mn-ea"/>
              <a:cs typeface="+mn-cs"/>
            </a:rPr>
            <a:t>Promoção</a:t>
          </a:r>
        </a:p>
      </dsp:txBody>
      <dsp:txXfrm>
        <a:off x="1081685" y="2005075"/>
        <a:ext cx="445843" cy="445843"/>
      </dsp:txXfrm>
    </dsp:sp>
    <dsp:sp modelId="{77D1DC19-8F97-42C0-8614-7F66F6F7D587}">
      <dsp:nvSpPr>
        <dsp:cNvPr id="0" name=""/>
        <dsp:cNvSpPr/>
      </dsp:nvSpPr>
      <dsp:spPr>
        <a:xfrm>
          <a:off x="33573" y="956963"/>
          <a:ext cx="630517" cy="630517"/>
        </a:xfrm>
        <a:prstGeom prst="ellipse">
          <a:avLst/>
        </a:prstGeom>
        <a:gradFill rotWithShape="0">
          <a:gsLst>
            <a:gs pos="0">
              <a:prstClr val="white">
                <a:hueOff val="0"/>
                <a:satOff val="0"/>
                <a:lumOff val="0"/>
                <a:alphaOff val="0"/>
                <a:satMod val="103000"/>
                <a:lumMod val="102000"/>
                <a:tint val="94000"/>
              </a:prstClr>
            </a:gs>
            <a:gs pos="50000">
              <a:prstClr val="white">
                <a:hueOff val="0"/>
                <a:satOff val="0"/>
                <a:lumOff val="0"/>
                <a:alphaOff val="0"/>
                <a:satMod val="110000"/>
                <a:lumMod val="100000"/>
                <a:shade val="100000"/>
              </a:prstClr>
            </a:gs>
            <a:gs pos="100000">
              <a:prstClr val="white">
                <a:hueOff val="0"/>
                <a:satOff val="0"/>
                <a:lumOff val="0"/>
                <a:alphaOff val="0"/>
                <a:lumMod val="99000"/>
                <a:satMod val="120000"/>
                <a:shade val="78000"/>
              </a:prstClr>
            </a:gs>
          </a:gsLst>
          <a:lin ang="5400000" scaled="0"/>
        </a:gradFill>
        <a:ln w="6350" cap="flat" cmpd="sng" algn="ctr">
          <a:solidFill>
            <a:prstClr val="black">
              <a:shade val="80000"/>
              <a:hueOff val="0"/>
              <a:satOff val="0"/>
              <a:lumOff val="0"/>
              <a:alphaOff val="0"/>
            </a:prstClr>
          </a:solidFill>
          <a:prstDash val="solid"/>
          <a:miter lim="800000"/>
        </a:ln>
        <a:effectLst/>
        <a:scene3d>
          <a:camera prst="orthographicFront"/>
          <a:lightRig rig="threePt" dir="t">
            <a:rot lat="0" lon="0" rev="7500000"/>
          </a:lightRig>
        </a:scene3d>
        <a:sp3d prstMaterial="plastic">
          <a:bevelT w="127000" h="25400" prst="relaxedInset"/>
        </a:sp3d>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pt-BR" sz="900" kern="1200" dirty="0">
              <a:solidFill>
                <a:prstClr val="black"/>
              </a:solidFill>
              <a:latin typeface="Calibri" panose="020F0502020204030204"/>
              <a:ea typeface="+mn-ea"/>
              <a:cs typeface="+mn-cs"/>
            </a:rPr>
            <a:t>Produto</a:t>
          </a:r>
        </a:p>
      </dsp:txBody>
      <dsp:txXfrm>
        <a:off x="125910" y="1049300"/>
        <a:ext cx="445843" cy="4458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739EFB-1047-4AB7-B5DD-5F8064AAD137}">
      <dsp:nvSpPr>
        <dsp:cNvPr id="0" name=""/>
        <dsp:cNvSpPr/>
      </dsp:nvSpPr>
      <dsp:spPr>
        <a:xfrm>
          <a:off x="2778" y="279620"/>
          <a:ext cx="771873" cy="771873"/>
        </a:xfrm>
        <a:prstGeom prst="ellipse">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dirty="0">
              <a:solidFill>
                <a:srgbClr val="FFFFFF"/>
              </a:solidFill>
              <a:latin typeface="Calibri"/>
              <a:ea typeface="+mn-ea"/>
              <a:cs typeface="+mn-cs"/>
            </a:rPr>
            <a:t>Emissor (Quem)</a:t>
          </a:r>
        </a:p>
      </dsp:txBody>
      <dsp:txXfrm>
        <a:off x="115816" y="392658"/>
        <a:ext cx="545797" cy="545797"/>
      </dsp:txXfrm>
    </dsp:sp>
    <dsp:sp modelId="{F7AA9E66-98BE-40AD-B671-38C52FCB88BD}">
      <dsp:nvSpPr>
        <dsp:cNvPr id="0" name=""/>
        <dsp:cNvSpPr/>
      </dsp:nvSpPr>
      <dsp:spPr>
        <a:xfrm>
          <a:off x="837328" y="441714"/>
          <a:ext cx="447686" cy="447686"/>
        </a:xfrm>
        <a:prstGeom prst="mathPlus">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pt-BR" sz="700" kern="1200">
            <a:solidFill>
              <a:srgbClr val="FFFFFF"/>
            </a:solidFill>
            <a:latin typeface="Calibri"/>
            <a:ea typeface="+mn-ea"/>
            <a:cs typeface="+mn-cs"/>
          </a:endParaRPr>
        </a:p>
      </dsp:txBody>
      <dsp:txXfrm>
        <a:off x="896669" y="612909"/>
        <a:ext cx="329004" cy="105296"/>
      </dsp:txXfrm>
    </dsp:sp>
    <dsp:sp modelId="{85F5E53C-D63B-4ADF-8C11-2B8394B809AA}">
      <dsp:nvSpPr>
        <dsp:cNvPr id="0" name=""/>
        <dsp:cNvSpPr/>
      </dsp:nvSpPr>
      <dsp:spPr>
        <a:xfrm>
          <a:off x="1347690" y="279620"/>
          <a:ext cx="771873" cy="771873"/>
        </a:xfrm>
        <a:prstGeom prst="ellipse">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dirty="0">
              <a:solidFill>
                <a:srgbClr val="FFFFFF"/>
              </a:solidFill>
              <a:latin typeface="Calibri"/>
              <a:ea typeface="+mn-ea"/>
              <a:cs typeface="+mn-cs"/>
            </a:rPr>
            <a:t>Mensagem (O que)</a:t>
          </a:r>
        </a:p>
      </dsp:txBody>
      <dsp:txXfrm>
        <a:off x="1460728" y="392658"/>
        <a:ext cx="545797" cy="545797"/>
      </dsp:txXfrm>
    </dsp:sp>
    <dsp:sp modelId="{A51462C0-1EC1-44D6-AB40-B4E370E20760}">
      <dsp:nvSpPr>
        <dsp:cNvPr id="0" name=""/>
        <dsp:cNvSpPr/>
      </dsp:nvSpPr>
      <dsp:spPr>
        <a:xfrm>
          <a:off x="2182240" y="441714"/>
          <a:ext cx="447686" cy="447686"/>
        </a:xfrm>
        <a:prstGeom prst="mathPlus">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pt-BR" sz="700" kern="1200">
            <a:solidFill>
              <a:srgbClr val="FFFFFF"/>
            </a:solidFill>
            <a:latin typeface="Calibri"/>
            <a:ea typeface="+mn-ea"/>
            <a:cs typeface="+mn-cs"/>
          </a:endParaRPr>
        </a:p>
      </dsp:txBody>
      <dsp:txXfrm>
        <a:off x="2241581" y="612909"/>
        <a:ext cx="329004" cy="105296"/>
      </dsp:txXfrm>
    </dsp:sp>
    <dsp:sp modelId="{24693D83-6C0D-4B09-B8A1-4008FEF178F0}">
      <dsp:nvSpPr>
        <dsp:cNvPr id="0" name=""/>
        <dsp:cNvSpPr/>
      </dsp:nvSpPr>
      <dsp:spPr>
        <a:xfrm>
          <a:off x="2692603" y="279620"/>
          <a:ext cx="771873" cy="771873"/>
        </a:xfrm>
        <a:prstGeom prst="ellipse">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dirty="0">
              <a:solidFill>
                <a:srgbClr val="FFFFFF"/>
              </a:solidFill>
              <a:latin typeface="Calibri"/>
              <a:ea typeface="+mn-ea"/>
              <a:cs typeface="+mn-cs"/>
            </a:rPr>
            <a:t>Receptor (Audiência)</a:t>
          </a:r>
        </a:p>
      </dsp:txBody>
      <dsp:txXfrm>
        <a:off x="2805641" y="392658"/>
        <a:ext cx="545797" cy="545797"/>
      </dsp:txXfrm>
    </dsp:sp>
    <dsp:sp modelId="{32E12B48-7CF6-4776-B6C1-3BA7216084EE}">
      <dsp:nvSpPr>
        <dsp:cNvPr id="0" name=""/>
        <dsp:cNvSpPr/>
      </dsp:nvSpPr>
      <dsp:spPr>
        <a:xfrm>
          <a:off x="3527153" y="441714"/>
          <a:ext cx="447686" cy="447686"/>
        </a:xfrm>
        <a:prstGeom prst="mathEqual">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pt-BR" sz="700" kern="1200">
            <a:solidFill>
              <a:srgbClr val="FFFFFF"/>
            </a:solidFill>
            <a:latin typeface="Calibri"/>
            <a:ea typeface="+mn-ea"/>
            <a:cs typeface="+mn-cs"/>
          </a:endParaRPr>
        </a:p>
      </dsp:txBody>
      <dsp:txXfrm>
        <a:off x="3586494" y="533937"/>
        <a:ext cx="329004" cy="263240"/>
      </dsp:txXfrm>
    </dsp:sp>
    <dsp:sp modelId="{2D7A00DF-FAC3-4C96-BF48-D2A237AA78AD}">
      <dsp:nvSpPr>
        <dsp:cNvPr id="0" name=""/>
        <dsp:cNvSpPr/>
      </dsp:nvSpPr>
      <dsp:spPr>
        <a:xfrm>
          <a:off x="4037516" y="279620"/>
          <a:ext cx="771873" cy="771873"/>
        </a:xfrm>
        <a:prstGeom prst="ellipse">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dirty="0">
              <a:solidFill>
                <a:srgbClr val="FFFFFF"/>
              </a:solidFill>
              <a:latin typeface="Calibri"/>
              <a:ea typeface="+mn-ea"/>
              <a:cs typeface="+mn-cs"/>
            </a:rPr>
            <a:t>Efeito</a:t>
          </a:r>
        </a:p>
      </dsp:txBody>
      <dsp:txXfrm>
        <a:off x="4150554" y="392658"/>
        <a:ext cx="545797" cy="545797"/>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DAn03</b:Tag>
    <b:SourceType>JournalArticle</b:SourceType>
    <b:Guid>{B71062FD-3E0C-4121-A908-36F3E1C5CE96}</b:Guid>
    <b:Title>A ética no marketing</b:Title>
    <b:Year>2003</b:Year>
    <b:Author>
      <b:Author>
        <b:NameList>
          <b:Person>
            <b:Last>D'Angelo</b:Last>
            <b:First>André</b:First>
            <b:Middle>Cauduro</b:Middle>
          </b:Person>
        </b:NameList>
      </b:Author>
    </b:Author>
    <b:JournalName>Revista de Administração Contemporânea</b:JournalName>
    <b:Month> Oct./Dec. </b:Month>
    <b:Volume>vol.7 </b:Volume>
    <b:Issue>no.4</b:Issue>
    <b:RefOrder>1</b:RefOrder>
  </b:Source>
  <b:Source>
    <b:Tag>MIC19</b:Tag>
    <b:SourceType>InternetSite</b:SourceType>
    <b:Guid>{1D0B3DC4-25CB-48C6-9373-36E02E2C448B}</b:Guid>
    <b:Title>Dicionário brasileiro da língua portuguesa</b:Title>
    <b:Year>2019</b:Year>
    <b:Author>
      <b:Author>
        <b:NameList>
          <b:Person>
            <b:Last>MICHAELIS</b:Last>
          </b:Person>
        </b:NameList>
      </b:Author>
    </b:Author>
    <b:YearAccessed>2019</b:YearAccessed>
    <b:URL>http://michaelis.uol.com.br/moderno-portugues/busca/portugues-brasileiro/marketing/</b:URL>
    <b:RefOrder>2</b:RefOrder>
  </b:Source>
  <b:Source>
    <b:Tag>Per04</b:Tag>
    <b:SourceType>Book</b:SourceType>
    <b:Guid>{489BF637-489D-4E20-B80E-4FF7E290D3A1}</b:Guid>
    <b:Author>
      <b:Author>
        <b:NameList>
          <b:Person>
            <b:Last>Perez</b:Last>
            <b:First>Clotilde</b:First>
          </b:Person>
        </b:NameList>
      </b:Author>
    </b:Author>
    <b:Title>SIGNOS DA MARCA: expressividade e sensorialidade</b:Title>
    <b:Year>2016</b:Year>
    <b:City>São Paulo</b:City>
    <b:Publisher>Thompson Pioneira</b:Publisher>
    <b:RefOrder>3</b:RefOrder>
  </b:Source>
  <b:Source>
    <b:Tag>Kot99</b:Tag>
    <b:SourceType>Book</b:SourceType>
    <b:Guid>{8C8864B6-65F3-4CD7-9DA4-B8963A749DBB}</b:Guid>
    <b:Author>
      <b:Author>
        <b:NameList>
          <b:Person>
            <b:Last>Kotler</b:Last>
            <b:First>Phillip</b:First>
          </b:Person>
        </b:NameList>
      </b:Author>
    </b:Author>
    <b:Title>Marketing para o século XXI: como criar, conquistar e dominar mercados</b:Title>
    <b:Year>1999</b:Year>
    <b:City>São Paulo</b:City>
    <b:Publisher>Futura</b:Publisher>
    <b:RefOrder>4</b:RefOrder>
  </b:Source>
  <b:Source>
    <b:Tag>Gun09</b:Tag>
    <b:SourceType>JournalArticle</b:SourceType>
    <b:Guid>{3387977F-45FB-42B9-BB7C-788DE372ED20}</b:Guid>
    <b:Author>
      <b:Author>
        <b:NameList>
          <b:Person>
            <b:Last>Gundlach</b:Last>
            <b:First>Gregory</b:First>
            <b:Middle>T.</b:Middle>
          </b:Person>
          <b:Person>
            <b:Last>Wilkie</b:Last>
            <b:First>William</b:First>
            <b:Middle>L.</b:Middle>
          </b:Person>
        </b:NameList>
      </b:Author>
    </b:Author>
    <b:Title>The American Marketing Association’s New Definition of Marketing: Perspective and Commentary on the 2007 Revision</b:Title>
    <b:Year>2009</b:Year>
    <b:JournalName>Journal of Public Policy &amp; Marketing </b:JournalName>
    <b:Pages>259–264</b:Pages>
    <b:Volume>28</b:Volume>
    <b:Issue>2</b:Issue>
    <b:RefOrder>5</b:RefOrder>
  </b:Source>
  <b:Source>
    <b:Tag>BAY05</b:Tag>
    <b:SourceType>Book</b:SourceType>
    <b:Guid>{23AF7A4F-C290-413F-A152-ECEAF7C28153}</b:Guid>
    <b:Author>
      <b:Author>
        <b:NameList>
          <b:Person>
            <b:Last>BAYER</b:Last>
          </b:Person>
        </b:NameList>
      </b:Author>
    </b:Author>
    <b:Title>Reclames da Bayer - 1911- 1942</b:Title>
    <b:Year>2005</b:Year>
    <b:City>São Paulo</b:City>
    <b:Publisher>Carrenho Editorial</b:Publisher>
    <b:RefOrder>6</b:RefOrder>
  </b:Source>
  <b:Source>
    <b:Tag>LEV18</b:Tag>
    <b:SourceType>BookSection</b:SourceType>
    <b:Guid>{B5AB1704-A74B-41BF-9895-6D5DC8E55057}</b:Guid>
    <b:Author>
      <b:Author>
        <b:NameList>
          <b:Person>
            <b:Last>LEVITT</b:Last>
            <b:First>T.</b:First>
          </b:Person>
        </b:NameList>
      </b:Author>
      <b:BookAuthor>
        <b:NameList>
          <b:Person>
            <b:Last>Review</b:Last>
            <b:First>Harvard</b:First>
            <b:Middle>Business</b:Middle>
          </b:Person>
        </b:NameList>
      </b:BookAuthor>
    </b:Author>
    <b:Title>Miopia do Marketing</b:Title>
    <b:Year>2016</b:Year>
    <b:City>São Paulo</b:City>
    <b:Publisher>HBR</b:Publisher>
    <b:BookTitle>Os 10+ da HBR</b:BookTitle>
    <b:Pages>149-174</b:Pages>
    <b:RefOrder>7</b:RefOrder>
  </b:Source>
  <b:Source>
    <b:Tag>COB08</b:Tag>
    <b:SourceType>Book</b:SourceType>
    <b:Guid>{168CDC29-2F85-42D3-9BAA-30EB70D6C5FD}</b:Guid>
    <b:Title>Administração de Marketing no Brasil: modelagem multivariada para tomada de decisões</b:Title>
    <b:Year>2008</b:Year>
    <b:City>São Paulo</b:City>
    <b:Publisher>Elsevier</b:Publisher>
    <b:Author>
      <b:Author>
        <b:NameList>
          <b:Person>
            <b:Last>COBRA</b:Last>
            <b:First>M</b:First>
          </b:Person>
        </b:NameList>
      </b:Author>
    </b:Author>
    <b:RefOrder>8</b:RefOrder>
  </b:Source>
  <b:Source>
    <b:Tag>Yuv16</b:Tag>
    <b:SourceType>Book</b:SourceType>
    <b:Guid>{71AEF5B0-1CFE-4773-8A70-6C6FC9E9396A}</b:Guid>
    <b:Title>Homo Deus</b:Title>
    <b:Year>2016</b:Year>
    <b:City>São Paulo</b:City>
    <b:Publisher>Cia das Letras</b:Publisher>
    <b:Author>
      <b:Author>
        <b:NameList>
          <b:Person>
            <b:Last>Harari</b:Last>
            <b:First>Yuval</b:First>
            <b:Middle>Noah</b:Middle>
          </b:Person>
        </b:NameList>
      </b:Author>
    </b:Author>
    <b:RefOrder>9</b:RefOrder>
  </b:Source>
  <b:Source>
    <b:Tag>Dan14</b:Tag>
    <b:SourceType>Book</b:SourceType>
    <b:Guid>{DB368D4B-1BBE-4A05-9033-C3C4F34B6228}</b:Guid>
    <b:Author>
      <b:Author>
        <b:NameList>
          <b:Person>
            <b:Last>Motta</b:Last>
            <b:First>Daniel</b:First>
            <b:Middle>Augusto</b:Middle>
          </b:Person>
        </b:NameList>
      </b:Author>
    </b:Author>
    <b:Title>Liderança Essencial</b:Title>
    <b:Year>2014</b:Year>
    <b:City>São Paulo</b:City>
    <b:Publisher>Virgiliae</b:Publisher>
    <b:RefOrder>10</b:RefOrder>
  </b:Source>
  <b:Source>
    <b:Tag>Bau05</b:Tag>
    <b:SourceType>Book</b:SourceType>
    <b:Guid>{5BF06348-C9F4-483C-ABC7-AC62F49D5694}</b:Guid>
    <b:Author>
      <b:Author>
        <b:NameList>
          <b:Person>
            <b:Last>Bauman</b:Last>
            <b:First>Zygmunt</b:First>
          </b:Person>
        </b:NameList>
      </b:Author>
    </b:Author>
    <b:Title>Vida Líquida</b:Title>
    <b:Year>2005</b:Year>
    <b:City>Rio de Janeiro</b:City>
    <b:Publisher>Zahar</b:Publisher>
    <b:RefOrder>11</b:RefOrder>
  </b:Source>
  <b:Source>
    <b:Tag>IPS14</b:Tag>
    <b:SourceType>Report</b:SourceType>
    <b:Guid>{2635F0BF-E99C-44FF-B347-230D72C27BBB}</b:Guid>
    <b:Author>
      <b:Author>
        <b:Corporate>IPSOS</b:Corporate>
      </b:Author>
    </b:Author>
    <b:Title>GTS</b:Title>
    <b:Year>2014</b:Year>
    <b:City>Londres</b:City>
    <b:RefOrder>12</b:RefOrder>
  </b:Source>
  <b:Source>
    <b:Tag>Bri14</b:Tag>
    <b:SourceType>Book</b:SourceType>
    <b:Guid>{C8FE7EBF-5599-42DE-A153-23765FA55A63}</b:Guid>
    <b:Author>
      <b:Author>
        <b:NameList>
          <b:Person>
            <b:Last>Brito</b:Last>
            <b:First>Carlos</b:First>
            <b:Middle>Melo</b:Middle>
          </b:Person>
          <b:Person>
            <b:Last>Lencastre</b:Last>
            <b:First>Paulo</b:First>
            <b:Middle>de</b:Middle>
          </b:Person>
        </b:NameList>
      </b:Author>
    </b:Author>
    <b:Title>Novos Horizontes do Marketing</b:Title>
    <b:Year>2014</b:Year>
    <b:City>Alfragide</b:City>
    <b:Publisher>Dom Quixote</b:Publisher>
    <b:RefOrder>13</b:RefOrder>
  </b:Source>
  <b:Source>
    <b:Tag>Cam14</b:Tag>
    <b:SourceType>Book</b:SourceType>
    <b:Guid>{0A82F1E8-A42F-4B02-BB4C-D7A29790812F}</b:Guid>
    <b:Author>
      <b:Author>
        <b:NameList>
          <b:Person>
            <b:Last>Camarano</b:Last>
            <b:First>Ana</b:First>
            <b:Middle>Maria</b:Middle>
          </b:Person>
        </b:NameList>
      </b:Author>
    </b:Author>
    <b:Title>Novo Regime Demográfico: uma nova relação entre população e desenvolvimento?</b:Title>
    <b:Year>2014</b:Year>
    <b:City>Rio de Janeiro</b:City>
    <b:Publisher>IPEA</b:Publisher>
    <b:RefOrder>14</b:RefOrder>
  </b:Source>
  <b:Source>
    <b:Tag>Exp18</b:Tag>
    <b:SourceType>InternetSite</b:SourceType>
    <b:Guid>{BF876FE3-4B66-45EB-BB42-DC69B13E4AE0}</b:Guid>
    <b:Title>Exponential Medicine</b:Title>
    <b:Year>2018</b:Year>
    <b:InternetSiteTitle>Singularity University</b:InternetSiteTitle>
    <b:YearAccessed>2018</b:YearAccessed>
    <b:MonthAccessed>abr.</b:MonthAccessed>
    <b:DayAccessed>2</b:DayAccessed>
    <b:URL>https://exponential.singularityu.org/medicine/</b:URL>
    <b:RefOrder>15</b:RefOrder>
  </b:Source>
  <b:Source>
    <b:Tag>Lip15</b:Tag>
    <b:SourceType>Book</b:SourceType>
    <b:Guid>{95DC0FF9-6559-490E-98B0-F842BF96455C}</b:Guid>
    <b:Author>
      <b:Author>
        <b:NameList>
          <b:Person>
            <b:Last>Lipovetsky</b:Last>
            <b:First>Gilles</b:First>
          </b:Person>
          <b:Person>
            <b:Last>Serroy</b:Last>
            <b:First>Jean</b:First>
          </b:Person>
        </b:NameList>
      </b:Author>
    </b:Author>
    <b:Title>A Estetização do Mundo: viver na era do capitalismo artista</b:Title>
    <b:Year>2015</b:Year>
    <b:Publisher>Companhia das Letras</b:Publisher>
    <b:City>São Paulo</b:City>
    <b:RefOrder>16</b:RefOrder>
  </b:Source>
  <b:Source>
    <b:Tag>And141</b:Tag>
    <b:SourceType>Book</b:SourceType>
    <b:Guid>{81E3BE4E-1BE0-41AD-8A07-067F3378533E}</b:Guid>
    <b:Author>
      <b:Author>
        <b:NameList>
          <b:Person>
            <b:Last>Andre</b:Last>
            <b:First>Adriana</b:First>
            <b:Middle>Maria</b:Middle>
          </b:Person>
        </b:NameList>
      </b:Author>
    </b:Author>
    <b:Title>Gestão Estratégica de Clínicas e Hospitais</b:Title>
    <b:Year>2014</b:Year>
    <b:City>São Paulo</b:City>
    <b:Publisher>Atheneu</b:Publisher>
    <b:Edition>2a</b:Edition>
    <b:RefOrder>17</b:RefOrder>
  </b:Source>
  <b:Source>
    <b:Tag>KOT06</b:Tag>
    <b:SourceType>Book</b:SourceType>
    <b:Guid>{AEED06E7-4CA9-43A5-84E3-6DB3C8F0C8A6}</b:Guid>
    <b:Author>
      <b:Author>
        <b:NameList>
          <b:Person>
            <b:Last>KOTLER</b:Last>
            <b:First>P.</b:First>
          </b:Person>
          <b:Person>
            <b:Last>KELLER</b:Last>
            <b:First>K.</b:First>
            <b:Middle>L.</b:Middle>
          </b:Person>
        </b:NameList>
      </b:Author>
    </b:Author>
    <b:Title>Administração de marketing</b:Title>
    <b:Year>2006</b:Year>
    <b:City>São Paulo</b:City>
    <b:Publisher>Pearson Hall</b:Publisher>
    <b:RefOrder>18</b:RefOrder>
  </b:Source>
  <b:Source>
    <b:Tag>Mar99</b:Tag>
    <b:SourceType>ConferenceProceedings</b:SourceType>
    <b:Guid>{802DCD4C-739A-4BB6-98AC-DC29805009D3}</b:Guid>
    <b:Title>A SATISFAÇÃO DO CONSUMIDOR NO PENSAMENTO DE MARKETING: REVISÃO DE LITERATURA</b:Title>
    <b:Year>1999</b:Year>
    <b:City>Foz do Iguaçú</b:City>
    <b:Pages>1-15</b:Pages>
    <b:Author>
      <b:Author>
        <b:NameList>
          <b:Person>
            <b:Last>Chauvel</b:Last>
            <b:First>Marie</b:First>
            <b:Middle>Agnes</b:Middle>
          </b:Person>
        </b:NameList>
      </b:Author>
    </b:Author>
    <b:ConferenceName>Enanpad</b:ConferenceName>
    <b:RefOrder>19</b:RefOrder>
  </b:Source>
  <b:Source>
    <b:Tag>Tor11</b:Tag>
    <b:SourceType>Book</b:SourceType>
    <b:Guid>{E226D7E1-284C-4D25-B917-4E42D7B43F5F}</b:Guid>
    <b:Author>
      <b:Author>
        <b:NameList>
          <b:Person>
            <b:Last>Torres</b:Last>
            <b:First>Claudio</b:First>
            <b:Middle>Vaz</b:Middle>
          </b:Person>
          <b:Person>
            <b:Last>Neiva</b:Last>
            <b:Middle>Rabelo</b:Middle>
            <b:First>Elaine</b:First>
          </b:Person>
        </b:NameList>
      </b:Author>
    </b:Author>
    <b:Title>Psicologia Social: princiais temas e vertentes</b:Title>
    <b:Year>2011</b:Year>
    <b:City>São Paulo</b:City>
    <b:Publisher>Artmed</b:Publisher>
    <b:RefOrder>20</b:RefOrder>
  </b:Source>
  <b:Source>
    <b:Tag>Fre13</b:Tag>
    <b:SourceType>Book</b:SourceType>
    <b:Guid>{51C4A22F-7274-4A00-9914-A2FCEB1D6B7F}</b:Guid>
    <b:Author>
      <b:Author>
        <b:NameList>
          <b:Person>
            <b:Last>Freud</b:Last>
            <b:First>Sigmund</b:First>
          </b:Person>
        </b:NameList>
      </b:Author>
    </b:Author>
    <b:Title>Psicologia das Massas e Análise do Eu</b:Title>
    <b:Year>2013</b:Year>
    <b:City>Porto Alegre</b:City>
    <b:Publisher>L&amp;PM </b:Publisher>
    <b:RefOrder>21</b:RefOrder>
  </b:Source>
  <b:Source>
    <b:Tag>Sch12</b:Tag>
    <b:SourceType>JournalArticle</b:SourceType>
    <b:Guid>{9A499303-DF22-430C-9275-1589FD5EC46F}</b:Guid>
    <b:Author>
      <b:Author>
        <b:NameList>
          <b:Person>
            <b:Last>Schwartz</b:Last>
            <b:First>S.</b:First>
            <b:Middle>H. et al</b:Middle>
          </b:Person>
        </b:NameList>
      </b:Author>
    </b:Author>
    <b:Title>Refining the theory of basic individual values.</b:Title>
    <b:Year>2012</b:Year>
    <b:JournalName>Journal of Personality and Social Psychology</b:JournalName>
    <b:Pages>663-688</b:Pages>
    <b:Volume>103</b:Volume>
    <b:Issue>4</b:Issue>
    <b:RefOrder>22</b:RefOrder>
  </b:Source>
  <b:Source>
    <b:Tag>Val13</b:Tag>
    <b:SourceType>Book</b:SourceType>
    <b:Guid>{887ED409-9B0F-47A1-AB2D-CF4815D414FA}</b:Guid>
    <b:Author>
      <b:Author>
        <b:NameList>
          <b:Person>
            <b:Last>Vala</b:Last>
            <b:First>Jorge</b:First>
          </b:Person>
          <b:Person>
            <b:Last>Monteiro</b:Last>
            <b:First>Maria</b:First>
            <b:Middle>Benedicta</b:Middle>
          </b:Person>
        </b:NameList>
      </b:Author>
    </b:Author>
    <b:Title>Psicologia Social</b:Title>
    <b:Year>2013</b:Year>
    <b:City>Lisboa</b:City>
    <b:Publisher>Fundação Calouste Gulbenkian</b:Publisher>
    <b:RefOrder>23</b:RefOrder>
  </b:Source>
  <b:Source>
    <b:Tag>Eag93</b:Tag>
    <b:SourceType>Book</b:SourceType>
    <b:Guid>{EF1BB7BC-9235-4628-9583-5E5CB3A79B95}</b:Guid>
    <b:Author>
      <b:Author>
        <b:NameList>
          <b:Person>
            <b:Last>Eagly</b:Last>
            <b:First>A.</b:First>
            <b:Middle>H,</b:Middle>
          </b:Person>
          <b:Person>
            <b:Last>Chaiken</b:Last>
            <b:First>S.</b:First>
          </b:Person>
        </b:NameList>
      </b:Author>
    </b:Author>
    <b:Title>The Psychology of Attitudes</b:Title>
    <b:Year>1993</b:Year>
    <b:City>Fort Worth, TX</b:City>
    <b:Publisher>Hartcourt, Brace &amp; Janovich</b:Publisher>
    <b:RefOrder>24</b:RefOrder>
  </b:Source>
  <b:Source>
    <b:Tag>Mar02</b:Tag>
    <b:SourceType>Book</b:SourceType>
    <b:Guid>{39444608-63A1-471F-9733-4F8D3C6916C1}</b:Guid>
    <b:Author>
      <b:Author>
        <b:NameList>
          <b:Person>
            <b:Last>Martin</b:Last>
            <b:First>Joanne</b:First>
          </b:Person>
        </b:NameList>
      </b:Author>
    </b:Author>
    <b:Title>Organizational Culture: mapping the terrain</b:Title>
    <b:City>Thousand Oaks</b:City>
    <b:Year>2002</b:Year>
    <b:Publisher>Sage</b:Publisher>
    <b:RefOrder>25</b:RefOrder>
  </b:Source>
  <b:Source>
    <b:Tag>Hil02</b:Tag>
    <b:SourceType>JournalArticle</b:SourceType>
    <b:Guid>{8F4A3539-C9F7-4EBB-A9C0-C4F770854221}</b:Guid>
    <b:Author>
      <b:Author>
        <b:NameList>
          <b:Person>
            <b:Last>Hills</b:Last>
            <b:First>M.</b:First>
            <b:Middle>D.</b:Middle>
          </b:Person>
        </b:NameList>
      </b:Author>
    </b:Author>
    <b:Title>Kluckhohn and Strodtbeck's Values Orientation Theory</b:Title>
    <b:JournalName>Online Readings in Psychology and Culture</b:JournalName>
    <b:Year>2002</b:Year>
    <b:Pages>1-14</b:Pages>
    <b:Volume>4</b:Volume>
    <b:RefOrder>26</b:RefOrder>
  </b:Source>
  <b:Source>
    <b:Tag>Mal12</b:Tag>
    <b:SourceType>Book</b:SourceType>
    <b:Guid>{A12F4EFD-8A92-436F-BBA1-4A2B238D9953}</b:Guid>
    <b:Author>
      <b:Author>
        <b:NameList>
          <b:Person>
            <b:Last>Malhotra</b:Last>
            <b:First>Naresh</b:First>
            <b:Middle>K.</b:Middle>
          </b:Person>
        </b:NameList>
      </b:Author>
    </b:Author>
    <b:Title>Pesquisa de Marketing: Uma Orientação Aplicada</b:Title>
    <b:Year>2012</b:Year>
    <b:City>São Paulo</b:City>
    <b:Publisher>Bookman</b:Publisher>
    <b:RefOrder>27</b:RefOrder>
  </b:Source>
  <b:Source>
    <b:Tag>Fau14</b:Tag>
    <b:SourceType>Book</b:SourceType>
    <b:Guid>{EC215D4A-1CB5-452A-BB06-B7F1656DE1BB}</b:Guid>
    <b:Author>
      <b:Author>
        <b:NameList>
          <b:Person>
            <b:Last>Fauze Najib Mattar</b:Last>
            <b:First>Braulio</b:First>
            <b:Middle>Oliveira,Sérgio Motta</b:Middle>
          </b:Person>
        </b:NameList>
      </b:Author>
    </b:Author>
    <b:Title>Pesquisa de Marketing: Metodologia, Planejamento, Execução e Análise</b:Title>
    <b:Year>2014</b:Year>
    <b:City>São Paulo</b:City>
    <b:Publisher>Elsevier</b:Publisher>
    <b:RefOrder>28</b:RefOrder>
  </b:Source>
  <b:Source>
    <b:Tag>Vie05</b:Tag>
    <b:SourceType>JournalArticle</b:SourceType>
    <b:Guid>{0505492B-00EF-4823-94D7-51D5D74CD031}</b:Guid>
    <b:Author>
      <b:Author>
        <b:NameList>
          <b:Person>
            <b:Last>Vieira</b:Last>
            <b:First>Valter</b:First>
            <b:Middle>Afonso</b:Middle>
          </b:Person>
          <b:Person>
            <b:Last>Tibola</b:Last>
            <b:First>Fernando</b:First>
          </b:Person>
        </b:NameList>
      </b:Author>
    </b:Author>
    <b:Title>PESQUISA QUALITATIVA EM MARKETING E SUAS VARIAÇÕES: TRILHAS PARA PESQUISAS FUTURAS</b:Title>
    <b:Year>2005</b:Year>
    <b:Volume>9</b:Volume>
    <b:JournalName>RAC</b:JournalName>
    <b:Month>Abr./Jun. </b:Month>
    <b:Pages>9-33</b:Pages>
    <b:Issue>2</b:Issue>
    <b:RefOrder>29</b:RefOrder>
  </b:Source>
  <b:Source>
    <b:Tag>Seg11</b:Tag>
    <b:SourceType>JournalArticle</b:SourceType>
    <b:Guid>{4AC4FD9D-D5B7-43F0-BC5F-3671BB7CBDCB}</b:Guid>
    <b:Title>Segmentação de mercado, diferenciação de produtos e  a perspectiva da antropologia do consumo</b:Title>
    <b:JournalName>Revista Gestão &amp; Tecnologia</b:JournalName>
    <b:Year>2011</b:Year>
    <b:Month>jan./jun.</b:Month>
    <b:Pages>p. 106-122,</b:Pages>
    <b:Volume>11</b:Volume>
    <b:Issue>1</b:Issue>
    <b:Author>
      <b:Author>
        <b:NameList>
          <b:Person>
            <b:Last>Tavares</b:Last>
            <b:First>Mauro</b:First>
            <b:Middle>Calixta</b:Middle>
          </b:Person>
          <b:Person>
            <b:Last>Afonso</b:Last>
            <b:First>Tarcisio</b:First>
          </b:Person>
          <b:Person>
            <b:Last>Locatelli</b:Last>
            <b:First>Ronaldo</b:First>
            <b:Middle>Lamounier</b:Middle>
          </b:Person>
        </b:NameList>
      </b:Author>
    </b:Author>
    <b:RefOrder>30</b:RefOrder>
  </b:Source>
  <b:Source>
    <b:Tag>BLA14</b:Tag>
    <b:SourceType>Book</b:SourceType>
    <b:Guid>{C45E15CA-A54E-4C67-9C9B-0BD198032FF7}</b:Guid>
    <b:Author>
      <b:Author>
        <b:NameList>
          <b:Person>
            <b:Last>BLANK</b:Last>
            <b:First>S.</b:First>
          </b:Person>
          <b:Person>
            <b:Last>DORF</b:Last>
            <b:First>B.</b:First>
          </b:Person>
        </b:NameList>
      </b:Author>
    </b:Author>
    <b:Title>Start up: Manual do Empreeendedor</b:Title>
    <b:Year>2014</b:Year>
    <b:City>Rio de Janeiro</b:City>
    <b:Publisher>Alta Books</b:Publisher>
    <b:RefOrder>31</b:RefOrder>
  </b:Source>
  <b:Source>
    <b:Tag>Cor14</b:Tag>
    <b:SourceType>Book</b:SourceType>
    <b:Guid>{9EFAC840-0B8B-4415-A29F-716C0D7A4C02}</b:Guid>
    <b:Author>
      <b:Author>
        <b:NameList>
          <b:Person>
            <b:Last>Correa</b:Last>
            <b:First>Jacinto</b:First>
          </b:Person>
        </b:NameList>
      </b:Author>
    </b:Author>
    <b:Title>Marketing: a teoria em prática</b:Title>
    <b:Year>2014</b:Year>
    <b:City>Rio de Janeiro</b:City>
    <b:Publisher>Senac Nacional</b:Publisher>
    <b:RefOrder>32</b:RefOrder>
  </b:Source>
  <b:Source>
    <b:Tag>Kot17</b:Tag>
    <b:SourceType>Book</b:SourceType>
    <b:Guid>{CB7DE925-C4E0-4961-AB36-7D826D82850B}</b:Guid>
    <b:Title>Marketing 4.0: do tradicional ao digital</b:Title>
    <b:City>Rio de Janeiro</b:City>
    <b:Year>2017</b:Year>
    <b:Author>
      <b:Author>
        <b:NameList>
          <b:Person>
            <b:Last>Kotler</b:Last>
            <b:First>Philip</b:First>
          </b:Person>
          <b:Person>
            <b:Last>Kartajaya</b:Last>
            <b:First>Hermawan</b:First>
          </b:Person>
          <b:Person>
            <b:Last>Setiawan</b:Last>
            <b:First>Iwan</b:First>
          </b:Person>
        </b:NameList>
      </b:Author>
    </b:Author>
    <b:Publisher>Sextante</b:Publisher>
    <b:RefOrder>33</b:RefOrder>
  </b:Source>
  <b:Source>
    <b:Tag>SAP18</b:Tag>
    <b:SourceType>Book</b:SourceType>
    <b:Guid>{E805B8B4-67F3-47C3-9518-80A1DF15530E}</b:Guid>
    <b:Author>
      <b:Author>
        <b:NameList>
          <b:Person>
            <b:Last>SA</b:Last>
            <b:First>P.R.G.</b:First>
          </b:Person>
          <b:Person>
            <b:Last>LIMA</b:Last>
            <b:First>V.M.</b:First>
          </b:Person>
        </b:NameList>
      </b:Author>
    </b:Author>
    <b:Title>Comunicação, Planejamento e Convergência de midias</b:Title>
    <b:Year>2018</b:Year>
    <b:City>Rio de Janeiro</b:City>
    <b:Publisher>FGV</b:Publisher>
    <b:RefOrder>34</b:RefOrder>
  </b:Source>
  <b:Source>
    <b:Tag>FIS14</b:Tag>
    <b:SourceType>JournalArticle</b:SourceType>
    <b:Guid>{D6594FDC-AB94-4C52-972D-C00FFEBD1D5B}</b:Guid>
    <b:Author>
      <b:Author>
        <b:NameList>
          <b:Person>
            <b:Last>FISCHER</b:Last>
            <b:First>SOPHIA</b:First>
          </b:Person>
        </b:NameList>
      </b:Author>
    </b:Author>
    <b:Title>Hospital Positioning and Integrated Hospital Marketing Communications: State-of-the-Art Review, Conceptual Framework, and Research Agenda</b:Title>
    <b:JournalName>Journal of Nonproﬁt &amp; Public Sector Marketing</b:JournalName>
    <b:Year>2014</b:Year>
    <b:Pages>1-34</b:Pages>
    <b:Volume>26</b:Volume>
    <b:RefOrder>35</b:RefOrder>
  </b:Source>
  <b:Source>
    <b:Tag>KOT08</b:Tag>
    <b:SourceType>Book</b:SourceType>
    <b:Guid>{F8EC704E-944D-45CB-BA22-C2F28F3A612F}</b:Guid>
    <b:Author>
      <b:Author>
        <b:NameList>
          <b:Person>
            <b:Last>KOTLER</b:Last>
            <b:First>P.</b:First>
          </b:Person>
          <b:Person>
            <b:Last>SHALOWITZ</b:Last>
            <b:First>J.</b:First>
          </b:Person>
          <b:Person>
            <b:Last>STEVENS</b:Last>
            <b:First>R.</b:First>
          </b:Person>
        </b:NameList>
      </b:Author>
    </b:Author>
    <b:Title>Strategic Marketing for Health Care Organizations</b:Title>
    <b:Year>2008</b:Year>
    <b:Publisher>John Wiley &amp; Sons</b:Publisher>
    <b:RefOrder>36</b:RefOrder>
  </b:Source>
  <b:Source>
    <b:Tag>ROB04</b:Tag>
    <b:SourceType>Book</b:SourceType>
    <b:Guid>{409815D4-DC26-4B6F-AA36-791675392CB5}</b:Guid>
    <b:Author>
      <b:Author>
        <b:NameList>
          <b:Person>
            <b:Last>ROBERTS</b:Last>
            <b:First>K.</b:First>
          </b:Person>
        </b:NameList>
      </b:Author>
    </b:Author>
    <b:Title>Lovemarks: il futuro oltre i brands</b:Title>
    <b:Year>2004</b:Year>
    <b:City>Milão</b:City>
    <b:Publisher>Mondadori</b:Publisher>
    <b:RefOrder>37</b:RefOrder>
  </b:Source>
  <b:Source>
    <b:Tag>And14</b:Tag>
    <b:SourceType>BookSection</b:SourceType>
    <b:Guid>{40A7C7AC-4566-4943-AC39-EDE730891FF3}</b:Guid>
    <b:Author>
      <b:Author>
        <b:NameList>
          <b:Person>
            <b:Last>Baroli</b:Last>
            <b:First>Hiram</b:First>
          </b:Person>
          <b:Person>
            <b:Last>Fernandes</b:Last>
            <b:First>Roserly</b:First>
          </b:Person>
        </b:NameList>
      </b:Author>
      <b:BookAuthor>
        <b:NameList>
          <b:Person>
            <b:Last>Andre</b:Last>
            <b:First>Adriana</b:First>
            <b:Middle>Maria</b:Middle>
          </b:Person>
        </b:NameList>
      </b:BookAuthor>
    </b:Author>
    <b:Title>Marketing Estratégico</b:Title>
    <b:Year>2014</b:Year>
    <b:City>São Paulo</b:City>
    <b:Publisher>Atheneu</b:Publisher>
    <b:BookTitle>Gestão Estratégica de Clínicas e Hospitais</b:BookTitle>
    <b:RefOrder>38</b:RefOrder>
  </b:Source>
  <b:Source>
    <b:Tag>Aak18</b:Tag>
    <b:SourceType>Book</b:SourceType>
    <b:Guid>{E3D98970-9194-450F-AB3C-87E0103B79E8}</b:Guid>
    <b:Author>
      <b:Author>
        <b:NameList>
          <b:Person>
            <b:Last>Aaker</b:Last>
            <b:First>D</b:First>
          </b:Person>
        </b:NameList>
      </b:Author>
    </b:Author>
    <b:Title>Creating Signature Stories: Strategic Messaging that Energizes, Persuades and Inspires</b:Title>
    <b:City>New York</b:City>
    <b:Year>2018</b:Year>
    <b:Publisher>Morgan James Publishing</b:Publisher>
    <b:RefOrder>39</b:RefOrder>
  </b:Source>
  <b:Source>
    <b:Tag>Rav99</b:Tag>
    <b:SourceType>JournalArticle</b:SourceType>
    <b:Guid>{A149FA25-2A57-4BBC-847E-DBBB17F11A14}</b:Guid>
    <b:Title>Marketing in the Network Economy</b:Title>
    <b:Year>1999</b:Year>
    <b:Volume>63 (Special Issue)</b:Volume>
    <b:Author>
      <b:Author>
        <b:NameList>
          <b:Person>
            <b:Last>Achrol</b:Last>
            <b:First>Ravi</b:First>
            <b:Middle>S.</b:Middle>
          </b:Person>
          <b:Person>
            <b:Last>Kotler</b:Last>
            <b:First>Philip</b:First>
          </b:Person>
        </b:NameList>
      </b:Author>
    </b:Author>
    <b:JournalName>Journal of Marketing</b:JournalName>
    <b:Pages> 146-163</b:Pages>
    <b:RefOrder>40</b:RefOrder>
  </b:Source>
  <b:Source>
    <b:Tag>Rit13</b:Tag>
    <b:SourceType>JournalArticle</b:SourceType>
    <b:Guid>{CAC6140A-518E-43BD-998D-E3003C23D2D0}</b:Guid>
    <b:Author>
      <b:Author>
        <b:NameList>
          <b:Person>
            <b:Last>McGrath</b:Last>
            <b:First>Rita</b:First>
            <b:Middle>Gunther</b:Middle>
          </b:Person>
        </b:NameList>
      </b:Author>
    </b:Author>
    <b:Title>The Pace of Technology Adoption is Speeding Up</b:Title>
    <b:Year>2013</b:Year>
    <b:JournalName>Harvard Business Review</b:JournalName>
    <b:Month>nov.</b:Month>
    <b:RefOrder>41</b:RefOrder>
  </b:Source>
  <b:Source>
    <b:Tag>LON14</b:Tag>
    <b:SourceType>Book</b:SourceType>
    <b:Guid>{8F4D4F59-D680-47EA-81F5-770AE33EA7E4}</b:Guid>
    <b:Author>
      <b:Author>
        <b:NameList>
          <b:Person>
            <b:Last>LONGO</b:Last>
            <b:First>W.</b:First>
          </b:Person>
        </b:NameList>
      </b:Author>
    </b:Author>
    <b:Title>Marketing e comunicação na era pós-digital: as regras mudaram</b:Title>
    <b:Year>2014</b:Year>
    <b:City>São Paulo</b:City>
    <b:Publisher>HSM</b:Publisher>
    <b:RefOrder>42</b:RefOrder>
  </b:Source>
  <b:Source>
    <b:Tag>Gon15</b:Tag>
    <b:SourceType>Book</b:SourceType>
    <b:Guid>{838D1806-C1DC-4F2B-9FF4-EBC2E57258FA}</b:Guid>
    <b:Title>TRIUNO Neurobusiness e qualidade de vida</b:Title>
    <b:Year>2015 </b:Year>
    <b:Author>
      <b:Author>
        <b:NameList>
          <b:Person>
            <b:Last>Gonçalves</b:Last>
            <b:First>Robson</b:First>
          </b:Person>
          <b:Person>
            <b:Last>Paiva</b:Last>
            <b:First>Andréa</b:First>
            <b:Middle>de</b:Middle>
          </b:Person>
        </b:NameList>
      </b:Author>
    </b:Author>
    <b:City>São Paulo</b:City>
    <b:Publisher>Edição dos Autores</b:Publisher>
    <b:RefOrder>43</b:RefOrder>
  </b:Source>
  <b:Source>
    <b:Tag>Lev16</b:Tag>
    <b:SourceType>BookSection</b:SourceType>
    <b:Guid>{62CE331C-0F54-461D-B8D6-1A8888FCBEA1}</b:Guid>
    <b:Title>Miopia em Marketing</b:Title>
    <b:JournalName>10 Artigos Essenciais</b:JournalName>
    <b:Year>2016</b:Year>
    <b:Pages>149-174</b:Pages>
    <b:Author>
      <b:Author>
        <b:NameList>
          <b:Person>
            <b:Last>Levitt</b:Last>
            <b:First>Theodore</b:First>
          </b:Person>
        </b:NameList>
      </b:Author>
      <b:BookAuthor>
        <b:NameList>
          <b:Person>
            <b:Last>HBR</b:Last>
          </b:Person>
        </b:NameList>
      </b:BookAuthor>
    </b:Author>
    <b:BookTitle>Os Essenciais</b:BookTitle>
    <b:City>São Paulo</b:City>
    <b:Publisher>Harvard Business Review Brasil</b:Publisher>
    <b:RefOrder>44</b:RefOrder>
  </b:Source>
  <b:Source>
    <b:Tag>Gha17</b:Tag>
    <b:SourceType>JournalArticle</b:SourceType>
    <b:Guid>{42671F2B-257D-49E7-9819-917C7B3E5D5C}</b:Guid>
    <b:Author>
      <b:Author>
        <b:NameList>
          <b:Person>
            <b:Last>Ghasem</b:Last>
            <b:Middle>Abedini</b:Middle>
          </b:Person>
          <b:Person>
            <b:Last>Ehsan</b:Last>
            <b:Middle>Abedi</b:Middle>
          </b:Person>
        </b:NameList>
      </b:Author>
    </b:Author>
    <b:Title>Prioritizing of marketing mix elements effects on patients’ tendency to the hospital using analytic hierarchy process</b:Title>
    <b:JournalName>International Journal of Healthcare Management</b:JournalName>
    <b:Year>2017</b:Year>
    <b:Pages>34-42</b:Pages>
    <b:Volume>10</b:Volume>
    <b:Issue>1</b:Issue>
    <b:RefOrder>45</b:RefOrder>
  </b:Source>
  <b:Source>
    <b:Tag>Kot10</b:Tag>
    <b:SourceType>Book</b:SourceType>
    <b:Guid>{15E458B9-F95C-4984-9665-05B2AB090DAB}</b:Guid>
    <b:Author>
      <b:Author>
        <b:NameList>
          <b:Person>
            <b:Last>Kotler</b:Last>
            <b:First>Philip</b:First>
          </b:Person>
          <b:Person>
            <b:Last>Kartajaya</b:Last>
            <b:First>Hermawan</b:First>
          </b:Person>
          <b:Person>
            <b:Last>Setiawan</b:Last>
            <b:First>Iwan</b:First>
          </b:Person>
        </b:NameList>
      </b:Author>
    </b:Author>
    <b:Title>Marketing 3.0: as forças que estão definindo o novo marketing centrado no ser humano</b:Title>
    <b:Year>2010</b:Year>
    <b:City>Rio de Janeiro</b:City>
    <b:Publisher>Campus</b:Publisher>
    <b:RefOrder>46</b:RefOrder>
  </b:Source>
  <b:Source>
    <b:Tag>Ath12</b:Tag>
    <b:SourceType>JournalArticle</b:SourceType>
    <b:Guid>{874C9356-5449-4AAE-82BE-677739B86450}</b:Guid>
    <b:Author>
      <b:Author>
        <b:NameList>
          <b:Person>
            <b:Last>Krystallis</b:Last>
            <b:First>Athanasios</b:First>
          </b:Person>
          <b:Person>
            <b:Last>Vassallo</b:Last>
            <b:First>Marco</b:First>
          </b:Person>
          <b:Person>
            <b:Last>Chryssohoidis</b:Last>
            <b:First>George</b:First>
          </b:Person>
        </b:NameList>
      </b:Author>
    </b:Author>
    <b:Title>The usefulness of Schwartz’s‘ValuesTheory’ in understanding consumer behaviour towards differentiated products</b:Title>
    <b:Year>2012</b:Year>
    <b:Month>Out.</b:Month>
    <b:Pages>1438–1463</b:Pages>
    <b:Volume>28</b:Volume>
    <b:Issue>11-12</b:Issue>
    <b:RefOrder>47</b:RefOrder>
  </b:Source>
  <b:Source>
    <b:Tag>And03</b:Tag>
    <b:SourceType>JournalArticle</b:SourceType>
    <b:Guid>{AB5002B6-1B77-4796-ACA4-454CD1D00D80}</b:Guid>
    <b:Author>
      <b:Author>
        <b:NameList>
          <b:Person>
            <b:Last>D’Angelo</b:Last>
            <b:First>André</b:First>
            <b:Middle>Cauduro</b:Middle>
          </b:Person>
        </b:NameList>
      </b:Author>
    </b:Author>
    <b:Title>A ÉTICA NO MARKETING</b:Title>
    <b:JournalName>RAC</b:JournalName>
    <b:Year>2003</b:Year>
    <b:Month>Out./Dez.</b:Month>
    <b:Pages> 55-75</b:Pages>
    <b:Volume>7</b:Volume>
    <b:Issue>4</b:Issue>
    <b:RefOrder>48</b:RefOrder>
  </b:Source>
  <b:Source>
    <b:Tag>Las12</b:Tag>
    <b:SourceType>Book</b:SourceType>
    <b:Guid>{DAE43207-BC9C-4A0D-A39A-6117EA404CB1}</b:Guid>
    <b:Author>
      <b:Author>
        <b:NameList>
          <b:Person>
            <b:Last>Las Casas</b:Last>
            <b:First>Alexandre</b:First>
            <b:Middle>Luzzi</b:Middle>
          </b:Person>
        </b:NameList>
      </b:Author>
    </b:Author>
    <b:Title>Administração de Marketing - Conceitos, Planejamento e Aplicações À Realidade Brasileira</b:Title>
    <b:City>São Paulo</b:City>
    <b:Year>2012</b:Year>
    <b:Publisher>Atlas</b:Publisher>
    <b:RefOrder>49</b:RefOrder>
  </b:Source>
  <b:Source>
    <b:Tag>Ely14</b:Tag>
    <b:SourceType>JournalArticle</b:SourceType>
    <b:Guid>{01B6D91B-9D08-4FE9-8614-8920DC543D67}</b:Guid>
    <b:Title>Healthcare branding: developing emotionally based consumer brand relationships</b:Title>
    <b:Year>2014</b:Year>
    <b:Volume>28</b:Volume>
    <b:Author>
      <b:Author>
        <b:NameList>
          <b:Person>
            <b:Last>Kemp</b:Last>
            <b:First>Elyria</b:First>
          </b:Person>
          <b:Person>
            <b:Last>Jillapalli</b:Last>
            <b:First>Ravi</b:First>
          </b:Person>
          <b:Person>
            <b:Last>Becerra</b:Last>
            <b:First>Enrique</b:First>
          </b:Person>
        </b:NameList>
      </b:Author>
    </b:Author>
    <b:JournalName>Journal of Services Marketing</b:JournalName>
    <b:Pages>126–137</b:Pages>
    <b:Issue>2</b:Issue>
    <b:RefOrder>50</b:RefOrder>
  </b:Source>
  <b:Source>
    <b:Tag>Chu13</b:Tag>
    <b:SourceType>Book</b:SourceType>
    <b:Guid>{7D3494C6-CD7B-4B59-A544-215038A6D512}</b:Guid>
    <b:Author>
      <b:Author>
        <b:NameList>
          <b:Person>
            <b:Last>Churchill Jr</b:Last>
            <b:First>Gilbert</b:First>
          </b:Person>
          <b:Person>
            <b:Last>Peter</b:Last>
            <b:First>J.</b:First>
            <b:Middle>Paul</b:Middle>
          </b:Person>
        </b:NameList>
      </b:Author>
    </b:Author>
    <b:Title>Marketing - Criando Valor Para Os Clientes</b:Title>
    <b:Year>2013</b:Year>
    <b:City>São Paulo</b:City>
    <b:Publisher>Saraiva</b:Publisher>
    <b:Edition>3a</b:Edition>
    <b:RefOrder>51</b:RefOrder>
  </b:Source>
  <b:Source>
    <b:Tag>Ach12</b:Tag>
    <b:SourceType>JournalArticle</b:SourceType>
    <b:Guid>{1153485F-D8A7-4A44-81DD-5A01F4A12778}</b:Guid>
    <b:Author>
      <b:Author>
        <b:NameList>
          <b:Person>
            <b:Last>Achrol</b:Last>
            <b:First>Ravi</b:First>
            <b:Middle>S.</b:Middle>
          </b:Person>
          <b:Person>
            <b:Last>Kotler</b:Last>
            <b:First>Philip</b:First>
          </b:Person>
        </b:NameList>
      </b:Author>
    </b:Author>
    <b:Title>Frontiers of the marketing paradigm in the third millennium</b:Title>
    <b:Year>2012</b:Year>
    <b:Volume>40</b:Volume>
    <b:JournalName>Journal of the Academy of Marketing Science</b:JournalName>
    <b:Pages>35–52 </b:Pages>
    <b:RefOrder>52</b:RefOrder>
  </b:Source>
  <b:Source>
    <b:Tag>POR06</b:Tag>
    <b:SourceType>Book</b:SourceType>
    <b:Guid>{99450A76-8260-4922-983B-0A275207F410}</b:Guid>
    <b:Author>
      <b:Author>
        <b:NameList>
          <b:Person>
            <b:Last>PORTER</b:Last>
            <b:First>M.</b:First>
          </b:Person>
          <b:Person>
            <b:Last>TEISBERGER</b:Last>
            <b:First>E.</b:First>
            <b:Middle>O.</b:Middle>
          </b:Person>
        </b:NameList>
      </b:Author>
    </b:Author>
    <b:Title>Redefining Health Care: creating value-based competition on results</b:Title>
    <b:Year>2006</b:Year>
    <b:City>Boston</b:City>
    <b:Publisher>Harvard Business School Press</b:Publisher>
    <b:RefOrder>53</b:RefOrder>
  </b:Source>
</b:Sources>
</file>

<file path=customXml/itemProps1.xml><?xml version="1.0" encoding="utf-8"?>
<ds:datastoreItem xmlns:ds="http://schemas.openxmlformats.org/officeDocument/2006/customXml" ds:itemID="{754EFB34-3973-4BC8-B343-888A98107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modelomaterialdidatico_fgv (1)</Template>
  <TotalTime>79</TotalTime>
  <Pages>54</Pages>
  <Words>17868</Words>
  <Characters>107535</Characters>
  <Application>Microsoft Office Word</Application>
  <DocSecurity>0</DocSecurity>
  <Lines>896</Lines>
  <Paragraphs>250</Paragraphs>
  <ScaleCrop>false</ScaleCrop>
  <HeadingPairs>
    <vt:vector size="2" baseType="variant">
      <vt:variant>
        <vt:lpstr>Título</vt:lpstr>
      </vt:variant>
      <vt:variant>
        <vt:i4>1</vt:i4>
      </vt:variant>
    </vt:vector>
  </HeadingPairs>
  <TitlesOfParts>
    <vt:vector size="1" baseType="lpstr">
      <vt:lpstr>Nome da disciplina</vt:lpstr>
    </vt:vector>
  </TitlesOfParts>
  <Company>Fundacao Getulio Vargas</Company>
  <LinksUpToDate>false</LinksUpToDate>
  <CharactersWithSpaces>125153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da disciplina</dc:title>
  <dc:creator>Alessandra Miyazaki</dc:creator>
  <cp:keywords>FGV</cp:keywords>
  <cp:lastModifiedBy>sophie</cp:lastModifiedBy>
  <cp:revision>24</cp:revision>
  <cp:lastPrinted>2014-09-10T18:21:00Z</cp:lastPrinted>
  <dcterms:created xsi:type="dcterms:W3CDTF">2020-03-18T14:11:00Z</dcterms:created>
  <dcterms:modified xsi:type="dcterms:W3CDTF">2024-12-06T11:06:00Z</dcterms:modified>
</cp:coreProperties>
</file>